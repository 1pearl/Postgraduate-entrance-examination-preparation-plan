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635</wp:posOffset>
                </wp:positionV>
                <wp:extent cx="2173605" cy="517525"/>
                <wp:effectExtent l="0" t="0" r="0" b="0"/>
                <wp:wrapNone/>
                <wp:docPr id="126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605" cy="51752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600" w:lineRule="exact"/>
                              <w:ind w:firstLine="260" w:firstLineChars="100"/>
                              <w:jc w:val="both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953735" w:themeColor="accen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报考专业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社会心理学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53735" w:themeColor="accent2" w:themeShade="BF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480" w:lineRule="exact"/>
                              <w:jc w:val="lef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100pt;margin-top:0.05pt;height:40.75pt;width:171.15pt;z-index:251674624;v-text-anchor:middle;mso-width-relative:page;mso-height-relative:page;" filled="f" stroked="f" coordsize="21600,21600" o:gfxdata="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XSZE9dQAAAAHAQAADwAAAAAAAAABACAAAAAiAAAAZHJzL2Rvd25yZXYueG1sUEsBAhQAFAAAAAgA&#10;h07iQMjbTku3AQAAWwMAAA4AAAAAAAAAAQAgAAAAIwEAAGRycy9lMm9Eb2MueG1sUEsFBgAAAAAG&#10;AAYAWQEAAEw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600" w:lineRule="exact"/>
                        <w:ind w:firstLine="260" w:firstLineChars="100"/>
                        <w:jc w:val="both"/>
                        <w:textAlignment w:val="auto"/>
                        <w:rPr>
                          <w:rFonts w:ascii="微软雅黑" w:hAnsi="微软雅黑" w:eastAsia="微软雅黑"/>
                          <w:b/>
                          <w:color w:val="953735" w:themeColor="accent2" w:themeShade="B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报考专业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6"/>
                          <w:szCs w:val="2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04040" w:themeColor="text1" w:themeTint="BF"/>
                          <w:sz w:val="26"/>
                          <w:szCs w:val="26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社会心理学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53735" w:themeColor="accent2" w:themeShade="BF"/>
                          <w:sz w:val="28"/>
                          <w:szCs w:val="28"/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480" w:lineRule="exact"/>
                        <w:jc w:val="left"/>
                        <w:textAlignment w:val="auto"/>
                        <w:rPr>
                          <w:rFonts w:ascii="微软雅黑" w:hAnsi="微软雅黑" w:eastAsia="微软雅黑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-417830</wp:posOffset>
                </wp:positionV>
                <wp:extent cx="1242695" cy="565150"/>
                <wp:effectExtent l="0" t="0" r="0" b="0"/>
                <wp:wrapNone/>
                <wp:docPr id="125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5651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ascii="微软雅黑" w:hAnsi="微软雅黑" w:eastAsia="微软雅黑"/>
                                <w:b/>
                                <w:color w:val="3B5F5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E4B366"/>
                                <w:sz w:val="48"/>
                                <w:szCs w:val="48"/>
                                <w:lang w:eastAsia="zh-CN"/>
                              </w:rPr>
                              <w:t>逗西甘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48"/>
                                <w:szCs w:val="4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B5F53"/>
                                <w:sz w:val="48"/>
                                <w:szCs w:val="4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135.55pt;margin-top:-32.9pt;height:44.5pt;width:97.85pt;z-index:251673600;v-text-anchor:middle;mso-width-relative:page;mso-height-relative:page;" filled="f" stroked="f" coordsize="21600,21600" o:gfxdata="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2miBQdkAAAAKAQAADwAAAAAAAAABACAAAAAiAAAAZHJzL2Rvd25yZXYueG1sUEsBAhQAFAAA&#10;AAgAh07iQHHLmN61AQAAWgMAAA4AAAAAAAAAAQAgAAAAKAEAAGRycy9lMm9Eb2MueG1sUEsFBgAA&#10;AAAGAAYAWQEAAE8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ascii="微软雅黑" w:hAnsi="微软雅黑" w:eastAsia="微软雅黑"/>
                          <w:b/>
                          <w:color w:val="3B5F53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E4B366"/>
                          <w:sz w:val="48"/>
                          <w:szCs w:val="48"/>
                          <w:lang w:eastAsia="zh-CN"/>
                        </w:rPr>
                        <w:t>逗西甘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48"/>
                          <w:szCs w:val="4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B5F53"/>
                          <w:sz w:val="48"/>
                          <w:szCs w:val="48"/>
                        </w:rPr>
                        <w:t xml:space="preserve">    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  <w:color w:val="00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4455160</wp:posOffset>
            </wp:positionH>
            <wp:positionV relativeFrom="paragraph">
              <wp:posOffset>-503555</wp:posOffset>
            </wp:positionV>
            <wp:extent cx="1416685" cy="1417320"/>
            <wp:effectExtent l="15875" t="15875" r="34290" b="33655"/>
            <wp:wrapNone/>
            <wp:docPr id="59" name="图片 59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417320"/>
                    </a:xfrm>
                    <a:prstGeom prst="ellipse">
                      <a:avLst/>
                    </a:prstGeom>
                    <a:ln w="15875">
                      <a:solidFill>
                        <a:srgbClr val="E4B36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>
      <w:pPr>
        <w:widowControl/>
        <w:jc w:val="left"/>
      </w:pPr>
    </w:p>
    <w:p>
      <w:pPr>
        <w:widowControl/>
        <w:jc w:val="left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142875</wp:posOffset>
                </wp:positionV>
                <wp:extent cx="5358765" cy="369570"/>
                <wp:effectExtent l="0" t="0" r="0" b="1333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8765" cy="369570"/>
                          <a:chOff x="3865" y="2527"/>
                          <a:chExt cx="8439" cy="582"/>
                        </a:xfrm>
                      </wpg:grpSpPr>
                      <wps:wsp>
                        <wps:cNvPr id="9" name="文本框 51"/>
                        <wps:cNvSpPr txBox="1"/>
                        <wps:spPr>
                          <a:xfrm>
                            <a:off x="6941" y="2533"/>
                            <a:ext cx="2482" cy="5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 w:line="420" w:lineRule="exact"/>
                                <w:rPr>
                                  <w:color w:val="808080" w:themeColor="text1" w:themeTint="80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808080" w:themeColor="text1" w:themeTint="80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XXXX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@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163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.com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11" name="文本框 53"/>
                        <wps:cNvSpPr txBox="1"/>
                        <wps:spPr>
                          <a:xfrm>
                            <a:off x="9710" y="2527"/>
                            <a:ext cx="2594" cy="5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 w:line="420" w:lineRule="exact"/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中共党员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g:grpSp>
                        <wpg:cNvPr id="4" name="组合 4"/>
                        <wpg:cNvGrpSpPr/>
                        <wpg:grpSpPr>
                          <a:xfrm>
                            <a:off x="6609" y="2675"/>
                            <a:ext cx="356" cy="356"/>
                            <a:chOff x="3744" y="2785"/>
                            <a:chExt cx="356" cy="356"/>
                          </a:xfrm>
                        </wpg:grpSpPr>
                        <wps:wsp>
                          <wps:cNvPr id="7" name="椭圆 7"/>
                          <wps:cNvSpPr/>
                          <wps:spPr>
                            <a:xfrm>
                              <a:off x="3744" y="2785"/>
                              <a:ext cx="356" cy="356"/>
                            </a:xfrm>
                            <a:prstGeom prst="ellipse">
                              <a:avLst/>
                            </a:prstGeom>
                            <a:solidFill>
                              <a:srgbClr val="E4B366"/>
                            </a:solidFill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0" name="KSO_Shape"/>
                          <wps:cNvSpPr/>
                          <wps:spPr bwMode="auto">
                            <a:xfrm>
                              <a:off x="3826" y="2830"/>
                              <a:ext cx="199" cy="206"/>
                            </a:xfrm>
                            <a:custGeom>
                              <a:avLst/>
                              <a:gdLst>
                                <a:gd name="T0" fmla="*/ 2147483646 w 90"/>
                                <a:gd name="T1" fmla="*/ 2147483646 h 93"/>
                                <a:gd name="T2" fmla="*/ 2147483646 w 90"/>
                                <a:gd name="T3" fmla="*/ 2147483646 h 93"/>
                                <a:gd name="T4" fmla="*/ 2147483646 w 90"/>
                                <a:gd name="T5" fmla="*/ 2147483646 h 93"/>
                                <a:gd name="T6" fmla="*/ 2147483646 w 90"/>
                                <a:gd name="T7" fmla="*/ 2147483646 h 93"/>
                                <a:gd name="T8" fmla="*/ 2147483646 w 90"/>
                                <a:gd name="T9" fmla="*/ 2147483646 h 93"/>
                                <a:gd name="T10" fmla="*/ 0 w 90"/>
                                <a:gd name="T11" fmla="*/ 2147483646 h 93"/>
                                <a:gd name="T12" fmla="*/ 0 w 90"/>
                                <a:gd name="T13" fmla="*/ 2147483646 h 93"/>
                                <a:gd name="T14" fmla="*/ 2147483646 w 90"/>
                                <a:gd name="T15" fmla="*/ 2147483646 h 93"/>
                                <a:gd name="T16" fmla="*/ 2147483646 w 90"/>
                                <a:gd name="T17" fmla="*/ 2147483646 h 93"/>
                                <a:gd name="T18" fmla="*/ 2147483646 w 90"/>
                                <a:gd name="T19" fmla="*/ 2147483646 h 93"/>
                                <a:gd name="T20" fmla="*/ 2147483646 w 90"/>
                                <a:gd name="T21" fmla="*/ 2147483646 h 93"/>
                                <a:gd name="T22" fmla="*/ 2147483646 w 90"/>
                                <a:gd name="T23" fmla="*/ 2147483646 h 93"/>
                                <a:gd name="T24" fmla="*/ 2147483646 w 90"/>
                                <a:gd name="T25" fmla="*/ 2147483646 h 93"/>
                                <a:gd name="T26" fmla="*/ 2147483646 w 90"/>
                                <a:gd name="T27" fmla="*/ 2147483646 h 93"/>
                                <a:gd name="T28" fmla="*/ 2147483646 w 90"/>
                                <a:gd name="T29" fmla="*/ 2147483646 h 93"/>
                                <a:gd name="T30" fmla="*/ 2147483646 w 90"/>
                                <a:gd name="T31" fmla="*/ 2147483646 h 93"/>
                                <a:gd name="T32" fmla="*/ 2147483646 w 90"/>
                                <a:gd name="T33" fmla="*/ 2147483646 h 93"/>
                                <a:gd name="T34" fmla="*/ 2147483646 w 90"/>
                                <a:gd name="T35" fmla="*/ 2147483646 h 93"/>
                                <a:gd name="T36" fmla="*/ 2147483646 w 90"/>
                                <a:gd name="T37" fmla="*/ 2147483646 h 93"/>
                                <a:gd name="T38" fmla="*/ 2147483646 w 90"/>
                                <a:gd name="T39" fmla="*/ 2147483646 h 93"/>
                                <a:gd name="T40" fmla="*/ 2147483646 w 90"/>
                                <a:gd name="T41" fmla="*/ 2147483646 h 93"/>
                                <a:gd name="T42" fmla="*/ 2147483646 w 90"/>
                                <a:gd name="T43" fmla="*/ 2147483646 h 93"/>
                                <a:gd name="T44" fmla="*/ 2147483646 w 90"/>
                                <a:gd name="T45" fmla="*/ 2147483646 h 93"/>
                                <a:gd name="T46" fmla="*/ 2147483646 w 90"/>
                                <a:gd name="T47" fmla="*/ 2147483646 h 93"/>
                                <a:gd name="T48" fmla="*/ 2147483646 w 90"/>
                                <a:gd name="T49" fmla="*/ 2147483646 h 93"/>
                                <a:gd name="T50" fmla="*/ 2147483646 w 90"/>
                                <a:gd name="T51" fmla="*/ 2147483646 h 93"/>
                                <a:gd name="T52" fmla="*/ 2147483646 w 90"/>
                                <a:gd name="T53" fmla="*/ 2147483646 h 93"/>
                                <a:gd name="T54" fmla="*/ 2147483646 w 90"/>
                                <a:gd name="T55" fmla="*/ 2147483646 h 93"/>
                                <a:gd name="T56" fmla="*/ 2147483646 w 90"/>
                                <a:gd name="T57" fmla="*/ 2147483646 h 93"/>
                                <a:gd name="T58" fmla="*/ 2147483646 w 90"/>
                                <a:gd name="T59" fmla="*/ 2147483646 h 93"/>
                                <a:gd name="T60" fmla="*/ 2147483646 w 90"/>
                                <a:gd name="T61" fmla="*/ 2147483646 h 93"/>
                                <a:gd name="T62" fmla="*/ 2147483646 w 90"/>
                                <a:gd name="T63" fmla="*/ 2147483646 h 93"/>
                                <a:gd name="T64" fmla="*/ 2147483646 w 90"/>
                                <a:gd name="T65" fmla="*/ 2147483646 h 93"/>
                                <a:gd name="T66" fmla="*/ 2147483646 w 90"/>
                                <a:gd name="T67" fmla="*/ 2147483646 h 93"/>
                                <a:gd name="T68" fmla="*/ 2147483646 w 90"/>
                                <a:gd name="T69" fmla="*/ 2147483646 h 93"/>
                                <a:gd name="T70" fmla="*/ 2147483646 w 90"/>
                                <a:gd name="T71" fmla="*/ 2147483646 h 93"/>
                                <a:gd name="T72" fmla="*/ 2147483646 w 90"/>
                                <a:gd name="T73" fmla="*/ 2147483646 h 93"/>
                                <a:gd name="T74" fmla="*/ 2147483646 w 90"/>
                                <a:gd name="T75" fmla="*/ 2147483646 h 93"/>
                                <a:gd name="T76" fmla="*/ 2147483646 w 90"/>
                                <a:gd name="T77" fmla="*/ 2147483646 h 93"/>
                                <a:gd name="T78" fmla="*/ 2147483646 w 90"/>
                                <a:gd name="T79" fmla="*/ 2147483646 h 93"/>
                                <a:gd name="T80" fmla="*/ 2147483646 w 90"/>
                                <a:gd name="T81" fmla="*/ 2147483646 h 93"/>
                                <a:gd name="T82" fmla="*/ 2147483646 w 90"/>
                                <a:gd name="T83" fmla="*/ 2147483646 h 93"/>
                                <a:gd name="T84" fmla="*/ 2147483646 w 90"/>
                                <a:gd name="T85" fmla="*/ 2147483646 h 93"/>
                                <a:gd name="T86" fmla="*/ 2147483646 w 90"/>
                                <a:gd name="T87" fmla="*/ 2147483646 h 93"/>
                                <a:gd name="T88" fmla="*/ 2147483646 w 90"/>
                                <a:gd name="T89" fmla="*/ 2147483646 h 93"/>
                                <a:gd name="T90" fmla="*/ 2147483646 w 90"/>
                                <a:gd name="T91" fmla="*/ 2147483646 h 93"/>
                                <a:gd name="T92" fmla="*/ 2147483646 w 90"/>
                                <a:gd name="T93" fmla="*/ 2147483646 h 93"/>
                                <a:gd name="T94" fmla="*/ 2147483646 w 90"/>
                                <a:gd name="T95" fmla="*/ 2147483646 h 93"/>
                                <a:gd name="T96" fmla="*/ 2147483646 w 90"/>
                                <a:gd name="T97" fmla="*/ 2147483646 h 93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</a:gdLst>
                              <a:ahLst/>
                              <a:cxnLst>
                                <a:cxn ang="T98">
                                  <a:pos x="T0" y="T1"/>
                                </a:cxn>
                                <a:cxn ang="T99">
                                  <a:pos x="T2" y="T3"/>
                                </a:cxn>
                                <a:cxn ang="T100">
                                  <a:pos x="T4" y="T5"/>
                                </a:cxn>
                                <a:cxn ang="T101">
                                  <a:pos x="T6" y="T7"/>
                                </a:cxn>
                                <a:cxn ang="T102">
                                  <a:pos x="T8" y="T9"/>
                                </a:cxn>
                                <a:cxn ang="T103">
                                  <a:pos x="T10" y="T11"/>
                                </a:cxn>
                                <a:cxn ang="T104">
                                  <a:pos x="T12" y="T13"/>
                                </a:cxn>
                                <a:cxn ang="T105">
                                  <a:pos x="T14" y="T15"/>
                                </a:cxn>
                                <a:cxn ang="T106">
                                  <a:pos x="T16" y="T17"/>
                                </a:cxn>
                                <a:cxn ang="T107">
                                  <a:pos x="T18" y="T19"/>
                                </a:cxn>
                                <a:cxn ang="T108">
                                  <a:pos x="T20" y="T21"/>
                                </a:cxn>
                                <a:cxn ang="T109">
                                  <a:pos x="T22" y="T23"/>
                                </a:cxn>
                                <a:cxn ang="T110">
                                  <a:pos x="T24" y="T25"/>
                                </a:cxn>
                                <a:cxn ang="T111">
                                  <a:pos x="T26" y="T27"/>
                                </a:cxn>
                                <a:cxn ang="T112">
                                  <a:pos x="T28" y="T29"/>
                                </a:cxn>
                                <a:cxn ang="T113">
                                  <a:pos x="T30" y="T31"/>
                                </a:cxn>
                                <a:cxn ang="T114">
                                  <a:pos x="T32" y="T33"/>
                                </a:cxn>
                                <a:cxn ang="T115">
                                  <a:pos x="T34" y="T35"/>
                                </a:cxn>
                                <a:cxn ang="T116">
                                  <a:pos x="T36" y="T37"/>
                                </a:cxn>
                                <a:cxn ang="T117">
                                  <a:pos x="T38" y="T39"/>
                                </a:cxn>
                                <a:cxn ang="T118">
                                  <a:pos x="T40" y="T41"/>
                                </a:cxn>
                                <a:cxn ang="T119">
                                  <a:pos x="T42" y="T43"/>
                                </a:cxn>
                                <a:cxn ang="T120">
                                  <a:pos x="T44" y="T45"/>
                                </a:cxn>
                                <a:cxn ang="T121">
                                  <a:pos x="T46" y="T47"/>
                                </a:cxn>
                                <a:cxn ang="T122">
                                  <a:pos x="T48" y="T49"/>
                                </a:cxn>
                                <a:cxn ang="T123">
                                  <a:pos x="T50" y="T51"/>
                                </a:cxn>
                                <a:cxn ang="T124">
                                  <a:pos x="T52" y="T53"/>
                                </a:cxn>
                                <a:cxn ang="T125">
                                  <a:pos x="T54" y="T55"/>
                                </a:cxn>
                                <a:cxn ang="T126">
                                  <a:pos x="T56" y="T57"/>
                                </a:cxn>
                                <a:cxn ang="T127">
                                  <a:pos x="T58" y="T59"/>
                                </a:cxn>
                                <a:cxn ang="T128">
                                  <a:pos x="T60" y="T61"/>
                                </a:cxn>
                                <a:cxn ang="T129">
                                  <a:pos x="T62" y="T63"/>
                                </a:cxn>
                                <a:cxn ang="T130">
                                  <a:pos x="T64" y="T65"/>
                                </a:cxn>
                                <a:cxn ang="T131">
                                  <a:pos x="T66" y="T67"/>
                                </a:cxn>
                                <a:cxn ang="T132">
                                  <a:pos x="T68" y="T69"/>
                                </a:cxn>
                                <a:cxn ang="T133">
                                  <a:pos x="T70" y="T71"/>
                                </a:cxn>
                                <a:cxn ang="T134">
                                  <a:pos x="T72" y="T73"/>
                                </a:cxn>
                                <a:cxn ang="T135">
                                  <a:pos x="T74" y="T75"/>
                                </a:cxn>
                                <a:cxn ang="T136">
                                  <a:pos x="T76" y="T77"/>
                                </a:cxn>
                                <a:cxn ang="T137">
                                  <a:pos x="T78" y="T79"/>
                                </a:cxn>
                                <a:cxn ang="T138">
                                  <a:pos x="T80" y="T81"/>
                                </a:cxn>
                                <a:cxn ang="T139">
                                  <a:pos x="T82" y="T83"/>
                                </a:cxn>
                                <a:cxn ang="T140">
                                  <a:pos x="T84" y="T85"/>
                                </a:cxn>
                                <a:cxn ang="T141">
                                  <a:pos x="T86" y="T87"/>
                                </a:cxn>
                                <a:cxn ang="T142">
                                  <a:pos x="T88" y="T89"/>
                                </a:cxn>
                                <a:cxn ang="T143">
                                  <a:pos x="T90" y="T91"/>
                                </a:cxn>
                                <a:cxn ang="T144">
                                  <a:pos x="T92" y="T93"/>
                                </a:cxn>
                                <a:cxn ang="T145">
                                  <a:pos x="T94" y="T95"/>
                                </a:cxn>
                                <a:cxn ang="T146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90" h="93">
                                  <a:moveTo>
                                    <a:pt x="86" y="38"/>
                                  </a:moveTo>
                                  <a:cubicBezTo>
                                    <a:pt x="88" y="40"/>
                                    <a:pt x="90" y="43"/>
                                    <a:pt x="90" y="46"/>
                                  </a:cubicBezTo>
                                  <a:cubicBezTo>
                                    <a:pt x="90" y="83"/>
                                    <a:pt x="90" y="83"/>
                                    <a:pt x="90" y="83"/>
                                  </a:cubicBezTo>
                                  <a:cubicBezTo>
                                    <a:pt x="90" y="88"/>
                                    <a:pt x="86" y="93"/>
                                    <a:pt x="81" y="93"/>
                                  </a:cubicBezTo>
                                  <a:cubicBezTo>
                                    <a:pt x="9" y="93"/>
                                    <a:pt x="9" y="93"/>
                                    <a:pt x="9" y="93"/>
                                  </a:cubicBezTo>
                                  <a:cubicBezTo>
                                    <a:pt x="4" y="93"/>
                                    <a:pt x="0" y="88"/>
                                    <a:pt x="0" y="83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0" y="44"/>
                                    <a:pt x="1" y="41"/>
                                    <a:pt x="2" y="40"/>
                                  </a:cubicBezTo>
                                  <a:cubicBezTo>
                                    <a:pt x="2" y="40"/>
                                    <a:pt x="2" y="40"/>
                                    <a:pt x="2" y="40"/>
                                  </a:cubicBezTo>
                                  <a:cubicBezTo>
                                    <a:pt x="2" y="40"/>
                                    <a:pt x="2" y="40"/>
                                    <a:pt x="2" y="40"/>
                                  </a:cubicBezTo>
                                  <a:cubicBezTo>
                                    <a:pt x="2" y="39"/>
                                    <a:pt x="2" y="39"/>
                                    <a:pt x="3" y="39"/>
                                  </a:cubicBezTo>
                                  <a:cubicBezTo>
                                    <a:pt x="39" y="3"/>
                                    <a:pt x="39" y="3"/>
                                    <a:pt x="39" y="3"/>
                                  </a:cubicBezTo>
                                  <a:cubicBezTo>
                                    <a:pt x="43" y="0"/>
                                    <a:pt x="46" y="0"/>
                                    <a:pt x="50" y="3"/>
                                  </a:cubicBezTo>
                                  <a:cubicBezTo>
                                    <a:pt x="86" y="38"/>
                                    <a:pt x="86" y="38"/>
                                    <a:pt x="86" y="38"/>
                                  </a:cubicBezTo>
                                  <a:close/>
                                  <a:moveTo>
                                    <a:pt x="15" y="30"/>
                                  </a:moveTo>
                                  <a:cubicBezTo>
                                    <a:pt x="15" y="52"/>
                                    <a:pt x="15" y="52"/>
                                    <a:pt x="15" y="52"/>
                                  </a:cubicBezTo>
                                  <a:cubicBezTo>
                                    <a:pt x="45" y="75"/>
                                    <a:pt x="45" y="75"/>
                                    <a:pt x="45" y="75"/>
                                  </a:cubicBezTo>
                                  <a:cubicBezTo>
                                    <a:pt x="72" y="54"/>
                                    <a:pt x="72" y="54"/>
                                    <a:pt x="72" y="54"/>
                                  </a:cubicBez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  <a:cubicBezTo>
                                    <a:pt x="15" y="30"/>
                                    <a:pt x="15" y="30"/>
                                    <a:pt x="15" y="30"/>
                                  </a:cubicBezTo>
                                  <a:close/>
                                  <a:moveTo>
                                    <a:pt x="25" y="35"/>
                                  </a:moveTo>
                                  <a:cubicBezTo>
                                    <a:pt x="25" y="39"/>
                                    <a:pt x="25" y="39"/>
                                    <a:pt x="25" y="39"/>
                                  </a:cubicBezTo>
                                  <a:cubicBezTo>
                                    <a:pt x="63" y="39"/>
                                    <a:pt x="63" y="39"/>
                                    <a:pt x="63" y="39"/>
                                  </a:cubicBezTo>
                                  <a:cubicBezTo>
                                    <a:pt x="63" y="35"/>
                                    <a:pt x="63" y="35"/>
                                    <a:pt x="63" y="35"/>
                                  </a:cubicBezTo>
                                  <a:cubicBezTo>
                                    <a:pt x="25" y="35"/>
                                    <a:pt x="25" y="35"/>
                                    <a:pt x="25" y="35"/>
                                  </a:cubicBezTo>
                                  <a:close/>
                                  <a:moveTo>
                                    <a:pt x="25" y="51"/>
                                  </a:moveTo>
                                  <a:cubicBezTo>
                                    <a:pt x="25" y="55"/>
                                    <a:pt x="25" y="55"/>
                                    <a:pt x="25" y="55"/>
                                  </a:cubicBezTo>
                                  <a:cubicBezTo>
                                    <a:pt x="63" y="55"/>
                                    <a:pt x="63" y="55"/>
                                    <a:pt x="63" y="55"/>
                                  </a:cubicBezTo>
                                  <a:cubicBezTo>
                                    <a:pt x="63" y="51"/>
                                    <a:pt x="63" y="51"/>
                                    <a:pt x="63" y="51"/>
                                  </a:cubicBezTo>
                                  <a:cubicBezTo>
                                    <a:pt x="25" y="51"/>
                                    <a:pt x="25" y="51"/>
                                    <a:pt x="25" y="51"/>
                                  </a:cubicBezTo>
                                  <a:close/>
                                  <a:moveTo>
                                    <a:pt x="25" y="43"/>
                                  </a:moveTo>
                                  <a:cubicBezTo>
                                    <a:pt x="25" y="47"/>
                                    <a:pt x="25" y="47"/>
                                    <a:pt x="25" y="47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3"/>
                                    <a:pt x="63" y="43"/>
                                    <a:pt x="63" y="43"/>
                                  </a:cubicBezTo>
                                  <a:cubicBezTo>
                                    <a:pt x="25" y="43"/>
                                    <a:pt x="25" y="43"/>
                                    <a:pt x="25" y="43"/>
                                  </a:cubicBezTo>
                                  <a:close/>
                                  <a:moveTo>
                                    <a:pt x="10" y="87"/>
                                  </a:moveTo>
                                  <a:cubicBezTo>
                                    <a:pt x="28" y="69"/>
                                    <a:pt x="28" y="69"/>
                                    <a:pt x="28" y="69"/>
                                  </a:cubicBezTo>
                                  <a:cubicBezTo>
                                    <a:pt x="28" y="69"/>
                                    <a:pt x="28" y="68"/>
                                    <a:pt x="28" y="67"/>
                                  </a:cubicBezTo>
                                  <a:cubicBezTo>
                                    <a:pt x="27" y="66"/>
                                    <a:pt x="26" y="66"/>
                                    <a:pt x="25" y="67"/>
                                  </a:cubicBezTo>
                                  <a:cubicBezTo>
                                    <a:pt x="7" y="84"/>
                                    <a:pt x="7" y="84"/>
                                    <a:pt x="7" y="84"/>
                                  </a:cubicBezTo>
                                  <a:cubicBezTo>
                                    <a:pt x="6" y="85"/>
                                    <a:pt x="6" y="86"/>
                                    <a:pt x="7" y="87"/>
                                  </a:cubicBezTo>
                                  <a:cubicBezTo>
                                    <a:pt x="8" y="87"/>
                                    <a:pt x="9" y="87"/>
                                    <a:pt x="10" y="87"/>
                                  </a:cubicBezTo>
                                  <a:close/>
                                  <a:moveTo>
                                    <a:pt x="84" y="84"/>
                                  </a:moveTo>
                                  <a:cubicBezTo>
                                    <a:pt x="66" y="67"/>
                                    <a:pt x="66" y="67"/>
                                    <a:pt x="66" y="67"/>
                                  </a:cubicBezTo>
                                  <a:cubicBezTo>
                                    <a:pt x="65" y="66"/>
                                    <a:pt x="64" y="66"/>
                                    <a:pt x="63" y="67"/>
                                  </a:cubicBezTo>
                                  <a:cubicBezTo>
                                    <a:pt x="62" y="68"/>
                                    <a:pt x="62" y="69"/>
                                    <a:pt x="63" y="69"/>
                                  </a:cubicBezTo>
                                  <a:cubicBezTo>
                                    <a:pt x="81" y="87"/>
                                    <a:pt x="81" y="87"/>
                                    <a:pt x="81" y="87"/>
                                  </a:cubicBezTo>
                                  <a:cubicBezTo>
                                    <a:pt x="82" y="87"/>
                                    <a:pt x="83" y="87"/>
                                    <a:pt x="84" y="87"/>
                                  </a:cubicBezTo>
                                  <a:cubicBezTo>
                                    <a:pt x="85" y="86"/>
                                    <a:pt x="85" y="85"/>
                                    <a:pt x="84" y="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s:wsp>
                        <wps:cNvPr id="13" name="文本框 55"/>
                        <wps:cNvSpPr txBox="1"/>
                        <wps:spPr>
                          <a:xfrm>
                            <a:off x="4236" y="2545"/>
                            <a:ext cx="2070" cy="5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8"/>
                                <w:spacing w:before="0" w:beforeAutospacing="0" w:after="0" w:afterAutospacing="0" w:line="420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18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1-XXXX-XXXX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0444D"/>
                                  <w:kern w:val="24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3865" y="2657"/>
                            <a:ext cx="356" cy="356"/>
                            <a:chOff x="1000" y="2767"/>
                            <a:chExt cx="356" cy="356"/>
                          </a:xfrm>
                        </wpg:grpSpPr>
                        <wps:wsp>
                          <wps:cNvPr id="8" name="椭圆 8"/>
                          <wps:cNvSpPr/>
                          <wps:spPr>
                            <a:xfrm>
                              <a:off x="1000" y="2767"/>
                              <a:ext cx="356" cy="356"/>
                            </a:xfrm>
                            <a:prstGeom prst="ellipse">
                              <a:avLst/>
                            </a:prstGeom>
                            <a:solidFill>
                              <a:srgbClr val="E4B366"/>
                            </a:solidFill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4" name="KSO_Shape"/>
                          <wps:cNvSpPr/>
                          <wps:spPr bwMode="auto">
                            <a:xfrm>
                              <a:off x="1079" y="2844"/>
                              <a:ext cx="199" cy="199"/>
                            </a:xfrm>
                            <a:custGeom>
                              <a:avLst/>
                              <a:gdLst>
                                <a:gd name="T0" fmla="*/ 2147483646 w 5581"/>
                                <a:gd name="T1" fmla="*/ 2147483646 h 5581"/>
                                <a:gd name="T2" fmla="*/ 2147483646 w 5581"/>
                                <a:gd name="T3" fmla="*/ 2147483646 h 5581"/>
                                <a:gd name="T4" fmla="*/ 2147483646 w 5581"/>
                                <a:gd name="T5" fmla="*/ 2147483646 h 5581"/>
                                <a:gd name="T6" fmla="*/ 2147483646 w 5581"/>
                                <a:gd name="T7" fmla="*/ 2147483646 h 5581"/>
                                <a:gd name="T8" fmla="*/ 2147483646 w 5581"/>
                                <a:gd name="T9" fmla="*/ 2147483646 h 5581"/>
                                <a:gd name="T10" fmla="*/ 2147483646 w 5581"/>
                                <a:gd name="T11" fmla="*/ 2147483646 h 5581"/>
                                <a:gd name="T12" fmla="*/ 2147483646 w 5581"/>
                                <a:gd name="T13" fmla="*/ 2147483646 h 5581"/>
                                <a:gd name="T14" fmla="*/ 2147483646 w 5581"/>
                                <a:gd name="T15" fmla="*/ 2147483646 h 5581"/>
                                <a:gd name="T16" fmla="*/ 2147483646 w 5581"/>
                                <a:gd name="T17" fmla="*/ 2147483646 h 5581"/>
                                <a:gd name="T18" fmla="*/ 2147483646 w 5581"/>
                                <a:gd name="T19" fmla="*/ 2147483646 h 5581"/>
                                <a:gd name="T20" fmla="*/ 2147483646 w 5581"/>
                                <a:gd name="T21" fmla="*/ 2147483646 h 5581"/>
                                <a:gd name="T22" fmla="*/ 2147483646 w 5581"/>
                                <a:gd name="T23" fmla="*/ 2147483646 h 5581"/>
                                <a:gd name="T24" fmla="*/ 2147483646 w 5581"/>
                                <a:gd name="T25" fmla="*/ 2147483646 h 5581"/>
                                <a:gd name="T26" fmla="*/ 2147483646 w 5581"/>
                                <a:gd name="T27" fmla="*/ 2147483646 h 5581"/>
                                <a:gd name="T28" fmla="*/ 2147483646 w 5581"/>
                                <a:gd name="T29" fmla="*/ 2147483646 h 5581"/>
                                <a:gd name="T30" fmla="*/ 2147483646 w 5581"/>
                                <a:gd name="T31" fmla="*/ 2147483646 h 5581"/>
                                <a:gd name="T32" fmla="*/ 2147483646 w 5581"/>
                                <a:gd name="T33" fmla="*/ 2147483646 h 5581"/>
                                <a:gd name="T34" fmla="*/ 2147483646 w 5581"/>
                                <a:gd name="T35" fmla="*/ 2147483646 h 5581"/>
                                <a:gd name="T36" fmla="*/ 2147483646 w 5581"/>
                                <a:gd name="T37" fmla="*/ 2147483646 h 5581"/>
                                <a:gd name="T38" fmla="*/ 2147483646 w 5581"/>
                                <a:gd name="T39" fmla="*/ 1352106945 h 5581"/>
                                <a:gd name="T40" fmla="*/ 2147483646 w 5581"/>
                                <a:gd name="T41" fmla="*/ 39730224 h 5581"/>
                                <a:gd name="T42" fmla="*/ 2147483646 w 5581"/>
                                <a:gd name="T43" fmla="*/ 2147483646 h 5581"/>
                                <a:gd name="T44" fmla="*/ 2147483646 w 5581"/>
                                <a:gd name="T45" fmla="*/ 2147483646 h 5581"/>
                                <a:gd name="T46" fmla="*/ 2147483646 w 5581"/>
                                <a:gd name="T47" fmla="*/ 2147483646 h 5581"/>
                                <a:gd name="T48" fmla="*/ 596534997 w 5581"/>
                                <a:gd name="T49" fmla="*/ 2147483646 h 5581"/>
                                <a:gd name="T50" fmla="*/ 39730224 w 5581"/>
                                <a:gd name="T51" fmla="*/ 2147483646 h 5581"/>
                                <a:gd name="T52" fmla="*/ 2147483646 w 5581"/>
                                <a:gd name="T53" fmla="*/ 2147483646 h 5581"/>
                                <a:gd name="T54" fmla="*/ 2147483646 w 5581"/>
                                <a:gd name="T55" fmla="*/ 2147483646 h 5581"/>
                                <a:gd name="T56" fmla="*/ 2147483646 w 5581"/>
                                <a:gd name="T57" fmla="*/ 2147483646 h 5581"/>
                                <a:gd name="T58" fmla="*/ 2147483646 w 5581"/>
                                <a:gd name="T59" fmla="*/ 2147483646 h 5581"/>
                                <a:gd name="T60" fmla="*/ 2147483646 w 5581"/>
                                <a:gd name="T61" fmla="*/ 2147483646 h 5581"/>
                                <a:gd name="T62" fmla="*/ 2147483646 w 5581"/>
                                <a:gd name="T63" fmla="*/ 2147483646 h 5581"/>
                                <a:gd name="T64" fmla="*/ 2147483646 w 5581"/>
                                <a:gd name="T65" fmla="*/ 2147483646 h 5581"/>
                                <a:gd name="T66" fmla="*/ 2147483646 w 5581"/>
                                <a:gd name="T67" fmla="*/ 2147483646 h 5581"/>
                                <a:gd name="T68" fmla="*/ 2147483646 w 5581"/>
                                <a:gd name="T69" fmla="*/ 2147483646 h 5581"/>
                                <a:gd name="T70" fmla="*/ 2147483646 w 5581"/>
                                <a:gd name="T71" fmla="*/ 2147483646 h 5581"/>
                                <a:gd name="T72" fmla="*/ 2147483646 w 5581"/>
                                <a:gd name="T73" fmla="*/ 2147483646 h 5581"/>
                                <a:gd name="T74" fmla="*/ 2147483646 w 5581"/>
                                <a:gd name="T75" fmla="*/ 2147483646 h 5581"/>
                                <a:gd name="T76" fmla="*/ 2147483646 w 5581"/>
                                <a:gd name="T77" fmla="*/ 2147483646 h 5581"/>
                                <a:gd name="T78" fmla="*/ 2147483646 w 5581"/>
                                <a:gd name="T79" fmla="*/ 2147483646 h 5581"/>
                                <a:gd name="T80" fmla="*/ 2147483646 w 5581"/>
                                <a:gd name="T81" fmla="*/ 2147483646 h 5581"/>
                                <a:gd name="T82" fmla="*/ 2147483646 w 5581"/>
                                <a:gd name="T83" fmla="*/ 2147483646 h 5581"/>
                                <a:gd name="T84" fmla="*/ 2147483646 w 5581"/>
                                <a:gd name="T85" fmla="*/ 2147483646 h 5581"/>
                                <a:gd name="T86" fmla="*/ 2147483646 w 5581"/>
                                <a:gd name="T87" fmla="*/ 2147483646 h 5581"/>
                                <a:gd name="T88" fmla="*/ 2147483646 w 5581"/>
                                <a:gd name="T89" fmla="*/ 2147483646 h 5581"/>
                                <a:gd name="T90" fmla="*/ 2147483646 w 5581"/>
                                <a:gd name="T91" fmla="*/ 2147483646 h 5581"/>
                                <a:gd name="T92" fmla="*/ 2147483646 w 5581"/>
                                <a:gd name="T93" fmla="*/ 2147483646 h 5581"/>
                                <a:gd name="T94" fmla="*/ 2147483646 w 5581"/>
                                <a:gd name="T95" fmla="*/ 2147483646 h 5581"/>
                                <a:gd name="T96" fmla="*/ 2147483646 w 5581"/>
                                <a:gd name="T97" fmla="*/ 2147483646 h 5581"/>
                                <a:gd name="T98" fmla="*/ 2147483646 w 5581"/>
                                <a:gd name="T99" fmla="*/ 2147483646 h 5581"/>
                                <a:gd name="T100" fmla="*/ 2147483646 w 5581"/>
                                <a:gd name="T101" fmla="*/ 2147483646 h 5581"/>
                                <a:gd name="T102" fmla="*/ 2147483646 w 5581"/>
                                <a:gd name="T103" fmla="*/ 2147483646 h 5581"/>
                                <a:gd name="T104" fmla="*/ 2147483646 w 5581"/>
                                <a:gd name="T105" fmla="*/ 2147483646 h 5581"/>
                                <a:gd name="T106" fmla="*/ 2147483646 w 5581"/>
                                <a:gd name="T107" fmla="*/ 2147483646 h 5581"/>
                                <a:gd name="T108" fmla="*/ 2147483646 w 5581"/>
                                <a:gd name="T109" fmla="*/ 2147483646 h 5581"/>
                                <a:gd name="T110" fmla="*/ 2147483646 w 5581"/>
                                <a:gd name="T111" fmla="*/ 2147483646 h 5581"/>
                                <a:gd name="T112" fmla="*/ 2147483646 w 5581"/>
                                <a:gd name="T113" fmla="*/ 2147483646 h 5581"/>
                                <a:gd name="T114" fmla="*/ 2147483646 w 5581"/>
                                <a:gd name="T115" fmla="*/ 2147483646 h 5581"/>
                                <a:gd name="T116" fmla="*/ 2147483646 w 5581"/>
                                <a:gd name="T117" fmla="*/ 2147483646 h 5581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</a:gdLst>
                              <a:ahLst/>
                              <a:cxnLst>
                                <a:cxn ang="T118">
                                  <a:pos x="T0" y="T1"/>
                                </a:cxn>
                                <a:cxn ang="T119">
                                  <a:pos x="T2" y="T3"/>
                                </a:cxn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5581" h="5581">
                                  <a:moveTo>
                                    <a:pt x="5522" y="4281"/>
                                  </a:moveTo>
                                  <a:lnTo>
                                    <a:pt x="5522" y="4281"/>
                                  </a:lnTo>
                                  <a:lnTo>
                                    <a:pt x="5508" y="4269"/>
                                  </a:lnTo>
                                  <a:lnTo>
                                    <a:pt x="5494" y="4258"/>
                                  </a:lnTo>
                                  <a:lnTo>
                                    <a:pt x="5494" y="4257"/>
                                  </a:lnTo>
                                  <a:lnTo>
                                    <a:pt x="4294" y="3400"/>
                                  </a:lnTo>
                                  <a:lnTo>
                                    <a:pt x="4293" y="3401"/>
                                  </a:lnTo>
                                  <a:lnTo>
                                    <a:pt x="4278" y="3390"/>
                                  </a:lnTo>
                                  <a:lnTo>
                                    <a:pt x="4262" y="3382"/>
                                  </a:lnTo>
                                  <a:lnTo>
                                    <a:pt x="4245" y="3375"/>
                                  </a:lnTo>
                                  <a:lnTo>
                                    <a:pt x="4229" y="3369"/>
                                  </a:lnTo>
                                  <a:lnTo>
                                    <a:pt x="4211" y="3364"/>
                                  </a:lnTo>
                                  <a:lnTo>
                                    <a:pt x="4194" y="3361"/>
                                  </a:lnTo>
                                  <a:lnTo>
                                    <a:pt x="4176" y="3360"/>
                                  </a:lnTo>
                                  <a:lnTo>
                                    <a:pt x="4158" y="3361"/>
                                  </a:lnTo>
                                  <a:lnTo>
                                    <a:pt x="4140" y="3363"/>
                                  </a:lnTo>
                                  <a:lnTo>
                                    <a:pt x="4123" y="3366"/>
                                  </a:lnTo>
                                  <a:lnTo>
                                    <a:pt x="4105" y="3371"/>
                                  </a:lnTo>
                                  <a:lnTo>
                                    <a:pt x="4089" y="3378"/>
                                  </a:lnTo>
                                  <a:lnTo>
                                    <a:pt x="4072" y="3387"/>
                                  </a:lnTo>
                                  <a:lnTo>
                                    <a:pt x="4056" y="3396"/>
                                  </a:lnTo>
                                  <a:lnTo>
                                    <a:pt x="4042" y="3407"/>
                                  </a:lnTo>
                                  <a:lnTo>
                                    <a:pt x="4027" y="3420"/>
                                  </a:lnTo>
                                  <a:lnTo>
                                    <a:pt x="4018" y="3432"/>
                                  </a:lnTo>
                                  <a:lnTo>
                                    <a:pt x="4008" y="3444"/>
                                  </a:lnTo>
                                  <a:lnTo>
                                    <a:pt x="4004" y="3451"/>
                                  </a:lnTo>
                                  <a:lnTo>
                                    <a:pt x="3999" y="3458"/>
                                  </a:lnTo>
                                  <a:lnTo>
                                    <a:pt x="3971" y="3498"/>
                                  </a:lnTo>
                                  <a:lnTo>
                                    <a:pt x="3951" y="3529"/>
                                  </a:lnTo>
                                  <a:lnTo>
                                    <a:pt x="3920" y="3579"/>
                                  </a:lnTo>
                                  <a:lnTo>
                                    <a:pt x="3892" y="3627"/>
                                  </a:lnTo>
                                  <a:lnTo>
                                    <a:pt x="3875" y="3655"/>
                                  </a:lnTo>
                                  <a:lnTo>
                                    <a:pt x="3854" y="3688"/>
                                  </a:lnTo>
                                  <a:lnTo>
                                    <a:pt x="3818" y="3747"/>
                                  </a:lnTo>
                                  <a:lnTo>
                                    <a:pt x="3782" y="3812"/>
                                  </a:lnTo>
                                  <a:lnTo>
                                    <a:pt x="3745" y="3882"/>
                                  </a:lnTo>
                                  <a:lnTo>
                                    <a:pt x="3707" y="3959"/>
                                  </a:lnTo>
                                  <a:lnTo>
                                    <a:pt x="3667" y="4040"/>
                                  </a:lnTo>
                                  <a:lnTo>
                                    <a:pt x="3629" y="4127"/>
                                  </a:lnTo>
                                  <a:lnTo>
                                    <a:pt x="3589" y="4218"/>
                                  </a:lnTo>
                                  <a:lnTo>
                                    <a:pt x="3550" y="4311"/>
                                  </a:lnTo>
                                  <a:lnTo>
                                    <a:pt x="3517" y="4305"/>
                                  </a:lnTo>
                                  <a:lnTo>
                                    <a:pt x="3484" y="4298"/>
                                  </a:lnTo>
                                  <a:lnTo>
                                    <a:pt x="3450" y="4289"/>
                                  </a:lnTo>
                                  <a:lnTo>
                                    <a:pt x="3416" y="4280"/>
                                  </a:lnTo>
                                  <a:lnTo>
                                    <a:pt x="3380" y="4269"/>
                                  </a:lnTo>
                                  <a:lnTo>
                                    <a:pt x="3343" y="4256"/>
                                  </a:lnTo>
                                  <a:lnTo>
                                    <a:pt x="3306" y="4241"/>
                                  </a:lnTo>
                                  <a:lnTo>
                                    <a:pt x="3267" y="4227"/>
                                  </a:lnTo>
                                  <a:lnTo>
                                    <a:pt x="3229" y="4209"/>
                                  </a:lnTo>
                                  <a:lnTo>
                                    <a:pt x="3189" y="4191"/>
                                  </a:lnTo>
                                  <a:lnTo>
                                    <a:pt x="3149" y="4171"/>
                                  </a:lnTo>
                                  <a:lnTo>
                                    <a:pt x="3107" y="4150"/>
                                  </a:lnTo>
                                  <a:lnTo>
                                    <a:pt x="3065" y="4128"/>
                                  </a:lnTo>
                                  <a:lnTo>
                                    <a:pt x="3023" y="4104"/>
                                  </a:lnTo>
                                  <a:lnTo>
                                    <a:pt x="2980" y="4077"/>
                                  </a:lnTo>
                                  <a:lnTo>
                                    <a:pt x="2936" y="4051"/>
                                  </a:lnTo>
                                  <a:lnTo>
                                    <a:pt x="2891" y="4022"/>
                                  </a:lnTo>
                                  <a:lnTo>
                                    <a:pt x="2846" y="3992"/>
                                  </a:lnTo>
                                  <a:lnTo>
                                    <a:pt x="2800" y="3960"/>
                                  </a:lnTo>
                                  <a:lnTo>
                                    <a:pt x="2754" y="3928"/>
                                  </a:lnTo>
                                  <a:lnTo>
                                    <a:pt x="2707" y="3893"/>
                                  </a:lnTo>
                                  <a:lnTo>
                                    <a:pt x="2659" y="3857"/>
                                  </a:lnTo>
                                  <a:lnTo>
                                    <a:pt x="2612" y="3820"/>
                                  </a:lnTo>
                                  <a:lnTo>
                                    <a:pt x="2563" y="3782"/>
                                  </a:lnTo>
                                  <a:lnTo>
                                    <a:pt x="2515" y="3741"/>
                                  </a:lnTo>
                                  <a:lnTo>
                                    <a:pt x="2465" y="3699"/>
                                  </a:lnTo>
                                  <a:lnTo>
                                    <a:pt x="2416" y="3656"/>
                                  </a:lnTo>
                                  <a:lnTo>
                                    <a:pt x="2366" y="3612"/>
                                  </a:lnTo>
                                  <a:lnTo>
                                    <a:pt x="2315" y="3565"/>
                                  </a:lnTo>
                                  <a:lnTo>
                                    <a:pt x="2265" y="3517"/>
                                  </a:lnTo>
                                  <a:lnTo>
                                    <a:pt x="2214" y="3468"/>
                                  </a:lnTo>
                                  <a:lnTo>
                                    <a:pt x="2163" y="3418"/>
                                  </a:lnTo>
                                  <a:lnTo>
                                    <a:pt x="2112" y="3366"/>
                                  </a:lnTo>
                                  <a:lnTo>
                                    <a:pt x="2063" y="3316"/>
                                  </a:lnTo>
                                  <a:lnTo>
                                    <a:pt x="2015" y="3265"/>
                                  </a:lnTo>
                                  <a:lnTo>
                                    <a:pt x="1970" y="3214"/>
                                  </a:lnTo>
                                  <a:lnTo>
                                    <a:pt x="1925" y="3165"/>
                                  </a:lnTo>
                                  <a:lnTo>
                                    <a:pt x="1881" y="3115"/>
                                  </a:lnTo>
                                  <a:lnTo>
                                    <a:pt x="1840" y="3066"/>
                                  </a:lnTo>
                                  <a:lnTo>
                                    <a:pt x="1800" y="3018"/>
                                  </a:lnTo>
                                  <a:lnTo>
                                    <a:pt x="1761" y="2969"/>
                                  </a:lnTo>
                                  <a:lnTo>
                                    <a:pt x="1723" y="2921"/>
                                  </a:lnTo>
                                  <a:lnTo>
                                    <a:pt x="1688" y="2874"/>
                                  </a:lnTo>
                                  <a:lnTo>
                                    <a:pt x="1653" y="2828"/>
                                  </a:lnTo>
                                  <a:lnTo>
                                    <a:pt x="1620" y="2781"/>
                                  </a:lnTo>
                                  <a:lnTo>
                                    <a:pt x="1589" y="2735"/>
                                  </a:lnTo>
                                  <a:lnTo>
                                    <a:pt x="1559" y="2690"/>
                                  </a:lnTo>
                                  <a:lnTo>
                                    <a:pt x="1530" y="2646"/>
                                  </a:lnTo>
                                  <a:lnTo>
                                    <a:pt x="1504" y="2601"/>
                                  </a:lnTo>
                                  <a:lnTo>
                                    <a:pt x="1477" y="2558"/>
                                  </a:lnTo>
                                  <a:lnTo>
                                    <a:pt x="1454" y="2515"/>
                                  </a:lnTo>
                                  <a:lnTo>
                                    <a:pt x="1431" y="2473"/>
                                  </a:lnTo>
                                  <a:lnTo>
                                    <a:pt x="1410" y="2432"/>
                                  </a:lnTo>
                                  <a:lnTo>
                                    <a:pt x="1390" y="2392"/>
                                  </a:lnTo>
                                  <a:lnTo>
                                    <a:pt x="1372" y="2352"/>
                                  </a:lnTo>
                                  <a:lnTo>
                                    <a:pt x="1355" y="2313"/>
                                  </a:lnTo>
                                  <a:lnTo>
                                    <a:pt x="1340" y="2276"/>
                                  </a:lnTo>
                                  <a:lnTo>
                                    <a:pt x="1325" y="2237"/>
                                  </a:lnTo>
                                  <a:lnTo>
                                    <a:pt x="1312" y="2201"/>
                                  </a:lnTo>
                                  <a:lnTo>
                                    <a:pt x="1301" y="2165"/>
                                  </a:lnTo>
                                  <a:lnTo>
                                    <a:pt x="1292" y="2131"/>
                                  </a:lnTo>
                                  <a:lnTo>
                                    <a:pt x="1284" y="2097"/>
                                  </a:lnTo>
                                  <a:lnTo>
                                    <a:pt x="1276" y="2064"/>
                                  </a:lnTo>
                                  <a:lnTo>
                                    <a:pt x="1272" y="2031"/>
                                  </a:lnTo>
                                  <a:lnTo>
                                    <a:pt x="1365" y="1992"/>
                                  </a:lnTo>
                                  <a:lnTo>
                                    <a:pt x="1455" y="1952"/>
                                  </a:lnTo>
                                  <a:lnTo>
                                    <a:pt x="1541" y="1913"/>
                                  </a:lnTo>
                                  <a:lnTo>
                                    <a:pt x="1622" y="1875"/>
                                  </a:lnTo>
                                  <a:lnTo>
                                    <a:pt x="1699" y="1836"/>
                                  </a:lnTo>
                                  <a:lnTo>
                                    <a:pt x="1770" y="1799"/>
                                  </a:lnTo>
                                  <a:lnTo>
                                    <a:pt x="1835" y="1763"/>
                                  </a:lnTo>
                                  <a:lnTo>
                                    <a:pt x="1893" y="1727"/>
                                  </a:lnTo>
                                  <a:lnTo>
                                    <a:pt x="1926" y="1706"/>
                                  </a:lnTo>
                                  <a:lnTo>
                                    <a:pt x="1954" y="1689"/>
                                  </a:lnTo>
                                  <a:lnTo>
                                    <a:pt x="2002" y="1661"/>
                                  </a:lnTo>
                                  <a:lnTo>
                                    <a:pt x="2052" y="1630"/>
                                  </a:lnTo>
                                  <a:lnTo>
                                    <a:pt x="2083" y="1610"/>
                                  </a:lnTo>
                                  <a:lnTo>
                                    <a:pt x="2123" y="1584"/>
                                  </a:lnTo>
                                  <a:lnTo>
                                    <a:pt x="2137" y="1573"/>
                                  </a:lnTo>
                                  <a:lnTo>
                                    <a:pt x="2138" y="1572"/>
                                  </a:lnTo>
                                  <a:lnTo>
                                    <a:pt x="2149" y="1563"/>
                                  </a:lnTo>
                                  <a:lnTo>
                                    <a:pt x="2161" y="1554"/>
                                  </a:lnTo>
                                  <a:lnTo>
                                    <a:pt x="2174" y="1539"/>
                                  </a:lnTo>
                                  <a:lnTo>
                                    <a:pt x="2185" y="1524"/>
                                  </a:lnTo>
                                  <a:lnTo>
                                    <a:pt x="2195" y="1508"/>
                                  </a:lnTo>
                                  <a:lnTo>
                                    <a:pt x="2203" y="1493"/>
                                  </a:lnTo>
                                  <a:lnTo>
                                    <a:pt x="2210" y="1476"/>
                                  </a:lnTo>
                                  <a:lnTo>
                                    <a:pt x="2215" y="1458"/>
                                  </a:lnTo>
                                  <a:lnTo>
                                    <a:pt x="2219" y="1441"/>
                                  </a:lnTo>
                                  <a:lnTo>
                                    <a:pt x="2220" y="1423"/>
                                  </a:lnTo>
                                  <a:lnTo>
                                    <a:pt x="2221" y="1405"/>
                                  </a:lnTo>
                                  <a:lnTo>
                                    <a:pt x="2220" y="1387"/>
                                  </a:lnTo>
                                  <a:lnTo>
                                    <a:pt x="2217" y="1370"/>
                                  </a:lnTo>
                                  <a:lnTo>
                                    <a:pt x="2213" y="1353"/>
                                  </a:lnTo>
                                  <a:lnTo>
                                    <a:pt x="2208" y="1336"/>
                                  </a:lnTo>
                                  <a:lnTo>
                                    <a:pt x="2201" y="1319"/>
                                  </a:lnTo>
                                  <a:lnTo>
                                    <a:pt x="2191" y="1302"/>
                                  </a:lnTo>
                                  <a:lnTo>
                                    <a:pt x="2181" y="1287"/>
                                  </a:lnTo>
                                  <a:lnTo>
                                    <a:pt x="2181" y="1285"/>
                                  </a:lnTo>
                                  <a:lnTo>
                                    <a:pt x="1325" y="87"/>
                                  </a:lnTo>
                                  <a:lnTo>
                                    <a:pt x="1323" y="87"/>
                                  </a:lnTo>
                                  <a:lnTo>
                                    <a:pt x="1312" y="73"/>
                                  </a:lnTo>
                                  <a:lnTo>
                                    <a:pt x="1300" y="58"/>
                                  </a:lnTo>
                                  <a:lnTo>
                                    <a:pt x="1286" y="46"/>
                                  </a:lnTo>
                                  <a:lnTo>
                                    <a:pt x="1270" y="34"/>
                                  </a:lnTo>
                                  <a:lnTo>
                                    <a:pt x="1255" y="25"/>
                                  </a:lnTo>
                                  <a:lnTo>
                                    <a:pt x="1238" y="16"/>
                                  </a:lnTo>
                                  <a:lnTo>
                                    <a:pt x="1221" y="10"/>
                                  </a:lnTo>
                                  <a:lnTo>
                                    <a:pt x="1203" y="6"/>
                                  </a:lnTo>
                                  <a:lnTo>
                                    <a:pt x="1187" y="2"/>
                                  </a:lnTo>
                                  <a:lnTo>
                                    <a:pt x="1169" y="0"/>
                                  </a:lnTo>
                                  <a:lnTo>
                                    <a:pt x="1149" y="0"/>
                                  </a:lnTo>
                                  <a:lnTo>
                                    <a:pt x="1131" y="1"/>
                                  </a:lnTo>
                                  <a:lnTo>
                                    <a:pt x="1114" y="3"/>
                                  </a:lnTo>
                                  <a:lnTo>
                                    <a:pt x="1097" y="8"/>
                                  </a:lnTo>
                                  <a:lnTo>
                                    <a:pt x="1079" y="14"/>
                                  </a:lnTo>
                                  <a:lnTo>
                                    <a:pt x="1062" y="22"/>
                                  </a:lnTo>
                                  <a:lnTo>
                                    <a:pt x="1046" y="31"/>
                                  </a:lnTo>
                                  <a:lnTo>
                                    <a:pt x="1031" y="42"/>
                                  </a:lnTo>
                                  <a:lnTo>
                                    <a:pt x="924" y="116"/>
                                  </a:lnTo>
                                  <a:lnTo>
                                    <a:pt x="819" y="191"/>
                                  </a:lnTo>
                                  <a:lnTo>
                                    <a:pt x="717" y="268"/>
                                  </a:lnTo>
                                  <a:lnTo>
                                    <a:pt x="668" y="306"/>
                                  </a:lnTo>
                                  <a:lnTo>
                                    <a:pt x="619" y="344"/>
                                  </a:lnTo>
                                  <a:lnTo>
                                    <a:pt x="571" y="384"/>
                                  </a:lnTo>
                                  <a:lnTo>
                                    <a:pt x="525" y="423"/>
                                  </a:lnTo>
                                  <a:lnTo>
                                    <a:pt x="480" y="463"/>
                                  </a:lnTo>
                                  <a:lnTo>
                                    <a:pt x="436" y="504"/>
                                  </a:lnTo>
                                  <a:lnTo>
                                    <a:pt x="394" y="543"/>
                                  </a:lnTo>
                                  <a:lnTo>
                                    <a:pt x="353" y="584"/>
                                  </a:lnTo>
                                  <a:lnTo>
                                    <a:pt x="315" y="625"/>
                                  </a:lnTo>
                                  <a:lnTo>
                                    <a:pt x="278" y="667"/>
                                  </a:lnTo>
                                  <a:lnTo>
                                    <a:pt x="242" y="708"/>
                                  </a:lnTo>
                                  <a:lnTo>
                                    <a:pt x="208" y="750"/>
                                  </a:lnTo>
                                  <a:lnTo>
                                    <a:pt x="177" y="792"/>
                                  </a:lnTo>
                                  <a:lnTo>
                                    <a:pt x="149" y="835"/>
                                  </a:lnTo>
                                  <a:lnTo>
                                    <a:pt x="122" y="878"/>
                                  </a:lnTo>
                                  <a:lnTo>
                                    <a:pt x="97" y="922"/>
                                  </a:lnTo>
                                  <a:lnTo>
                                    <a:pt x="76" y="966"/>
                                  </a:lnTo>
                                  <a:lnTo>
                                    <a:pt x="56" y="1010"/>
                                  </a:lnTo>
                                  <a:lnTo>
                                    <a:pt x="40" y="1054"/>
                                  </a:lnTo>
                                  <a:lnTo>
                                    <a:pt x="25" y="1100"/>
                                  </a:lnTo>
                                  <a:lnTo>
                                    <a:pt x="20" y="1123"/>
                                  </a:lnTo>
                                  <a:lnTo>
                                    <a:pt x="15" y="1145"/>
                                  </a:lnTo>
                                  <a:lnTo>
                                    <a:pt x="11" y="1168"/>
                                  </a:lnTo>
                                  <a:lnTo>
                                    <a:pt x="6" y="1191"/>
                                  </a:lnTo>
                                  <a:lnTo>
                                    <a:pt x="4" y="1215"/>
                                  </a:lnTo>
                                  <a:lnTo>
                                    <a:pt x="1" y="1238"/>
                                  </a:lnTo>
                                  <a:lnTo>
                                    <a:pt x="0" y="1262"/>
                                  </a:lnTo>
                                  <a:lnTo>
                                    <a:pt x="0" y="1284"/>
                                  </a:lnTo>
                                  <a:lnTo>
                                    <a:pt x="0" y="1308"/>
                                  </a:lnTo>
                                  <a:lnTo>
                                    <a:pt x="1" y="1332"/>
                                  </a:lnTo>
                                  <a:lnTo>
                                    <a:pt x="3" y="1356"/>
                                  </a:lnTo>
                                  <a:lnTo>
                                    <a:pt x="6" y="1380"/>
                                  </a:lnTo>
                                  <a:lnTo>
                                    <a:pt x="15" y="1433"/>
                                  </a:lnTo>
                                  <a:lnTo>
                                    <a:pt x="26" y="1490"/>
                                  </a:lnTo>
                                  <a:lnTo>
                                    <a:pt x="41" y="1550"/>
                                  </a:lnTo>
                                  <a:lnTo>
                                    <a:pt x="60" y="1615"/>
                                  </a:lnTo>
                                  <a:lnTo>
                                    <a:pt x="82" y="1682"/>
                                  </a:lnTo>
                                  <a:lnTo>
                                    <a:pt x="105" y="1751"/>
                                  </a:lnTo>
                                  <a:lnTo>
                                    <a:pt x="133" y="1824"/>
                                  </a:lnTo>
                                  <a:lnTo>
                                    <a:pt x="163" y="1900"/>
                                  </a:lnTo>
                                  <a:lnTo>
                                    <a:pt x="196" y="1976"/>
                                  </a:lnTo>
                                  <a:lnTo>
                                    <a:pt x="232" y="2057"/>
                                  </a:lnTo>
                                  <a:lnTo>
                                    <a:pt x="272" y="2138"/>
                                  </a:lnTo>
                                  <a:lnTo>
                                    <a:pt x="313" y="2222"/>
                                  </a:lnTo>
                                  <a:lnTo>
                                    <a:pt x="357" y="2308"/>
                                  </a:lnTo>
                                  <a:lnTo>
                                    <a:pt x="404" y="2394"/>
                                  </a:lnTo>
                                  <a:lnTo>
                                    <a:pt x="453" y="2483"/>
                                  </a:lnTo>
                                  <a:lnTo>
                                    <a:pt x="503" y="2571"/>
                                  </a:lnTo>
                                  <a:lnTo>
                                    <a:pt x="557" y="2661"/>
                                  </a:lnTo>
                                  <a:lnTo>
                                    <a:pt x="613" y="2752"/>
                                  </a:lnTo>
                                  <a:lnTo>
                                    <a:pt x="671" y="2843"/>
                                  </a:lnTo>
                                  <a:lnTo>
                                    <a:pt x="730" y="2935"/>
                                  </a:lnTo>
                                  <a:lnTo>
                                    <a:pt x="793" y="3026"/>
                                  </a:lnTo>
                                  <a:lnTo>
                                    <a:pt x="856" y="3118"/>
                                  </a:lnTo>
                                  <a:lnTo>
                                    <a:pt x="922" y="3209"/>
                                  </a:lnTo>
                                  <a:lnTo>
                                    <a:pt x="990" y="3300"/>
                                  </a:lnTo>
                                  <a:lnTo>
                                    <a:pt x="1060" y="3391"/>
                                  </a:lnTo>
                                  <a:lnTo>
                                    <a:pt x="1130" y="3481"/>
                                  </a:lnTo>
                                  <a:lnTo>
                                    <a:pt x="1203" y="3570"/>
                                  </a:lnTo>
                                  <a:lnTo>
                                    <a:pt x="1278" y="3657"/>
                                  </a:lnTo>
                                  <a:lnTo>
                                    <a:pt x="1353" y="3743"/>
                                  </a:lnTo>
                                  <a:lnTo>
                                    <a:pt x="1430" y="3828"/>
                                  </a:lnTo>
                                  <a:lnTo>
                                    <a:pt x="1509" y="3912"/>
                                  </a:lnTo>
                                  <a:lnTo>
                                    <a:pt x="1588" y="3994"/>
                                  </a:lnTo>
                                  <a:lnTo>
                                    <a:pt x="1669" y="4073"/>
                                  </a:lnTo>
                                  <a:lnTo>
                                    <a:pt x="1753" y="4150"/>
                                  </a:lnTo>
                                  <a:lnTo>
                                    <a:pt x="1837" y="4228"/>
                                  </a:lnTo>
                                  <a:lnTo>
                                    <a:pt x="1924" y="4304"/>
                                  </a:lnTo>
                                  <a:lnTo>
                                    <a:pt x="2011" y="4378"/>
                                  </a:lnTo>
                                  <a:lnTo>
                                    <a:pt x="2100" y="4451"/>
                                  </a:lnTo>
                                  <a:lnTo>
                                    <a:pt x="2190" y="4522"/>
                                  </a:lnTo>
                                  <a:lnTo>
                                    <a:pt x="2281" y="4591"/>
                                  </a:lnTo>
                                  <a:lnTo>
                                    <a:pt x="2372" y="4658"/>
                                  </a:lnTo>
                                  <a:lnTo>
                                    <a:pt x="2463" y="4724"/>
                                  </a:lnTo>
                                  <a:lnTo>
                                    <a:pt x="2555" y="4789"/>
                                  </a:lnTo>
                                  <a:lnTo>
                                    <a:pt x="2646" y="4851"/>
                                  </a:lnTo>
                                  <a:lnTo>
                                    <a:pt x="2738" y="4911"/>
                                  </a:lnTo>
                                  <a:lnTo>
                                    <a:pt x="2829" y="4968"/>
                                  </a:lnTo>
                                  <a:lnTo>
                                    <a:pt x="2920" y="5024"/>
                                  </a:lnTo>
                                  <a:lnTo>
                                    <a:pt x="3010" y="5078"/>
                                  </a:lnTo>
                                  <a:lnTo>
                                    <a:pt x="3100" y="5129"/>
                                  </a:lnTo>
                                  <a:lnTo>
                                    <a:pt x="3187" y="5178"/>
                                  </a:lnTo>
                                  <a:lnTo>
                                    <a:pt x="3274" y="5224"/>
                                  </a:lnTo>
                                  <a:lnTo>
                                    <a:pt x="3359" y="5269"/>
                                  </a:lnTo>
                                  <a:lnTo>
                                    <a:pt x="3443" y="5309"/>
                                  </a:lnTo>
                                  <a:lnTo>
                                    <a:pt x="3525" y="5349"/>
                                  </a:lnTo>
                                  <a:lnTo>
                                    <a:pt x="3605" y="5385"/>
                                  </a:lnTo>
                                  <a:lnTo>
                                    <a:pt x="3683" y="5417"/>
                                  </a:lnTo>
                                  <a:lnTo>
                                    <a:pt x="3757" y="5448"/>
                                  </a:lnTo>
                                  <a:lnTo>
                                    <a:pt x="3830" y="5476"/>
                                  </a:lnTo>
                                  <a:lnTo>
                                    <a:pt x="3901" y="5500"/>
                                  </a:lnTo>
                                  <a:lnTo>
                                    <a:pt x="3966" y="5521"/>
                                  </a:lnTo>
                                  <a:lnTo>
                                    <a:pt x="4031" y="5539"/>
                                  </a:lnTo>
                                  <a:lnTo>
                                    <a:pt x="4091" y="5555"/>
                                  </a:lnTo>
                                  <a:lnTo>
                                    <a:pt x="4148" y="5567"/>
                                  </a:lnTo>
                                  <a:lnTo>
                                    <a:pt x="4201" y="5575"/>
                                  </a:lnTo>
                                  <a:lnTo>
                                    <a:pt x="4225" y="5578"/>
                                  </a:lnTo>
                                  <a:lnTo>
                                    <a:pt x="4249" y="5580"/>
                                  </a:lnTo>
                                  <a:lnTo>
                                    <a:pt x="4273" y="5581"/>
                                  </a:lnTo>
                                  <a:lnTo>
                                    <a:pt x="4297" y="5581"/>
                                  </a:lnTo>
                                  <a:lnTo>
                                    <a:pt x="4320" y="5581"/>
                                  </a:lnTo>
                                  <a:lnTo>
                                    <a:pt x="4344" y="5579"/>
                                  </a:lnTo>
                                  <a:lnTo>
                                    <a:pt x="4366" y="5578"/>
                                  </a:lnTo>
                                  <a:lnTo>
                                    <a:pt x="4390" y="5574"/>
                                  </a:lnTo>
                                  <a:lnTo>
                                    <a:pt x="4413" y="5570"/>
                                  </a:lnTo>
                                  <a:lnTo>
                                    <a:pt x="4436" y="5567"/>
                                  </a:lnTo>
                                  <a:lnTo>
                                    <a:pt x="4458" y="5561"/>
                                  </a:lnTo>
                                  <a:lnTo>
                                    <a:pt x="4481" y="5555"/>
                                  </a:lnTo>
                                  <a:lnTo>
                                    <a:pt x="4527" y="5542"/>
                                  </a:lnTo>
                                  <a:lnTo>
                                    <a:pt x="4571" y="5525"/>
                                  </a:lnTo>
                                  <a:lnTo>
                                    <a:pt x="4615" y="5506"/>
                                  </a:lnTo>
                                  <a:lnTo>
                                    <a:pt x="4660" y="5483"/>
                                  </a:lnTo>
                                  <a:lnTo>
                                    <a:pt x="4703" y="5459"/>
                                  </a:lnTo>
                                  <a:lnTo>
                                    <a:pt x="4746" y="5433"/>
                                  </a:lnTo>
                                  <a:lnTo>
                                    <a:pt x="4789" y="5404"/>
                                  </a:lnTo>
                                  <a:lnTo>
                                    <a:pt x="4831" y="5373"/>
                                  </a:lnTo>
                                  <a:lnTo>
                                    <a:pt x="4873" y="5339"/>
                                  </a:lnTo>
                                  <a:lnTo>
                                    <a:pt x="4915" y="5303"/>
                                  </a:lnTo>
                                  <a:lnTo>
                                    <a:pt x="4956" y="5266"/>
                                  </a:lnTo>
                                  <a:lnTo>
                                    <a:pt x="4997" y="5228"/>
                                  </a:lnTo>
                                  <a:lnTo>
                                    <a:pt x="5038" y="5187"/>
                                  </a:lnTo>
                                  <a:lnTo>
                                    <a:pt x="5077" y="5145"/>
                                  </a:lnTo>
                                  <a:lnTo>
                                    <a:pt x="5118" y="5101"/>
                                  </a:lnTo>
                                  <a:lnTo>
                                    <a:pt x="5158" y="5057"/>
                                  </a:lnTo>
                                  <a:lnTo>
                                    <a:pt x="5197" y="5010"/>
                                  </a:lnTo>
                                  <a:lnTo>
                                    <a:pt x="5237" y="4962"/>
                                  </a:lnTo>
                                  <a:lnTo>
                                    <a:pt x="5275" y="4914"/>
                                  </a:lnTo>
                                  <a:lnTo>
                                    <a:pt x="5313" y="4864"/>
                                  </a:lnTo>
                                  <a:lnTo>
                                    <a:pt x="5352" y="4814"/>
                                  </a:lnTo>
                                  <a:lnTo>
                                    <a:pt x="5390" y="4762"/>
                                  </a:lnTo>
                                  <a:lnTo>
                                    <a:pt x="5465" y="4657"/>
                                  </a:lnTo>
                                  <a:lnTo>
                                    <a:pt x="5540" y="4550"/>
                                  </a:lnTo>
                                  <a:lnTo>
                                    <a:pt x="5550" y="4535"/>
                                  </a:lnTo>
                                  <a:lnTo>
                                    <a:pt x="5559" y="4518"/>
                                  </a:lnTo>
                                  <a:lnTo>
                                    <a:pt x="5567" y="4501"/>
                                  </a:lnTo>
                                  <a:lnTo>
                                    <a:pt x="5573" y="4484"/>
                                  </a:lnTo>
                                  <a:lnTo>
                                    <a:pt x="5578" y="4467"/>
                                  </a:lnTo>
                                  <a:lnTo>
                                    <a:pt x="5580" y="4449"/>
                                  </a:lnTo>
                                  <a:lnTo>
                                    <a:pt x="5581" y="4431"/>
                                  </a:lnTo>
                                  <a:lnTo>
                                    <a:pt x="5581" y="4413"/>
                                  </a:lnTo>
                                  <a:lnTo>
                                    <a:pt x="5579" y="4395"/>
                                  </a:lnTo>
                                  <a:lnTo>
                                    <a:pt x="5575" y="4377"/>
                                  </a:lnTo>
                                  <a:lnTo>
                                    <a:pt x="5571" y="4360"/>
                                  </a:lnTo>
                                  <a:lnTo>
                                    <a:pt x="5565" y="4343"/>
                                  </a:lnTo>
                                  <a:lnTo>
                                    <a:pt x="5556" y="4326"/>
                                  </a:lnTo>
                                  <a:lnTo>
                                    <a:pt x="5547" y="4310"/>
                                  </a:lnTo>
                                  <a:lnTo>
                                    <a:pt x="5535" y="4295"/>
                                  </a:lnTo>
                                  <a:lnTo>
                                    <a:pt x="5522" y="4281"/>
                                  </a:lnTo>
                                  <a:close/>
                                  <a:moveTo>
                                    <a:pt x="5006" y="2620"/>
                                  </a:moveTo>
                                  <a:lnTo>
                                    <a:pt x="5286" y="2547"/>
                                  </a:lnTo>
                                  <a:lnTo>
                                    <a:pt x="5247" y="2453"/>
                                  </a:lnTo>
                                  <a:lnTo>
                                    <a:pt x="5206" y="2361"/>
                                  </a:lnTo>
                                  <a:lnTo>
                                    <a:pt x="5161" y="2268"/>
                                  </a:lnTo>
                                  <a:lnTo>
                                    <a:pt x="5115" y="2177"/>
                                  </a:lnTo>
                                  <a:lnTo>
                                    <a:pt x="5067" y="2088"/>
                                  </a:lnTo>
                                  <a:lnTo>
                                    <a:pt x="5015" y="1999"/>
                                  </a:lnTo>
                                  <a:lnTo>
                                    <a:pt x="4962" y="1912"/>
                                  </a:lnTo>
                                  <a:lnTo>
                                    <a:pt x="4906" y="1825"/>
                                  </a:lnTo>
                                  <a:lnTo>
                                    <a:pt x="4849" y="1740"/>
                                  </a:lnTo>
                                  <a:lnTo>
                                    <a:pt x="4789" y="1658"/>
                                  </a:lnTo>
                                  <a:lnTo>
                                    <a:pt x="4728" y="1575"/>
                                  </a:lnTo>
                                  <a:lnTo>
                                    <a:pt x="4663" y="1495"/>
                                  </a:lnTo>
                                  <a:lnTo>
                                    <a:pt x="4597" y="1417"/>
                                  </a:lnTo>
                                  <a:lnTo>
                                    <a:pt x="4530" y="1341"/>
                                  </a:lnTo>
                                  <a:lnTo>
                                    <a:pt x="4461" y="1265"/>
                                  </a:lnTo>
                                  <a:lnTo>
                                    <a:pt x="4389" y="1192"/>
                                  </a:lnTo>
                                  <a:lnTo>
                                    <a:pt x="4316" y="1120"/>
                                  </a:lnTo>
                                  <a:lnTo>
                                    <a:pt x="4241" y="1051"/>
                                  </a:lnTo>
                                  <a:lnTo>
                                    <a:pt x="4164" y="983"/>
                                  </a:lnTo>
                                  <a:lnTo>
                                    <a:pt x="4085" y="917"/>
                                  </a:lnTo>
                                  <a:lnTo>
                                    <a:pt x="4005" y="853"/>
                                  </a:lnTo>
                                  <a:lnTo>
                                    <a:pt x="3923" y="791"/>
                                  </a:lnTo>
                                  <a:lnTo>
                                    <a:pt x="3840" y="732"/>
                                  </a:lnTo>
                                  <a:lnTo>
                                    <a:pt x="3756" y="674"/>
                                  </a:lnTo>
                                  <a:lnTo>
                                    <a:pt x="3670" y="619"/>
                                  </a:lnTo>
                                  <a:lnTo>
                                    <a:pt x="3582" y="566"/>
                                  </a:lnTo>
                                  <a:lnTo>
                                    <a:pt x="3494" y="514"/>
                                  </a:lnTo>
                                  <a:lnTo>
                                    <a:pt x="3404" y="465"/>
                                  </a:lnTo>
                                  <a:lnTo>
                                    <a:pt x="3313" y="420"/>
                                  </a:lnTo>
                                  <a:lnTo>
                                    <a:pt x="3221" y="376"/>
                                  </a:lnTo>
                                  <a:lnTo>
                                    <a:pt x="3128" y="334"/>
                                  </a:lnTo>
                                  <a:lnTo>
                                    <a:pt x="3034" y="295"/>
                                  </a:lnTo>
                                  <a:lnTo>
                                    <a:pt x="2961" y="576"/>
                                  </a:lnTo>
                                  <a:lnTo>
                                    <a:pt x="3047" y="610"/>
                                  </a:lnTo>
                                  <a:lnTo>
                                    <a:pt x="3131" y="647"/>
                                  </a:lnTo>
                                  <a:lnTo>
                                    <a:pt x="3215" y="687"/>
                                  </a:lnTo>
                                  <a:lnTo>
                                    <a:pt x="3297" y="729"/>
                                  </a:lnTo>
                                  <a:lnTo>
                                    <a:pt x="3380" y="772"/>
                                  </a:lnTo>
                                  <a:lnTo>
                                    <a:pt x="3460" y="819"/>
                                  </a:lnTo>
                                  <a:lnTo>
                                    <a:pt x="3540" y="866"/>
                                  </a:lnTo>
                                  <a:lnTo>
                                    <a:pt x="3618" y="917"/>
                                  </a:lnTo>
                                  <a:lnTo>
                                    <a:pt x="3696" y="968"/>
                                  </a:lnTo>
                                  <a:lnTo>
                                    <a:pt x="3771" y="1022"/>
                                  </a:lnTo>
                                  <a:lnTo>
                                    <a:pt x="3846" y="1078"/>
                                  </a:lnTo>
                                  <a:lnTo>
                                    <a:pt x="3919" y="1136"/>
                                  </a:lnTo>
                                  <a:lnTo>
                                    <a:pt x="3990" y="1196"/>
                                  </a:lnTo>
                                  <a:lnTo>
                                    <a:pt x="4061" y="1257"/>
                                  </a:lnTo>
                                  <a:lnTo>
                                    <a:pt x="4129" y="1320"/>
                                  </a:lnTo>
                                  <a:lnTo>
                                    <a:pt x="4195" y="1386"/>
                                  </a:lnTo>
                                  <a:lnTo>
                                    <a:pt x="4261" y="1452"/>
                                  </a:lnTo>
                                  <a:lnTo>
                                    <a:pt x="4324" y="1520"/>
                                  </a:lnTo>
                                  <a:lnTo>
                                    <a:pt x="4385" y="1591"/>
                                  </a:lnTo>
                                  <a:lnTo>
                                    <a:pt x="4445" y="1663"/>
                                  </a:lnTo>
                                  <a:lnTo>
                                    <a:pt x="4503" y="1736"/>
                                  </a:lnTo>
                                  <a:lnTo>
                                    <a:pt x="4559" y="1810"/>
                                  </a:lnTo>
                                  <a:lnTo>
                                    <a:pt x="4613" y="1885"/>
                                  </a:lnTo>
                                  <a:lnTo>
                                    <a:pt x="4664" y="1963"/>
                                  </a:lnTo>
                                  <a:lnTo>
                                    <a:pt x="4715" y="2041"/>
                                  </a:lnTo>
                                  <a:lnTo>
                                    <a:pt x="4763" y="2121"/>
                                  </a:lnTo>
                                  <a:lnTo>
                                    <a:pt x="4809" y="2201"/>
                                  </a:lnTo>
                                  <a:lnTo>
                                    <a:pt x="4852" y="2284"/>
                                  </a:lnTo>
                                  <a:lnTo>
                                    <a:pt x="4894" y="2367"/>
                                  </a:lnTo>
                                  <a:lnTo>
                                    <a:pt x="4934" y="2450"/>
                                  </a:lnTo>
                                  <a:lnTo>
                                    <a:pt x="4971" y="2534"/>
                                  </a:lnTo>
                                  <a:lnTo>
                                    <a:pt x="5006" y="2620"/>
                                  </a:lnTo>
                                  <a:close/>
                                  <a:moveTo>
                                    <a:pt x="3200" y="1125"/>
                                  </a:moveTo>
                                  <a:lnTo>
                                    <a:pt x="3104" y="1404"/>
                                  </a:lnTo>
                                  <a:lnTo>
                                    <a:pt x="3150" y="1424"/>
                                  </a:lnTo>
                                  <a:lnTo>
                                    <a:pt x="3194" y="1445"/>
                                  </a:lnTo>
                                  <a:lnTo>
                                    <a:pt x="3240" y="1466"/>
                                  </a:lnTo>
                                  <a:lnTo>
                                    <a:pt x="3285" y="1489"/>
                                  </a:lnTo>
                                  <a:lnTo>
                                    <a:pt x="3330" y="1512"/>
                                  </a:lnTo>
                                  <a:lnTo>
                                    <a:pt x="3374" y="1536"/>
                                  </a:lnTo>
                                  <a:lnTo>
                                    <a:pt x="3418" y="1561"/>
                                  </a:lnTo>
                                  <a:lnTo>
                                    <a:pt x="3461" y="1586"/>
                                  </a:lnTo>
                                  <a:lnTo>
                                    <a:pt x="3503" y="1614"/>
                                  </a:lnTo>
                                  <a:lnTo>
                                    <a:pt x="3545" y="1641"/>
                                  </a:lnTo>
                                  <a:lnTo>
                                    <a:pt x="3586" y="1670"/>
                                  </a:lnTo>
                                  <a:lnTo>
                                    <a:pt x="3626" y="1700"/>
                                  </a:lnTo>
                                  <a:lnTo>
                                    <a:pt x="3666" y="1731"/>
                                  </a:lnTo>
                                  <a:lnTo>
                                    <a:pt x="3703" y="1763"/>
                                  </a:lnTo>
                                  <a:lnTo>
                                    <a:pt x="3740" y="1797"/>
                                  </a:lnTo>
                                  <a:lnTo>
                                    <a:pt x="3776" y="1831"/>
                                  </a:lnTo>
                                  <a:lnTo>
                                    <a:pt x="3811" y="1867"/>
                                  </a:lnTo>
                                  <a:lnTo>
                                    <a:pt x="3844" y="1904"/>
                                  </a:lnTo>
                                  <a:lnTo>
                                    <a:pt x="3877" y="1943"/>
                                  </a:lnTo>
                                  <a:lnTo>
                                    <a:pt x="3908" y="1982"/>
                                  </a:lnTo>
                                  <a:lnTo>
                                    <a:pt x="3939" y="2023"/>
                                  </a:lnTo>
                                  <a:lnTo>
                                    <a:pt x="3968" y="2064"/>
                                  </a:lnTo>
                                  <a:lnTo>
                                    <a:pt x="3995" y="2106"/>
                                  </a:lnTo>
                                  <a:lnTo>
                                    <a:pt x="4023" y="2149"/>
                                  </a:lnTo>
                                  <a:lnTo>
                                    <a:pt x="4049" y="2192"/>
                                  </a:lnTo>
                                  <a:lnTo>
                                    <a:pt x="4074" y="2236"/>
                                  </a:lnTo>
                                  <a:lnTo>
                                    <a:pt x="4098" y="2280"/>
                                  </a:lnTo>
                                  <a:lnTo>
                                    <a:pt x="4121" y="2326"/>
                                  </a:lnTo>
                                  <a:lnTo>
                                    <a:pt x="4144" y="2370"/>
                                  </a:lnTo>
                                  <a:lnTo>
                                    <a:pt x="4165" y="2416"/>
                                  </a:lnTo>
                                  <a:lnTo>
                                    <a:pt x="4186" y="2461"/>
                                  </a:lnTo>
                                  <a:lnTo>
                                    <a:pt x="4206" y="2507"/>
                                  </a:lnTo>
                                  <a:lnTo>
                                    <a:pt x="4446" y="2391"/>
                                  </a:lnTo>
                                  <a:lnTo>
                                    <a:pt x="4424" y="2337"/>
                                  </a:lnTo>
                                  <a:lnTo>
                                    <a:pt x="4400" y="2284"/>
                                  </a:lnTo>
                                  <a:lnTo>
                                    <a:pt x="4376" y="2231"/>
                                  </a:lnTo>
                                  <a:lnTo>
                                    <a:pt x="4351" y="2180"/>
                                  </a:lnTo>
                                  <a:lnTo>
                                    <a:pt x="4326" y="2130"/>
                                  </a:lnTo>
                                  <a:lnTo>
                                    <a:pt x="4298" y="2080"/>
                                  </a:lnTo>
                                  <a:lnTo>
                                    <a:pt x="4271" y="2031"/>
                                  </a:lnTo>
                                  <a:lnTo>
                                    <a:pt x="4242" y="1983"/>
                                  </a:lnTo>
                                  <a:lnTo>
                                    <a:pt x="4212" y="1937"/>
                                  </a:lnTo>
                                  <a:lnTo>
                                    <a:pt x="4180" y="1890"/>
                                  </a:lnTo>
                                  <a:lnTo>
                                    <a:pt x="4147" y="1845"/>
                                  </a:lnTo>
                                  <a:lnTo>
                                    <a:pt x="4114" y="1799"/>
                                  </a:lnTo>
                                  <a:lnTo>
                                    <a:pt x="4078" y="1755"/>
                                  </a:lnTo>
                                  <a:lnTo>
                                    <a:pt x="4041" y="1712"/>
                                  </a:lnTo>
                                  <a:lnTo>
                                    <a:pt x="4002" y="1670"/>
                                  </a:lnTo>
                                  <a:lnTo>
                                    <a:pt x="3962" y="1628"/>
                                  </a:lnTo>
                                  <a:lnTo>
                                    <a:pt x="3921" y="1588"/>
                                  </a:lnTo>
                                  <a:lnTo>
                                    <a:pt x="3879" y="1549"/>
                                  </a:lnTo>
                                  <a:lnTo>
                                    <a:pt x="3836" y="1512"/>
                                  </a:lnTo>
                                  <a:lnTo>
                                    <a:pt x="3792" y="1476"/>
                                  </a:lnTo>
                                  <a:lnTo>
                                    <a:pt x="3747" y="1440"/>
                                  </a:lnTo>
                                  <a:lnTo>
                                    <a:pt x="3701" y="1406"/>
                                  </a:lnTo>
                                  <a:lnTo>
                                    <a:pt x="3654" y="1373"/>
                                  </a:lnTo>
                                  <a:lnTo>
                                    <a:pt x="3607" y="1342"/>
                                  </a:lnTo>
                                  <a:lnTo>
                                    <a:pt x="3558" y="1311"/>
                                  </a:lnTo>
                                  <a:lnTo>
                                    <a:pt x="3509" y="1281"/>
                                  </a:lnTo>
                                  <a:lnTo>
                                    <a:pt x="3459" y="1252"/>
                                  </a:lnTo>
                                  <a:lnTo>
                                    <a:pt x="3409" y="1226"/>
                                  </a:lnTo>
                                  <a:lnTo>
                                    <a:pt x="3357" y="1198"/>
                                  </a:lnTo>
                                  <a:lnTo>
                                    <a:pt x="3306" y="1173"/>
                                  </a:lnTo>
                                  <a:lnTo>
                                    <a:pt x="3253" y="1149"/>
                                  </a:lnTo>
                                  <a:lnTo>
                                    <a:pt x="3200" y="1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5" name="椭圆 5"/>
                        <wps:cNvSpPr/>
                        <wps:spPr>
                          <a:xfrm>
                            <a:off x="9289" y="2675"/>
                            <a:ext cx="356" cy="356"/>
                          </a:xfrm>
                          <a:prstGeom prst="ellipse">
                            <a:avLst/>
                          </a:prstGeom>
                          <a:solidFill>
                            <a:srgbClr val="E4B366"/>
                          </a:solidFill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7" name="Freeform 9"/>
                        <wps:cNvSpPr>
                          <a:spLocks noChangeAspect="1"/>
                        </wps:cNvSpPr>
                        <wps:spPr bwMode="auto">
                          <a:xfrm>
                            <a:off x="9354" y="2728"/>
                            <a:ext cx="239" cy="215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4pt;margin-top:11.25pt;height:29.1pt;width:421.95pt;z-index:251707392;mso-width-relative:page;mso-height-relative:page;" coordorigin="3865,2527" coordsize="8439,582" o:gfxdata="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">
                <o:lock v:ext="edit" aspectratio="f"/>
                <v:shape id="文本框 51" o:spid="_x0000_s1026" o:spt="202" type="#_x0000_t202" style="position:absolute;left:6941;top:2533;height:564;width:2482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spacing w:before="0" w:beforeAutospacing="0" w:after="0" w:afterAutospacing="0" w:line="420" w:lineRule="exact"/>
                          <w:rPr>
                            <w:color w:val="808080" w:themeColor="text1" w:themeTint="80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808080" w:themeColor="text1" w:themeTint="80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XXXX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@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163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.com</w:t>
                        </w:r>
                      </w:p>
                    </w:txbxContent>
                  </v:textbox>
                </v:shape>
                <v:shape id="文本框 53" o:spid="_x0000_s1026" o:spt="202" type="#_x0000_t202" style="position:absolute;left:9710;top:2527;height:564;width:2594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spacing w:before="0" w:beforeAutospacing="0" w:after="0" w:afterAutospacing="0" w:line="420" w:lineRule="exact"/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中共党员</w:t>
                        </w:r>
                      </w:p>
                    </w:txbxContent>
                  </v:textbox>
                </v:shape>
                <v:group id="_x0000_s1026" o:spid="_x0000_s1026" o:spt="203" style="position:absolute;left:6609;top:2675;height:356;width:356;" coordorigin="3744,2785" coordsize="356,356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3744;top:2785;height:356;width:356;v-text-anchor:middle;" fillcolor="#E4B366" filled="t" stroked="f" coordsize="21600,21600" o:gfxdata="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ts2r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  <v:shape id="KSO_Shape" o:spid="_x0000_s1026" o:spt="100" style="position:absolute;left:3826;top:2830;height:206;width:199;v-text-anchor:middle;" fillcolor="#FFFFFF" filled="t" stroked="f" coordsize="90,93" o:gfxdata="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OTgrsAAADb&#10;AAAADwAAAAAAAAABACAAAAAiAAAAZHJzL2Rvd25yZXYueG1sUEsBAhQAFAAAAAgAh07iQDMvBZ47&#10;AAAAOQAAABAAAAAAAAAAAQAgAAAACgEAAGRycy9zaGFwZXhtbC54bWxQSwUGAAAAAAYABgBbAQAA&#10;tAM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55" o:spid="_x0000_s1026" o:spt="202" type="#_x0000_t202" style="position:absolute;left:4236;top:2545;height:564;width:207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8"/>
                          <w:spacing w:before="0" w:beforeAutospacing="0" w:after="0" w:afterAutospacing="0" w:line="420" w:lineRule="exact"/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18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1-XXXX-XXXX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040" w:themeColor="text1" w:themeTint="BF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theme="minorBidi"/>
                            <w:color w:val="40444D"/>
                            <w:kern w:val="24"/>
                            <w:sz w:val="20"/>
                            <w:szCs w:val="20"/>
                          </w:rPr>
                          <w:t xml:space="preserve">             </w:t>
                        </w:r>
                      </w:p>
                    </w:txbxContent>
                  </v:textbox>
                </v:shape>
                <v:group id="_x0000_s1026" o:spid="_x0000_s1026" o:spt="203" style="position:absolute;left:3865;top:2657;height:356;width:356;" coordorigin="1000,2767" coordsize="356,356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1000;top:2767;height:356;width:356;v-text-anchor:middle;" fillcolor="#E4B366" filled="t" stroked="f" coordsize="21600,21600" o:gfxdata="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HT4qLgAAADa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.5pt" miterlimit="8" joinstyle="miter"/>
                    <v:imagedata o:title=""/>
                    <o:lock v:ext="edit" aspectratio="f"/>
                  </v:shape>
                  <v:shape id="KSO_Shape" o:spid="_x0000_s1026" o:spt="100" style="position:absolute;left:1079;top:2844;height:199;width:199;v-text-anchor:middle;" fillcolor="#FFFFFF" filled="t" stroked="f" coordsize="5581,5581" o:gfxdata="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iRmbsAAADb&#10;AAAADwAAAAAAAAABACAAAAAiAAAAZHJzL2Rvd25yZXYueG1sUEsBAhQAFAAAAAgAh07iQDMvBZ47&#10;AAAAOQAAABAAAAAAAAAAAQAgAAAACgEAAGRycy9zaGFwZXhtbC54bWxQSwUGAAAAAAYABgBbAQAA&#10;tA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    <v:path o:connectlocs="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48211661;76572163,1416648;76572163,76572163;76572163,76572163;76572163,76572163;21270464,76572163;1416648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;76572163,76572163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9289;top:2675;height:356;width:356;v-text-anchor:middle;" fillcolor="#E4B366" filled="t" stroked="f" coordsize="21600,21600" o:gfxdata="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1Vza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.5pt" miterlimit="8" joinstyle="miter"/>
                  <v:imagedata o:title=""/>
                  <o:lock v:ext="edit" aspectratio="f"/>
                </v:shape>
                <v:shape id="Freeform 9" o:spid="_x0000_s1026" o:spt="100" style="position:absolute;left:9354;top:2728;height:215;width:239;" fillcolor="#FFFFFF [3212]" filled="t" stroked="f" coordsize="126,113" o:gfxdata="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ROdu8AAAA&#10;2wAAAA8AAAAAAAAAAQAgAAAAIgAAAGRycy9kb3ducmV2LnhtbFBLAQIUABQAAAAIAIdO4kAzLwWe&#10;OwAAADkAAAAQAAAAAAAAAAEAIAAAAAsBAABkcnMvc2hhcGV4bWwueG1sUEsFBgAAAAAGAAYAWwEA&#10;ALUDAAAAAA==&#10;" path="m54,1c81,12,98,45,84,72c49,36,49,36,49,36c62,23,62,23,62,23c54,15,54,15,54,15c49,19,42,20,37,18c10,45,10,45,10,45c25,60,25,60,25,60c35,50,35,50,35,50c70,85,70,85,70,85c53,95,29,92,12,73c3,82,3,82,3,82c6,85,8,89,11,91c10,91,10,92,10,92c9,92,9,92,8,92c4,92,0,96,0,100c0,105,4,109,8,109c13,109,17,105,17,100c17,100,16,99,16,99c18,97,18,97,18,97c38,111,60,113,84,99c94,108,94,108,94,108c107,95,107,95,107,95c97,85,97,85,97,85c126,42,88,0,54,1xe">
                  <v:path o:connectlocs="102,1;159,136;92,68;117,43;102,28;70,34;18,85;47,114;66,95;132,161;22,138;5,156;20,173;18,175;15,175;0,190;15,207;32,190;30,188;34,184;159,188;178,205;202,180;183,161;102,1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-667385</wp:posOffset>
                </wp:positionH>
                <wp:positionV relativeFrom="paragraph">
                  <wp:posOffset>34290</wp:posOffset>
                </wp:positionV>
                <wp:extent cx="962660" cy="457835"/>
                <wp:effectExtent l="0" t="0" r="0" b="0"/>
                <wp:wrapNone/>
                <wp:docPr id="108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5615" y="1920240"/>
                          <a:ext cx="96266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E4B366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4B366"/>
                                <w:sz w:val="30"/>
                                <w:szCs w:val="30"/>
                                <w:lang w:eastAsia="zh-CN"/>
                              </w:rPr>
                              <w:t>报考信息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52.55pt;margin-top:2.7pt;height:36.05pt;width:75.8pt;z-index:251704320;mso-width-relative:page;mso-height-relative:page;" filled="f" stroked="f" coordsize="21600,21600" o:gfxdata="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Gn4Gb7WAAAACAEAAA8AAAAAAAAAAQAgAAAAIgAAAGRycy9kb3ducmV2LnhtbFBLAQIUABQA&#10;AAAIAIdO4kDHG+oyuQEAAFsDAAAOAAAAAAAAAAEAIAAAACU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E4B366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4B366"/>
                          <w:sz w:val="30"/>
                          <w:szCs w:val="30"/>
                          <w:lang w:eastAsia="zh-CN"/>
                        </w:rPr>
                        <w:t>报考信息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95250</wp:posOffset>
                </wp:positionV>
                <wp:extent cx="6480175" cy="13970"/>
                <wp:effectExtent l="0" t="4445" r="15875" b="10160"/>
                <wp:wrapNone/>
                <wp:docPr id="109" name="直线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665" y="2396490"/>
                          <a:ext cx="6480175" cy="139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4" o:spid="_x0000_s1026" o:spt="20" style="position:absolute;left:0pt;margin-left:-49.65pt;margin-top:7.5pt;height:1.1pt;width:510.25pt;z-index:251705344;mso-width-relative:page;mso-height-relative:page;" filled="f" stroked="t" coordsize="21600,21600" o:gfxdata="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gpFgDXAAAACQEAAA8AAAAAAAAAAQAgAAAAIgAAAGRycy9kb3ducmV2&#10;LnhtbFBLAQIUABQAAAAIAIdO4kBWmPZV/QEAAO4DAAAOAAAAAAAAAAEAIAAAACYBAABkcnMvZTJv&#10;RG9jLnhtbFBLBQYAAAAABgAGAFkBAACV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173990</wp:posOffset>
                </wp:positionV>
                <wp:extent cx="6541135" cy="355600"/>
                <wp:effectExtent l="0" t="0" r="0" b="0"/>
                <wp:wrapNone/>
                <wp:docPr id="8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1135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报考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 xml:space="preserve">大学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报考专业：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社会心理学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0.95pt;margin-top:13.7pt;height:28pt;width:515.05pt;z-index:251706368;mso-width-relative:page;mso-height-relative:page;" filled="f" stroked="f" coordsize="21600,21600" o:gfxdata="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z&#10;oGTc1wAAAAoBAAAPAAAAAAAAAAEAIAAAACIAAABkcnMvZG93bnJldi54bWxQSwECFAAUAAAACACH&#10;TuJA09dvoCUCAAAq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报考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院校：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XXXXX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 xml:space="preserve">大学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报考专业：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社会心理学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lang w:val="en-US" w:eastAsia="zh-CN"/>
        </w:rPr>
      </w:pPr>
    </w:p>
    <w:tbl>
      <w:tblPr>
        <w:tblStyle w:val="11"/>
        <w:tblpPr w:leftFromText="180" w:rightFromText="180" w:vertAnchor="text" w:horzAnchor="page" w:tblpX="984" w:tblpY="254"/>
        <w:tblOverlap w:val="never"/>
        <w:tblW w:w="10180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1552"/>
        <w:gridCol w:w="1797"/>
        <w:gridCol w:w="1745"/>
        <w:gridCol w:w="1855"/>
        <w:gridCol w:w="156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64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初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试成绩</w:t>
            </w:r>
          </w:p>
        </w:tc>
        <w:tc>
          <w:tcPr>
            <w:tcW w:w="155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英语</w:t>
            </w:r>
          </w:p>
        </w:tc>
        <w:tc>
          <w:tcPr>
            <w:tcW w:w="179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思想政治</w:t>
            </w:r>
          </w:p>
        </w:tc>
        <w:tc>
          <w:tcPr>
            <w:tcW w:w="174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eastAsia="zh-CN"/>
              </w:rPr>
              <w:t>业务课</w:t>
            </w: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1</w:t>
            </w:r>
          </w:p>
        </w:tc>
        <w:tc>
          <w:tcPr>
            <w:tcW w:w="185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业务</w:t>
            </w: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课</w:t>
            </w: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2</w:t>
            </w:r>
          </w:p>
        </w:tc>
        <w:tc>
          <w:tcPr>
            <w:tcW w:w="156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</w:rPr>
              <w:t>总分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59" w:hRule="atLeast"/>
        </w:trPr>
        <w:tc>
          <w:tcPr>
            <w:tcW w:w="1664" w:type="dxa"/>
            <w:vMerge w:val="continue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Cs w:val="21"/>
              </w:rPr>
            </w:pPr>
          </w:p>
        </w:tc>
        <w:tc>
          <w:tcPr>
            <w:tcW w:w="155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75</w:t>
            </w:r>
          </w:p>
        </w:tc>
        <w:tc>
          <w:tcPr>
            <w:tcW w:w="179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75</w:t>
            </w:r>
          </w:p>
        </w:tc>
        <w:tc>
          <w:tcPr>
            <w:tcW w:w="174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100</w:t>
            </w:r>
          </w:p>
        </w:tc>
        <w:tc>
          <w:tcPr>
            <w:tcW w:w="185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100</w:t>
            </w:r>
          </w:p>
        </w:tc>
        <w:tc>
          <w:tcPr>
            <w:tcW w:w="156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1414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szCs w:val="21"/>
                <w:lang w:val="en-US" w:eastAsia="zh-CN"/>
              </w:rPr>
              <w:t>360</w:t>
            </w:r>
          </w:p>
        </w:tc>
      </w:tr>
    </w:tbl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9525</wp:posOffset>
                </wp:positionV>
                <wp:extent cx="962660" cy="457835"/>
                <wp:effectExtent l="0" t="0" r="0" b="0"/>
                <wp:wrapNone/>
                <wp:docPr id="132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1170" y="3643630"/>
                          <a:ext cx="96266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E4B36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4B366"/>
                                <w:sz w:val="30"/>
                                <w:szCs w:val="30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-52.9pt;margin-top:0.75pt;height:36.05pt;width:75.8pt;z-index:251768832;mso-width-relative:page;mso-height-relative:page;" filled="f" stroked="f" coordsize="21600,21600" o:gfxdata="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2y1/D1AAAAAgBAAAPAAAAAAAAAAEAIAAAACIAAABkcnMvZG93bnJldi54bWxQSwECFAAUAAAA&#10;CACHTuJAKPWUxrkBAABbAwAADgAAAAAAAAABACAAAAAj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E4B366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4B366"/>
                          <w:sz w:val="30"/>
                          <w:szCs w:val="30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70485</wp:posOffset>
                </wp:positionV>
                <wp:extent cx="6480175" cy="13970"/>
                <wp:effectExtent l="0" t="4445" r="15875" b="10160"/>
                <wp:wrapNone/>
                <wp:docPr id="136" name="直线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0220" y="4119880"/>
                          <a:ext cx="6480175" cy="139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4" o:spid="_x0000_s1026" o:spt="20" style="position:absolute;left:0pt;margin-left:-49.65pt;margin-top:5.55pt;height:1.1pt;width:510.25pt;z-index:251769856;mso-width-relative:page;mso-height-relative:page;" filled="f" stroked="t" coordsize="21600,21600" o:gfxdata="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zwDpi1gAAAAkBAAAPAAAAAAAAAAEAIAAAACIAAABkcnMvZG93bnJldi54&#10;bWxQSwECFAAUAAAACACHTuJA5h9t7vwBAADuAwAADgAAAAAAAAABACAAAAAlAQAAZHJzL2Uyb0Rv&#10;Yy54bWxQSwUGAAAAAAYABgBZAQAAk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402476544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113030</wp:posOffset>
                </wp:positionV>
                <wp:extent cx="6541135" cy="183642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1135" cy="1836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.06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稻壳大学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社会学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社会学（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93）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、社会研究方法（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93）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"http://www.so.com/s?q=%E7%A4%BE%E4%BC%9A%E5%BF%83%E7%90%86%E5%AD%A6&amp;ie=utf-8&amp;src=internal_wenda_recommend_textn"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社会心理学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97）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、中外社会思想史（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93）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、古典及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"http://www.so.com/s?q=%E7%8E%B0%E4%BB%A3%E7%A4%BE%E4%BC%9A%E5%AD%A6%E7%90%86%E8%AE%BA&amp;ie=utf-8&amp;src=internal_wenda_recommend_textn"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现代社会学理论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92）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"http://www.so.com/s?q=%E7%A4%BE%E4%BC%9A%E7%BB%9F%E8%AE%A1&amp;ie=utf-8&amp;src=internal_wenda_recommend_textn"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社会统计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与计算机应用（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94）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instrText xml:space="preserve"> HYPERLINK "http://www.so.com/s?q=%E4%B8%AD%E5%9B%BD%E7%A4%BE%E4%BC%9A&amp;ie=utf-8&amp;src=internal_wenda_recommend_textn" \t "https://wenda.so.com/q/_blank"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中国社会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93）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美国xx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大学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交换生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line="500" w:lineRule="exact"/>
                              <w:ind w:leftChars="0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全校仅5名学生申请成功，学习期间获“xx奖学金“（内地交换生仅3人获得）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0.95pt;margin-top:8.9pt;height:144.6pt;width:515.05pt;z-index:-892490752;mso-width-relative:page;mso-height-relative:page;" filled="f" stroked="f" coordsize="21600,21600" o:gfxdata="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dUsZLYAAAACwEAAA8AAAAAAAAAAQAgAAAAIgAAAGRycy9kb3ducmV2LnhtbFBLAQIUABQAAAAI&#10;AIdO4kBuUBQPJgIAACs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.06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稻壳大学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社会学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社会学（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93）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、社会研究方法（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93）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instrText xml:space="preserve"> HYPERLINK "http://www.so.com/s?q=%E7%A4%BE%E4%BC%9A%E5%BF%83%E7%90%86%E5%AD%A6&amp;ie=utf-8&amp;src=internal_wenda_recommend_textn"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社会心理学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97）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、中外社会思想史（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93）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、古典及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instrText xml:space="preserve"> HYPERLINK "http://www.so.com/s?q=%E7%8E%B0%E4%BB%A3%E7%A4%BE%E4%BC%9A%E5%AD%A6%E7%90%86%E8%AE%BA&amp;ie=utf-8&amp;src=internal_wenda_recommend_textn"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现代社会学理论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92）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instrText xml:space="preserve"> HYPERLINK "http://www.so.com/s?q=%E7%A4%BE%E4%BC%9A%E7%BB%9F%E8%AE%A1&amp;ie=utf-8&amp;src=internal_wenda_recommend_textn"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社会统计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与计算机应用（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94）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instrText xml:space="preserve"> HYPERLINK "http://www.so.com/s?q=%E4%B8%AD%E5%9B%BD%E7%A4%BE%E4%BC%9A&amp;ie=utf-8&amp;src=internal_wenda_recommend_textn" \t "https://wenda.so.com/q/_blank" </w:instrTex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中国社会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93）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5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美国xx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大学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交换生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line="500" w:lineRule="exact"/>
                        <w:ind w:leftChars="0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全校仅5名学生申请成功，学习期间获“xx奖学金“（内地交换生仅3人获得）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129540</wp:posOffset>
                </wp:positionV>
                <wp:extent cx="1028065" cy="457835"/>
                <wp:effectExtent l="0" t="0" r="0" b="0"/>
                <wp:wrapNone/>
                <wp:docPr id="133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0055" y="5962015"/>
                          <a:ext cx="102806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E4B366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4B366"/>
                                <w:sz w:val="30"/>
                                <w:szCs w:val="30"/>
                                <w:lang w:eastAsia="zh-CN"/>
                              </w:rPr>
                              <w:t>综合能力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-55.35pt;margin-top:10.2pt;height:36.05pt;width:80.95pt;z-index:251700224;mso-width-relative:page;mso-height-relative:page;" filled="f" stroked="f" coordsize="21600,21600" o:gfxdata="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aT5ph1gAAAAkBAAAPAAAAAAAAAAEAIAAAACIAAABkcnMvZG93bnJldi54bWxQSwECFAAU&#10;AAAACACHTuJAlMBi9LoBAABcAwAADgAAAAAAAAABACAAAAAl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E4B366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4B366"/>
                          <w:sz w:val="30"/>
                          <w:szCs w:val="30"/>
                          <w:lang w:eastAsia="zh-CN"/>
                        </w:rPr>
                        <w:t>综合能力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191770</wp:posOffset>
                </wp:positionV>
                <wp:extent cx="6480175" cy="13970"/>
                <wp:effectExtent l="0" t="4445" r="15875" b="10160"/>
                <wp:wrapNone/>
                <wp:docPr id="140" name="直线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105" y="6420485"/>
                          <a:ext cx="6480175" cy="139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5" o:spid="_x0000_s1026" o:spt="20" style="position:absolute;left:0pt;margin-left:-49.65pt;margin-top:15.1pt;height:1.1pt;width:510.25pt;z-index:251702272;mso-width-relative:page;mso-height-relative:page;" filled="f" stroked="t" coordsize="21600,21600" o:gfxdata="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fg143WAAAACQEAAA8AAAAAAAAAAQAgAAAAIgAAAGRycy9kb3ducmV2&#10;LnhtbFBLAQIUABQAAAAIAIdO4kBkRkfc/gEAAO4DAAAOAAAAAAAAAAEAIAAAACUBAABkcnMvZTJv&#10;RG9jLnhtbFBLBQYAAAAABgAGAFkBAACV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3402045440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27940</wp:posOffset>
                </wp:positionV>
                <wp:extent cx="6541135" cy="1754505"/>
                <wp:effectExtent l="0" t="0" r="0" b="0"/>
                <wp:wrapNone/>
                <wp:docPr id="1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1135" cy="1754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500" w:lineRule="exact"/>
                              <w:ind w:left="0" w:lef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A3737"/>
                                <w:sz w:val="22"/>
                                <w:szCs w:val="22"/>
                                <w:lang w:val="en-US" w:eastAsia="zh-CN"/>
                              </w:rPr>
                              <w:t xml:space="preserve">[专业能力]  </w:t>
                            </w:r>
                            <w:r>
                              <w:rPr>
                                <w:rStyle w:val="13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GPA3.8/4.0，连续四年专业排名top3，获校甲等奖学金3次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sz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1321" w:leftChars="0" w:hanging="1321" w:hangingChars="6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[科研能力]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发表学术论文1篇</w:t>
                            </w:r>
                            <w:r>
                              <w:rPr>
                                <w:rStyle w:val="13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《从社会学视角看网络游戏的空间性和时间性》，《xx大学学报》（第x期），影响因子：xx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500" w:lineRule="exact"/>
                              <w:ind w:left="0" w:lef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A3737"/>
                                <w:sz w:val="22"/>
                                <w:szCs w:val="22"/>
                                <w:lang w:val="en-US" w:eastAsia="zh-CN"/>
                              </w:rPr>
                              <w:t xml:space="preserve">[实践能力]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A3737"/>
                                <w:sz w:val="22"/>
                                <w:szCs w:val="22"/>
                                <w:lang w:val="en-US" w:eastAsia="zh-CN"/>
                              </w:rPr>
                              <w:t>担任校学生会实践部部长，获得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/>
                                <w:sz w:val="22"/>
                                <w:lang w:val="en-US" w:eastAsia="zh-CN"/>
                              </w:rPr>
                              <w:t>校级</w:t>
                            </w:r>
                            <w:r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262626"/>
                                <w:sz w:val="22"/>
                              </w:rPr>
                              <w:t>优秀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262626"/>
                                <w:sz w:val="22"/>
                              </w:rPr>
                              <w:t>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sz w:val="22"/>
                              </w:rPr>
                              <w:t>生干部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sz w:val="22"/>
                                <w:lang w:eastAsia="zh-CN"/>
                              </w:rPr>
                              <w:t>称号；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500" w:lineRule="exact"/>
                              <w:ind w:left="0" w:lef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A3737"/>
                                <w:sz w:val="22"/>
                                <w:szCs w:val="22"/>
                                <w:lang w:val="en-US" w:eastAsia="zh-CN"/>
                              </w:rPr>
                              <w:t>[语言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262626"/>
                                <w:sz w:val="22"/>
                                <w:lang w:eastAsia="zh-CN"/>
                              </w:rPr>
                              <w:t>能力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3A3737"/>
                                <w:sz w:val="22"/>
                                <w:szCs w:val="22"/>
                                <w:lang w:val="en-US" w:eastAsia="zh-CN"/>
                              </w:rPr>
                              <w:t xml:space="preserve">]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sz w:val="22"/>
                                <w:lang w:eastAsia="zh-CN"/>
                              </w:rPr>
                              <w:t>获得计算机二级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62626"/>
                                <w:sz w:val="22"/>
                                <w:lang w:val="en-US" w:eastAsia="zh-CN"/>
                              </w:rPr>
                              <w:t>C语言证书，大学英语六级证书（535分），雅思6.5分，读写译水平良好。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pacing w:line="500" w:lineRule="exact"/>
                              <w:textAlignment w:val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0.95pt;margin-top:2.2pt;height:138.15pt;width:515.05pt;z-index:-892921856;mso-width-relative:page;mso-height-relative:page;" filled="f" stroked="f" coordsize="21600,21600" o:gfxdata="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5k&#10;WWjXAAAACgEAAA8AAAAAAAAAAQAgAAAAIgAAAGRycy9kb3ducmV2LnhtbFBLAQIUABQAAAAIAIdO&#10;4kCXMUt9JAIAACw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500" w:lineRule="exact"/>
                        <w:ind w:left="0" w:lef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262626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A3737"/>
                          <w:sz w:val="22"/>
                          <w:szCs w:val="22"/>
                          <w:lang w:val="en-US" w:eastAsia="zh-CN"/>
                        </w:rPr>
                        <w:t xml:space="preserve">[专业能力]  </w:t>
                      </w:r>
                      <w:r>
                        <w:rPr>
                          <w:rStyle w:val="13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GPA3.8/4.0，连续四年专业排名top3，获校甲等奖学金3次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sz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1321" w:leftChars="0" w:hanging="1321" w:hangingChars="60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[科研能力]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D0D0D" w:themeColor="text1" w:themeTint="F2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发表学术论文1篇</w:t>
                      </w:r>
                      <w:r>
                        <w:rPr>
                          <w:rStyle w:val="13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《从社会学视角看网络游戏的空间性和时间性》，《xx大学学报》（第x期），影响因子：xx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500" w:lineRule="exact"/>
                        <w:ind w:left="0" w:lef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262626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A3737"/>
                          <w:sz w:val="22"/>
                          <w:szCs w:val="22"/>
                          <w:lang w:val="en-US" w:eastAsia="zh-CN"/>
                        </w:rPr>
                        <w:t xml:space="preserve">[实践能力]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A3737"/>
                          <w:sz w:val="22"/>
                          <w:szCs w:val="22"/>
                          <w:lang w:val="en-US" w:eastAsia="zh-CN"/>
                        </w:rPr>
                        <w:t>担任校学生会实践部部长，获得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/>
                          <w:sz w:val="22"/>
                          <w:lang w:val="en-US" w:eastAsia="zh-CN"/>
                        </w:rPr>
                        <w:t>校级</w:t>
                      </w:r>
                      <w:r>
                        <w:rPr>
                          <w:rFonts w:ascii="微软雅黑" w:hAnsi="微软雅黑" w:eastAsia="微软雅黑"/>
                          <w:b w:val="0"/>
                          <w:bCs/>
                          <w:color w:val="262626"/>
                          <w:sz w:val="22"/>
                        </w:rPr>
                        <w:t>优秀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262626"/>
                          <w:sz w:val="22"/>
                        </w:rPr>
                        <w:t>学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sz w:val="22"/>
                        </w:rPr>
                        <w:t>生干部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sz w:val="22"/>
                          <w:lang w:eastAsia="zh-CN"/>
                        </w:rPr>
                        <w:t>称号；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500" w:lineRule="exact"/>
                        <w:ind w:left="0" w:lef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262626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A3737"/>
                          <w:sz w:val="22"/>
                          <w:szCs w:val="22"/>
                          <w:lang w:val="en-US" w:eastAsia="zh-CN"/>
                        </w:rPr>
                        <w:t>[语言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262626"/>
                          <w:sz w:val="22"/>
                          <w:lang w:eastAsia="zh-CN"/>
                        </w:rPr>
                        <w:t>能力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3A3737"/>
                          <w:sz w:val="22"/>
                          <w:szCs w:val="22"/>
                          <w:lang w:val="en-US" w:eastAsia="zh-CN"/>
                        </w:rPr>
                        <w:t xml:space="preserve">]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sz w:val="22"/>
                          <w:lang w:eastAsia="zh-CN"/>
                        </w:rPr>
                        <w:t>获得计算机二级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262626"/>
                          <w:sz w:val="22"/>
                          <w:lang w:val="en-US" w:eastAsia="zh-CN"/>
                        </w:rPr>
                        <w:t>C语言证书，大学英语六级证书（535分），雅思6.5分，读写译水平良好。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pacing w:line="500" w:lineRule="exact"/>
                        <w:textAlignment w:val="auto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ragraph">
                  <wp:posOffset>77470</wp:posOffset>
                </wp:positionV>
                <wp:extent cx="1028065" cy="457835"/>
                <wp:effectExtent l="0" t="0" r="0" b="0"/>
                <wp:wrapNone/>
                <wp:docPr id="13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0055" y="8287385"/>
                          <a:ext cx="102806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E4B366"/>
                                <w:sz w:val="30"/>
                                <w:szCs w:val="3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E4B366"/>
                                <w:sz w:val="30"/>
                                <w:szCs w:val="30"/>
                                <w:lang w:eastAsia="zh-CN"/>
                              </w:rPr>
                              <w:t>读研计划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55.35pt;margin-top:6.1pt;height:36.05pt;width:80.95pt;z-index:251703296;mso-width-relative:page;mso-height-relative:page;" filled="f" stroked="f" coordsize="21600,21600" o:gfxdata="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6sJmA1gAAAAkBAAAPAAAAAAAAAAEAIAAAACIAAABkcnMvZG93bnJldi54bWxQSwECFAAU&#10;AAAACACHTuJA8r2BOboBAABcAwAADgAAAAAAAAABACAAAAAl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E4B366"/>
                          <w:sz w:val="30"/>
                          <w:szCs w:val="3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E4B366"/>
                          <w:sz w:val="30"/>
                          <w:szCs w:val="30"/>
                          <w:lang w:eastAsia="zh-CN"/>
                        </w:rPr>
                        <w:t>读研计划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151130</wp:posOffset>
                </wp:positionV>
                <wp:extent cx="6480175" cy="13970"/>
                <wp:effectExtent l="0" t="4445" r="15875" b="10160"/>
                <wp:wrapNone/>
                <wp:docPr id="142" name="直线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105" y="8757285"/>
                          <a:ext cx="6480175" cy="139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7" o:spid="_x0000_s1026" o:spt="20" style="position:absolute;left:0pt;margin-left:-49.65pt;margin-top:11.9pt;height:1.1pt;width:510.25pt;z-index:251704320;mso-width-relative:page;mso-height-relative:page;" filled="f" stroked="t" coordsize="21600,21600" o:gfxdata="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FWVHj1wAAAAkBAAAPAAAAAAAAAAEAIAAAACIAAABkcnMvZG93bnJl&#10;di54bWxQSwECFAAUAAAACACHTuJA30EjgP4BAADuAwAADgAAAAAAAAABACAAAAAmAQAAZHJzL2Uy&#10;b0RvYy54bWxQSwUGAAAAAAYABgBZAQAAl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3486879744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ragraph">
                  <wp:posOffset>39370</wp:posOffset>
                </wp:positionV>
                <wp:extent cx="6541135" cy="1450975"/>
                <wp:effectExtent l="0" t="0" r="0" b="0"/>
                <wp:wrapNone/>
                <wp:docPr id="18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135" cy="1450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Style w:val="13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3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读研期间，注重经典书籍的深度阅读，打牢理论基础；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Style w:val="13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3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深入</w:t>
                            </w:r>
                            <w:r>
                              <w:rPr>
                                <w:rStyle w:val="13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13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"https://kns.cnki.net/kns/detail/detail.aspx?dbcode=CMFD&amp;QueryID=0&amp;CurRec=31&amp;dbname=CMFDTEMP&amp;filename=1019690879.nh" \t "https://kns.cnki.net/kns/brief/_blank" </w:instrText>
                            </w:r>
                            <w:r>
                              <w:rPr>
                                <w:rStyle w:val="13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13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在线社交网络的舆情引导机制研究</w:t>
                            </w:r>
                            <w:r>
                              <w:rPr>
                                <w:rStyle w:val="13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Style w:val="13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，开展问卷调查，撰写数据分析报告1篇，发表论文1至2篇；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Style w:val="13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3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积极参与导师组项目，争取每个项目能有科研成果发表；</w:t>
                            </w:r>
                          </w:p>
                          <w:p>
                            <w:pPr>
                              <w:pStyle w:val="8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ind w:leftChars="0" w:right="0" w:rightChars="0"/>
                              <w:textAlignment w:val="auto"/>
                              <w:rPr>
                                <w:rStyle w:val="13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3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kern w:val="2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4、按期完成毕业论文，备战考博，继续深造。</w:t>
                            </w:r>
                          </w:p>
                          <w:p>
                            <w:pPr>
                              <w:rPr>
                                <w:rStyle w:val="13"/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-50.95pt;margin-top:3.1pt;height:114.25pt;width:515.05pt;z-index:-808087552;mso-width-relative:page;mso-height-relative:page;" filled="f" stroked="f" coordsize="21600,21600" o:gfxdata="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DGx4nbAAAACgEAAA8AAAAAAAAAAQAg&#10;AAAAIgAAAGRycy9kb3ducmV2LnhtbFBLAQIUABQAAAAIAIdO4kCsbf0gRAIAAHU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Style w:val="13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2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13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2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读研期间，注重经典书籍的深度阅读，打牢理论基础；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Style w:val="13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2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13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2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深入</w:t>
                      </w:r>
                      <w:r>
                        <w:rPr>
                          <w:rStyle w:val="13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2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13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2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"https://kns.cnki.net/kns/detail/detail.aspx?dbcode=CMFD&amp;QueryID=0&amp;CurRec=31&amp;dbname=CMFDTEMP&amp;filename=1019690879.nh" \t "https://kns.cnki.net/kns/brief/_blank" </w:instrText>
                      </w:r>
                      <w:r>
                        <w:rPr>
                          <w:rStyle w:val="13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2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13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2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在线社交网络的舆情引导机制研究</w:t>
                      </w:r>
                      <w:r>
                        <w:rPr>
                          <w:rStyle w:val="13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2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Style w:val="13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2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，开展问卷调查，撰写数据分析报告1篇，发表论文1至2篇；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Style w:val="13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2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13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2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积极参与导师组项目，争取每个项目能有科研成果发表；</w:t>
                      </w:r>
                    </w:p>
                    <w:p>
                      <w:pPr>
                        <w:pStyle w:val="8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ind w:leftChars="0" w:right="0" w:rightChars="0"/>
                        <w:textAlignment w:val="auto"/>
                        <w:rPr>
                          <w:rStyle w:val="13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2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13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kern w:val="2"/>
                          <w:sz w:val="22"/>
                          <w:szCs w:val="22"/>
                          <w:u w:val="none"/>
                          <w:shd w:val="clear" w:fill="FFFFFF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4、按期完成毕业论文，备战考博，继续深造。</w:t>
                      </w:r>
                    </w:p>
                    <w:p>
                      <w:pPr>
                        <w:rPr>
                          <w:rStyle w:val="13"/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eastAsia"/>
          <w:lang w:val="en-US" w:eastAsia="zh-CN"/>
        </w:rPr>
      </w:pPr>
    </w:p>
    <w:p>
      <w:pPr>
        <w:widowControl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F15F4"/>
    <w:multiLevelType w:val="singleLevel"/>
    <w:tmpl w:val="65AF15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6960D6"/>
    <w:rsid w:val="00014634"/>
    <w:rsid w:val="00041E01"/>
    <w:rsid w:val="000521C3"/>
    <w:rsid w:val="000D6CD2"/>
    <w:rsid w:val="001B0374"/>
    <w:rsid w:val="00253E04"/>
    <w:rsid w:val="0027376F"/>
    <w:rsid w:val="003673AE"/>
    <w:rsid w:val="003C5F58"/>
    <w:rsid w:val="003F25F4"/>
    <w:rsid w:val="0040775C"/>
    <w:rsid w:val="004431CC"/>
    <w:rsid w:val="004C0662"/>
    <w:rsid w:val="004C2E7F"/>
    <w:rsid w:val="0054696A"/>
    <w:rsid w:val="0055109D"/>
    <w:rsid w:val="005E381E"/>
    <w:rsid w:val="00686E2C"/>
    <w:rsid w:val="00700776"/>
    <w:rsid w:val="007916BC"/>
    <w:rsid w:val="00936DD6"/>
    <w:rsid w:val="00937838"/>
    <w:rsid w:val="009A4AB5"/>
    <w:rsid w:val="00B2129D"/>
    <w:rsid w:val="00BC314B"/>
    <w:rsid w:val="00C1483D"/>
    <w:rsid w:val="00CB710E"/>
    <w:rsid w:val="00D77FFC"/>
    <w:rsid w:val="00E8372E"/>
    <w:rsid w:val="00FF2C75"/>
    <w:rsid w:val="01770105"/>
    <w:rsid w:val="05115D23"/>
    <w:rsid w:val="07D87CF2"/>
    <w:rsid w:val="088A0C40"/>
    <w:rsid w:val="179C1681"/>
    <w:rsid w:val="27516040"/>
    <w:rsid w:val="28FF1B65"/>
    <w:rsid w:val="29996DB4"/>
    <w:rsid w:val="2E1D1929"/>
    <w:rsid w:val="3E5F5299"/>
    <w:rsid w:val="44314A28"/>
    <w:rsid w:val="56875915"/>
    <w:rsid w:val="5A824FF0"/>
    <w:rsid w:val="6D6960D6"/>
    <w:rsid w:val="78237505"/>
    <w:rsid w:val="79A8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customStyle="1" w:styleId="14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2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16">
    <w:name w:val="标题 字符"/>
    <w:basedOn w:val="12"/>
    <w:link w:val="9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7">
    <w:name w:val="副标题 字符"/>
    <w:basedOn w:val="12"/>
    <w:link w:val="7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8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9">
    <w:name w:val="页眉 字符"/>
    <w:basedOn w:val="12"/>
    <w:link w:val="6"/>
    <w:semiHidden/>
    <w:qFormat/>
    <w:uiPriority w:val="99"/>
    <w:rPr>
      <w:kern w:val="2"/>
      <w:sz w:val="18"/>
      <w:szCs w:val="18"/>
    </w:rPr>
  </w:style>
  <w:style w:type="character" w:customStyle="1" w:styleId="20">
    <w:name w:val="页脚 字符"/>
    <w:basedOn w:val="12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批注框文本 字符"/>
    <w:basedOn w:val="12"/>
    <w:link w:val="4"/>
    <w:semiHidden/>
    <w:qFormat/>
    <w:uiPriority w:val="99"/>
    <w:rPr>
      <w:kern w:val="2"/>
      <w:sz w:val="18"/>
      <w:szCs w:val="18"/>
    </w:rPr>
  </w:style>
  <w:style w:type="paragraph" w:customStyle="1" w:styleId="22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_Style 1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ece747d0-7691-4950-9a86-5b829b56ebe2\&#32771;&#30740;&#22797;&#35797;&#21333;&#39029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考研复试单页简历.docx</Template>
  <Pages>1</Pages>
  <Words>25</Words>
  <Characters>33</Characters>
  <Lines>1</Lines>
  <Paragraphs>1</Paragraphs>
  <TotalTime>0</TotalTime>
  <ScaleCrop>false</ScaleCrop>
  <LinksUpToDate>false</LinksUpToDate>
  <CharactersWithSpaces>35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2022-01-10T08:14:00Z</dcterms:created>
  <dc:creator>Mr Lee</dc:creator>
  <cp:lastModifiedBy>Mr Lee</cp:lastModifiedBy>
  <dcterms:modified xsi:type="dcterms:W3CDTF">2022-01-10T13:17:55Z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UUID">
    <vt:lpwstr>v1.0_mb_K563wGqEr5qTa1uQB2XHOQ==</vt:lpwstr>
  </property>
</Properties>
</file>