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798443520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108585</wp:posOffset>
                </wp:positionV>
                <wp:extent cx="1955165" cy="493395"/>
                <wp:effectExtent l="0" t="0" r="0" b="0"/>
                <wp:wrapNone/>
                <wp:docPr id="12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165" cy="49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报考专业：计算机专业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-33.45pt;margin-top:8.55pt;height:38.85pt;width:153.95pt;z-index:798443520;mso-width-relative:page;mso-height-relative:page;" filled="f" stroked="f" coordsize="21600,21600" o:gfxdata="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6ZzyNoAAAAJAQAADwAAAAAAAAABACAAAAAiAAAAZHJz&#10;L2Rvd25yZXYueG1sUEsBAhQAFAAAAAgAh07iQLVVaTo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报考专业：计算机专业</w:t>
                      </w:r>
                    </w:p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798442496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-594995</wp:posOffset>
                </wp:positionV>
                <wp:extent cx="1485265" cy="805180"/>
                <wp:effectExtent l="0" t="0" r="0" b="0"/>
                <wp:wrapNone/>
                <wp:docPr id="13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805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225872"/>
                                <w:sz w:val="56"/>
                                <w:szCs w:val="56"/>
                                <w:u w:val="none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225872"/>
                                <w:sz w:val="56"/>
                                <w:szCs w:val="56"/>
                                <w:u w:val="none"/>
                                <w:vertAlign w:val="baseline"/>
                                <w:lang w:val="en-US"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-35.9pt;margin-top:-46.85pt;height:63.4pt;width:116.95pt;z-index:798442496;mso-width-relative:page;mso-height-relative:page;" filled="f" stroked="f" coordsize="21600,21600" o:gfxdata="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1tEF7bAAAACgEAAA8AAAAAAAAAAQAgAAAAIgAAAGRy&#10;cy9kb3ducmV2LnhtbFBLAQIUABQAAAAIAIdO4kAA8rHg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225872"/>
                          <w:sz w:val="56"/>
                          <w:szCs w:val="56"/>
                          <w:u w:val="none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225872"/>
                          <w:sz w:val="56"/>
                          <w:szCs w:val="56"/>
                          <w:u w:val="none"/>
                          <w:vertAlign w:val="baseline"/>
                          <w:lang w:val="en-US"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3392603136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88265</wp:posOffset>
                </wp:positionV>
                <wp:extent cx="2138680" cy="885825"/>
                <wp:effectExtent l="0" t="0" r="0" b="0"/>
                <wp:wrapNone/>
                <wp:docPr id="45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籍贯：贵州省贵阳市白云区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"mailto:12345678@qq.com"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12345678@qq.com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293.75pt;margin-top:6.95pt;height:69.75pt;width:168.4pt;z-index:-902364160;mso-width-relative:page;mso-height-relative:page;" filled="f" stroked="f" coordsize="21600,21600" o:gfxdata="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KBUTG2wAAAAoBAAAPAAAAAAAAAAEAIAAA&#10;ACIAAABkcnMvZG93bnJldi54bWxQSwECFAAUAAAACACHTuJAFvTfhkICAAB2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籍贯：贵州省贵阳市白云区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"mailto:12345678@qq.com"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12345678@qq.com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3392604160" behindDoc="0" locked="0" layoutInCell="1" allowOverlap="1">
                <wp:simplePos x="0" y="0"/>
                <wp:positionH relativeFrom="column">
                  <wp:posOffset>3723640</wp:posOffset>
                </wp:positionH>
                <wp:positionV relativeFrom="paragraph">
                  <wp:posOffset>-548640</wp:posOffset>
                </wp:positionV>
                <wp:extent cx="2017395" cy="885825"/>
                <wp:effectExtent l="0" t="0" r="0" b="0"/>
                <wp:wrapNone/>
                <wp:docPr id="11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39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生日：1996.10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电话：138 0000 0000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293.2pt;margin-top:-43.2pt;height:69.75pt;width:158.85pt;z-index:-902363136;mso-width-relative:page;mso-height-relative:page;" filled="f" stroked="f" coordsize="21600,21600" o:gfxdata="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pFbO9oAAAAKAQAADwAAAAAAAAABACAAAAAi&#10;AAAAZHJzL2Rvd25yZXYueG1sUEsBAhQAFAAAAAgAh07iQLD4jYpBAgAAdg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生日：1996.10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电话：138 0000 0000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1939290</wp:posOffset>
            </wp:positionH>
            <wp:positionV relativeFrom="paragraph">
              <wp:posOffset>-639445</wp:posOffset>
            </wp:positionV>
            <wp:extent cx="1416050" cy="1416050"/>
            <wp:effectExtent l="62865" t="62865" r="64135" b="64135"/>
            <wp:wrapNone/>
            <wp:docPr id="2" name="图片 2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416050"/>
                    </a:xfrm>
                    <a:prstGeom prst="ellipse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38810624" behindDoc="0" locked="0" layoutInCell="1" allowOverlap="1">
                <wp:simplePos x="0" y="0"/>
                <wp:positionH relativeFrom="column">
                  <wp:posOffset>-1156970</wp:posOffset>
                </wp:positionH>
                <wp:positionV relativeFrom="paragraph">
                  <wp:posOffset>-790575</wp:posOffset>
                </wp:positionV>
                <wp:extent cx="4639945" cy="1721485"/>
                <wp:effectExtent l="0" t="0" r="31115" b="2984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4639945" cy="1721485"/>
                          <a:chOff x="5744" y="492"/>
                          <a:chExt cx="7307" cy="2711"/>
                        </a:xfrm>
                      </wpg:grpSpPr>
                      <wps:wsp>
                        <wps:cNvPr id="6" name="弧形 7"/>
                        <wps:cNvSpPr/>
                        <wps:spPr>
                          <a:xfrm>
                            <a:off x="5744" y="500"/>
                            <a:ext cx="2703" cy="2703"/>
                          </a:xfrm>
                          <a:prstGeom prst="arc">
                            <a:avLst>
                              <a:gd name="adj1" fmla="val 8385730"/>
                              <a:gd name="adj2" fmla="val 16177082"/>
                            </a:avLst>
                          </a:prstGeom>
                          <a:ln w="25400">
                            <a:solidFill>
                              <a:srgbClr val="225872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3"/>
                        <wps:cNvCnPr/>
                        <wps:spPr>
                          <a:xfrm flipV="1">
                            <a:off x="7070" y="492"/>
                            <a:ext cx="5981" cy="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22587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 y;margin-left:-91.1pt;margin-top:-62.25pt;height:135.55pt;width:365.35pt;z-index:-1856156672;mso-width-relative:page;mso-height-relative:page;" coordorigin="5744,492" coordsize="7307,2711" o:gfxdata="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sUs1RtsA&#10;AAANAQAADwAAAAAAAAABACAAAAAiAAAAZHJzL2Rvd25yZXYueG1sUEsBAhQAFAAAAAgAh07iQMRm&#10;+/wAAwAAVwcAAA4AAAAAAAAAAQAgAAAAKgEAAGRycy9lMm9Eb2MueG1sUEsFBgAAAAAGAAYAWQEA&#10;AJwGAAAAAA==&#10;">
                <o:lock v:ext="edit" aspectratio="f"/>
                <v:shape id="弧形 7" o:spid="_x0000_s1026" style="position:absolute;left:5744;top:500;height:2703;width:2703;" filled="f" stroked="t" coordsize="2703,2703" o:gfxdata="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5taRvQAA&#10;ANoAAAAPAAAAAAAAAAEAIAAAACIAAABkcnMvZG93bnJldi54bWxQSwECFAAUAAAACACHTuJAMy8F&#10;njsAAAA5AAAAEAAAAAAAAAABACAAAAAMAQAAZHJzL3NoYXBleG1sLnhtbFBLBQYAAAAABgAGAFsB&#10;AAC2AwAAAAA=&#10;" path="m319,2224c119,1988,-1,1684,-1,1351c-1,608,599,5,1341,0l1351,1351xnsem319,2224c119,1988,-1,1684,-1,1351c-1,608,599,5,1341,0nfe">
                  <v:path o:connectlocs="319,2224;1351,1351;1342,0" o:connectangles="45,187,329"/>
                  <v:fill on="f" focussize="0,0"/>
                  <v:stroke weight="2pt" color="#225872 [3204]" miterlimit="8" joinstyle="miter" startarrow="oval"/>
                  <v:imagedata o:title=""/>
                  <o:lock v:ext="edit" aspectratio="f"/>
                </v:shape>
                <v:line id="直接连接符 3" o:spid="_x0000_s1026" o:spt="20" style="position:absolute;left:7070;top:492;flip:y;height:8;width:5981;" filled="f" stroked="t" coordsize="21600,21600" o:gfxdata="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cMFY22AAAA2g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22587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34523392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-791845</wp:posOffset>
                </wp:positionV>
                <wp:extent cx="4639310" cy="1731010"/>
                <wp:effectExtent l="12700" t="12700" r="1524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9310" cy="1731010"/>
                          <a:chOff x="5744" y="476"/>
                          <a:chExt cx="7306" cy="2726"/>
                        </a:xfrm>
                      </wpg:grpSpPr>
                      <wps:wsp>
                        <wps:cNvPr id="7" name="弧形 7"/>
                        <wps:cNvSpPr/>
                        <wps:spPr>
                          <a:xfrm>
                            <a:off x="5744" y="500"/>
                            <a:ext cx="2703" cy="2703"/>
                          </a:xfrm>
                          <a:prstGeom prst="arc">
                            <a:avLst>
                              <a:gd name="adj1" fmla="val 8385730"/>
                              <a:gd name="adj2" fmla="val 16177082"/>
                            </a:avLst>
                          </a:prstGeom>
                          <a:ln w="25400">
                            <a:solidFill>
                              <a:srgbClr val="225872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 flipV="1">
                            <a:off x="7070" y="476"/>
                            <a:ext cx="5981" cy="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22587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2.5pt;margin-top:-62.35pt;height:136.3pt;width:365.3pt;z-index:1345233920;mso-width-relative:page;mso-height-relative:page;" coordorigin="5744,476" coordsize="7306,2726" o:gfxdata="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B1BvI90AAAANAQAADwAA&#10;AAAAAAABACAAAAAiAAAAZHJzL2Rvd25yZXYueG1sUEsBAhQAFAAAAAgAh07iQP3O6gv1AgAAQwcA&#10;AA4AAAAAAAAAAQAgAAAALAEAAGRycy9lMm9Eb2MueG1sUEsFBgAAAAAGAAYAWQEAAJMGAAAAAA==&#10;">
                <o:lock v:ext="edit" aspectratio="f"/>
                <v:shape id="_x0000_s1026" o:spid="_x0000_s1026" style="position:absolute;left:5744;top:500;height:2703;width:2703;" filled="f" stroked="t" coordsize="2703,2703" o:gfxdata="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qnMKvQAA&#10;ANoAAAAPAAAAAAAAAAEAIAAAACIAAABkcnMvZG93bnJldi54bWxQSwECFAAUAAAACACHTuJAMy8F&#10;njsAAAA5AAAAEAAAAAAAAAABACAAAAAMAQAAZHJzL3NoYXBleG1sLnhtbFBLBQYAAAAABgAGAFsB&#10;AAC2AwAAAAA=&#10;" path="m319,2224c119,1988,-1,1684,-1,1351c-1,608,599,5,1341,0l1351,1351xnsem319,2224c119,1988,-1,1684,-1,1351c-1,608,599,5,1341,0nfe">
                  <v:path o:connectlocs="319,2224;1351,1351;1342,0" o:connectangles="45,187,329"/>
                  <v:fill on="f" focussize="0,0"/>
                  <v:stroke weight="2pt" color="#225872 [3204]" miterlimit="8" joinstyle="miter" startarrow="oval"/>
                  <v:imagedata o:title=""/>
                  <o:lock v:ext="edit" aspectratio="f"/>
                </v:shape>
                <v:line id="_x0000_s1026" o:spid="_x0000_s1026" o:spt="20" style="position:absolute;left:7070;top:476;flip:y;height:8;width:5981;" filled="f" stroked="t" coordsize="21600,21600" o:gfxdata="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qIf8vQAA&#10;ANoAAAAPAAAAAAAAAAEAIAAAACIAAABkcnMvZG93bnJldi54bWxQSwECFAAUAAAACACHTuJAMy8F&#10;njsAAAA5AAAAEAAAAAAAAAABACAAAAAMAQAAZHJzL3NoYXBleG1sLnhtbFBLBQYAAAAABgAGAFsB&#10;AAC2AwAAAAA=&#10;">
                  <v:fill on="f" focussize="0,0"/>
                  <v:stroke weight="2pt" color="#22587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1418759168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8232140</wp:posOffset>
                </wp:positionV>
                <wp:extent cx="6043930" cy="5715"/>
                <wp:effectExtent l="0" t="38100" r="52070" b="3238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3930" cy="5715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rgbClr val="225872"/>
                              </a:gs>
                              <a:gs pos="100000">
                                <a:srgbClr val="225872"/>
                              </a:gs>
                            </a:gsLst>
                            <a:lin ang="5400000" scaled="1"/>
                          </a:gra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7.25pt;margin-top:648.2pt;height:0.45pt;width:475.9pt;z-index:1418759168;mso-width-relative:page;mso-height-relative:page;" filled="f" stroked="t" coordsize="21600,21600" o:gfxdata="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2YtiAdsAAAANAQAADwAAAAAAAAABACAAAAAiAAAAZHJzL2Rvd25yZXYueG1sUEsB&#10;AhQAFAAAAAgAh07iQLIcgjcrAgAAUgQAAA4AAAAAAAAAAQAgAAAAKgEAAGRycy9lMm9Eb2MueG1s&#10;UEsFBgAAAAAGAAYAWQEAAMcFAAAAAA==&#10;">
                <v:fill on="f" focussize="0,0"/>
                <v:stroke weight="0.5pt" color="#000000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835208192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6476365</wp:posOffset>
                </wp:positionV>
                <wp:extent cx="6043930" cy="5715"/>
                <wp:effectExtent l="0" t="38100" r="52070" b="3238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3930" cy="5715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rgbClr val="225872"/>
                              </a:gs>
                              <a:gs pos="100000">
                                <a:srgbClr val="225872"/>
                              </a:gs>
                            </a:gsLst>
                            <a:lin ang="5400000" scaled="1"/>
                          </a:gra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7.25pt;margin-top:509.95pt;height:0.45pt;width:475.9pt;z-index:835208192;mso-width-relative:page;mso-height-relative:page;" filled="f" stroked="t" coordsize="21600,21600" o:gfxdata="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csMAdsAAAANAQAADwAAAAAAAAABACAAAAAiAAAAZHJzL2Rvd25yZXYueG1sUEsB&#10;AhQAFAAAAAgAh07iQG+8f3UrAgAAUgQAAA4AAAAAAAAAAQAgAAAAKgEAAGRycy9lMm9Eb2MueG1s&#10;UEsFBgAAAAAGAAYAWQEAAMcFAAAAAA==&#10;">
                <v:fill on="f" focussize="0,0"/>
                <v:stroke weight="0.5pt" color="#000000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43432704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4721225</wp:posOffset>
                </wp:positionV>
                <wp:extent cx="6043930" cy="5715"/>
                <wp:effectExtent l="0" t="38100" r="52070" b="3238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3930" cy="5715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rgbClr val="225872"/>
                              </a:gs>
                              <a:gs pos="100000">
                                <a:srgbClr val="225872"/>
                              </a:gs>
                            </a:gsLst>
                            <a:lin ang="5400000" scaled="1"/>
                          </a:gra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7.25pt;margin-top:371.75pt;height:0.45pt;width:475.9pt;z-index:543432704;mso-width-relative:page;mso-height-relative:page;" filled="f" stroked="t" coordsize="21600,21600" o:gfxdata="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4wFvNoAAAALAQAADwAAAAAAAAABACAAAAAiAAAAZHJzL2Rvd25yZXYueG1sUEsB&#10;AhQAFAAAAAgAh07iQKH1NIYsAgAAUgQAAA4AAAAAAAAAAQAgAAAAKQEAAGRycy9lMm9Eb2MueG1s&#10;UEsFBgAAAAAGAAYAWQEAAMcFAAAAAA==&#10;">
                <v:fill on="f" focussize="0,0"/>
                <v:stroke weight="0.5pt" color="#000000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697453056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3101975</wp:posOffset>
                </wp:positionV>
                <wp:extent cx="6043930" cy="5715"/>
                <wp:effectExtent l="0" t="38100" r="52070" b="3238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3930" cy="5715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rgbClr val="225872"/>
                              </a:gs>
                              <a:gs pos="100000">
                                <a:srgbClr val="225872"/>
                              </a:gs>
                            </a:gsLst>
                            <a:lin ang="5400000" scaled="1"/>
                          </a:gra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7.25pt;margin-top:244.25pt;height:0.45pt;width:475.9pt;z-index:1697453056;mso-width-relative:page;mso-height-relative:page;" filled="f" stroked="t" coordsize="21600,21600" o:gfxdata="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cH5ws2gAAAAsBAAAPAAAAAAAAAAEAIAAAACIAAABkcnMvZG93bnJldi54bWxQSwEC&#10;FAAUAAAACACHTuJAfGDTuysCAABSBAAADgAAAAAAAAABACAAAAApAQAAZHJzL2Uyb0RvYy54bWxQ&#10;SwUGAAAAAAYABgBZAQAAxgUAAAAA&#10;">
                <v:fill on="f" focussize="0,0"/>
                <v:stroke weight="0.5pt" color="#000000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51473408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1238250</wp:posOffset>
                </wp:positionV>
                <wp:extent cx="6043930" cy="5715"/>
                <wp:effectExtent l="0" t="38100" r="52070" b="3238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3930" cy="5715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rgbClr val="225872"/>
                              </a:gs>
                              <a:gs pos="100000">
                                <a:srgbClr val="225872"/>
                              </a:gs>
                            </a:gsLst>
                            <a:lin ang="5400000" scaled="1"/>
                          </a:gra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7.25pt;margin-top:97.5pt;height:0.45pt;width:475.9pt;z-index:-1443493888;mso-width-relative:page;mso-height-relative:page;" filled="f" stroked="t" coordsize="21600,21600" o:gfxdata="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inZKLaAAAACwEAAA8AAAAAAAAAAQAgAAAAIgAAAGRycy9kb3ducmV2LnhtbFBL&#10;AQIUABQAAAAIAIdO4kCw8fKzLQIAAFIEAAAOAAAAAAAAAAEAIAAAACkBAABkcnMvZTJvRG9jLnht&#10;bFBLBQYAAAAABgAGAFkBAADIBQAAAAA=&#10;">
                <v:fill on="f" focussize="0,0"/>
                <v:stroke weight="0.5pt" color="#000000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45213440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779780</wp:posOffset>
                </wp:positionV>
                <wp:extent cx="1102995" cy="50292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  <w:t>报考信息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2pt;margin-top:61.4pt;height:39.6pt;width:86.85pt;z-index:1345213440;mso-width-relative:page;mso-height-relative:page;" filled="f" stroked="f" coordsize="21600,21600" o:gfxdata="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lNzLp2gAAAAsBAAAPAAAAAAAAAAEAIAAAACIAAABkcnMv&#10;ZG93bnJldi54bWxQSwECFAAUAAAACACHTuJAcMRuBDoCAABo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  <w:t>报考信息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45232896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7774305</wp:posOffset>
                </wp:positionV>
                <wp:extent cx="1102995" cy="502920"/>
                <wp:effectExtent l="0" t="0" r="0" b="0"/>
                <wp:wrapNone/>
                <wp:docPr id="7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34.6pt;margin-top:612.15pt;height:39.6pt;width:86.85pt;z-index:1345232896;mso-width-relative:page;mso-height-relative:page;" filled="f" stroked="f" coordsize="21600,21600" o:gfxdata="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cPe3PdAAAADQEAAA8AAAAAAAAAAQAgAAAAIgAA&#10;AGRycy9kb3ducmV2LnhtbFBLAQIUABQAAAAIAIdO4kCVygJG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275384832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2646680</wp:posOffset>
                </wp:positionV>
                <wp:extent cx="1102995" cy="502920"/>
                <wp:effectExtent l="0" t="0" r="0" b="0"/>
                <wp:wrapNone/>
                <wp:docPr id="4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34.6pt;margin-top:208.4pt;height:39.6pt;width:86.85pt;z-index:1275384832;mso-width-relative:page;mso-height-relative:page;" filled="f" stroked="f" coordsize="21600,21600" o:gfxdata="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2L/uTNwAAAALAQAADwAAAAAAAAABACAAAAAiAAAA&#10;ZHJzL2Rvd25yZXYueG1sUEsBAhQAFAAAAAgAh07iQMdOjIo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45229824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4265930</wp:posOffset>
                </wp:positionV>
                <wp:extent cx="1102995" cy="502920"/>
                <wp:effectExtent l="0" t="0" r="0" b="0"/>
                <wp:wrapNone/>
                <wp:docPr id="5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34.6pt;margin-top:335.9pt;height:39.6pt;width:86.85pt;z-index:1345229824;mso-width-relative:page;mso-height-relative:page;" filled="f" stroked="f" coordsize="21600,21600" o:gfxdata="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lk+TNwAAAALAQAADwAAAAAAAAABACAAAAAiAAAA&#10;ZHJzL2Rvd25yZXYueG1sUEsBAhQAFAAAAAgAh07iQNkZzqc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45226752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6021705</wp:posOffset>
                </wp:positionV>
                <wp:extent cx="1102995" cy="502920"/>
                <wp:effectExtent l="0" t="0" r="0" b="0"/>
                <wp:wrapNone/>
                <wp:docPr id="6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34.6pt;margin-top:474.15pt;height:39.6pt;width:86.85pt;z-index:1345226752;mso-width-relative:page;mso-height-relative:page;" filled="f" stroked="f" coordsize="21600,21600" o:gfxdata="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GFrW90AAAAMAQAADwAAAAAAAAABACAAAAAiAAAA&#10;ZHJzL2Rvd25yZXYueG1sUEsBAhQAFAAAAAgAh07iQGUQck0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1345231872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3137535</wp:posOffset>
                </wp:positionV>
                <wp:extent cx="6275705" cy="109982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5705" cy="1099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20XX-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稻壳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大学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计算机专业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exact"/>
                              <w:ind w:left="1101" w:hanging="1101" w:hangingChars="500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C++语言程序设计、汇编语言程序设计、数据结构、操作系统、数据库系统原理、面向对象程序设计、软件工程、算法设计与分析等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学习成绩：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  <w:t>GPA 3.5，获得4次甲等奖学金，2次乙等奖学金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45pt;margin-top:247.05pt;height:86.6pt;width:494.15pt;z-index:1345231872;mso-width-relative:page;mso-height-relative:page;" filled="f" stroked="f" coordsize="21600,21600" o:gfxdata="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urg+PdAAAACwEAAA8AAAAAAAAAAQAgAAAAIgAAAGRycy9kb3ducmV2&#10;LnhtbFBLAQIUABQAAAAIAIdO4kDu1J9JvgEAAGgDAAAOAAAAAAAAAAEAIAAAACwBAABkcnMvZTJv&#10;RG9jLnhtbFBLBQYAAAAABgAGAFkBAAB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20XX-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稻壳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大学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      计算机专业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exact"/>
                        <w:ind w:left="1101" w:hanging="1101" w:hangingChars="500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C++语言程序设计、汇编语言程序设计、数据结构、操作系统、数据库系统原理、面向对象程序设计、软件工程、算法设计与分析等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学习成绩：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  <w:t>GPA 3.5，获得4次甲等奖学金，2次乙等奖学金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1345230848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4754245</wp:posOffset>
                </wp:positionV>
                <wp:extent cx="6329680" cy="13208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680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color w:val="3B383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–20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稻壳儿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软件测试实习生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根据测试任务，进行测试设计，编制符合标准的测试文档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并定期备份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搭建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测试环境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与开发组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同事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协作实现各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个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阶段的测试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任务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评估测试工作有效性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参与测试评审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管理测试系统数据及后台数据库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整理测试文档，跟进项目进度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承担软件产品售后项目的支持保障工作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45pt;margin-top:374.35pt;height:104pt;width:498.4pt;z-index:1345230848;mso-width-relative:page;mso-height-relative:page;" filled="f" stroked="f" coordsize="21600,21600" o:gfxdata="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HFV4LcAAAACwEAAA8AAAAAAAAAAQAgAAAAIgAAAGRycy9kb3ducmV2Lnht&#10;bFBLAQIUABQAAAAIAIdO4kCJ98iVvAEAAGgDAAAOAAAAAAAAAAEAIAAAACs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color w:val="3B3838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>–20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稻壳儿</w:t>
                      </w:r>
                      <w:r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eastAsia="zh-CN"/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eastAsia="zh-CN"/>
                        </w:rPr>
                        <w:t>软件测试实习生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根据测试任务，进行测试设计，编制符合标准的测试文档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并定期备份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搭建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软件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测试环境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与开发组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同事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协作实现各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个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阶段的测试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任务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评估测试工作有效性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参与测试评审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管理测试系统数据及后台数据库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整理测试文档，跟进项目进度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承担软件产品售后项目的支持保障工作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1345224704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ragraph">
                  <wp:posOffset>6497320</wp:posOffset>
                </wp:positionV>
                <wp:extent cx="6240780" cy="1292225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780" cy="1292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051" w:hanging="1051" w:hangingChars="50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熟悉软件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测试流程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WEB平台开发、ERP、SEO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开发，通晓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JAVA、C#、PHP和HTML等编程语言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三级网络工程师证书，二级计算机C++证书；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其他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擅长制作并使用PPT做会议报告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并多次参加各类计算机比赛；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其他证书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CET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-6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525分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），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取得C1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机动车驾驶证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1pt;margin-top:511.6pt;height:101.75pt;width:491.4pt;z-index:1345224704;mso-width-relative:page;mso-height-relative:page;" filled="f" stroked="f" coordsize="21600,21600" o:gfxdata="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vvSGANwAAAANAQAADwAAAAAAAAABACAAAAAiAAAAZHJzL2Rvd25yZXYueG1s&#10;UEsBAhQAFAAAAAgAh07iQCV37Lu7AQAAaAMAAA4AAAAAAAAAAQAgAAAAKwEAAGRycy9lMm9Eb2Mu&#10;eG1sUEsFBgAAAAAGAAYAWQEAAF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051" w:hanging="1051" w:hangingChars="50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熟悉软件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测试流程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WEB平台开发、ERP、SEO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开发，通晓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JAVA、C#、PHP和HTML等编程语言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三级网络工程师证书，二级计算机C++证书；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其他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擅长制作并使用PPT做会议报告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并多次参加各类计算机比赛；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其他证书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CET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-6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525分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），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取得C1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机动车驾驶证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134522880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8263255</wp:posOffset>
                </wp:positionV>
                <wp:extent cx="6249035" cy="1029970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9035" cy="1029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曾参加校数学建模比赛获得三等奖，具有良好的数学和计算机基础知识，较强的数理分析、逻辑推理和学习能力。通过专业课学习和网上自主学习，系统掌握了编程和数据库相关知识，对云计算，人工智能AI非常感兴趣，希望能在这一领域继续深入研究。认真努力，注重实践的积累与理论的结合，并能积极动手动脑实践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5pt;margin-top:650.65pt;height:81.1pt;width:492.05pt;z-index:1345228800;mso-width-relative:page;mso-height-relative:page;" filled="f" stroked="f" coordsize="21600,21600" o:gfxdata="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qmbuxd0AAAANAQAADwAAAAAAAAABACAAAAAiAAAAZHJzL2Rvd25yZXYu&#10;eG1sUEsBAhQAFAAAAAgAh07iQKIwt029AQAAagMAAA4AAAAAAAAAAQAgAAAALAEAAGRycy9lMm9E&#10;b2MueG1sUEsFBgAAAAAGAAYAWQEAAF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曾参加校数学建模比赛获得三等奖，具有良好的数学和计算机基础知识，较强的数理分析、逻辑推理和学习能力。通过专业课学习和网上自主学习，系统掌握了编程和数据库相关知识，对云计算，人工智能AI非常感兴趣，希望能在这一领域继续深入研究。认真努力，注重实践的积累与理论的结合，并能积极动手动脑实践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1345227776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1280160</wp:posOffset>
                </wp:positionV>
                <wp:extent cx="6318250" cy="30353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报考院校：XXXX大学XXX学院                                     报考专业：计算机专业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9pt;margin-top:100.8pt;height:23.9pt;width:497.5pt;z-index:1345227776;mso-width-relative:page;mso-height-relative:page;" filled="f" stroked="f" coordsize="21600,21600" o:gfxdata="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B84udwAAAALAQAADwAAAAAAAAABACAAAAAiAAAAZHJzL2Rvd25yZXYueG1sUEsB&#10;AhQAFAAAAAgAh07iQLKkFAW4AQAAZwMAAA4AAAAAAAAAAQAgAAAAKwEAAGRycy9lMm9Eb2MueG1s&#10;UEsFBgAAAAAGAAYAWQEAAF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报考院校：XXXX大学XXX学院                                     报考专业：计算机专业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1345225728" behindDoc="0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1601470</wp:posOffset>
                </wp:positionV>
                <wp:extent cx="6331585" cy="10223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1585" cy="102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3"/>
                              <w:tblW w:w="9482" w:type="dxa"/>
                              <w:jc w:val="center"/>
                              <w:tblBorders>
                                <w:top w:val="single" w:color="252525" w:sz="18" w:space="0"/>
                                <w:left w:val="single" w:color="252525" w:sz="18" w:space="0"/>
                                <w:bottom w:val="single" w:color="252525" w:sz="18" w:space="0"/>
                                <w:right w:val="single" w:color="252525" w:sz="18" w:space="0"/>
                                <w:insideH w:val="single" w:color="252525" w:sz="18" w:space="0"/>
                                <w:insideV w:val="single" w:color="252525" w:sz="1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871"/>
                              <w:gridCol w:w="1880"/>
                              <w:gridCol w:w="1960"/>
                              <w:gridCol w:w="1940"/>
                              <w:gridCol w:w="1831"/>
                            </w:tblGrid>
                            <w:tr>
                              <w:tblPrEx>
                                <w:tblBorders>
                                  <w:top w:val="single" w:color="252525" w:sz="18" w:space="0"/>
                                  <w:left w:val="single" w:color="252525" w:sz="18" w:space="0"/>
                                  <w:bottom w:val="single" w:color="252525" w:sz="18" w:space="0"/>
                                  <w:right w:val="single" w:color="252525" w:sz="18" w:space="0"/>
                                  <w:insideH w:val="single" w:color="252525" w:sz="18" w:space="0"/>
                                  <w:insideV w:val="single" w:color="252525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39" w:hRule="atLeast"/>
                                <w:jc w:val="center"/>
                              </w:trPr>
                              <w:tc>
                                <w:tcPr>
                                  <w:tcW w:w="1871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专业课一</w:t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专业课二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color w:val="000000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综合成绩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252525" w:sz="18" w:space="0"/>
                                  <w:left w:val="single" w:color="252525" w:sz="18" w:space="0"/>
                                  <w:bottom w:val="single" w:color="252525" w:sz="18" w:space="0"/>
                                  <w:right w:val="single" w:color="252525" w:sz="18" w:space="0"/>
                                  <w:insideH w:val="single" w:color="252525" w:sz="18" w:space="0"/>
                                  <w:insideV w:val="single" w:color="252525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48" w:hRule="atLeast"/>
                                <w:jc w:val="center"/>
                              </w:trPr>
                              <w:tc>
                                <w:tcPr>
                                  <w:tcW w:w="1871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400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9pt;margin-top:126.1pt;height:80.5pt;width:498.55pt;z-index:1345225728;mso-width-relative:page;mso-height-relative:page;" filled="f" stroked="f" coordsize="21600,21600" o:gfxdata="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PlHtDdAAAACwEAAA8AAAAAAAAAAQAg&#10;AAAAIgAAAGRycy9kb3ducmV2LnhtbFBLAQIUABQAAAAIAIdO4kAGt6nuQgIAAHc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9482" w:type="dxa"/>
                        <w:jc w:val="center"/>
                        <w:tblBorders>
                          <w:top w:val="single" w:color="252525" w:sz="18" w:space="0"/>
                          <w:left w:val="single" w:color="252525" w:sz="18" w:space="0"/>
                          <w:bottom w:val="single" w:color="252525" w:sz="18" w:space="0"/>
                          <w:right w:val="single" w:color="252525" w:sz="18" w:space="0"/>
                          <w:insideH w:val="single" w:color="252525" w:sz="18" w:space="0"/>
                          <w:insideV w:val="single" w:color="252525" w:sz="1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871"/>
                        <w:gridCol w:w="1880"/>
                        <w:gridCol w:w="1960"/>
                        <w:gridCol w:w="1940"/>
                        <w:gridCol w:w="1831"/>
                      </w:tblGrid>
                      <w:tr>
                        <w:tblPrEx>
                          <w:tblBorders>
                            <w:top w:val="single" w:color="252525" w:sz="18" w:space="0"/>
                            <w:left w:val="single" w:color="252525" w:sz="18" w:space="0"/>
                            <w:bottom w:val="single" w:color="252525" w:sz="18" w:space="0"/>
                            <w:right w:val="single" w:color="252525" w:sz="18" w:space="0"/>
                            <w:insideH w:val="single" w:color="252525" w:sz="18" w:space="0"/>
                            <w:insideV w:val="single" w:color="252525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39" w:hRule="atLeast"/>
                          <w:jc w:val="center"/>
                        </w:trPr>
                        <w:tc>
                          <w:tcPr>
                            <w:tcW w:w="1871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880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专业课一</w:t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专业课二</w:t>
                            </w:r>
                          </w:p>
                        </w:tc>
                        <w:tc>
                          <w:tcPr>
                            <w:tcW w:w="1831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综合成绩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252525" w:sz="18" w:space="0"/>
                            <w:left w:val="single" w:color="252525" w:sz="18" w:space="0"/>
                            <w:bottom w:val="single" w:color="252525" w:sz="18" w:space="0"/>
                            <w:right w:val="single" w:color="252525" w:sz="18" w:space="0"/>
                            <w:insideH w:val="single" w:color="252525" w:sz="18" w:space="0"/>
                            <w:insideV w:val="single" w:color="252525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48" w:hRule="atLeast"/>
                          <w:jc w:val="center"/>
                        </w:trPr>
                        <w:tc>
                          <w:tcPr>
                            <w:tcW w:w="1871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880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831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400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354C4"/>
    <w:rsid w:val="14007E08"/>
    <w:rsid w:val="21770F3D"/>
    <w:rsid w:val="27507A32"/>
    <w:rsid w:val="35B354C4"/>
    <w:rsid w:val="3B08318F"/>
    <w:rsid w:val="4F6A778D"/>
    <w:rsid w:val="664D159E"/>
    <w:rsid w:val="759411EE"/>
    <w:rsid w:val="7A25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a72b87c1-35b2-4bb1-a6f7-7dc5094bd178\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2022-01-10T08:16:00Z</dcterms:created>
  <dc:creator>Mr Lee</dc:creator>
  <cp:lastModifiedBy>Mr Lee</cp:lastModifiedBy>
  <dcterms:modified xsi:type="dcterms:W3CDTF">2022-01-10T13:16:49Z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1.0_oSXMzvmyNq78hpMrgIn2q5vPuZn/ji5rA+EMOaHpUr7WBKetXSbNfRUEKvKUF/WHvyNOhDHdSx4EaiSy/ysLFQ==</vt:lpwstr>
  </property>
  <property fmtid="{D5CDD505-2E9C-101B-9397-08002B2CF9AE}" pid="4" name="KSOTemplateUUID">
    <vt:lpwstr>v1.0_mb_6LF95P4tV61jR1VWUpKLyA==</vt:lpwstr>
  </property>
</Properties>
</file>