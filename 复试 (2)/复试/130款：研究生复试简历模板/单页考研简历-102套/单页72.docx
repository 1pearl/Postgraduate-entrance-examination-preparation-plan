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5118735</wp:posOffset>
            </wp:positionH>
            <wp:positionV relativeFrom="paragraph">
              <wp:posOffset>-177165</wp:posOffset>
            </wp:positionV>
            <wp:extent cx="821055" cy="1163955"/>
            <wp:effectExtent l="0" t="0" r="17145" b="17145"/>
            <wp:wrapNone/>
            <wp:docPr id="1" name="图片 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-913130</wp:posOffset>
                </wp:positionV>
                <wp:extent cx="7330440" cy="288290"/>
                <wp:effectExtent l="0" t="0" r="381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0" cy="288290"/>
                          <a:chOff x="8010" y="285"/>
                          <a:chExt cx="11544" cy="454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8010" y="285"/>
                            <a:ext cx="10369" cy="454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8555" y="285"/>
                            <a:ext cx="170" cy="454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885" y="285"/>
                            <a:ext cx="142" cy="454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9185" y="285"/>
                            <a:ext cx="113" cy="454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470" y="285"/>
                            <a:ext cx="85" cy="454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pt;margin-top:-71.9pt;height:22.7pt;width:577.2pt;z-index:251671552;mso-width-relative:page;mso-height-relative:page;" coordorigin="8010,285" coordsize="11544,454" o:gfxdata="UEsDBAoAAAAAAIdO4kAAAAAAAAAAAAAAAAAEAAAAZHJzL1BLAwQUAAAACACHTuJAmc4vcd0AAAAN&#10;AQAADwAAAGRycy9kb3ducmV2LnhtbE2PQU/CQBCF7yb+h82YeIPtShFauyWGqCdCIpgYb0s7tA3d&#10;2aa7tPDvHU56m5n38uZ72epiWzFg7xtHGtQ0AoFUuLKhSsPX/n2yBOGDodK0jlDDFT2s8vu7zKSl&#10;G+kTh12oBIeQT42GOoQuldIXNVrjp65DYu3oemsCr30ly96MHG5b+RRFz9KahvhDbTpc11icdmer&#10;4WM04+tMvQ2b03F9/dnPt98bhVo/PqjoBUTAS/gzww2f0SFnpoM7U+lFq2GiFknM3tsUz7gFe5LF&#10;nPsd+JQsY5B5Jv+3yH8BUEsDBBQAAAAIAIdO4kD8zch8awMAALMRAAAOAAAAZHJzL2Uyb0RvYy54&#10;bWztWMtuEzEU3SPxD5b3dDJ5NA81RVFDK6QKKhXE2nU8D8ljG9vptKxZsOQPkNjxDYjPQfwGx55J&#10;2pQgCkiIRbqY+nkfx+eeeObg8VUlyaWwrtRqStO9DiVCcb0oVT6lL18cPxpR4jxTCya1ElN6LRx9&#10;fPjwwUFtJqKrCy0XwhIYUW5SmyktvDeTJHG8EBVze9oIhclM24p5dG2eLCyrYb2SSbfT2U9qbRfG&#10;ai6cw+i8maStRXsfgzrLSi7mmi8roXxj1QrJPFJyRWkcPYzRZpng/nmWOeGJnFJk6uMTTtC+CM/k&#10;8IBNcstMUfI2BHafEO7kVLFSwena1Jx5Rpa2/MFUVXKrnc78HtdV0iQSEUEWaecONidWL03MJZ/U&#10;uVmDjoO6g/ofm+XPLs8sKRdgQp8SxSqc+LfPb7++f0cwAHRqk0+w6MSac3Nm24G86YWErzJbhf9I&#10;hVxFXK/XuIorTzgGh71ep98H5Bxz3dGoO26B5wVOJ2wbIXlK4uygORNePGl3p+mgj9jC3v4gxpSs&#10;3CYhunUwtQEj3Q1M7u9gOi+YERF9FxBoYRquUfrw6euXj2TYgBSXrBFyEwewtsDzY54rjNJOb3+8&#10;PUs2Mdb5E6ErEhpTakHryDZ2eeo8zgSArJYEp07LcnFcShk7Nr84kpZcMpTA/ng8G6chZGzZWCYV&#10;qUGC7rATzomhsDMUFJqVATmcyilhModicG+jb6WDB1hqfM+ZKxof0WxziFXpoRWyrMIJh7/Ws1QI&#10;IBxXA1NoXejFNSC2uilRZ/hxiWRPmfNnzKImERZUyz/HI5Maseq2RUmh7Ztt42E9OIBZSmrUOPJ4&#10;vWRWUCKfKrBjnEZW+tjpD4Zd+LC3Zy5uz6hldaSBYQp9NDw2w3ovV83M6uoVxG0WvGKKKQ7fDWJt&#10;58g32gN55GI2i8sgBIb5U3VueDAeAFV6tvQ6K+PZ3qDTggaOh7r8B2QPRdlqQsN2DEQJuCfd09Fg&#10;MNis6zXfh7C9raZvqPzXbJ/3nqTz4x3bd2y/88O6XdpTVPYm26NShkqD/v9a3NPRaPQztve7O7bv&#10;tP2/0nYwcpPt3d/T9jHU/SfanvZ2bN+x/b9iOxi5yfbeb7K9Hy4st99QVjeZUAW7i8zu2n6va3t8&#10;Y8W7fHwBa787hI8Ft/vxmn/zreXw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JnOL3HdAAAADQEA&#10;AA8AAAAAAAAAAQAgAAAAIgAAAGRycy9kb3ducmV2LnhtbFBLAQIUABQAAAAIAIdO4kD8zch8awMA&#10;ALMRAAAOAAAAAAAAAAEAIAAAACwBAABkcnMvZTJvRG9jLnhtbFBLBQYAAAAABgAGAFkBAAAJBwAA&#10;AAA=&#10;">
                <o:lock v:ext="edit" aspectratio="f"/>
                <v:rect id="_x0000_s1026" o:spid="_x0000_s1026" o:spt="1" style="position:absolute;left:8010;top:285;height:454;width:10369;v-text-anchor:middle;" fillcolor="#699A91" filled="t" stroked="f" coordsize="21600,21600" o:gfxdata="UEsDBAoAAAAAAIdO4kAAAAAAAAAAAAAAAAAEAAAAZHJzL1BLAwQUAAAACACHTuJA2MVD374AAADa&#10;AAAADwAAAGRycy9kb3ducmV2LnhtbEWPQWvCQBSE7wX/w/KEXorZpIdao6tQQWgpHrRevD2yz2w0&#10;+zZkV5P017uFgsdhZr5hFqve1uJGra8cK8iSFARx4XTFpYLDz2byDsIHZI21Y1IwkIfVcvS0wFy7&#10;jnd024dSRAj7HBWYEJpcSl8YsugT1xBH7+RaiyHKtpS6xS7CbS1f0/RNWqw4LhhsaG2ouOyvVsH3&#10;y3DemPXXNgvHj+nveXedHTJS6nmcpXMQgfrwCP+3P7WCKfxdiTd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VD37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555;top:285;height:454;width:170;v-text-anchor:middle;" fillcolor="#D3E1DF" filled="t" stroked="f" coordsize="21600,21600" o:gfxdata="UEsDBAoAAAAAAIdO4kAAAAAAAAAAAAAAAAAEAAAAZHJzL1BLAwQUAAAACACHTuJAJ1Zjpr0AAADb&#10;AAAADwAAAGRycy9kb3ducmV2LnhtbEWP3WoCQQyF7wu+wxDBuzrjYkVWR0HBKoVS/HmAuBN3V3cy&#10;y85U7ds3F4XenZCTL+fMl0/fqDt1sQ5sYTQ0oIiL4GouLZyOm9cpqJiQHTaBycIPRVguei9zzF14&#10;8J7uh1QqgXDM0UKVUptrHYuKPMZhaIlldwmdxyRjV2rX4UPgvtGZMRPtsWb5UGFL64qK2+HbC+Xs&#10;xl8fk7fVdp3dPt+vBrN2hdYO+iMzA5Xomf7Nf9c7J/ElvXQRAXr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mO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85;top:285;height:454;width:142;v-text-anchor:middle;" fillcolor="#D3E1DF" filled="t" stroked="f" coordsize="21600,21600" o:gfxdata="UEsDBAoAAAAAAIdO4kAAAAAAAAAAAAAAAAAEAAAAZHJzL1BLAwQUAAAACACHTuJASBrGPb0AAADb&#10;AAAADwAAAGRycy9kb3ducmV2LnhtbEWPW4vCMBCF3wX/QxjBtzVpcUW6RkHBCwuyePkBs81s27WZ&#10;lCbe/r0RBN9mOOd8c2Yyu9laXKj1lWMNyUCBIM6dqbjQcDwsP8YgfEA2WDsmDXfyMJt2OxPMjLvy&#10;ji77UIgIYZ+hhjKEJpPS5yVZ9APXEEftz7UWQ1zbQpoWrxFua5kqNZIWK44XSmxoUVJ+2p9tpPya&#10;4c/36HO+XqSn7epfYdrMUet+L1FfIALdwtv8Sm9MrJ/A85c4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sY9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9185;top:285;height:454;width:113;v-text-anchor:middle;" fillcolor="#D3E1DF" filled="t" stroked="f" coordsize="21600,21600" o:gfxdata="UEsDBAoAAAAAAIdO4kAAAAAAAAAAAAAAAAAEAAAAZHJzL1BLAwQUAAAACACHTuJAuMhYSrwAAADb&#10;AAAADwAAAGRycy9kb3ducmV2LnhtbEWP3YrCMBCF7wXfIYzgnSYWV6QaBQXdZUHEnwcYm7GtNpPS&#10;ZNV9eyMI3s1wzvnmzHT+sJW4UeNLxxoGfQWCOHOm5FzD8bDqjUH4gGywckwa/snDfNZuTTE17s47&#10;uu1DLiKEfYoaihDqVEqfFWTR911NHLWzayyGuDa5NA3eI9xWMlFqJC2WHC8UWNOyoOy6/7ORcjLD&#10;7e/oa/G9TK6b9UVhUi9Q625noCYgAj3Cx/xO/5hYP4HXL3E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WE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9470;top:285;height:454;width:85;v-text-anchor:middle;" fillcolor="#D3E1DF" filled="t" stroked="f" coordsize="21600,21600" o:gfxdata="UEsDBAoAAAAAAIdO4kAAAAAAAAAAAAAAAAAEAAAAZHJzL1BLAwQUAAAACACHTuJA14T90b0AAADb&#10;AAAADwAAAGRycy9kb3ducmV2LnhtbEWP3YrCMBCF7xd8hzCCd5pYXVm6RkHBH4RF1H2A2WZsq82k&#10;NPHv7Y0g7N0M55xvzoynd1uJKzW+dKyh31MgiDNnSs41/B4W3S8QPiAbrByThgd5mE5aH2NMjbvx&#10;jq77kIsIYZ+ihiKEOpXSZwVZ9D1XE0ft6BqLIa5NLk2Dtwi3lUyUGkmLJccLBdY0Lyg77y82Uv7M&#10;cLsZfc5W8+T8szwpTOoZat1p99U3iED38G9+p9cm1h/A65c4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P3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-125730</wp:posOffset>
                </wp:positionV>
                <wp:extent cx="198120" cy="198120"/>
                <wp:effectExtent l="0" t="0" r="11430" b="114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58" y="1525"/>
                          <a:chExt cx="312" cy="312"/>
                        </a:xfrm>
                        <a:solidFill>
                          <a:srgbClr val="699A91"/>
                        </a:solidFill>
                      </wpg:grpSpPr>
                      <wps:wsp>
                        <wps:cNvPr id="22" name="椭圆 2"/>
                        <wps:cNvSpPr/>
                        <wps:spPr>
                          <a:xfrm>
                            <a:off x="13458" y="1525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Freeform 1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20" y="1598"/>
                            <a:ext cx="187" cy="165"/>
                          </a:xfrm>
                          <a:custGeom>
                            <a:avLst/>
                            <a:gdLst>
                              <a:gd name="T0" fmla="*/ 98 w 151"/>
                              <a:gd name="T1" fmla="*/ 6 h 145"/>
                              <a:gd name="T2" fmla="*/ 104 w 151"/>
                              <a:gd name="T3" fmla="*/ 145 h 145"/>
                              <a:gd name="T4" fmla="*/ 109 w 151"/>
                              <a:gd name="T5" fmla="*/ 6 h 145"/>
                              <a:gd name="T6" fmla="*/ 104 w 151"/>
                              <a:gd name="T7" fmla="*/ 0 h 145"/>
                              <a:gd name="T8" fmla="*/ 116 w 151"/>
                              <a:gd name="T9" fmla="*/ 6 h 145"/>
                              <a:gd name="T10" fmla="*/ 119 w 151"/>
                              <a:gd name="T11" fmla="*/ 141 h 145"/>
                              <a:gd name="T12" fmla="*/ 121 w 151"/>
                              <a:gd name="T13" fmla="*/ 6 h 145"/>
                              <a:gd name="T14" fmla="*/ 119 w 151"/>
                              <a:gd name="T15" fmla="*/ 4 h 145"/>
                              <a:gd name="T16" fmla="*/ 129 w 151"/>
                              <a:gd name="T17" fmla="*/ 6 h 145"/>
                              <a:gd name="T18" fmla="*/ 131 w 151"/>
                              <a:gd name="T19" fmla="*/ 141 h 145"/>
                              <a:gd name="T20" fmla="*/ 134 w 151"/>
                              <a:gd name="T21" fmla="*/ 6 h 145"/>
                              <a:gd name="T22" fmla="*/ 131 w 151"/>
                              <a:gd name="T23" fmla="*/ 4 h 145"/>
                              <a:gd name="T24" fmla="*/ 140 w 151"/>
                              <a:gd name="T25" fmla="*/ 6 h 145"/>
                              <a:gd name="T26" fmla="*/ 146 w 151"/>
                              <a:gd name="T27" fmla="*/ 145 h 145"/>
                              <a:gd name="T28" fmla="*/ 151 w 151"/>
                              <a:gd name="T29" fmla="*/ 6 h 145"/>
                              <a:gd name="T30" fmla="*/ 146 w 151"/>
                              <a:gd name="T31" fmla="*/ 0 h 145"/>
                              <a:gd name="T32" fmla="*/ 58 w 151"/>
                              <a:gd name="T33" fmla="*/ 1 h 145"/>
                              <a:gd name="T34" fmla="*/ 49 w 151"/>
                              <a:gd name="T35" fmla="*/ 134 h 145"/>
                              <a:gd name="T36" fmla="*/ 79 w 151"/>
                              <a:gd name="T37" fmla="*/ 144 h 145"/>
                              <a:gd name="T38" fmla="*/ 88 w 151"/>
                              <a:gd name="T39" fmla="*/ 10 h 145"/>
                              <a:gd name="T40" fmla="*/ 79 w 151"/>
                              <a:gd name="T41" fmla="*/ 1 h 145"/>
                              <a:gd name="T42" fmla="*/ 60 w 151"/>
                              <a:gd name="T43" fmla="*/ 47 h 145"/>
                              <a:gd name="T44" fmla="*/ 60 w 151"/>
                              <a:gd name="T45" fmla="*/ 40 h 145"/>
                              <a:gd name="T46" fmla="*/ 80 w 151"/>
                              <a:gd name="T47" fmla="*/ 44 h 145"/>
                              <a:gd name="T48" fmla="*/ 77 w 151"/>
                              <a:gd name="T49" fmla="*/ 47 h 145"/>
                              <a:gd name="T50" fmla="*/ 60 w 151"/>
                              <a:gd name="T51" fmla="*/ 33 h 145"/>
                              <a:gd name="T52" fmla="*/ 60 w 151"/>
                              <a:gd name="T53" fmla="*/ 26 h 145"/>
                              <a:gd name="T54" fmla="*/ 80 w 151"/>
                              <a:gd name="T55" fmla="*/ 29 h 145"/>
                              <a:gd name="T56" fmla="*/ 77 w 151"/>
                              <a:gd name="T57" fmla="*/ 33 h 145"/>
                              <a:gd name="T58" fmla="*/ 9 w 151"/>
                              <a:gd name="T59" fmla="*/ 1 h 145"/>
                              <a:gd name="T60" fmla="*/ 0 w 151"/>
                              <a:gd name="T61" fmla="*/ 134 h 145"/>
                              <a:gd name="T62" fmla="*/ 30 w 151"/>
                              <a:gd name="T63" fmla="*/ 144 h 145"/>
                              <a:gd name="T64" fmla="*/ 39 w 151"/>
                              <a:gd name="T65" fmla="*/ 10 h 145"/>
                              <a:gd name="T66" fmla="*/ 30 w 151"/>
                              <a:gd name="T67" fmla="*/ 1 h 145"/>
                              <a:gd name="T68" fmla="*/ 11 w 151"/>
                              <a:gd name="T69" fmla="*/ 47 h 145"/>
                              <a:gd name="T70" fmla="*/ 11 w 151"/>
                              <a:gd name="T71" fmla="*/ 40 h 145"/>
                              <a:gd name="T72" fmla="*/ 31 w 151"/>
                              <a:gd name="T73" fmla="*/ 44 h 145"/>
                              <a:gd name="T74" fmla="*/ 28 w 151"/>
                              <a:gd name="T75" fmla="*/ 47 h 145"/>
                              <a:gd name="T76" fmla="*/ 11 w 151"/>
                              <a:gd name="T77" fmla="*/ 33 h 145"/>
                              <a:gd name="T78" fmla="*/ 11 w 151"/>
                              <a:gd name="T79" fmla="*/ 26 h 145"/>
                              <a:gd name="T80" fmla="*/ 31 w 151"/>
                              <a:gd name="T81" fmla="*/ 29 h 145"/>
                              <a:gd name="T82" fmla="*/ 28 w 151"/>
                              <a:gd name="T83" fmla="*/ 33 h 145"/>
                              <a:gd name="T84" fmla="*/ 28 w 151"/>
                              <a:gd name="T85" fmla="*/ 33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104" y="0"/>
                                </a:moveTo>
                                <a:cubicBezTo>
                                  <a:pt x="101" y="0"/>
                                  <a:pt x="98" y="3"/>
                                  <a:pt x="98" y="6"/>
                                </a:cubicBezTo>
                                <a:cubicBezTo>
                                  <a:pt x="98" y="139"/>
                                  <a:pt x="98" y="139"/>
                                  <a:pt x="98" y="139"/>
                                </a:cubicBezTo>
                                <a:cubicBezTo>
                                  <a:pt x="98" y="142"/>
                                  <a:pt x="101" y="145"/>
                                  <a:pt x="104" y="145"/>
                                </a:cubicBezTo>
                                <a:cubicBezTo>
                                  <a:pt x="107" y="145"/>
                                  <a:pt x="109" y="142"/>
                                  <a:pt x="109" y="139"/>
                                </a:cubicBezTo>
                                <a:cubicBezTo>
                                  <a:pt x="109" y="6"/>
                                  <a:pt x="109" y="6"/>
                                  <a:pt x="109" y="6"/>
                                </a:cubicBezTo>
                                <a:cubicBezTo>
                                  <a:pt x="109" y="3"/>
                                  <a:pt x="107" y="0"/>
                                  <a:pt x="104" y="0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lose/>
                                <a:moveTo>
                                  <a:pt x="119" y="4"/>
                                </a:moveTo>
                                <a:cubicBezTo>
                                  <a:pt x="117" y="4"/>
                                  <a:pt x="116" y="5"/>
                                  <a:pt x="116" y="6"/>
                                </a:cubicBezTo>
                                <a:cubicBezTo>
                                  <a:pt x="116" y="139"/>
                                  <a:pt x="116" y="139"/>
                                  <a:pt x="116" y="139"/>
                                </a:cubicBezTo>
                                <a:cubicBezTo>
                                  <a:pt x="116" y="140"/>
                                  <a:pt x="117" y="141"/>
                                  <a:pt x="119" y="141"/>
                                </a:cubicBezTo>
                                <a:cubicBezTo>
                                  <a:pt x="120" y="141"/>
                                  <a:pt x="121" y="140"/>
                                  <a:pt x="121" y="139"/>
                                </a:cubicBezTo>
                                <a:cubicBezTo>
                                  <a:pt x="121" y="6"/>
                                  <a:pt x="121" y="6"/>
                                  <a:pt x="121" y="6"/>
                                </a:cubicBezTo>
                                <a:cubicBezTo>
                                  <a:pt x="121" y="5"/>
                                  <a:pt x="120" y="4"/>
                                  <a:pt x="119" y="4"/>
                                </a:cubicBezTo>
                                <a:cubicBezTo>
                                  <a:pt x="119" y="4"/>
                                  <a:pt x="119" y="4"/>
                                  <a:pt x="119" y="4"/>
                                </a:cubicBezTo>
                                <a:close/>
                                <a:moveTo>
                                  <a:pt x="131" y="4"/>
                                </a:moveTo>
                                <a:cubicBezTo>
                                  <a:pt x="130" y="4"/>
                                  <a:pt x="129" y="5"/>
                                  <a:pt x="129" y="6"/>
                                </a:cubicBezTo>
                                <a:cubicBezTo>
                                  <a:pt x="129" y="139"/>
                                  <a:pt x="129" y="139"/>
                                  <a:pt x="129" y="139"/>
                                </a:cubicBezTo>
                                <a:cubicBezTo>
                                  <a:pt x="129" y="140"/>
                                  <a:pt x="130" y="141"/>
                                  <a:pt x="131" y="141"/>
                                </a:cubicBezTo>
                                <a:cubicBezTo>
                                  <a:pt x="133" y="141"/>
                                  <a:pt x="134" y="140"/>
                                  <a:pt x="134" y="139"/>
                                </a:cubicBezTo>
                                <a:cubicBezTo>
                                  <a:pt x="134" y="6"/>
                                  <a:pt x="134" y="6"/>
                                  <a:pt x="134" y="6"/>
                                </a:cubicBezTo>
                                <a:cubicBezTo>
                                  <a:pt x="134" y="5"/>
                                  <a:pt x="133" y="4"/>
                                  <a:pt x="131" y="4"/>
                                </a:cubicBezTo>
                                <a:cubicBezTo>
                                  <a:pt x="131" y="4"/>
                                  <a:pt x="131" y="4"/>
                                  <a:pt x="131" y="4"/>
                                </a:cubicBezTo>
                                <a:close/>
                                <a:moveTo>
                                  <a:pt x="146" y="0"/>
                                </a:moveTo>
                                <a:cubicBezTo>
                                  <a:pt x="143" y="0"/>
                                  <a:pt x="140" y="3"/>
                                  <a:pt x="140" y="6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40" y="142"/>
                                  <a:pt x="143" y="145"/>
                                  <a:pt x="146" y="145"/>
                                </a:cubicBezTo>
                                <a:cubicBezTo>
                                  <a:pt x="149" y="145"/>
                                  <a:pt x="151" y="142"/>
                                  <a:pt x="151" y="139"/>
                                </a:cubicBezTo>
                                <a:cubicBezTo>
                                  <a:pt x="151" y="6"/>
                                  <a:pt x="151" y="6"/>
                                  <a:pt x="151" y="6"/>
                                </a:cubicBezTo>
                                <a:cubicBezTo>
                                  <a:pt x="151" y="3"/>
                                  <a:pt x="149" y="0"/>
                                  <a:pt x="146" y="0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lose/>
                                <a:moveTo>
                                  <a:pt x="79" y="1"/>
                                </a:move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3" y="1"/>
                                  <a:pt x="49" y="5"/>
                                  <a:pt x="49" y="10"/>
                                </a:cubicBezTo>
                                <a:cubicBezTo>
                                  <a:pt x="49" y="134"/>
                                  <a:pt x="49" y="134"/>
                                  <a:pt x="49" y="134"/>
                                </a:cubicBezTo>
                                <a:cubicBezTo>
                                  <a:pt x="49" y="140"/>
                                  <a:pt x="53" y="144"/>
                                  <a:pt x="58" y="144"/>
                                </a:cubicBezTo>
                                <a:cubicBezTo>
                                  <a:pt x="79" y="144"/>
                                  <a:pt x="79" y="144"/>
                                  <a:pt x="79" y="144"/>
                                </a:cubicBezTo>
                                <a:cubicBezTo>
                                  <a:pt x="84" y="144"/>
                                  <a:pt x="88" y="140"/>
                                  <a:pt x="88" y="134"/>
                                </a:cubicBezTo>
                                <a:cubicBezTo>
                                  <a:pt x="88" y="10"/>
                                  <a:pt x="88" y="10"/>
                                  <a:pt x="88" y="10"/>
                                </a:cubicBezTo>
                                <a:cubicBezTo>
                                  <a:pt x="88" y="5"/>
                                  <a:pt x="84" y="1"/>
                                  <a:pt x="79" y="1"/>
                                </a:cubicBezTo>
                                <a:cubicBezTo>
                                  <a:pt x="79" y="1"/>
                                  <a:pt x="79" y="1"/>
                                  <a:pt x="79" y="1"/>
                                </a:cubicBez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60" y="47"/>
                                  <a:pt x="60" y="47"/>
                                  <a:pt x="60" y="47"/>
                                </a:cubicBezTo>
                                <a:cubicBezTo>
                                  <a:pt x="58" y="47"/>
                                  <a:pt x="57" y="46"/>
                                  <a:pt x="57" y="44"/>
                                </a:cubicBezTo>
                                <a:cubicBezTo>
                                  <a:pt x="57" y="42"/>
                                  <a:pt x="58" y="40"/>
                                  <a:pt x="60" y="40"/>
                                </a:cubicBezTo>
                                <a:cubicBezTo>
                                  <a:pt x="77" y="40"/>
                                  <a:pt x="77" y="40"/>
                                  <a:pt x="77" y="40"/>
                                </a:cubicBezTo>
                                <a:cubicBezTo>
                                  <a:pt x="79" y="40"/>
                                  <a:pt x="80" y="42"/>
                                  <a:pt x="80" y="44"/>
                                </a:cubicBezTo>
                                <a:cubicBezTo>
                                  <a:pt x="80" y="46"/>
                                  <a:pt x="79" y="47"/>
                                  <a:pt x="77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lose/>
                                <a:moveTo>
                                  <a:pt x="77" y="33"/>
                                </a:move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59" y="33"/>
                                  <a:pt x="57" y="31"/>
                                  <a:pt x="57" y="29"/>
                                </a:cubicBezTo>
                                <a:cubicBezTo>
                                  <a:pt x="57" y="27"/>
                                  <a:pt x="59" y="26"/>
                                  <a:pt x="60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9" y="26"/>
                                  <a:pt x="80" y="27"/>
                                  <a:pt x="80" y="29"/>
                                </a:cubicBezTo>
                                <a:cubicBezTo>
                                  <a:pt x="80" y="31"/>
                                  <a:pt x="79" y="33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lose/>
                                <a:moveTo>
                                  <a:pt x="30" y="1"/>
                                </a:move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1"/>
                                  <a:pt x="0" y="5"/>
                                  <a:pt x="0" y="10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0" y="140"/>
                                  <a:pt x="4" y="144"/>
                                  <a:pt x="9" y="144"/>
                                </a:cubicBezTo>
                                <a:cubicBezTo>
                                  <a:pt x="30" y="144"/>
                                  <a:pt x="30" y="144"/>
                                  <a:pt x="30" y="144"/>
                                </a:cubicBezTo>
                                <a:cubicBezTo>
                                  <a:pt x="35" y="144"/>
                                  <a:pt x="39" y="140"/>
                                  <a:pt x="39" y="134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5"/>
                                  <a:pt x="35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lose/>
                                <a:moveTo>
                                  <a:pt x="28" y="47"/>
                                </a:moveTo>
                                <a:cubicBezTo>
                                  <a:pt x="11" y="47"/>
                                  <a:pt x="11" y="47"/>
                                  <a:pt x="11" y="47"/>
                                </a:cubicBezTo>
                                <a:cubicBezTo>
                                  <a:pt x="9" y="47"/>
                                  <a:pt x="8" y="46"/>
                                  <a:pt x="8" y="44"/>
                                </a:cubicBezTo>
                                <a:cubicBezTo>
                                  <a:pt x="8" y="42"/>
                                  <a:pt x="9" y="40"/>
                                  <a:pt x="11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0"/>
                                  <a:pt x="31" y="42"/>
                                  <a:pt x="31" y="44"/>
                                </a:cubicBezTo>
                                <a:cubicBezTo>
                                  <a:pt x="31" y="46"/>
                                  <a:pt x="30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9" y="33"/>
                                  <a:pt x="8" y="31"/>
                                  <a:pt x="8" y="29"/>
                                </a:cubicBezTo>
                                <a:cubicBezTo>
                                  <a:pt x="8" y="27"/>
                                  <a:pt x="9" y="26"/>
                                  <a:pt x="1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30" y="26"/>
                                  <a:pt x="31" y="27"/>
                                  <a:pt x="31" y="29"/>
                                </a:cubicBezTo>
                                <a:cubicBezTo>
                                  <a:pt x="31" y="31"/>
                                  <a:pt x="30" y="33"/>
                                  <a:pt x="28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-9.9pt;height:15.6pt;width:15.6pt;z-index:251670528;mso-width-relative:page;mso-height-relative:page;" coordorigin="13458,1525" coordsize="312,312" o:gfxdata="UEsDBAoAAAAAAIdO4kAAAAAAAAAAAAAAAAAEAAAAZHJzL1BLAwQUAAAACACHTuJAWe2eZtoAAAAK&#10;AQAADwAAAGRycy9kb3ducmV2LnhtbE2PQWvCQBCF74X+h2UKvelmTZWaZiNF2p6kUC2ItzU7JsHs&#10;bMiuif77Tk/tcZiP976Xr66uFQP2ofGkQU0TEEiltw1VGr5375NnECEasqb1hBpuGGBV3N/lJrN+&#10;pC8ctrESHEIhMxrqGLtMylDW6EyY+g6JfyffOxP57CtpezNyuGvlLEkW0pmGuKE2Ha5rLM/bi9Pw&#10;MZrxNVVvw+Z8Wt8Ou/nnfqNQ68cHlbyAiHiNfzD86rM6FOx09BeyQbQa0sUsZVTDRC15AxPpMp2D&#10;ODKqnkAWufw/ofgBUEsDBBQAAAAIAIdO4kDg2fN9OgsAAOM5AAAOAAAAZHJzL2Uyb0RvYy54bWy9&#10;W82O28gRvgfIOxA6BoglitTfwOPFxN4xAji7BjxBzhyK+kEkkiE5lr3nIMhxHyDHXPMEeZ5NXiNV&#10;3dVUFcUWS8kie/BSpepifV993V1sjl5/8+V4CD5nVb0v8vtR+GoyCrI8Ldb7fHs/+v3T46+Xo6Bu&#10;knydHIo8ux99zerRN29++YvXp/Iumxa74rDOqgCC5PXdqbwf7ZqmvBuP63SXHZP6VVFmOXy5Kapj&#10;0sDHajteV8kJoh8P4+lkMh+fimpdVkWa1TVY39kvRxSx0gQsNpt9mr0r0pdjljc2apUdkgYg1bt9&#10;WY/emGw3myxtvt9s6qwJDvcjQNqYf+EmcP2M/47fvE7utlVS7vYppZBoUuhgOib7HG7ahnqXNEnw&#10;Uu0vQh33aVXUxaZ5lRbHsQViGAEU4aTDzfuqeCkNlu3daVu2pEOhOqz/12HT7z5/rIL9+n40nY2C&#10;PDlCxf/9zz//9ONfAzAAO6dyewdO76vyU/mxIsPWfkLAXzbVEf8PUIIvhtevLa/ZlyZIwRiuluEU&#10;GE/hK7o2vKc7KA6OCqN4BrLDr2f2tslduvuWhkfh1I7FCxg4Pt+1Lg779eP+cMAU6mr7/PZQBZ8T&#10;KPZ8tXpYheTO3MYIqM3/VIKI6zOz9f/G7KddUmamYDWS5piF9C2z//r7P376218CgwJvDT4tq/Vd&#10;DQT3UNpHjmP2CjVlVTfvs+IY4MX9qIKpYBSafP5QN5ZF54I3BUqQR1OXQx6coBTTxQSLlsAk38Dk&#10;gstjCUKp8+0oSA5bWD3SpjIx86IdizHfJfXOVsEQj0VI7o77BtaNw/54P1pO8D+qzSGHiiIZFj5e&#10;PRfrr8BdVdjpWpfp4x7Cfkjq5mNSwfyEtGAFa76HfzaHAnIt6GoU7Irqhz47+kNx4dtRcIL5Djj+&#10;9JJU2Sg4/DaHsq/COIawjfkQzxao14p/88y/yV+ObwtQWQhrZZmaS/RvDu5yUxXHP8BC94B3ha+S&#10;PIV7W8bow9vGrkOwVKbZw4Nxg0WhTJoP+acyxeDIW148vDTFZm9qdmaHSAPx4hz9f6h4uXIyfqyy&#10;DBf4IIxpjWiljBnX5Yci/WMd5MXbXZJvs4e6BPEZsvLi2/W++Vjs8wY4t9MTs6eJYKGgEILn0++K&#10;NSxGCYA3PHQWmjCaYYnMkrFaWom5WREuF7TYzE1+bMFIX+yswDzdTADxr2FOoGm7ppn6BLE3xwNo&#10;7VfjYLUMTkE4M+lyH6h+6zMPdo4O7gJTv3UJJ3F/nIg7xbP+SDF3mqz6I8Ea3t7Ok9GcuXgzAv7a&#10;OJP+fGC9bl3CcN6fD0imdfLkE3Kmw9ADLORch3HYnxNuFO39wmnYn1TI+fZlJej2ZsX5jj05CcKn&#10;PnyccV9OgvLIh45z7mUK586ZqcgjzCln3ZPVVHDuy2rKOfcwNRWcx5P+6mGf0mbuy0lwHnvEOeWc&#10;w1LWX7+pYH3mYX3KWfdkFQnOfVlFnHPP3Is45zPP6hRxyj0TJuKUxx5tRpxx6Eb6eYo45wtfKEm5&#10;LxSnfOmDxxkPPUThlt6KxZdUzBn3EBVzxuceacac8XjRz1PMKfdG4pTDTOjdW2LO+NKXE2c89hAe&#10;c8IXi/6JF3PCfehmnHAfOthJz1WJon50Mw3jM8741DPvZpxxH08zzjis0r2MzzjjPp5mnHEvOs64&#10;Z7LMOOEeXc453x4JzDnd3vk753xHvlCcb+iY+2mac8IjDzpozc4i8M3fOSfcmxQn3McT5zv0LOJz&#10;TrhP4QvOuC/SglPum78LwbgnpwVn3Ef4ghM+9SyYC064Fx0n3IuOE+5T+ELD+IIz7pu/S864r8FY&#10;csZ983fJGffxtOSM+9AtNYwvOeM8EjyQtI8cyc4+j8OJx5ecHkPgCh4S4ZhnYh59yqLGUxJ8JoHn&#10;nSd3qgFe+MzicQao6BzRY/Z1Z0CDzu5p6bozSASdF6rIoAJ0Xqmc8VkAvaHbtycU1xPBdt+460CG&#10;hDLUwQwJZ6gDGhLSUAeVHl6foMXWQMUuG6FCH61yJ6j2MA3kdp3IKUGFjlgVnaBC06txx74Xc4fO&#10;VuXulKuDii2sia6rKrapxl0HNSKokQ4q9psYHVpKDVTsKo27Diq2jsZdBxX7Q+Oug4pNoHHXQcVO&#10;D93tscigxLCdM+46qNizGXcdVGzMjLsOKh02P0GHpSkTNlkYHRoplTtBneugYrdkouugYktk3HVQ&#10;51RV6G00uWN3g9GhgVG5E1ToUlTuBBVaEZU7QV3ooGLHYXLXQcW2At2hc9Akg72DcddBxQbBuAuo&#10;dprQLo9H8t33UpV5L/WMGSV3cBSMzYG7NIfy+Oy0g6NTOHlF+xFOvp8K49GYNykTe193un7+Pn15&#10;3qe/yX6Q3hANsqT3YKUJAaepaDMwIQdumzumRKy+yBQktOtmJ8xVK1KkDg8LqGWKwFs4dCzt7gqn&#10;nAYRmVU3CCfQ4wILF6GgYTXmzo3JfN4mBiGEEzvGcHpOdciozN6GETV0kESxHTdOL8PUixHnvJns&#10;eo2XeR+KOjPFO2vUig0OgQ3JMant/L3MznnbShnv9tbUvJnJ1zXqVQzn2rbcUsY68yVioQmXPd0B&#10;OgeuZGg6rc7M4nRGYJmBY131TDRvXo1kZSg82zVmeWNnvkXJNEYqedCo44fCyEJS89wpuVSN1Ir8&#10;5LhnI7oU3xLbr2Q8zAWSlUqmRlneGk+WIUSHAGu8QckUprP0hiqzslI2p7CjZAJFkm1pJmZuUjKe&#10;aPcomZ4ALm5Mq/4tSqZQUsmDRh0/FEYWkiDJkndUI7UrP5GS+YguxbfE9iuZHibcPjGwJuNJOFRK&#10;Li30cCQ3JTLeoGQa0VWyyqyrlAvV6S4IVLclIGZu6i7wLN0oWaoBmztjlt2FM9+iZBojlTxo1PFD&#10;YTqFtJA6Jbe7m1ON1K78RErmOmuVPGi8zNurZDxyRI5VzYX7qyS+Nw/ZLnPp2ffxxYXLwsEkUQhJ&#10;OKHoGXQjYLlhDYXGqkrcBYI5wsI7OHBCwa32SQLeE6BVFd5VRwbSWFXh6amMMnLEL12eApOzWiJ1&#10;4SlQbxy/8ZbYQh0ODifdcXUz5b4gjqXrgf3zjdpz9wx/feego5bYeLs7DxtVDNLElbHxbR1MRFhh&#10;uHDJqNetCyMWbndDUXkHxhhVecPxh0lRhBk26mLb1VDOZjoZkdufM+o5cSMEtaQiWQQHxmlE7gzy&#10;k90nxAink2HjJSdDuoUGza5dKt1ab5cPlfqK8TKfvr3C1kiGIcFB43ep2/O5vIjWxyOFsQf/Lm98&#10;8QxzAt4KsNgExhpVeVM5ZJhhoy52X4okOAnGGdtDwUFOaISklnQri0BgrFGXt53LV8K4IgzE9urW&#10;PW+pZGtZFBq6blKBpAcvrh571io2L2uCV352fkl1yk92ztMA2dgMG1UpUxi5DrpjQ9HUED839DSu&#10;IrKn0VhVqeOfZ2Er2Qnv8hS7BjxBGN8beho3pDeO36hL3aYjZOHgcPU4rtRS4QPchBqyXWbsnWP4&#10;N4HYNLj96vregH+72nq7bIaNl/mIlcvOCUug3E0pObF6k+2GzdvmLPoZupkousNhjKqUHXkizLBR&#10;FZtqLKexOxwRWJxRz4gbIXh1NxT9qgPj5CEXM/nJllGMcBIZNl5yMiTZdqtSSVZuU1TqK8bLfLyS&#10;lVGsPOWOa2039DI0QJTCSla2IITjhk6GKiHDDBtVdJCCZGzSmuxknFHfydAIySvdUBaAwFijKm8x&#10;oiPZm2L/TJL9efIB6PjW1ZxWtK9fDR/n342YHzX1/ujs0fxHu5Rww1854W956HdSENH7uydsh+gX&#10;PebK/PbPJES/U8QfF/LPxuv828w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tDQAAW0NvbnRlbnRfVHlwZXNdLnhtbFBLAQIUAAoAAAAAAIdO&#10;4kAAAAAAAAAAAAAAAAAGAAAAAAAAAAAAEAAAAI8MAABfcmVscy9QSwECFAAUAAAACACHTuJAihRm&#10;PNEAAACUAQAACwAAAAAAAAABACAAAACzDAAAX3JlbHMvLnJlbHNQSwECFAAKAAAAAACHTuJAAAAA&#10;AAAAAAAAAAAABAAAAAAAAAAAABAAAAAAAAAAZHJzL1BLAQIUABQAAAAIAIdO4kBZ7Z5m2gAAAAoB&#10;AAAPAAAAAAAAAAEAIAAAACIAAABkcnMvZG93bnJldi54bWxQSwECFAAUAAAACACHTuJA4NnzfToL&#10;AADjOQAADgAAAAAAAAABACAAAAApAQAAZHJzL2Uyb0RvYy54bWxQSwUGAAAAAAYABgBZAQAA1Q4A&#10;AAAA&#10;">
                <o:lock v:ext="edit" aspectratio="f"/>
                <v:rect id="椭圆 2" o:spid="_x0000_s1026" o:spt="1" style="position:absolute;left:13458;top:1525;height:312;width:312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5" o:spid="_x0000_s1026" o:spt="100" style="position:absolute;left:13520;top:1598;height:165;width:187;" fillcolor="#FFFFFF [3212]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<v:path o:connectlocs="121,6;128,165;134,6;128,0;143,6;147,160;149,6;147,4;159,6;162,160;165,6;162,4;173,6;180,165;187,6;180,0;71,1;60,152;97,163;108,11;97,1;74,53;74,45;99,50;95,53;74,37;74,29;99,33;95,37;11,1;0,152;37,163;48,11;37,1;13,53;13,45;38,50;34,53;13,37;13,29;38,33;34,37;34,37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-153670</wp:posOffset>
                </wp:positionV>
                <wp:extent cx="198120" cy="198120"/>
                <wp:effectExtent l="0" t="0" r="11430" b="114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01" y="8546"/>
                          <a:chExt cx="312" cy="312"/>
                        </a:xfrm>
                        <a:solidFill>
                          <a:srgbClr val="699A91"/>
                        </a:solidFill>
                      </wpg:grpSpPr>
                      <wps:wsp>
                        <wps:cNvPr id="15" name="椭圆 2"/>
                        <wps:cNvSpPr/>
                        <wps:spPr>
                          <a:xfrm>
                            <a:off x="13801" y="8546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任意多边形 26"/>
                        <wps:cNvSpPr/>
                        <wps:spPr>
                          <a:xfrm>
                            <a:off x="13852" y="8600"/>
                            <a:ext cx="210" cy="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1857" y="216391"/>
                              </a:cxn>
                              <a:cxn ang="0">
                                <a:pos x="230272" y="242260"/>
                              </a:cxn>
                              <a:cxn ang="0">
                                <a:pos x="213443" y="246580"/>
                              </a:cxn>
                              <a:cxn ang="0">
                                <a:pos x="201057" y="258101"/>
                              </a:cxn>
                              <a:cxn ang="0">
                                <a:pos x="195203" y="274582"/>
                              </a:cxn>
                              <a:cxn ang="0">
                                <a:pos x="197137" y="331281"/>
                              </a:cxn>
                              <a:cxn ang="0">
                                <a:pos x="206597" y="345575"/>
                              </a:cxn>
                              <a:cxn ang="0">
                                <a:pos x="221439" y="353790"/>
                              </a:cxn>
                              <a:cxn ang="0">
                                <a:pos x="235864" y="359977"/>
                              </a:cxn>
                              <a:cxn ang="0">
                                <a:pos x="202886" y="380619"/>
                              </a:cxn>
                              <a:cxn ang="0">
                                <a:pos x="164786" y="393046"/>
                              </a:cxn>
                              <a:cxn ang="0">
                                <a:pos x="129456" y="397260"/>
                              </a:cxn>
                              <a:cxn ang="0">
                                <a:pos x="94753" y="393206"/>
                              </a:cxn>
                              <a:cxn ang="0">
                                <a:pos x="67837" y="385472"/>
                              </a:cxn>
                              <a:cxn ang="0">
                                <a:pos x="42176" y="373685"/>
                              </a:cxn>
                              <a:cxn ang="0">
                                <a:pos x="20539" y="357897"/>
                              </a:cxn>
                              <a:cxn ang="0">
                                <a:pos x="5539" y="338108"/>
                              </a:cxn>
                              <a:cxn ang="0">
                                <a:pos x="0" y="314426"/>
                              </a:cxn>
                              <a:cxn ang="0">
                                <a:pos x="6010" y="272076"/>
                              </a:cxn>
                              <a:cxn ang="0">
                                <a:pos x="22891" y="234846"/>
                              </a:cxn>
                              <a:cxn ang="0">
                                <a:pos x="48761" y="204923"/>
                              </a:cxn>
                              <a:cxn ang="0">
                                <a:pos x="347465" y="195751"/>
                              </a:cxn>
                              <a:cxn ang="0">
                                <a:pos x="353213" y="206626"/>
                              </a:cxn>
                              <a:cxn ang="0">
                                <a:pos x="419571" y="268945"/>
                              </a:cxn>
                              <a:cxn ang="0">
                                <a:pos x="423280" y="320282"/>
                              </a:cxn>
                              <a:cxn ang="0">
                                <a:pos x="416540" y="330517"/>
                              </a:cxn>
                              <a:cxn ang="0">
                                <a:pos x="352586" y="394435"/>
                              </a:cxn>
                              <a:cxn ang="0">
                                <a:pos x="344121" y="403071"/>
                              </a:cxn>
                              <a:cxn ang="0">
                                <a:pos x="293125" y="401418"/>
                              </a:cxn>
                              <a:cxn ang="0">
                                <a:pos x="287430" y="390490"/>
                              </a:cxn>
                              <a:cxn ang="0">
                                <a:pos x="221961" y="329078"/>
                              </a:cxn>
                              <a:cxn ang="0">
                                <a:pos x="217311" y="318841"/>
                              </a:cxn>
                              <a:cxn ang="0">
                                <a:pos x="221073" y="268945"/>
                              </a:cxn>
                              <a:cxn ang="0">
                                <a:pos x="287430" y="265000"/>
                              </a:cxn>
                              <a:cxn ang="0">
                                <a:pos x="292133" y="196497"/>
                              </a:cxn>
                              <a:cxn ang="0">
                                <a:pos x="134184" y="106"/>
                              </a:cxn>
                              <a:cxn ang="0">
                                <a:pos x="156547" y="4216"/>
                              </a:cxn>
                              <a:cxn ang="0">
                                <a:pos x="176662" y="13502"/>
                              </a:cxn>
                              <a:cxn ang="0">
                                <a:pos x="193852" y="27218"/>
                              </a:cxn>
                              <a:cxn ang="0">
                                <a:pos x="207280" y="44778"/>
                              </a:cxn>
                              <a:cxn ang="0">
                                <a:pos x="216371" y="65272"/>
                              </a:cxn>
                              <a:cxn ang="0">
                                <a:pos x="220342" y="88167"/>
                              </a:cxn>
                              <a:cxn ang="0">
                                <a:pos x="218618" y="111651"/>
                              </a:cxn>
                              <a:cxn ang="0">
                                <a:pos x="211512" y="133159"/>
                              </a:cxn>
                              <a:cxn ang="0">
                                <a:pos x="199704" y="151999"/>
                              </a:cxn>
                              <a:cxn ang="0">
                                <a:pos x="183925" y="167370"/>
                              </a:cxn>
                              <a:cxn ang="0">
                                <a:pos x="164959" y="178471"/>
                              </a:cxn>
                              <a:cxn ang="0">
                                <a:pos x="143380" y="184715"/>
                              </a:cxn>
                              <a:cxn ang="0">
                                <a:pos x="120182" y="185302"/>
                              </a:cxn>
                              <a:cxn ang="0">
                                <a:pos x="98237" y="180178"/>
                              </a:cxn>
                              <a:cxn ang="0">
                                <a:pos x="78697" y="169931"/>
                              </a:cxn>
                              <a:cxn ang="0">
                                <a:pos x="62186" y="155361"/>
                              </a:cxn>
                              <a:cxn ang="0">
                                <a:pos x="49542" y="137215"/>
                              </a:cxn>
                              <a:cxn ang="0">
                                <a:pos x="41444" y="116134"/>
                              </a:cxn>
                              <a:cxn ang="0">
                                <a:pos x="38570" y="92918"/>
                              </a:cxn>
                              <a:cxn ang="0">
                                <a:pos x="41444" y="69701"/>
                              </a:cxn>
                              <a:cxn ang="0">
                                <a:pos x="49542" y="48620"/>
                              </a:cxn>
                              <a:cxn ang="0">
                                <a:pos x="62186" y="30474"/>
                              </a:cxn>
                              <a:cxn ang="0">
                                <a:pos x="78697" y="15904"/>
                              </a:cxn>
                              <a:cxn ang="0">
                                <a:pos x="98237" y="5657"/>
                              </a:cxn>
                              <a:cxn ang="0">
                                <a:pos x="120182" y="480"/>
                              </a:cxn>
                            </a:cxnLst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-12.1pt;height:15.6pt;width:15.6pt;z-index:251669504;mso-width-relative:page;mso-height-relative:page;" coordorigin="13801,8546" coordsize="312,312" o:gfxdata="UEsDBAoAAAAAAIdO4kAAAAAAAAAAAAAAAAAEAAAAZHJzL1BLAwQUAAAACACHTuJA5yJCJNoAAAAJ&#10;AQAADwAAAGRycy9kb3ducmV2LnhtbE2PwUrDQBCG74LvsIzgLd1NNLaN2RQp6qkItoL0tk2mSWh2&#10;NmS3Sfv2jie9zTAf/3x/vrrYTow4+NaRhnimQCCVrmqp1vC1e4sWIHwwVJnOEWq4oodVcXuTm6xy&#10;E33iuA214BDymdHQhNBnUvqyQWv8zPVIfDu6wZrA61DLajATh9tOJko9SWta4g+N6XHdYHnanq2G&#10;98lMLw/x67g5HdfX/S79+N7EqPX9XayeQQS8hD8YfvVZHQp2OrgzVV50GqKlmjPKQ/KYgGAiSpcp&#10;iIOGuQJZ5PJ/g+IHUEsDBBQAAAAIAIdO4kAwYbHcsxwAALWEAAAOAAAAZHJzL2Uyb0RvYy54bWy9&#10;nc2OZMdSx/dIvEOp93jO90fL4yvLxhbSFdeSL2JdU139IVV3FVU1Hpv1FWIHa8QK3S0PgCx4Gnzh&#10;MfjFyYiT2bZvRhokvPDpmYnKyhMZGfGPf0Rmf/yrb58Pm2/258vT8eXtTf1RdbPZv+yOd08vD29v&#10;/uq3X/zZdLO5XLcvd9vD8WX/9ua7/eXmV5/86Z98/OF0u2+Oj8fD3f68YZCXy+2H09ubx+v1dPvm&#10;zWX3uH/eXj46nvYv/OP98fy8vfLH88Obu/P2A6M/H940VTW8+XA8353Ox93+cuFvPw//eKMjnksG&#10;PN7fP+32nx9375/3L9cw6nl/2F55pcvj0+ly88ky2/v7/e76m/v7y/66Oby94U2vy//5En5+J/9/&#10;88nH29uH8/b0+LTTKWxLpvCjd3rePr3wpetQn2+v283789NPhnp+2p2Pl+P99aPd8flNeJFFI7xF&#10;Xf1IN1+ej+9Py7s83H54OK1KZ6F+pPX/9bC7v/zmq/Pm6Q5LmG82L9tnVvy/vv/dD//49xv+Au18&#10;OD3cIvTl+fT16auz/sVD+JO88Lf352d58iqbbxe9frfqdf/tdbPjL+t5qhs0vuOf9OdF77tHFkc+&#10;VbdTVd9s+Oep74awKLvHP9ePt3UTPis/8ME38Vsvx8PT3RdPh4NM4XJ+ePfZ4bz5ZstiD/P86Vyr&#10;eCL2Rl5onf+HE0Z8iZq9/N80+/Xj9rRfFuwiSjPN9qbZP/z+X3/457/bLG8hX43MqtXL7QUF/4xK&#10;f045ptmMak7ny/XL/fF5Iz+8vTmzFRYL3X7z68s1aNFE5EtRiehxWZfDy+YDi9KMlSzalk1+z+bi&#10;x+cThnJ5ebjZbA8PeI/d9byM+XJcPytjfr69PIZVWBQf1vP56YrfODw9s8iV/Kdrc3hhRUUZ4fXl&#10;p3fHu+/Q3fkYtuvltPviiWF/vb1cv9qe2Z9MCw92/Q3/uz8cmetRf7rZPB7Pf/tzfy/yLC7/erP5&#10;wH7nPf7m/fa8v9kc/uKFZZ/rrmPY6/KHrh/FXs/pv7xL/+Xl/fNnR6wMo2V2y48ifz3Yj/fn4/Nf&#10;4+g+lW/ln7YvO747aEz/8Nk1+CFc5W7/6aeLGE7htL3++uXr004Gl4V5OX76/nq8f1rWLGpHlYbx&#10;yh79f7DiZlrN+D+///4Pv/uHH37/T//9H//2w7//y6ZZtqzMotSge3a07PYhmMH21gy6qVGW+Imm&#10;6n6013fvg0GLUsyIsdu7YM783aP9tPv2hR9Fjp/QNv6yWnR5Ol7E3TRNPfXjMoOmHtrVTSCd+VBb&#10;NWOYdtM1zWD2m/9Q3XZdG76pG/qp7ENEApteP9V4xrBds99Uz31T6TeNXT+Zp3Q+NNZtUESLK5mK&#10;vqmphn7WD3V9P/Yl00PlXUuEYWXbvh3nMkW0/TR0+qF5Hseib6qaaRrCh6ZqCFGMkJFXxNCN9qG5&#10;rUIMcj/UzF2v3zSPhRYxd2MflqmdW1RZ8krDONkqER8xwgJ76Jp61LmN7cDeLfhMU/XrGo0Ta1zw&#10;mX79SIupTiUfYYeLGeBwg+Pw9DywH5aPsP8qXqpgVk0zsavla5q2m8qWs5vGQT9TdXPTlnxP241s&#10;6+WL2IBjX7SB2ABNrVu1GoYyJXQyvk5vmDC8kul1TdvgcxZ1N+yLMsuph15CoaxRW/V1kRm0fcNe&#10;DR+acXlF08M31k14p65qK16vZGlnPFVQeVfVXV1kcs00dq2+08zqlrmfpp7VItpmrsayb6rHtg7v&#10;1NbT1JW9E2FvVIsoXtzknZqhj4Aq6+iaGdML38TLdWV7nCBWT8EP12Ueq+6xoRAjcERFWxZ3xV4I&#10;W6ntqyJTred2UiiBbyg0hWq0PdF1Y+miDq1uvqEXFFBip4TjTmHOVA9Fu4hXGHgL2Xp1zTYsM566&#10;7iVDkg8RxfslbfN8ak04BWEtH+r5Q9mHpnbWrccLtWPRLqqxMua0fNM4dWWbHLBAShg+JJ8pcifk&#10;mDUubvmmqQeulSzTPDUaW2ty0DJzACooAKpJM9uiVRpkbVXffYtbKTAhFKcWBEprypTQEVZ1XeuB&#10;jVvyPWwi1lL0Njdz2S6KX4MqyhBqfJtuGkivChQQlQYmG4veJVmbHk9f8i3RBPBaRfs0sbTuNaYP&#10;+06zD1I5yUkkp5AfJakWGFwT8TePkuKIh+iXzOSZDPa3x0XyuqQoeCbFCDMue7JpRbnDSyo/gMM0&#10;gtQtoGIN9SZmz9MyfF3hKebgaV6Nb2L2NPFuAH4E863Ig1YUZnL2NHkwm5l7BYEx2wY2OXua/EiI&#10;URxVNbhYi7UmZ0+Tn3DI6lSqdphXDGVy9jT5eZrW8buZ11fDMDl7qjzet8H7Lq6EHCJmRiZnT5Nv&#10;cLymn7Hl25zx265nb4bxp7FpzFBtXHva+F0/K6qo64r8xLaPydnT5PthNKdb15KuOvMZxqHS+fO2&#10;DWlN2J42rj1t/HEUnS/zZ/ieIJyXn8bZ/DmKQruO/Dz2ldpDPRJsHHnyAgCkzmcaK+99wSQis8wf&#10;YCyxJj9/HEOv8ymS74l6ur7IDytcNz3a0/SJdyMG63zaevV1JmdPk8dla7aPL+o6tnJ+/s3c2/qS&#10;dFbsTUe+rjQHYPxxJi3My7NdmHOYP7urcdaL0Q1QkQG0JGn58Suwqu0X1q4jIczOp5oI6woFQPEC&#10;Eh35qrf90mAOa/Zneren6h+0Xvdqb+SavIAz/gDTZfZGTubKs90b3Y/gE9CMM36PC1Hg2BBh+Dn/&#10;vjBE6v5rPgh74ci3QBEbH2Q/O/ZDeBnX+WNuZA/5+TRQQva+uC7PP1d4NPPnzbhkkfnxQXaaKIgz&#10;x4M68yGIkiQGe5YszntfXtH8P1ttajz9V91EjFjGbyvSHS8+kuma/kkvSVyy859xtpW6E+I88dcR&#10;B5FqUtgSe53oAmAYYQXC5NuhWnMb2yT2DJtlnnE36jvJ+CdnbeeJ4W30Hs+cN31CLRtcJzOQ2eVX&#10;doYIsBQGDyRER85wEAdF6+hTBZ9YLI4RECM98XUy/Qz75qxq8qrgK8/ppIocMPk1MbTlsedPlwnW&#10;1BePRjA0cJqW0dio9rTRo4kN2MyanJmYPU08GvAAT7gSiyZmzyDO28X9QYYuvjm3rOIA1v2Ha24d&#10;zSMf9zfgGtzujJ/4D9xZtzKQNm972vwT/wR2n3rPfyT+TwijlRq3ce1p4yf+dZhlAZz5J/4bNEWV&#10;wJOP8WHEcw75fUL4j/GHXViDrfLrlcQ3IYFrT/9J/BRmHmeYHz+JzyNMpIe/0vg/tgsHnh9/iviC&#10;9GBciya2Tva09UrwC8wlJLMz/wQfjWBJD++k+Itoi9/Mjy/pkOE79nrj5X+AuhU/Apwjm27vaU99&#10;3zrBp2M/uvklKeWKf0l0WqpEWf3XCb4m04EXd+QT/E5VIFKLNm972vyT/AD5zku/G2zY4n+RPC9g&#10;eH+UcpBjDzI8OeUSojHmrnf0A3PWGGAYsVVqlnl9zh1VQB1/GgbH+9f1OPdKZ/DjNHn7EYiPmwrj&#10;A9eoxzvzgdI3vgE8EIuStk72tPWC0GdPLfoBvXeN4x8gY4WTCPKdhLv8fCpAj/ETQkX6fAYwQ0EP&#10;5BiI2RkfF24wBogyQf1k1wsNwpLo/CV8OfYgLt/Wa5rQrRcvBBopgiSbAJ5n55NCE0i6WC6yZbJn&#10;WK5lQNUONAiEcH70vppt8tCZ+PO8eAttrntlJhlaK8Y2CXvqZIT8U1VSKpa0Jad6QbNGtIufcsAy&#10;s7XqVj131ETysArbmowXwqB7h/eY4BvZqosZCyFAvSU7dyIzPQEq3o0UjnLiZIV1HH3ySAy8fGt7&#10;UD65VjtM3/YMeh97YqK6HBAMKU5+Ml3Vm8XPOKi1t8FGtaeOThZvXPsMAnMA3khd1PLPGWrU8U8D&#10;7OOqyBEsmV/VQSCRFenAOg7bkXK/s5BleTAleNpyGsTd0ckzCB/BCPAKDhSB2Re0qOL+qyJhxAiK&#10;nBzH0ctSqt9GnJJ21gh61lR62KQ0Ng/YZ97N95hYFCcpz29tcBC+10bHgeeDMjCrWzXT05KRd0tC&#10;shgFQfDsHUqWzS+VqPCqFFgcDw9C7FoNaDQTeG4JWar6Nrowmlm9k9V2Ro/BPkxdXu+dUNTm3/ED&#10;DvoAP89rDdv3wC30DVsiaKYZPC6ZsibyJo6W8q/a4mVAk2F0/PVa3zT/Ys/gZ1poTMCGikP05j0B&#10;MGWmlyKIVxObNav3Fty0ejE2h7NXKZHOxioRtalSZ0enp2ae1iDfkBHkxVGGOQ46sqjo5sWloqN7&#10;lW3oQZSmr9ZwsHA6ztxbatc2Op7A4R94ORLaoHdK8mgyP3eJXgav2ExO+guAIN7p6NKDkNdMLYjK&#10;wCq4e22uMdOyZzCxmgHNi00tVLwz+jBIOrSYGBrV/mvqmDaqPXV0kl1txyKkSbU1qxmpRltXh7Qy&#10;OowYSIxKkU6GcjzdQTnEUROaoDKWueMT8Bx5ccro5rDhg6lB5MUrCnnqUslIQfFZcVgYbWYSN0AR&#10;NisNXWxoBmTjSY/0Gag5UiiS1DqnlgEdavEDsqH34APFTlX52AAI8uiBMrMt/0hMdYgbohKAN6xP&#10;RRtIXiddRdNikOZ9yViyb4mp2NjgK7SflRZmWPcQ+XM155e+aVeMLwHD0TddJ9oHSs8OUDM/b2Id&#10;5fxFJ9QFGychoBXYfO7Q0jeS327AOTUTWidYy6xKOsH/YR4+PUxRTLcCzb8egJVJh5H7iUXPz5nm&#10;NZUd28bJSHSvs+l7x/LiqII/8raxUOmLIuh2rJ3FpkNGZ0FDi/QB5XYifWy61GRPZL1ZYfEaQROY&#10;haR1uZHZtNb0Rb0P08hLEy11+cD7sxPOKJiaGRE0sbrs2A3dCLqzBDs5uQ2NPKYSyl6wGNmx24Es&#10;MeiEXlTAWFYaiGF+jxgVO5ksgtkzRDJUYmFSup4cNEMqYatDAyDQPzuTYYAgC/MGCnvVDmEwdQ8Q&#10;0OCTs2NPQA3VN+6SHDorPdMboGNLz59nJxVRUScuXo0QlTdCMiZdH1yfeKqsOJqzzQ5HSo0pL44n&#10;NTTLFoUXzosT6MxY4OtcTgwcZTsIYMIy5UfHWRpmg2rkbfPiCWYjIcZfZcWlV9Q0Q9oJXZcXZ92t&#10;nA2KobiTF+egga0qbTIe7mFDTxbPwGCxL9v2jz3DPoJMIMcLxi5jO1w8xd2f7WyzQXeH42WPFW1v&#10;Y6+bQU/hFgJUmSHx6dsM1hYFbRD9AI1VJKLL1F59wMTsuYrPtQYuxKEaslql0ZtKRfCq8FeUFRxx&#10;OqHX2cM42uxtEva0yUAA6GkMYFbnaJUMF/QUwgf8FU1izmSkOTIsmkA+h4vg5bpK6z90ZhXsFYJk&#10;cCPk6mKqWbeAE6sGnQyMjTsZAqXpPTQL5EefgJU6mZlTAN4+l/Krekya6r3eCVIguug1ttLjI1/l&#10;TEccpW4X3I5rNtMCtxZ4AigVKsMZH5rA5i+deb9AnqYmL8ayBVlPi/cl8tAvaseww1hanrKjDFWt&#10;vg1gMzmlJeRJSDRkceIiHgix/WTPsK9YH85AmLyceMrrB3kiieZHUKHC4+b0zx5nI67yHGlw5eUc&#10;WLAHME7rrFdDv9aK5fAiXisZ8mQ+Nh85c+bNh9lABC32BgnDNzjv23JYapWn7pXfXwTRpXwZxhe6&#10;Ib9fkCcV1DyF/MfjJ2iwppFfkyDgo1eaRL6h4qbvS3OQw5mtDdzLcQtagtz5a8O3yEtP0Bq1zC7t&#10;afaZzIcmCSkL5u0teV9IK2huRz7RJ02wHDD15ON6UZfEuD35aA9Uwj36Sbo/V3sDSXgczit7HijX&#10;OTzLq/0yNHK405k/aMb2I2kVC+bJx/0OhUkt2ZFP/AlRVbjm/Pom/kpIVLKnrHzqD+EXqDZ58tHf&#10;cgq2cTgaWrGiPx9QP6xqfj5JvEBeakk5eeJpjF+/VB4cKufonPFjPKWmAXXkycd4LVwaUNcZP+IB&#10;zkxQk/XkI96grilZpjP+CmfIAzmw4+kzoiUYIfquPFQbwRjyNEDm7Q1ouGI94Q1aF59EKIk8FWlv&#10;/hGpksASgD39RCCMPF3L3npFnI08VQJXfoXx1BapA+fxQ5olIN8Qkpz1hYxQfCgHhKT9NG8PMccR&#10;eWkozcpzTYAlUWXy9FppFl40H9oKOthVie/I++/LyVXKPSbv6xPWjRM5IV6XrBc8g/jkBW+U2AMu&#10;im1u8r69cXHAin9K7JlOtFgBLNgvNH6xD3U+BfuR6pPpv2i/dxQ2LN8p8ScAtjW/KPFXeJwVD5f4&#10;Q65UiDXMAn/LFRQYqOqnwJ8jb2m48BZuvEjlS+KRlFTpYljsrUQeJmk0+qRIHsrN7B95L/7SpsJJ&#10;tnU+bnwnfQF1ar5QgB8k3ZH2MH1fF5/QVhbbTwrwDyy3UGk6vo+vkOe6i1XexW9S/KrXCouPD5Gn&#10;v1zznQL8ufD0VmQvwLcwN9ikFXF8/Ix8T9Vf9ePjc+SBwMo/FOB/5NGQvm9BfoE8XKPWMQryF5En&#10;woT5F+RHP5anTzQf79LxqWGRAf8SeTe/e/W+NGp7+SPyUZ8F+Snycb0K8l/koz3Qme7l18hHeyOV&#10;9/L3V/ZcwA+82i/UZzz+Afm4Hwv4jVf7vYA/eeVPqDd6/Mwrf1XA/7zyhySSHr/0yt8W8Fev/HkB&#10;P4Z8jBcF/JtcO7HGowI+kMPsnMVWvrFEPo2nv1QeusLlM1M8UMKXpnhDykAOnyPhccUzJXxvipdK&#10;+OQEj9Hz4dEVtGOucE+7qrPoP0GTJGsu1Z6A1RIiP8HCJWWCBGqXFCESJF9S4kgShZICSpKHAGvd&#10;8kyS5pQUf+jntSyqpLSUJGk/W7j640UyyIpR4ZIRM3+sPEZni3UcSFk2Zzd0zNmtRpxmyItycpk+&#10;rAUPEv+zshwUsGO59JfkiQAaM+QaAxmXNoN8kk6B3o6c0jebD/gQsnz3Mi4HifPJ+YjFWtXMa0+i&#10;qL/2g9H2llcaS9ZTblyUhkNytCbXCamwzCivYm7sUTqTUonTt0vbZatlaOpA6/0+xlDbMzDVgqW0&#10;0ESJwTnhwmkkqxpJUMxzGpCEcs/UstRQtnnVTR0UTMiPqVE66I7KnrVxECccagUTkkv9ZBr0gjs8&#10;28QxOkq6izBm77zgxLIFjDxwniW/3LS20eW4jDzABeQtlHYday3lmiuHW2OnWgM7JIbT5jNzhaPW&#10;tWiddA5MibfQJHgGUOS1QZmbnpblBTkA4PCfZNeghkUYpOuxXRAOHC8K0sR2h8skTDSrNHdi5R0S&#10;zTR2tyd3NdDDnt2HdJKuN9bQ+OTYKaF8LdqBAZzrN2ZOf1rDBrm+o24SIhprlBHArJ0WLMlX+ETQ&#10;ocSBvLUiHvl72gY8epSmrpWu4nJLpzpJMoQaNbuHvXeKIYjDeIf1lxYbp1dKTsVCJi2vKnUjpxMQ&#10;cfq2wp5v+M9pzhdzZceF0en8d4wRD0jHatj3DM2xsKx9Ic6pRxWH4fJoci7M4YhomAxlOsdT0FnF&#10;pUyBFeJoIO7ZmQytddpxRCejexwT2kJu1RPnKRcUOn2rZKyEk2AEcimv16dDJyAudBkd66E+5syd&#10;zmNtliTfk2uvcshIuiknDbAtG9sJx+wlIHvwX9wBJfPKji4mqYdXMDXpknHEOXOhow9ERlec9r3g&#10;eXFOtDg6o2MG2mNEXyjFJE8c9jwsk/QmeR1MmCxM37JM3C4n/df5V0WPescrUWDwJ0MpKHgC0ajj&#10;29k/csNGmAz1bOcA0ytxIroD4F6JU25zAADice7EXvfwdKIZmth+gd4x3wIjWFdVLo709b7aDAdH&#10;fCNgb6tFEgzk/FDeCLh8Ru0dZCd1CUd83U1c9cfBXE983asUcnEFefHEE/TAQQfy4zhWP9NTd3T6&#10;MKSf2bwYbRizdwND4iOFdXYveIoemHoQ+YXzqtG/C4fv1UyT6MFNtf7tSDE2cS8H+NeZTIx8HL+j&#10;HOqJr3GVRknvKGMatTmP2btoKWICfn2CH2wi4uDeFLeNP8EznPp3udoELXEdl9wgmN0eCRbjznBa&#10;DR3xiPRAWdxu74mvOJJ9TReSIx5RKq3XONWseAKB6Q2lxSYvHeE1FxkCDB3pFbqP3NXoOJkkLRhp&#10;vncQapJyQCt6zRBJOkPhz7scIEmVYAyoFebfMmZh9BTK0YicrSQJnhxe8/Sd5I5yRsTRd0xLqY97&#10;DWdJxksnrty6mJt3kkzDBXjFCE4OWZ5OzbV2UEBCAXAlindHW8IuEPFoCsjPOxIXXFMvBd3sW0ZO&#10;hG4qaYHPSke6RW65chBswuSwi+QoW3bsSBKh+vg7EoxKsqdSSpF/IsJB8mbH5pCjUVszqNrRiRxv&#10;VtYMv0lTUX7sSMjRj0yPU146cn00Q9XO7TApiyjdufm1TPhJfkcN2VF+JpH5hHjx7plKOFWKblBt&#10;+bEjWwsW4dqxrDTxw3hg2E96gvLSkWDmFb37hxLmGlrKa+FIKHGkOTaanwl3HQB/JBctGZvrFTWd&#10;K5k3JIRy2CU6kbQ45CAF+sYEObwV5u2vJecy193g2wl3f8l16otOfBsEI81czBGkXfumHUeu3AnS&#10;7t6huQ+cFKT9fdnTzWrnUPw9z0QsmSjwJ+BYu1aiwFfRE0pxepl3gR/k/g7oZJV2fSzneDkuHaR9&#10;/w2nBOWs0m5sANfJ/Z6yOgVxR876a+9NQUzjqFhjjLIfLwke1hdWEIu5sdVOeRTEeYzKfvdEAYYA&#10;KHG5UNCJj08gNbi8LUj72AfgxZqotIurOIsvbnhZHR+zoW5KlUHax4M0atsVygVYk+OL3B0QxvZx&#10;rPxyB5UuwMhsHBZ/GbsAf3PhBTRrkPaxvVyVrOxdQd7AFRCQDGFsPyfhpCW3JQRpP+Gh9YxkN0j7&#10;2RRnVoy+LUjV2JTCfYudFOSBlGCsg7EgyeQCA+sXKchg5bCoevuC9BheTxgjmXdB7i1XwmhsKEjs&#10;yeM4uhfG9lkD+Gau6QjSPiXBKW6YsSDt8x3waUD6IO2TKY0cotaZ+EyN4B391ZoFNBB3RkBFhZn4&#10;HBM4TX6xg6xOAYEl1UM9iV7AjlGrtovtCqg3aWnXUkkBr8dhaFo4w7x90pDLrszbFzCStLyTVoax&#10;C+hO6nw27wIulZSIxodF3wVELbhU9d0VsMAAJa0edQUUMzfe6S0OlNNd/prze3o5ZFdAjidjFzDv&#10;ybwLaP1EJwU1g6jvkoJEXMuCakdiJwWllMQGC+o0iX3TCu0VgZK9U1BhSvZlQfkq2fMFtbHEnxQU&#10;3hJfVVDVS/xgQckw8bEF9cjEfxcUO5PYUFBJTeIOodMr0yYxjS4ArwacxMuCAnMSi+WFnep1EucL&#10;SuMJhiiouyf4pKCon2AfCihex0CCq7gSxmtHSDCbXJHg9DokeJCU22ukSLAmv9PN69JIcCzVea8F&#10;JMHIXLbotZck+Jt77rzWlQTbF7TFJHkDjd9ey02Sk9Bf5LXzJPlOQatQkkv5XUhJmub3N6UZoNs5&#10;lSSXfk9Wkrf63V5JSuz3kSXZttAFefIuSeS52sLpfUs4Ar+rLqEf/H69hNlAMU6HVUKaiJ3k2eCE&#10;j/G7FxOqB9/j9EUmLJLfcZkQVH4vZ8J9UV1wSP2EVqOI7rDdCWPHnnXK3CkZ6LXMJjSj24qbEJhu&#10;i29CjcLAOPRvJF3dlmTuOjY6V1KhPK0ciWK3gzoy0G5f9k+7va2iYi3i3OQpv3yQ3xcfflh+IaH8&#10;msLk16lfjoenuy+eDge5dulyfnj32eG8+WbLL7j/YvlP3+yV2GH5XekvR/mYVYD0l9JfTl+dw2+l&#10;f3e8++6rs/zzh/A76pefHm4/PPBr65nEw3l7enzafb69btM/L1K3++b4eDzc7c+f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mHwAAW0NvbnRl&#10;bnRfVHlwZXNdLnhtbFBLAQIUAAoAAAAAAIdO4kAAAAAAAAAAAAAAAAAGAAAAAAAAAAAAEAAAAAge&#10;AABfcmVscy9QSwECFAAUAAAACACHTuJAihRmPNEAAACUAQAACwAAAAAAAAABACAAAAAsHgAAX3Jl&#10;bHMvLnJlbHNQSwECFAAKAAAAAACHTuJAAAAAAAAAAAAAAAAABAAAAAAAAAAAABAAAAAAAAAAZHJz&#10;L1BLAQIUABQAAAAIAIdO4kDnIkIk2gAAAAkBAAAPAAAAAAAAAAEAIAAAACIAAABkcnMvZG93bnJl&#10;di54bWxQSwECFAAUAAAACACHTuJAMGGx3LMcAAC1hAAADgAAAAAAAAABACAAAAApAQAAZHJzL2Uy&#10;b0RvYy54bWxQSwUGAAAAAAYABgBZAQAATiAAAAAA&#10;">
                <o:lock v:ext="edit" aspectratio="f"/>
                <v:rect id="椭圆 2" o:spid="_x0000_s1026" o:spt="1" style="position:absolute;left:13801;top:8546;height:312;width:312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26" o:spid="_x0000_s1026" o:spt="100" style="position:absolute;left:13852;top:8600;height:204;width:210;" fillcolor="#FFFFFF [3212]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-202565</wp:posOffset>
                </wp:positionV>
                <wp:extent cx="5242560" cy="10388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求职姓名：张晨晨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报考院校：华南交通大学/财务管理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1997-10-12                    联系电话：000-0000-0000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电子邮箱：docer@qq.com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-15.95pt;height:81.8pt;width:412.8pt;z-index:251664384;mso-width-relative:page;mso-height-relative:page;" filled="f" stroked="f" coordsize="21600,21600" o:gfxdata="UEsDBAoAAAAAAIdO4kAAAAAAAAAAAAAAAAAEAAAAZHJzL1BLAwQUAAAACACHTuJAqZHKwNwAAAAL&#10;AQAADwAAAGRycy9kb3ducmV2LnhtbE2Py07DMBBF90j8gzVI7Fo7KU1LiFOhSBUSgkVLN+yceJpE&#10;+BFi90G/vsMKdjOaozvnFquzNeyIY+i9k5BMBTB0jde9ayXsPtaTJbAQldPKeIcSfjDAqry9KVSu&#10;/clt8LiNLaMQF3IloYtxyDkPTYdWhakf0NFt70erIq1jy/WoThRuDU+FyLhVvaMPnRqw6rD52h6s&#10;hNdq/a42dWqXF1O9vO2fh+/d51zK+7tEPAGLeI5/MPzqkzqU5FT7g9OBGQmTTDwQSsMseQRGxCKb&#10;p8BqQmfJAnhZ8P8dyitQSwMEFAAAAAgAh07iQFge56M9AgAAZwQAAA4AAABkcnMvZTJvRG9jLnht&#10;bK1UwU4bMRC9V+o/WL6XTUJCIWKDUhBVJVSQaNWz4/WyK9ke13bYpR/Q/gGnXnrvd/EdffYmAdEe&#10;OPTijGdm38x7M87xSW80u1U+tGRLPt4bcaaspKq1NyX//On8zSFnIQpbCU1WlfxOBX6yeP3quHNz&#10;NaGGdKU8A4gN886VvInRzYsiyEYZEfbIKYtgTd6IiKu/KSovOqAbXUxGo4OiI185T1KFAO/ZEOQb&#10;RP8SQKrrVqozkmujbBxQvdIiglJoWhf4Indb10rGy7oOKjJdcjCN+UQR2Kt0FotjMb/xwjWt3LQg&#10;XtLCM05GtBZFd1BnIgq29u1fUKaVngLVcU+SKQYiWRGwGI+eaXPdCKcyF0gd3E708P9g5cfbK8/a&#10;quRHnFlhMPCH+x8PP38//PrOjpI8nQtzZF075MX+HfVYmq0/wJlY97U36Rd8GOIQ924nruojk3DO&#10;JtPJ7AAhidh4tH94iAvwi8fPnQ/xvSLDklFyj+llUcXtRYhD6jYlVbN03mqdJ6gt60p+sD8b5Q92&#10;EYBrixqJxNBssmK/6jfMVlTdgZinYTOCk+ctil+IEK+ExyqgYTyWeImj1oQitLE4a8h/+5c/5WNC&#10;iHLWYbVKHr6uhVec6Q8WszsaT6eAjfkynb2d4OKfRlZPI3ZtTgnbO8azdDKbKT/qrVl7Ml/wppap&#10;KkLCStQuedyap3FYeLxJqZbLnITtcyJe2GsnE/Qg53IdqW6z0kmmQZuNeti/PKvNW0kL/vSesx7/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mRysDcAAAACwEAAA8AAAAAAAAAAQAgAAAAIgAA&#10;AGRycy9kb3ducmV2LnhtbFBLAQIUABQAAAAIAIdO4kBYHuej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求职姓名：张晨晨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报考院校：华南交通大学/财务管理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1997-10-12                    联系电话：000-0000-0000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电子邮箱：docer@qq.com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10795</wp:posOffset>
                </wp:positionV>
                <wp:extent cx="198120" cy="198120"/>
                <wp:effectExtent l="0" t="0" r="11430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699A91"/>
                        </a:solidFill>
                      </wpg:grpSpPr>
                      <wps:wsp>
                        <wps:cNvPr id="33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13828" y="8608"/>
                            <a:ext cx="257" cy="187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0.85pt;height:15.6pt;width:15.6pt;z-index:251665408;mso-width-relative:page;mso-height-relative:page;" coordorigin="13787,8532" coordsize="340,340" o:gfxdata="UEsDBAoAAAAAAIdO4kAAAAAAAAAAAAAAAAAEAAAAZHJzL1BLAwQUAAAACACHTuJAX/b52NkAAAAI&#10;AQAADwAAAGRycy9kb3ducmV2LnhtbE2PwUrDQBCG74LvsIzgLd1NS9Sk2RQp6qkIbQXpbZtMk9Ds&#10;bMhuk/btHU96Gobv559v8tXVdmLEwbeONMQzBQKpdFVLtYav/Xv0AsIHQ5XpHKGGG3pYFfd3uckq&#10;N9EWx12oBZeQz4yGJoQ+k9KXDVrjZ65HYnZygzWB16GW1WAmLrednCv1JK1piS80psd1g+V5d7Ea&#10;PiYzvS7it3FzPq1vh33y+b2JUevHh1gtQQS8hr8w/OqzOhTsdHQXqrzoNESpeuYoAx7MoyRNQBw1&#10;LOYpyCKX/x8ofgBQSwMEFAAAAAgAh07iQB9jzedRCAAAlx8AAA4AAABkcnMvZTJvRG9jLnhtbL1Z&#10;Ta/cSBXdI/EfLC+RSLvKZbfdysvokZAIKcxEykOs/dzuD+G2je2Xfpk1QuyGH8AKsUViPYh/Q+Bv&#10;cG5V2a7q7rI8IJHFi7vr1q17zrl1+1b55VfPp9L7VLTdsa7ufPYi8L2iyuvtsdrf+b96ePvTxPe6&#10;Pqu2WVlXxZ3/uej8r179+Ecvz82m4PWhLrdF68FJ1W3OzZ1/6Ptms1p1+aE4Zd2LuikqDO7q9pT1&#10;+NjuV9s2O8P7qVzxIIhX57rdNm2dF12Hb9+oQV97bJc4rHe7Y168qfOnU1H1ymtblFkPSN3h2HT+&#10;Kxntblfk/Te7XVf0XnnnA2kv/2IRPD/S39Wrl9lm32bN4ZjrELIlIVxgOmXHCouOrt5kfeY9tccr&#10;V6dj3tZdvetf5PVppYBIRoCCBRfcvGvrp0Zi2W/O+2YkHUJdsP5fu82//vSh9Y7bO19w36uyExT/&#10;999/9+WPf/DwBdg5N/sNjN61zcfmQ6u/2KtPBPh5157of0DxniWvn0dei+fey/ElSxPGwXiOIf0s&#10;ec8PEIdmsXCdrH0Pw0kUymWzTX74uZ4eCj2XHjBxNa3a1eVx+/ZYlhRC1+4fX5et9ymD2HGa3qdM&#10;mxtmKwI0xn9ukMTdxGz3vzH78ZA1hRSsI9I0s2E4MPuvv/z1y59+72lipc3IarfpQPANSm+RMzA7&#10;Q03Tdv27oj559HDnt9gKMkOzT++7XrE4mNCioIR4lLqUlXeGKHwdEPEZNvkOmwuPpwaJ0lV738vK&#10;PapH3rfSZ1WPc8nnm6w7KBUk8SRCtjkde9SN8niCyAH909qUFRQlHRR8enqst5/BXVur7do1+dsj&#10;3L7Puv5D1mJ/IixUsP4b/NmVNWKt9ZPvHer221vfkz3ExajvnbHfgeO3T1lb+F75iwqyp0xQmvXy&#10;g4jWlK+tOfJojlRPp9c1soyhVja5fCT7vhwed219+jUK3T2tiqGsyrG2Ykx/eN2rOoRSmRf399IM&#10;RaHJ+vfVxyYn58RbVd8/9fXuKDWb2NGkIXlpj/4/sjgdshgp/OUff/7yt+/++f33zOMpCUkhIOMp&#10;mynornlf57/pvKp+fciqfXHfNcg/gkSZZxnTB5Leezz/st6i/GSAK5FflBYWJhy/TVQk4iBRSTXs&#10;Ax6hfMjygjpCS0wlIn9S+4DCGnIf6b7FLqCv9ltd9R6g0u5UIrt+svJSxr2zFychZzJk0w6aj3aM&#10;w/DgiZAHQoc0OURBNQ1jp0fUh8kwEanTozANOVs7PUamYRK7PcaGYcrdoEGvEeKMQyg0Gs45RDaN&#10;diwJmRMzM3VJAjeLUMpwydduYZipzKzUljJzWjNTGqSDUxlmSpOGazduU5okFm6PtjZihkpTnFmX&#10;tjozclOZHHUMnDFyS5u5hOSmNjMOLWWSGdB8qTJ8qTLcVGYufbipTBS5haG6NrLIgjB0E2kqMwc7&#10;NIWZCzK0pGEzOxGd2RTlOmXOIKnhGeHMBmlqMxukqc0ck6Gpzdw+DE1tAucuDE1l4sC9C0NTGMHc&#10;WlOXMZIzF6EwhUlQm12/M9S5jx557NZFmLrMxmjqMhujqYubRWGqEngxtX9eHEVQS/aG02+msGWZ&#10;szSVmfdpSjNrGZnazFua4sxbmurMW5ryzFua+sxb2gLN8Bkt1oh6rTHf5ldfrFG0WKN4sUbxYo3i&#10;xRrFizWKF2sUL9YoXqxRvFijeFYjNNJjq5wd1MkRZ/PnSrfPeMJxBhcSD9jj1E83dUcneuqm0ak/&#10;DCdw2NGoYb62zCEAmYe6eb82TyxzcEvmkdM8tcxBG5kPR4Mr79j3ZuxghMzlwQYEXJurk9kAlTpU&#10;sldHhZsTuOWf+k85wQk3Cu0JGi+aR3W4uQ5J2BM0YuaGHNkTNGbmBm3rS40fYUBn5wrpQmENmrtB&#10;2xpT4yZXcIO2Vaa+TE5wgkbtMHXWx8kHdYS9JRxKiDmBmipaAT2TAzQqiTVhyGsnaBQUa4IGHTpB&#10;o65YEzRo9DOukGylqaORGJxKo8qYK1DDQhPQj7hWsJWmfkROcIO2lRYatLBAKz10naHrq8s73Fbe&#10;4T5SVKg7WU/laXikCyx9fPcOuNxUB3QaPeGu6KGWdj1VqghneGoGETFPApYMtEx2+dPjMf9Z8a01&#10;K0kY1VhrFqKQLmM0NhGKOgZxQRfh91KFqAaTMNCUCr6OmLw2IKzWKmVlrjYggUONRCkxWA3/q+Xh&#10;M6BOZqn1Wl52kTUPw2BQefBpx6VXCFikd1u4jsK1buPUoFincaRSIAxZrDJ5oEZEuKpRgzwVAbaL&#10;QmKvYn8a3LIAtUMxLtYXa6aMrdFCAMQk4rCmS2F7lbysu0LqNCmvVuaCD4A4i+NoYGiysz2pWWEU&#10;iFQl9jRrCEmIMEwUmDDg/AJMEgXUZ0hFohgn4lscDfpodnBxHqiUW5Ahi5MD0Kc4hu08rHwLtWC4&#10;9JFTrnGxUCR0SUMijTwOjLhIthdxi2SIjItrgXOEIm1epEiksa4+06whpAj31HofsWgtVIW9NZhC&#10;ziEpLuK1NrWSynDLQyZw7SCzTg9OAeEkJ3CtZA4apWocvCoddgQ6PdYi1j9e126FEJzrTL0KyBhk&#10;PwynOfOKPjEFdIP4Cec0eI1zyYYd3jLMpwFPI+wfmZn6laCiDZs0TfRm4ahzphjGWBrh3Z3ON5t9&#10;+9OVUwYaErm9h7QyImFpEKDLMvQ39sg0eM3LjZzDzxoqrwQ4zRzWZMgNrf91QMbgD4NpTESO29wZ&#10;4bgAOvjUmgM0/eDLi/7xl18yMV32y3dPN98NvpX/tGCWGb2Molcu+nUWPLpfT5mvdKjW6Lcw8km+&#10;r5XR6XfL9ELY/Cytpvfpr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X/b52NkAAAAIAQAADwAA&#10;AAAAAAABACAAAAAiAAAAZHJzL2Rvd25yZXYueG1sUEsBAhQAFAAAAAgAh07iQB9jzedRCAAAlx8A&#10;AA4AAAAAAAAAAQAgAAAAKAEAAGRycy9lMm9Eb2MueG1sUEsFBgAAAAAGAAYAWQEAAOsLAAAAAA==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圆形小人1 29" o:spid="_x0000_s1026" o:spt="100" style="position:absolute;left:13828;top:8608;height:187;width:257;v-text-anchor:middle;" fillcolor="#FFFFFF [3212]" filled="t" stroked="f" coordsize="683211,432048" o:gfxdata="UEsDBAoAAAAAAIdO4kAAAAAAAAAAAAAAAAAEAAAAZHJzL1BLAwQUAAAACACHTuJA8NAdIL0AAADb&#10;AAAADwAAAGRycy9kb3ducmV2LnhtbEWPQWsCMRSE70L/Q3hCL6KJFaRdjR4WhEKhRS09P5Ln7uLm&#10;ZZukuvvvG0HwOMzMN8x627tWXCjExrOG+UyBIDbeNlxp+D7upq8gYkK22HomDQNF2G6eRmssrL/y&#10;ni6HVIkM4VighjqlrpAympocxpnviLN38sFhyjJU0ga8Zrhr5YtSS+mw4bxQY0dlTeZ8+HMaPvrP&#10;38ny67QwoTRq2IXhp+RS6+fxXK1AJOrTI3xvv1sNize4fc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0B0g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0,0;0,0;0,0;0,0;0,0;0,0;0,0;0,0;0,0;0,0;0,0;0,0;0,0;0,0;0,0;0,0;0,0;0,0;0,0;0,0;0,0;0,0;0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1270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699A91"/>
                        </a:solidFill>
                      </wpg:grpSpPr>
                      <wps:wsp>
                        <wps:cNvPr id="44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Freeform 127"/>
                        <wps:cNvSpPr>
                          <a:spLocks noChangeAspect="1"/>
                        </wps:cNvSpPr>
                        <wps:spPr>
                          <a:xfrm>
                            <a:off x="13860" y="8605"/>
                            <a:ext cx="193" cy="19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0.1pt;height:15.6pt;width:15.6pt;z-index:251666432;mso-width-relative:page;mso-height-relative:page;" coordorigin="13787,8532" coordsize="340,340" o:gfxdata="UEsDBAoAAAAAAIdO4kAAAAAAAAAAAAAAAAAEAAAAZHJzL1BLAwQUAAAACACHTuJAOoM5+NcAAAAH&#10;AQAADwAAAGRycy9kb3ducmV2LnhtbE2OQUvDQBSE74L/YXmCN7vZxBaN2RQp6qkItkLpbZt9TUKz&#10;b0N2m7T/3udJbzPMMPMVy4vrxIhDaD1pULMEBFLlbUu1hu/t+8MTiBANWdN5Qg1XDLAsb28Kk1s/&#10;0ReOm1gLHqGQGw1NjH0uZagadCbMfI/E2dEPzkS2Qy3tYCYed51Mk2QhnWmJHxrT46rB6rQ5Ow0f&#10;k5leM/U2rk/H1XW/nX/u1gq1vr9TyQuIiJf4V4ZffEaHkpkO/kw2iE5DtkgzrmpIQXCcPWdzEAcW&#10;6hFkWcj//OUPUEsDBBQAAAAIAIdO4kBmrggAnAUAAOEQAAAOAAAAZHJzL2Uyb0RvYy54bWy9WMuO&#10;o0YU3UfKPyCWkTKmABuwxj3qdKdHkVqZkaajrKsxGBSgSBVu98w6irLMB2SZbb4g3zPJb+TcqgLj&#10;HuO2Eim98BTU4T7OPfdSzMtXj3XlPGRSlaJZueyF5zpZk4p12WxW7nd3N1/GrqM63qx5JZps5b7P&#10;lPvq4vPPXu7aZeaLQlTrTDow0qjlrl25Rde1y9lMpUVWc/VCtFmDzVzImne4lJvZWvIdrNfVzPe8&#10;xWwn5LqVIs2Uwt1rs+lai/IcgyLPyzS7Fum2zprOWJVZxTukpIqyVe6FjjbPs7R7k+cq65xq5SLT&#10;Tv/CCdb39Du7eMmXG8nbokxtCPycEJ7kVPOygdPB1DXvuLOV5Sem6jKVQom8e5GKemYS0YwgC+Y9&#10;4ea1FNtW57JZ7jbtQDoK9YT1f202/fbhrXTK9coNF67T8BoV//vPnz7++ouDG2Bn126WAL2W7bv2&#10;rbQ3NuaKEn7MZU3/IhXnUfP6fuA1e+ycFDdZEjMfjKfYsmvNe1qgOPQUC6I4ch1sx/PAN0VJi6/t&#10;40Fon6UFHpztvSpRleubsqooBCU391eVdB44ir1IksuEWfgINqOEhvh3LUSs9syq/8bsu4K3mS6Y&#10;ItJ6ZsOe2b9+/+Pjbz87OkNyDczAqloqEHyE0mPk9MyeoKaVqnudidqhxcqVaAWtUP5wqzrDYg8h&#10;p6CEeNR1qRpnh6L4kUfEczR5jubCsm4hFNVsXIdXG0yPtJPaZiOGZ8nmNVeFqYIm3tSzLjvMjaqs&#10;UWSP/mxtqgYVJTJM+rS6F+v34E4K066qTW9KmL3lqnvLJfoTYWGCdW/wk1cCsQq7cp1CyA/H7hMe&#10;xcWu6+zQ78jjxy2XmetU3zQoe8JCklmnL8J5RHqV45378U6zra8EVMYwK9tULwnfVf0yl6L+HoPu&#10;krxiizcpfBvG7MVVZ+YQRmWaXV5qGIZCy7vb5l2bknEqTCMut53IS12zPTuWNIiXevR/UDGLk17G&#10;NzLLaMA7kAhVkfxbKes+bG9F+oNyGnFV8GaTXaoW4qN8SHYHYLqYlH28AHE0Exbe3Giolz1Lgn6a&#10;BFZG/RxKt0b2FEgvdah7DdFrma/tkLuD7byuIKYvZg5LvLmzc8J5aB1tBhgqPMD8Reg5xVGYP4Kx&#10;wPMnrCHswRqbx/GENQyMPSzwkwlr8xFsHrMJY5jrgzE/mcoT43dARYj/eJo4GwwoFiymjEEpAyxg&#10;8RRpbFyDIA6DiTzZuAihP5+0N65CkCzCKXvjMgQ+iyayZeM6gLpoyt64EIGPPI6zx8alOKW5cTFO&#10;iI4dlOOEhsf1eGIPL9OhOXhhXg18mT42tmGwwrzCicPT06gVil7Y1D3ozLv+BQsUddcEGGUhcN+q&#10;p8HgnMC6ERHcaTAIJbCeQs+CwRaBEzsxTlsmbRIa2jMvy2fgNkd2XpKkLG39vDRJOBp+XqKkCw0/&#10;SNXwY8tKx4GnZ2Kpz8T3ZtTiNURqoKrSkg4Eejw6hV3QTo337p3QmE6f46BB7ZpEZnnbY9LtfZl+&#10;lX04eGLuGeZ8P4itZ2OK2SxYFNkTYWs2MF21D5qffW0OLB/3szAcMvTngZ8oMSEztnjix0fbgEZM&#10;1rPdxLBBz9gPCxPxfG60FJoTNQjViWCgaCym7dn2jaEk0UfzwVBkAvU9WIRY+/s0oLUHGsFnu/DD&#10;Plwfj4/MBfPQ+Nm/Jk0iNLm1HxrNZ/sJvcSYC5LDsI3MQGKwiA9KRRPd5IORfbafIIhNdH5kouvp&#10;CXwf7xX48RMQOEqUJr31g8SwQZ3zrML8KDJ+gtA/LE/gWXNeeKiwI93yvB96b5iwbY/1+Zy/8Wk+&#10;lVCZSZSaXWc8DACN3h+q9JH+6CfXjf6zhB3A6IxPJ1n7lQCLk6d+isKeZ/VKf/nqgOxXOn1aj681&#10;av8/Ex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DqDOfjXAAAABwEAAA8AAAAAAAAAAQAgAAAA&#10;IgAAAGRycy9kb3ducmV2LnhtbFBLAQIUABQAAAAIAIdO4kBmrggAnAUAAOEQAAAOAAAAAAAAAAEA&#10;IAAAACYBAABkcnMvZTJvRG9jLnhtbFBLBQYAAAAABgAGAFkBAAA0CQAAAAA=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860;top:8605;height:193;width:193;" fillcolor="#FFFFFF [3212]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80,112;55,67;56,24;12,29;57,135;163,180;168,136;125,137;80,112;80,112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174625</wp:posOffset>
                </wp:positionV>
                <wp:extent cx="198120" cy="198120"/>
                <wp:effectExtent l="0" t="0" r="1143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699A91"/>
                        </a:solidFill>
                      </wpg:grpSpPr>
                      <wps:wsp>
                        <wps:cNvPr id="48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Freeform 9"/>
                        <wps:cNvSpPr>
                          <a:spLocks noChangeAspect="1" noEditPoints="1"/>
                        </wps:cNvSpPr>
                        <wps:spPr>
                          <a:xfrm>
                            <a:off x="13832" y="8603"/>
                            <a:ext cx="249" cy="197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13.75pt;height:15.6pt;width:15.6pt;z-index:251667456;mso-width-relative:page;mso-height-relative:page;" coordorigin="13787,8532" coordsize="340,340" o:gfxdata="UEsDBAoAAAAAAIdO4kAAAAAAAAAAAAAAAAAEAAAAZHJzL1BLAwQUAAAACACHTuJAqV6KtNoAAAAJ&#10;AQAADwAAAGRycy9kb3ducmV2LnhtbE2PwUrDQBCG74LvsIzgLd1NJaZNsylS1FMRbAXpbZpMk9Ds&#10;bshuk/btHU96m2E+/vn+fH01nRhp8K2zGuKZAkG2dFVraw1f+7doAcIHtBV2zpKGG3lYF/d3OWaV&#10;m+wnjbtQCw6xPkMNTQh9JqUvGzLoZ64ny7eTGwwGXodaVgNOHG46OVfqWRpsLX9osKdNQ+V5dzEa&#10;3iecXp7i13F7Pm1uh33y8b2NSevHh1itQAS6hj8YfvVZHQp2OrqLrbzoNERLlTKqYZ4mIBiIkiUP&#10;Rw3JIgVZ5PJ/g+IHUEsDBBQAAAAIAIdO4kAhyNVmPQkAAGonAAAOAAAAZHJzL2Uyb0RvYy54bWy9&#10;Ws2O3LgRvgfIOwg6Bohb1L8GHi8m9o4RwMga8AQ5a9TqbiGSqEga93jPiyDHPECOueYJ8jybvEa+&#10;Iik1pWnKdALEh7FEFuvvKxaL1Xr93XNTO5/Lfqh4e+uyV57rlG3B91V7vHV//3D/69R1hjFv93nN&#10;2/LW/VIO7ndvfvmL1+fupvT5idf7snfApB1uzt2texrH7ma3G4pT2eTDK96VLSYPvG/yEa/9cbfv&#10;8zO4N/XO97x4d+b9vut5UQ4DRt/JSVdx7G0Y8sOhKsp3vHhqynaUXPuyzkeYNJyqbnDfCG0Ph7IY&#10;fzgchnJ06lsXlo7iL4Tg+ZH+7t68zm+Ofd6dqkKpkNuosLKpyasWQmdW7/Ixd5766gWrpip6PvDD&#10;+KrgzU4aIjwCK5i38s37nj91wpbjzfnYzU4HUCuv/9dsi999/tg71f7WjeCSNm+A+L//+dPPf/2L&#10;gwF459wdb0D0vu8+dR97NXCUb2Tw86Fv6H+Y4jwLv36Z/Vo+j06BQZalzAf7AlPqWfi9OAEcWsWC&#10;JE1cB9NpFPgSlOL0vVoehGotPWDh7iJ14HW1v6/qmlQY+uPj27p3PucAO86yu4wpco1sRwbN+p87&#10;BPFw8ezwv3n20ynvSgHYQE5Tng2xo6Rn//X3f/z8tz87wkISDZrZq8PNAAdfcek150ye3XBN1w/j&#10;+5I3Dj3cuj22gojQ/POHYZRenEhIKFxCfhS41K1zBih+4pHjc2zyAzYXHpsOgTK0R9fJ6yOyRzH2&#10;gmfL57XE810+nCQKwvESz6YakTfqqgHIHv1T2NQtECVnSPPp6ZHvv8B3PZfbdeiK+wpsP+TD+DHv&#10;sT+hFjLY+AP+HGoOXbl6cp0T73+8Nk70ABezrnPGfocdf3rK+9J16t+2gD1jIYXZKF7CKKF47fWZ&#10;R32mfWreckQZQ67sCvFI9GM9PR563vwBie6OpGIqbwvIlh5TL29HmYeQKovy7k6QISl0+fih/dQV&#10;xJyAafnd08gPlcDs4h3lNAQv7dH/QxSzSxjf92VJCd7JCEOSrgJZ7MLuAy/+ODgtf3vK22N5N3QI&#10;PeGqln+/r8aPvGpHeFxuzsVqejHughSZQaSI2AtkSE27wA+zKbkkKqqmtFQ8yV1Amk2Rj2DfYw+I&#10;qN+rnfkAjA5Njdj61c7xkyh2zk4QpdMBMZMB8JmMBZ7nnBw/RayIfXOcyaDphSyNIwO3QCeLA9/A&#10;LdTJkswzcIt0sjiMDNxinSxhJt2Qjy8mmHVDbpvJUj80qAZ8ZqoNtzEdhSQzgrBAIU1NKLAFDGbH&#10;MR0HP4iM/HQg/CQ1WcsWSGzop0OxFXQLLMxRx3QwKHoNaDAdjsQzBQqlwBm1IEJAXd8Tvg5HHKaG&#10;uPMXaKSeCV1fR4OZmOlQMDO0vg6FCVdfx4EliQlXf4GDSbMlCCaf6RCYfRboEJjgDHT/m+Gk9KnB&#10;aVAs0L2fxKaUFOj+jyLfxE13fxYFBp8FOgAhsur1QAsW/o+izMROh8DPMhM7HQOWxCbtqC64OC41&#10;sQt1GFhm1C7UcTBrF+pAIDmEBmNDHYmAMYOxoY6EjwrMxE6HIsBmvg5FqENBJ6CJnQ5FHCYmdjoU&#10;G+zokjJDERsTcKRDsWFspEMRG8+byBKKSIciNia4SIdiI1AiHYoN7XQoNsI40qGIMhOykQ4Fi4wZ&#10;INahoERxPVBiHQrmBaZAiXUoNnJwrGPBQs902sQ6FhsHRLwAI2RG/XQwmPn0ihdobOino7FxuMY6&#10;HOZ8nOhobBz9iQ7H8qzAtXqui/OTvCTmN8Vzq2plPOHmgt6DJ+4lHR/o6k6FM+7tD9NVG1RUWBuI&#10;ATIRi/od8raJgSARR6qk3yYGPEQ81f/bxPA9EYvry1fVoKKUqJmdiVR0CnI7I5myEjWjvJRva86U&#10;nczOUKoIhTJ2plLFR+So6GyUoYpOkNuZ6itTUZNZcVemouqyIlem+namUmVFuqN4suGu7p4PKI+s&#10;yJWpgZ2pVP8IZexMDZSpgZ2pVL8QdxQoNrpTfSLI7Uyl+kOQ25kaKlNRQFgpo0zFDd+GnOoDUgYF&#10;gBW5MhUHvBW5MhUHuBW5MjWyM5XOZ6G7nal0/hI5DlgbZeh8FeR2ptLxKcjtTI2VqTj9rJRRpuJw&#10;syGnw42UweGlkcvErQ4nam+ue/y96PE/0pr8Bm01OtOmR2pwiv6Oc7p1RQeHZhr0ER+4oBnpcKM7&#10;uRBNPQsl+0JTPD1WxW/KH/UVDM0euQItEyVZsLKfILsWnJdvnWKndjWL5baGhWqCug/wFiYEdvME&#10;LsmLCTs5yWzPmp1JAbSUFh6wkoPWkVykHD1pbTtuJQQdJSkELRkdG9txOyEpKlT432cyPU+WMF8l&#10;Vmow6dKpOJUr1ISVGD9Qp8CanZ9kKEGvKEANq4X5L+TUrR7K14J/oihqPpRiX122g4w/uakgHsWl&#10;1Y6ZF8SJyAaTv4JIJZVY5s/LOF1lIQBdEyVguUGWb9Ou8BT0C8+jjJceMY++cNJV9kmGMh06rYGV&#10;mq5HJdxi1JJ9epVRimL+pdBEoWztHBQpmj8vfv76qJ32Up8VjNIHK8zl4CVylr5evklg1QpUczLL&#10;yxwoJSbyWF8ZhDuUtWfQ2BJOQOdK5283bOWccDpgGO4NmgmhJwOKBaivFuPSYobul7UZAbWmECgs&#10;QphqzNB8kuMxYubaOHpi1kJmZunyoAioVUjCM3lnmeFIlXB0yr5ZCPXDrmn8tXErTPwpgSay4Jg1&#10;9mQ0IJGKMmcex82QLKRGk7Ulgbpr+Sl+fdB8P7nr8quSyqv085sQgoWgt7IEDbfFoklj23E7IdTi&#10;0TSbhSQyr6wtRNvu290VZ+pUXfk+zpRbVlihXSaFqECxs2Q6DlRIzpZYjtsJUe5a74dJY7baP/P4&#10;t2zGeVGcxHp0URIWm3H+DVVGF9qBchz9PvvoUnHPAjQxtBCOE4kVW+U0yrxCOLqA1kKoFShXoZem&#10;S7GfsIKFJeo0ZegBLuWow/flxFRQqxWWcjK5La6wUwlxrcBcpSgPWMmhlqLwmzrvpli2HbcUomq0&#10;F0ctCmyCOlkezHOtZzziVV0J6XRhE2luvrkJlS4/54tvS65++3Mv/qkQW5DRxyb0SYX6XAUcjZ+f&#10;UI5VH1aIJ/EJllBIfS5G33jp74Lq8oncm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qV6KtNoA&#10;AAAJAQAADwAAAAAAAAABACAAAAAiAAAAZHJzL2Rvd25yZXYueG1sUEsBAhQAFAAAAAgAh07iQCHI&#10;1WY9CQAAaicAAA4AAAAAAAAAAQAgAAAAKQEAAGRycy9lMm9Eb2MueG1sUEsFBgAAAAAGAAYAWQEA&#10;ANgMAAAAAA==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ccWU0L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s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WU0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9" o:spid="_x0000_s1026" o:spt="100" style="position:absolute;left:13832;top:8603;height:197;width:249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1,90;129,114;124,114;119,114;57,90;55,131;124,164;193,131;191,90;249,49;246,45;125,0;124,0;123,0;2,45;0,49;2,53;38,66;27,108;20,123;27,136;20,192;21,195;24,197;45,197;47,195;48,192;42,136;48,123;41,109;52,71;123,98;124,98;125,98;246,53;249,4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174625</wp:posOffset>
                </wp:positionV>
                <wp:extent cx="198120" cy="198120"/>
                <wp:effectExtent l="0" t="0" r="11430" b="1143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19" y="2607"/>
                          <a:chExt cx="340" cy="340"/>
                        </a:xfrm>
                        <a:solidFill>
                          <a:srgbClr val="699A91"/>
                        </a:solidFill>
                      </wpg:grpSpPr>
                      <wps:wsp>
                        <wps:cNvPr id="52" name="椭圆 2"/>
                        <wps:cNvSpPr/>
                        <wps:spPr>
                          <a:xfrm>
                            <a:off x="13019" y="2607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13091" y="2701"/>
                            <a:ext cx="195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13.75pt;height:15.6pt;width:15.6pt;z-index:251668480;mso-width-relative:page;mso-height-relative:page;" coordorigin="13019,2607" coordsize="340,340" o:gfxdata="UEsDBAoAAAAAAIdO4kAAAAAAAAAAAAAAAAAEAAAAZHJzL1BLAwQUAAAACACHTuJAaOMSKtoAAAAJ&#10;AQAADwAAAGRycy9kb3ducmV2LnhtbE2PTUvDQBCG74L/YRnBm918kH7EbIoU9VQEW0F6m2anSWh2&#10;NmS3SfvvXU96m2Ee3nneYn01nRhpcK1lBfEsAkFcWd1yreBr//a0BOE8ssbOMim4kYN1eX9XYK7t&#10;xJ807nwtQgi7HBU03ve5lK5qyKCb2Z443E52MOjDOtRSDziFcNPJJIrm0mDL4UODPW0aqs67i1Hw&#10;PuH0ksav4/Z82twO++zjexuTUo8PcfQMwtPV/8Hwqx/UoQxOR3th7USnIJ0naUAVJIsMRADSVRqG&#10;o4JsuQBZFvJ/g/IHUEsDBBQAAAAIAIdO4kDUun4g6gYAAL4WAAAOAAAAZHJzL2Uyb0RvYy54bWy1&#10;WEtv3FQU3iPxHyzv6fg+/LijTqrQkAqpopVaxNrxeGYs+YXtdNKuK8QO1ogV6pYfgCr4NaTwM/ju&#10;y49kknpAZJG59j3nnnO+8/R9+OiqyJ1XadNmVblyyQPPddIyqdZZuV25X788/yxynbaLy3WcV2W6&#10;cl+nrfvo5NNPHu7rZUqrXZWv08bBIWW73Ncrd9d19XKxaJNdWsTtg6pOS2xuqqaIOzw228W6ifc4&#10;vcgX1POCxb5q1nVTJWnb4u2Z3nTNic2cA6vNJkvSsyq5LNKy06c2aR53MKndZXXrnihtN5s06Z5t&#10;Nm3aOfnKhaWd+g8hWF/I/4uTh/Fy28T1LkuMCvEcFW7YVMRZCaH9UWdxFzuXTXbrqCJLmqqtNt2D&#10;pCoW2hCFCKwg3g1snjTVZa1s2S7327oHHY66gfq/Pjb56tXzxsnWK9fnrlPGBTz+1/u31z9+7+AF&#10;0NnX2yWInjT1i/p5Y15s9ZM0+GrTFPIXpjhXCtfXPa7pVeckeElERCgQT7Bl1gr3ZAfnSC7CPCJc&#10;B9s08ELtlGT3hWFn3PDKBRgXg9S2yrP1eZbnUoW22V48zhvnVQxnB0KcCmLIR2QLaVCv/75GELcD&#10;su1/Q/bFLq5T5bBWgmaRpRbZD+9+vf75O4dKtaRo0PSotssWAB+A9BA4Ftl7oKmbtnuSVoUjFyu3&#10;QSqoCI1fPW07jaIlkUIBicRR+SUvnT2cQkNPAh8jyTdILiyLGoHSllvXifMtqkfSNerMsup55Zln&#10;cbvTXlDAa38WWYe6kWfFyo08+Wd8k5fwqARDmy9XF9X6NbBrKp2ubZ2cZzj2adx2z+MG+Qm1UMG6&#10;Z/i3ySvoWpmV6+yq5s2h95IezsWu6+yR77Dj28u4SV0n/7KE2wXhMsw69cD9UMZrM965GO+Ul8Xj&#10;ClFGUCvrRC0lfZfb5aapim9Q6E6lVGzFZQLZGjHz8LjTdQilMklPTxUZikIdd0/LF3UiD5eOKavT&#10;y67aZMpnAzoGNASvDqX/PYpp0Ifxn+/ff3j7w/W7n/7+47fr339x2LHxjMRUyR56KkPjpY1nInxT&#10;JnyVJKNUTy51PEtMbAwjbNc6mvFuZ1fJVYmlpMMKYKNcegrKumpltaEi8IwGhEdRoAoOJIH6HqYo&#10;4DRUahM/xAkmfO9lYiEXHLDJwsYJZdE8poCGlonRHoj7JYmAE2YkzWVCZQko2r0sy7OBYB64jhTk&#10;e5xr7Cifq5xPwtDKmQsd4R4VGrpjnMQCRB1AkGGhYvljwUBkAJhgEDyc51dKKKfGIi/0Abyuwvf6&#10;lRLGEGsqgryQ81nqUR4SYmCYrR6LBPOPxIGhQ9AjeQCCH2mLSORFJDgSBiJIRPx5TNRH9qjwBlM0&#10;C3ASIY/0LDJfPT8IBManY0Io5AgixTKvkvjUl/0JImbRI9JUC5MqiVAcy0MZR+2aAzIbFGMeJ8ik&#10;GVE9GD+fxyTBbMU0/WzjB5UmWOlKYNoJWrNsMrJJyKUcknwqGELY2a1cjgEe+S13C8wjLytF18mO&#10;w+CMSPc8IlDdLbIDXV5O6BG3wlRzL6KBzXpLZX9rdToPfA8elrHBELN9a7JUyeVFlnyevhlLAE9E&#10;dW6AJ0TRVJOfPTDwTa9j6MjcNOl+MzQJwqgXDvk7kWJlGx5BQqrtmfBYqiSv2lQpMCCiOUlAPaYr&#10;zDzkQt8Ad1CQFagPD6gf6io+h5hTU+oUyPbTwp5of43aITrRPQ6822AeMK7rQuQxYqUMsEzlUEpD&#10;O0z5QejfDJRDrkdue0y7HkVCYOIauZ7yKMRAJGOJhizQ3kW4q0BDIPryk2CyKTNk4vrpU88ZRXcf&#10;i8lKl08lcxJuNEComm/DEOJt6kylTJ+MzFCEw7ECQ8vYTsFFZI4NIorlaBMDDqqatnOM6lTK1BM8&#10;wlipZ6mx4yyR/dWqcT8SJmM/Tsw8ZLeBh0VM2HHVHjnVytguMMoYvHnEoqmPQ+BizWMYFsa2j/HG&#10;jCIUMDN9LGc7gxoV+uN7FDrWYky0N4MuwARmJqN+c55MWflMRPacvUwW4aNOK8RxA6H6f79J0ehN&#10;FoxRnaJpMdaohsgbreYhr92d0wJ3OxoY21vuymd0XVyFKJUtqVVhqpiJoygi5uJEkVvjZPeQXQmJ&#10;ykEwcfBoT+uFwL+FtRWqxYxYGPDuq5KlOqTamMcXSI5xkOFjw+ptuuYo+0YYDJsf0XBAeMJyn4Ia&#10;GAWRbtwjFUwzvaW3eT/GYGq7Fahx0+RjlO3+lGtMfctfg54TFw8W20CZnmmjEcDJWUX5uJ9fFJrD&#10;57S6pTl4i3au/qTrwDIh03dEcijV39b9FRAI77zSkefIKwx1a6Fu4nCtqc42V7Dy3nT8rOiHa+e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CQAAW0NvbnRlbnRfVHlwZXNdLnhtbFBLAQIUAAoAAAAAAIdO4kAAAAAAAAAAAAAAAAAGAAAAAAAA&#10;AAAAEAAAAD8IAABfcmVscy9QSwECFAAUAAAACACHTuJAihRmPNEAAACUAQAACwAAAAAAAAABACAA&#10;AABjCAAAX3JlbHMvLnJlbHNQSwECFAAKAAAAAACHTuJAAAAAAAAAAAAAAAAABAAAAAAAAAAAABAA&#10;AAAAAAAAZHJzL1BLAQIUABQAAAAIAIdO4kBo4xIq2gAAAAkBAAAPAAAAAAAAAAEAIAAAACIAAABk&#10;cnMvZG93bnJldi54bWxQSwECFAAUAAAACACHTuJA1Lp+IOoGAAC+FgAADgAAAAAAAAABACAAAAAp&#10;AQAAZHJzL2Uyb0RvYy54bWxQSwUGAAAAAAYABgBZAQAAhQoAAAAA&#10;">
                <o:lock v:ext="edit" aspectratio="f"/>
                <v:rect id="椭圆 2" o:spid="_x0000_s1026" o:spt="1" style="position:absolute;left:13019;top:2607;height:340;width:340;v-text-anchor:middle;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091;top:2701;height:152;width:195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189865</wp:posOffset>
                </wp:positionV>
                <wp:extent cx="1491615" cy="32512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615" cy="325120"/>
                          <a:chOff x="8849" y="3582"/>
                          <a:chExt cx="2349" cy="512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9470" y="3582"/>
                            <a:ext cx="1729" cy="513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考研成绩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8849" y="3583"/>
                            <a:ext cx="510" cy="510"/>
                            <a:chOff x="8849" y="3583"/>
                            <a:chExt cx="510" cy="51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8849" y="3583"/>
                              <a:ext cx="510" cy="510"/>
                            </a:xfrm>
                            <a:prstGeom prst="rect">
                              <a:avLst/>
                            </a:prstGeom>
                            <a:solidFill>
                              <a:srgbClr val="699A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955" y="3708"/>
                              <a:ext cx="297" cy="260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14.95pt;height:25.6pt;width:117.45pt;z-index:251672576;mso-width-relative:page;mso-height-relative:page;" coordorigin="8849,3582" coordsize="2349,512" o:gfxdata="UEsDBAoAAAAAAIdO4kAAAAAAAAAAAAAAAAAEAAAAZHJzL1BLAwQUAAAACACHTuJAmppWC9kAAAAJ&#10;AQAADwAAAGRycy9kb3ducmV2LnhtbE2PQWvCQBCF74X+h2WE3nSz2hQTM5EibU9SUAultzUZk2B2&#10;NmTXRP9911N7HN7He99k66tpxUC9aywjqFkEgriwZcMVwtfhfboE4bzmUreWCeFGDtb540Om09KO&#10;vKNh7ysRStilGqH2vkuldEVNRruZ7YhDdrK90T6cfSXLXo+h3LRyHkUv0uiGw0KtO9rUVJz3F4Pw&#10;MerxdaHehu35tLn9HOLP760ixKeJilYgPF39Hwx3/aAOeXA62guXTrQI0ySOA4owTxIQd2CRPIM4&#10;IiyVApln8v8H+S9QSwMEFAAAAAgAh07iQNXP1lHWCwAAvD0AAA4AAABkcnMvZTJvRG9jLnhtbN1b&#10;za7cShHeI/EOlpdIZMY/86ucXJ2bkxMhBW6kHMTax+P5ETO2sX0yJ3d9BSxZsUJCsEPiDRCPc8Nr&#10;UNVd7enyuMc1EEAii2Rcrq6u7+uvu8vt+OVXz4e99zGr6l2R3/jBi7HvZXlarHb55sb/+cP9j+e+&#10;VzdJvkr2RZ7d+J+y2v/q1Q9/8PJYLrOw2Bb7VVZ5ECSvl8fyxt82Tbkcjep0mx2S+kVRZjncXBfV&#10;IWngstqMVlVyhOiH/Sgcj6ejY1GtyqpIs7oG652+6VPEShKwWK93aXZXpE+HLG901CrbJw1Aqre7&#10;svZfqWzX6yxtvlmv66zx9jc+IG3U39AJ/H7Ev0evXibLTZWU211KKSSSFDqYDskuh07bUHdJk3hP&#10;1e4s1GGXVkVdrJsXaXEYaSCKEUARjDvcvK2Kp1Jh2SyPm7IlHQaqw/q/HDb92cf3lbdb3fiThe/l&#10;yQFG/B9/++773/3WAwOwcyw3S3B6W5UfyvcVGTb6CgE/r6sD/gtQvGfF66eW1+y58VIwBvEimAYT&#10;30vhXhROgpCIT7cwOthsPo+he7w7mYd6UNLtG2oeRngT20JLvDky3Y4wuzaZYwmKrE801f8eTR+2&#10;SZkp9mtkgGgKpoamz7//zec//PXzn37tgU0Ro/yQJq95/rpA4MZeg7GHrUU8AyEy2C1ns7AFHTHQ&#10;ybKs6uZtVhw8/HHjV6ByJb7k47u60fwYF+y0Lva71f1uv1cX1ebx9b7yPiYwI+6iN8HdPUVnbvvc&#10;O97402gyVpHzAtvr0PscRgC51qDwV/P8+EwMPBarT0BAVeipVpfp/Q6yfJfUzfukgrkFgGH1ab6B&#10;v9b7Ajop6JfvbYvq2z47+sNYwl3fO8JcvfHrXz0lVeZ7+5/kMMqLII5xcquLeDIDeXmVfefRvpM/&#10;HV4XAD6Ada5M1U/0b/bm57oqDr+AReoWe4VbSZ5C3zd+Y36+bvQKAotcmt3eKieYzmXSvMs/lCmG&#10;Rqrz4vapKdY7NSRIk+aG2AOl6tml9PufndshYGVzGwxqvK6a2/YkVZJMlkatkwB40jP00tSmVqep&#10;3W33P53ZsPERSX/8y/d//7MXzM30henfrn5G92YNape+K+hpYX7BuTxdLG4Xalghes9cDsLZGAcJ&#10;p88a9kr4eShXMJXyDeh6v4FiIG0qPtt1endJvdXrhQqLpCTLw66BMmC/O8DiPcY/tIr0rA7/x0sC&#10;Mkbrw5dcFP4L+xiukVrt91WWYbnmBfGkI3i1YZTvivSXtZcXr7dJvslu6xL2G7V85sWb1a55X+zy&#10;BlZhrT1c52i64PKmZ4v3ePxpsYLSIoEFUUmsUzbMFxMoD3AjnI3VrDstLeFippeWcGo0ZhqnT3of&#10;xDTN3gcl2Ap2QTRtVoTwAbCuD3vYfH408hZz7+gFE5Wt7QNLZOsz9baGDdsltFyCcdwfJ7Kd4kl/&#10;pNh2Gi/6IwEjQxlBMdK6ODMC/lqncX8+sPS1LkEw7c8H6pHWycEQbgOtTxA4gAU210Ec9OcEtZ4V&#10;Kwz6kwpsvl1ZMbqdWdl8x46cGOGhC5/NuCsnRnnkQmdz7mQK5/KJ9cghTCwCWi9HViHj3JVVaHPu&#10;YCpknMfj/tELbc5dOTHOY4c4Q5tzWMn6xy9krE8crGPlPcRUxDh3ZRXZnDvmXmRzPnGsTpFNuWPC&#10;RDblsUObkc14AFrpXekim/OZKxSn3BXKpnzugmczHjiIwhq/HRZXUrHNuIOo2GZ86pBmbDMez/p5&#10;im3KnZFsymEm9DIe24zPXTnZjMcOwmOb8Nmsf+LhE3XLpQsdPPydnFzoYCc9OUVRP7qJhPGJzXjo&#10;WA0mNuMunrCYaNHBKt3L+MRm3MXTxGbcic5m3DFZ8HilTcmhSyhwTj4OCUxtup3zd2rzHblC2XzD&#10;I3Q/TVOb8MiBbmoT7pq/U5twZ1I24S6ebL4DxyI+tQl3KRyPX06j4og0syl3zd8ZY9wVyWbcRfjM&#10;Jjx0LJgzm3AnOptwF08zm3CXwmcSxmc24675O7cZdxUYc5tx1/yFg8LT2Ll4mtuMu9DNJYzPbcbt&#10;SPC43T5yJFt9Apcs0+ecHkPgFzwiwpmtPkorixpPPPGZBJ53HswTO3jhM4vDGaCiszkIvOwMaNBZ&#10;PcxBcpedQSLoPKPH98vOoAJ0VgfDg5HxWQC9odrXB4eXY2O5r9xlIANCCcfKouiEM5ABhaMfnYwM&#10;KhbgmLs+VhtkBqts5S6DiqW0cpdBDQkqVMQSZrAkVtFlULHuRXeobCXRsbhV7jKoWMIqdxlULFOV&#10;uwxqRFAjGVSsNzE6lJQSqFhVKncZVCwdlbsMKtaHyl0GFYtA5S6DipUeuutjkUEBYzmn3GVQsWZT&#10;7jKoWJgpdxnUCUHV76sGc8ciC6NDISUZVayklLsMKlZLyl0GFUsi5S6DOiWoUNtIcqeXSw9QwIjc&#10;CepMBhXrFMwdShFRdIIK9YbInaBCUSFxx7ICk4HKQeROUKE8ELkTVKgBLHctNdrl8SVc9yVzpV4y&#10;P2IbOElPGiwOzE98vYankN4W/oWDV7Qf4FXYQ6E8GqwR4ERPoTLnnqf76dPjLv06+5Z7QzTggF7A&#10;lCrEQtOoYEIOtk29tEQMLBa/Yg0CvW52wly0XhUeFlDNFIHXcOhU2vRqOCGzqINgDDUuMHMWCgpW&#10;Ze50TObTNjHIUDDWbRSnp1SHjMLsdRg2hgYSG2zDjdELH0t+pUeWtTjlbcmu13ie976oMzV4J41S&#10;D4HOPqaZc7rfmw/UZzgkyrvtGt+5g1FNvq5RrmI419bDzWUsM58jZpowWKkHqBxsJRMoOL/lZs0M&#10;mWU9UKXZDYVnu0rJvGNjvkbJ1IYredAozF6nyQeSIHWGnKuGa4VfGe6tFieRDBnP83YrGQ9zjTah&#10;3YCSqVDmsPBk+UzJZLxCydSis/QGIvM54j4lm1AdJROorvyImauUjCfaSrJ8UtATQNDtWC9JhFiG&#10;gUJxJQ8ar4rNlUyQ+JB3VMO1y69IyXaLVsmDxvO83UqmhwmzTwwoGU/CYaT40kIPR3xTIuMVSqYW&#10;XSWLzOeI+5RsQnWqCwLVLQmImauqC/qva91QWNwpgfPqwpivWZOpDVfyoFHGD4XpDKRepzpDrnc3&#10;oxquXX5FSrZ11ip50Hiet1PJeOSIHIuKC3pQZOvNkO08lx6N4YsLk4WBSaJgC4QRipxB0wJWLaug&#10;kFhFiZtAMEes8AYOnFDYVv0kAe8JiGw+4vxKj78ZHR5IYhVlj8e2aoKxPOcmT4bJWDWRsvAUqDeO&#10;23hNbKYOA8cm3XB1NeWuIEaelwO75xuV5+YZ/vLOQUctsfI2PQ8bRQzSxOWx8W0dKAJWGFu4ZJTr&#10;1oRhC7fpkI28AaOMorzxdQumyMIMG2WxqdplselkhG9/xijnxLRg1JKK+CAYMEYjfGXgV7RO2Koy&#10;OmFheo3nnAzpFgo0EAa0E+lWe5uuaagvGM/z6dsr9BjxMCQ4qPHOdQuVuM6ZM8evNI8URh/8m7zx&#10;xTMIDt4KWLEJjDaK8qbh4GGGjbLYfSmS4DgYY5RzQi04taRbPggERhtleWvdXghjBmEgtlO35nlL&#10;JFvNItPQZZMIJG2ytnr0WSvbvLQJXvlJtUoNeGEzbBSlTGH4GttbLBA/V9Q0ZkR4TSOxilLH/551&#10;XtPAs4K2spXdWK+oaUyT3jhuoyx1nSSThYFjq8dwJZaK3cBMqCHbecbOOUYvQPUmBu0u7w34f1dx&#10;/2Y1zbDxPJ+evUETyEPrIpRXNGS7YvPWObN6hjpjg25wKKMoZUMeCzNsFMWmMebT2JyDMCzGKGfE&#10;tGC7oumQja0BIy9nWAsj2GHjOSdDkm23KpFk+TZFQ33BeJ6PU7I8ipYn33G17YpahhqwodCS5SUI&#10;4biikqGR4GGGjSI6SEE8NmmNVzLGKK9kqAXnlTrkA0BgtFGUN2vRkexVsb+QZL9MPgAd37qqir99&#10;/ar4OH03wr6Uqu2PI+/VH9qlmBt+44Sf9138JlJ/9YTlEH4Fo772O32uqqzqo16VHH2AjF8N29fK&#10;6/TR9at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gOAABbQ29udGVudF9UeXBlc10ueG1sUEsBAhQACgAAAAAAh07iQAAAAAAAAAAAAAAAAAYA&#10;AAAAAAAAAAAQAAAAKg0AAF9yZWxzL1BLAQIUABQAAAAIAIdO4kCKFGY80QAAAJQBAAALAAAAAAAA&#10;AAEAIAAAAE4NAABfcmVscy8ucmVsc1BLAQIUAAoAAAAAAIdO4kAAAAAAAAAAAAAAAAAEAAAAAAAA&#10;AAAAEAAAAAAAAABkcnMvUEsBAhQAFAAAAAgAh07iQJqaVgvZAAAACQEAAA8AAAAAAAAAAQAgAAAA&#10;IgAAAGRycy9kb3ducmV2LnhtbFBLAQIUABQAAAAIAIdO4kDVz9ZR1gsAALw9AAAOAAAAAAAAAAEA&#10;IAAAACgBAABkcnMvZTJvRG9jLnhtbFBLBQYAAAAABgAGAFkBAABwDwAAAAA=&#10;">
                <o:lock v:ext="edit" aspectratio="f"/>
                <v:shape id="_x0000_s1026" o:spid="_x0000_s1026" o:spt="202" type="#_x0000_t202" style="position:absolute;left:9470;top:3582;height:513;width:1729;" fillcolor="#D3E1DF" filled="t" stroked="f" coordsize="21600,21600" o:gfxdata="UEsDBAoAAAAAAIdO4kAAAAAAAAAAAAAAAAAEAAAAZHJzL1BLAwQUAAAACACHTuJAKnvpU7wAAADb&#10;AAAADwAAAGRycy9kb3ducmV2LnhtbEVPS2vCQBC+C/0PyxR6040VfERXqQExgpeoiMchOyZps7Mh&#10;u/X167sFwdt8fM+ZLW6mFhdqXWVZQb8XgSDOra64UHDYr7pjEM4ja6wtk4I7OVjM3zozjLW9ckaX&#10;nS9ECGEXo4LS+yaW0uUlGXQ92xAH7mxbgz7AtpC6xWsIN7X8jKKhNFhxaCixoaSk/Gf3axQk2fpr&#10;OU4ey7OefKeD4zbNNqOTUh/v/WgKwtPNv8RPd6rD/CH8/xIO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76V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考研成绩</w:t>
                        </w:r>
                      </w:p>
                    </w:txbxContent>
                  </v:textbox>
                </v:shape>
                <v:group id="_x0000_s1026" o:spid="_x0000_s1026" o:spt="203" style="position:absolute;left:8849;top:3583;height:510;width:510;" coordorigin="8849,3583" coordsize="510,51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8849;top:3583;height:510;width:510;v-text-anchor:middle;" fillcolor="#699A91" filled="t" stroked="f" coordsize="21600,21600" o:gfxdata="UEsDBAoAAAAAAIdO4kAAAAAAAAAAAAAAAAAEAAAAZHJzL1BLAwQUAAAACACHTuJAsygFrL8AAADb&#10;AAAADwAAAGRycy9kb3ducmV2LnhtbEWPS2sCQRCE74L/YehALhJnNwc1G0dBQUiQHHxcvDU7nZ01&#10;Oz3Lzvj89fYh4K2bqq76ejq/+kadqYt1YAP5MANFXAZbc2Vgv1u9TUDFhGyxCUwGbhRhPuv3pljY&#10;cOENnbepUhLCsUADLqW20DqWjjzGYWiJRfsNnccka1dp2+FFwn2j37NspD3WLA0OW1o6Kv+2J29g&#10;PbgdV275/ZOnw2J8P25OH/ucjHl9ybNPUImu6Wn+v/6ygi+w8osMo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oBa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45" o:spid="_x0000_s1026" o:spt="100" style="position:absolute;left:8955;top:3708;height:260;width:297;" fillcolor="#FFFFFF [3212]" filled="t" stroked="f" coordsize="151,145" o:gfxdata="UEsDBAoAAAAAAIdO4kAAAAAAAAAAAAAAAAAEAAAAZHJzL1BLAwQUAAAACACHTuJAMCR64rkAAADb&#10;AAAADwAAAGRycy9kb3ducmV2LnhtbEVPTYvCMBC9L+x/CLPgTVPLIto1elhc8CQ0Cl7HZmyLzaQm&#10;seq/Nwdhj4/3vVw/bCcG8qF1rGA6yUAQV860XCs47P/GcxAhIhvsHJOCJwVYrz4/llgYd+eSBh1r&#10;kUI4FKigibEvpAxVQxbDxPXEiTs7bzEm6GtpPN5TuO1knmUzabHl1NBgT78NVRd9swq+r7vjabE5&#10;l7ftrrxor3Wuh6dSo69p9gMi0iP+i9/urVGQp/XpS/o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keuK5AAAA2wAA&#10;AA8AAAAAAAAAAQAgAAAAIgAAAGRycy9kb3ducmV2LnhtbFBLAQIUABQAAAAIAIdO4kAzLwWeOwAA&#10;ADkAAAAQAAAAAAAAAAEAIAAAAAgBAABkcnMvc2hhcGV4bWwueG1sUEsFBgAAAAAGAAYAWwEAALID&#10;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92,10;204,260;214,10;204,0;228,10;234,252;237,10;234,7;253,10;257,252;263,10;257,7;275,10;287,260;297,10;287,0;114,1;96,240;155,258;173,17;155,1;118,84;118,71;157,78;151,84;118,59;118,46;157,52;151,59;17,1;0,240;59,258;76,17;59,1;21,84;21,71;60,78;55,84;21,59;21,46;60,52;55,59;55,59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page" w:horzAnchor="page" w:tblpX="1020" w:tblpY="3933"/>
        <w:tblOverlap w:val="never"/>
        <w:tblW w:w="10197" w:type="dxa"/>
        <w:jc w:val="center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19"/>
        <w:gridCol w:w="2119"/>
        <w:gridCol w:w="2120"/>
        <w:gridCol w:w="2120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38735</wp:posOffset>
                </wp:positionV>
                <wp:extent cx="1491615" cy="32512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615" cy="325120"/>
                          <a:chOff x="8849" y="5923"/>
                          <a:chExt cx="2349" cy="512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8849" y="5924"/>
                            <a:ext cx="510" cy="510"/>
                            <a:chOff x="8866" y="5943"/>
                            <a:chExt cx="510" cy="510"/>
                          </a:xfrm>
                        </wpg:grpSpPr>
                        <wps:wsp>
                          <wps:cNvPr id="26" name="矩形 18"/>
                          <wps:cNvSpPr/>
                          <wps:spPr>
                            <a:xfrm>
                              <a:off x="8866" y="5943"/>
                              <a:ext cx="510" cy="510"/>
                            </a:xfrm>
                            <a:prstGeom prst="rect">
                              <a:avLst/>
                            </a:prstGeom>
                            <a:solidFill>
                              <a:srgbClr val="699A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8936" y="6052"/>
                              <a:ext cx="369" cy="292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9470" y="5923"/>
                            <a:ext cx="1729" cy="513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3.05pt;height:25.6pt;width:117.45pt;z-index:251673600;mso-width-relative:page;mso-height-relative:page;" coordorigin="8849,5923" coordsize="2349,512" o:gfxdata="UEsDBAoAAAAAAIdO4kAAAAAAAAAAAAAAAAAEAAAAZHJzL1BLAwQUAAAACACHTuJANvfyz9kAAAAI&#10;AQAADwAAAGRycy9kb3ducmV2LnhtbE2PQWvCQBSE74X+h+UVetNNmsZqmhcp0vYkQrUgvT2zzySY&#10;3Q3ZNdF/3/XUHocZZr7JlxfdioF711iDEE8jEGxKqxpTIXzvPiZzEM6TUdRawwhXdrAs7u9yypQd&#10;zRcPW1+JUGJcRgi1910mpStr1uSmtmMTvKPtNfkg+0qqnsZQrlv5FEUzqakxYaGmjlc1l6ftWSN8&#10;jjS+JfH7sD4dV9efXbrZr2NGfHyIo1cQni/+Lww3/IAORWA62LNRTrQIk0WahijCLAZx85PFM4gD&#10;QvqSgCxy+f9A8QtQSwMEFAAAAAgAh07iQC1cTaf1CQAAQysAAA4AAABkcnMvZTJvRG9jLnhtbN1a&#10;zY7byBG+B8g7EDwGiMXmPwWPF7MejxHAyBrwLHLmUJREhH8hOdZ4z0GSY045BQiSW4B9g8U+zjqv&#10;ka+6m2STo5bb2WQP8WEsNYv191VXVZf6+RePVWm9z7u+aOormz1zbCuvs2ZX1Icr++u721/GttUP&#10;ab1Ly6bOr+wPeW9/8eLnP3t+are52xybcpd3FpjU/fbUXtnHYWi3m02fHfMq7Z81bV7j4b7pqnTA&#10;1+6w2XXpCdyrcuM6Trg5Nd2u7Zos73us3oiHtuTYmTBs9vsiy2+a7KHK60Fw7fIyHWBSfyza3n7B&#10;td3v82z4ar/v88Eqr2xYOvC/EILP9/R38+J5uj10aXssMqlCaqLCyqYqLWoInVjdpENqPXTFE1ZV&#10;kXVN3+yHZ1lTbYQh3COwgjkr37zumoeW23LYng7t5HQAtfL6f8w2+/X7t51V7K7sEC6p0wqI/+u7&#10;3//w5z9ZWIB3Tu1hC6LXXfuufdvJhYP4RgY/7ruK/ocp1iP364fJr/njYGVYZH7CQhbYVoZnnhsw&#10;Vzo+OwIdei2O/cS28DRIXE+Akh1fydddjx7Su3iTHm5GsRvSblJm+vK/dZQLZRaOwsLnO0q12BcW&#10;j+4KGKAQ5j71UxhKP/lP/LR+T+smbNx+jqb+x0XTu2Pa5jxIewoUGU0u1JRO+ts/f/j+HxaLhZM4&#10;0RRK/bZHVJ2Jozh+YqjOPZOZ6bbt+uF13lQWfbiyO2x/vivT92/6QQTOSEIy+6YsdrdFWfIv3eH+&#10;ZdlZ71OkijBJrhMmY21BVtbWCRHtRg6BlCIB7pF48LFqsYn6+mBbaXlAZs2GjsuuG5IA4UK9m7Q/&#10;ChmcrUC+Kgbk1LKosBMc+icllzWC/dSOXqJP983uA3zcNSKV9W12W8DYN2k/vE075C6ohew+fIU/&#10;+7KBro38ZFvHpvvm3DrRIwjw1LZOyIWw43cPaZfbVvmrGuGRMN8H24F/8YMI29fq1Cf36pP6oXrZ&#10;wIcMdaTN+EeiH8rx475rqt+gCFyTVDxK6wyyhcfkl5eDyNEoI1l+fc3JkDDbdHhTv2szYk4OrZvr&#10;h6HZFxzb2TvSaQhyyl8/RbSjZopov+3ynGqfJXPCFO48xNo3Tfbb3qqbl8e0PuTXfYsI5Z6qm1e7&#10;YnjbFPUAh4vII9Wxo2izCDt0eyXxRFIInYDnx3Q77hUvlJnTTZaZM91mD2KvkGLj/kD92mGn0NJh&#10;Jy26A0L7qkRk/WJjuVEQWifLC2KZmWYywD2RMc9xrKPlxmOin8lclSwOAw03TyULPVfDzVfJosTR&#10;cEPpmXUL/UDDDV6cySKm0y1SyfS6ISYmbrHra1QDPhPVBbdRSZjookQLwgKFONahgDo6s2N6xzEV&#10;B9cLtPxUINwo1llLTcBkBrugnwrFpaBbYKGPOlSfWS5FrwYNpsIRObpAoQQ4meEFCKjze8JV4Qj9&#10;WBN37gKN2NGhi9ZoFst0zFQoLkDrqlDocKUyPhnKokiHq7vAQafZEgSdz1QI9D7zVAh0cHqq//Vw&#10;eqr/PR2Ynur9KNSlJE/1fxC4GjM91f1J4Gl8Rpl9AsBHVj0faN7C/0GQ6NipELhJomOnYsCiUKcd&#10;dQWTdl6sY+erMLBEq52v4qDXDp3vLBXJwdcY66tIeIxpjPVVJFz0Xzp2KhQeNvN5KHwVCqqAOnYq&#10;FKEf6dipUFxgF6hQhNoEHKhQXDAWjcTs41BbbwJDKAIVilCb4AIViguBEqhQXNBOheJCGAcqFEGi&#10;QzZQoWCBNgPQSXraFZQozgdKqELBHE8XKKEKxYUcHKpYMN/RVZtQxeJCgQgXYPhMq58KBtNXr3CB&#10;xgX9VDQuFFdqbRduPt9wRioaF0p/pMKxrBU4YU59cXoUR0k00I+17JXxCecWTGUcfippm55mGtQ4&#10;Y2ZxNx4jQUWNtYYYIBMxP9RD3mViIEjEgTwmXiYGPEQcGRHD90TMTy+fVIOaUqJmZiZS08nJzYxk&#10;0kr0jOLoftlMJu1kZoZSR8iVMTOVOj4iR0dnogx1dJzczFRXmoqezIi7NBVdlxG5NFXMqT6JKnVW&#10;pDuaJxPu1DxxcjNTqT3i5GamypPtHRocI2WkqZ4ZqtS/kDJoUEy4U3/Cyc1Mpf6Dk5uZ6ktU0UAY&#10;KSNNxWzUhJz6A1IGDYARuTQVBd6IXJqKAm5ELk0NzEyl+sx1NzOV6i+Ro8CaKEP1lZObmUrlk5Ob&#10;mSrHmHeofkbKSFNR3EzIqbiRMiheCrnY4rI40RB0/etHx3/9uKd3MJVMB6pp40cab/L5jnW8svkE&#10;h55UmCLeNZxmoOJGZ3IummYWUvZMkz3cF9mX+TfqGwzDHvEGRiZSMmdl/oDsWnBefmslO7mrWSi2&#10;NSyUD2j6AG/hAcdueoD5x+KBmZxosmfNTqcARkoLDxjJwehIvCQdPWptum4kBBMlIQQjGRUb03Uz&#10;ITE6VPjfZSI9j5YwVyZWGjCp0qk5FW/IB0ZiXM8Tm2jNzo0StKBnFKCB1cL8J3LKWg3lc8E/UmRl&#10;0+d8X83bQcSf2FQQj+bSaMdML4QRzwajv7xAJpVQ5M95nY6yEICpiRSw3CDLb+OucCT0C8+jjRce&#10;0a8+cdJZ9lGCNh06rYEVmq5XBdx81ZB9fJZRjGb+qdBIomzsHBrSzP6c/fzpVTPthT4rGIUPVpiL&#10;xTlylr5efhPAyjfQzYksL3KgkBiJsr4yCEdVY89gsMWdgMmVyt9s2cg5/lhgmPjRd1TWd0RAMQ/9&#10;lWIahmNcI4bpl7EZHo2mgDALEKYKMwyfxHqImDm3jpmYsZCJWbwsFJ7shVkiziyjhRikCeGYlH22&#10;EJqHndP4U+tGmLhjAo1EwzFp7IhoQCLlbc60jpMhuZcGTcaWePKs5cb49UHx/eiu+VclmVeR7YQQ&#10;vAh6I0swcFu8NGpsum4mhEY83Hyh2SQkEnllbSHGdp/vrjCRVXXl+zCRbllhhXGZECIDxcySsRzI&#10;kJwsMVw3EyLdtd4Po8ZstX+m9c/ZjNNLYRSq0UVJmGeC0FlEHcaBYh3zPvPoknHPPAwxlBAOI4EV&#10;W+U0yrxcOKaAxkJoFCjewixNlWL+wAgWFslqyjADXMqRxffpg7Ghlm8YyknEtjjDTibEtQJTlyI9&#10;YCSHRorcb7LejbFsum4oRPZoT0otGmyCOloW5qnX05Z42VdCOh3YeJqbTm5cpfnnfH6z5Oy9llv+&#10;T4bYgoyumtCFCnlZBRy1l08ox8prFfyTvIL1E921oJ+6xF2Lj3/548e/fvvx73+wxHRIuS9hDY9f&#10;Njim8mMxrWuuTiS+PEHP987GqxMsoote4hrWWOvHy27jJaIffc/oxnvFbm7P40EH8ZAOPgbADI/3&#10;j4CFLP0/viA0jHeF/nvXg/gNQtyt5PtJ3gOly5vqdx7k893XF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wwAAFtDb250ZW50X1R5cGVzXS54&#10;bWxQSwECFAAKAAAAAACHTuJAAAAAAAAAAAAAAAAABgAAAAAAAAAAABAAAABJCwAAX3JlbHMvUEsB&#10;AhQAFAAAAAgAh07iQIoUZjzRAAAAlAEAAAsAAAAAAAAAAQAgAAAAbQsAAF9yZWxzLy5yZWxzUEsB&#10;AhQACgAAAAAAh07iQAAAAAAAAAAAAAAAAAQAAAAAAAAAAAAQAAAAAAAAAGRycy9QSwECFAAUAAAA&#10;CACHTuJANvfyz9kAAAAIAQAADwAAAAAAAAABACAAAAAiAAAAZHJzL2Rvd25yZXYueG1sUEsBAhQA&#10;FAAAAAgAh07iQC1cTaf1CQAAQysAAA4AAAAAAAAAAQAgAAAAKAEAAGRycy9lMm9Eb2MueG1sUEsF&#10;BgAAAAAGAAYAWQEAAI8NAAAAAA==&#10;">
                <o:lock v:ext="edit" aspectratio="f"/>
                <v:group id="_x0000_s1026" o:spid="_x0000_s1026" o:spt="203" style="position:absolute;left:8849;top:5924;height:510;width:510;" coordorigin="8866,5943" coordsize="510,51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8" o:spid="_x0000_s1026" o:spt="1" style="position:absolute;left:8866;top:5943;height:510;width:510;v-text-anchor:middle;" fillcolor="#699A91" filled="t" stroked="f" coordsize="21600,21600" o:gfxdata="UEsDBAoAAAAAAIdO4kAAAAAAAAAAAAAAAAAEAAAAZHJzL1BLAwQUAAAACACHTuJAY5f++L4AAADb&#10;AAAADwAAAGRycy9kb3ducmV2LnhtbEWPT4vCMBTE78J+h/AWvIim9aBrNQorCIrsQe1lb4/m2dRt&#10;XkoT/356syB4HGbmN8xscbO1uFDrK8cK0kECgrhwuuJSQX5Y9b9A+ICssXZMCu7kYTH/6Mww0+7K&#10;O7rsQykihH2GCkwITSalLwxZ9APXEEfv6FqLIcq2lLrFa4TbWg6TZCQtVhwXDDa0NFT87c9WwbZ3&#10;P63McvOTht/v8eO0O0/ylJTqfqbJFESgW3iHX+21VjAcwf+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f++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9" o:spid="_x0000_s1026" o:spt="100" style="position:absolute;left:8936;top:6052;height:292;width:369;" fillcolor="#FFFFFF [3212]" filled="t" stroked="f" coordsize="3580,2820" o:gfxdata="UEsDBAoAAAAAAIdO4kAAAAAAAAAAAAAAAAAEAAAAZHJzL1BLAwQUAAAACACHTuJAYggsQ7cAAADb&#10;AAAADwAAAGRycy9kb3ducmV2LnhtbEVPTUvDQBC9C/0PyxR6s5uEKhq7LbRg8WpSPA/ZMRvMzobM&#10;Non/vnsQPD7e9/64+F5NNEoX2EC+zUARN8F23Bq41u+PL6AkIlvsA5OBXxI4HlYPeyxtmPmTpiq2&#10;KoWwlGjAxTiUWkvjyKNsw0CcuO8weowJjq22I84p3Pe6yLJn7bHj1OBwoLOj5qe6eQNP1+krTHl1&#10;6kOUi6tP4l93YsxmnWdvoCIt8V/85/6wBoo0Nn1JP0Af7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CCxDtwAAANsAAAAP&#10;AAAAAAAAAAEAIAAAACIAAABkcnMvZG93bnJldi54bWxQSwECFAAUAAAACACHTuJAMy8FnjsAAAA5&#10;AAAAEAAAAAAAAAABACAAAAAGAQAAZHJzL3NoYXBleG1sLnhtbFBLBQYAAAAABgAGAFsBAACwAwAA&#10;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84,134;192,168;184,170;176,168;84,134;82,194;184,243;286,194;284,134;369,73;365,67;186,0;184,0;182,0;3,67;0,73;3,78;56,98;41,161;30,182;40,202;30,285;32,289;35,292;66,292;70,289;71,285;62,202;71,182;61,161;78,106;182,145;184,146;186,145;365,78;369,73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9470;top:5923;height:513;width:1729;" fillcolor="#D3E1DF" filled="t" stroked="f" coordsize="21600,21600" o:gfxdata="UEsDBAoAAAAAAIdO4kAAAAAAAAAAAAAAAAAEAAAAZHJzL1BLAwQUAAAACACHTuJADoIQqMAAAADb&#10;AAAADwAAAGRycy9kb3ducmV2LnhtbEWPS2vDMBCE74X8B7GB3ho5CTSuGzkkhlAXenFSSo+LtX40&#10;1spYal6/vioEchxm5htmuTqbThxpcK1lBdNJBIK4tLrlWsHnfvsUg3AeWWNnmRRcyMEqHT0sMdH2&#10;xAUdd74WAcIuQQWN930ipSsbMugmticOXmUHgz7IoZZ6wFOAm07OouhZGmw5LDTYU9ZQedj9GgVZ&#10;8bbexNl1U+mXn3z+9ZEX74tvpR7H0+gVhKezv4dv7VwrmC/g/0v4AT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ghC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Times New Roman"/>
          <w:b/>
          <w:bCs/>
          <w:color w:val="6AB7C1"/>
          <w:kern w:val="24"/>
          <w:sz w:val="22"/>
          <w:szCs w:val="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6350</wp:posOffset>
                </wp:positionV>
                <wp:extent cx="6785610" cy="11055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785610" cy="1105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   安徽财经大学                       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 管理学、会计学原理、财务管理、中级财务会计、审计学、马克思主义、毛泽东思想、高等数学、成本会计学、管理会计学、会计电算化、高级财务会计、管理统计学等；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在校期间，年级排名为前十名之内；并获得多项荣誉称号；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0.5pt;height:87.05pt;width:534.3pt;z-index:251660288;mso-width-relative:page;mso-height-relative:page;" filled="f" stroked="f" coordsize="21600,21600" o:gfxdata="UEsDBAoAAAAAAIdO4kAAAAAAAAAAAAAAAAAEAAAAZHJzL1BLAwQUAAAACACHTuJA8blpqtoAAAAJ&#10;AQAADwAAAGRycy9kb3ducmV2LnhtbE2PzU7DMBCE70i8g7VI3FonkZq2IU6FIlVICA4tvXDbxG4S&#10;Ya9D7P7A07Oc4LQafaPZmXJzdVaczRQGTwrSeQLCUOv1QJ2Cw9t2tgIRIpJG68ko+DIBNtXtTYmF&#10;9hfamfM+doJDKBSooI9xLKQMbW8chrkfDTE7+slhZDl1Uk944XBnZZYkuXQ4EH/ocTR1b9qP/ckp&#10;eK63r7hrMrf6tvXTy/Fx/Dy8L5S6v0uTBxDRXOOfGX7rc3WouFPjT6SDsApm65y3RAZ8mK+XWQ6i&#10;Yb1cpCCrUv5fUP0AUEsDBBQAAAAIAIdO4kA0iWh2RQIAAHQEAAAOAAAAZHJzL2Uyb0RvYy54bWyt&#10;VEtu2zAQ3RfoHQjuG1mO5aRG5MBNkKJA0ARIi65pirIE8FeSjpQeoL1BVt1033PlHH2k5MRIu8ii&#10;G3o4M34z781QJ6e9kuRWON8aXdL8YEKJ0NxUrd6U9POnizfHlPjAdMWk0aKkd8LT0+XrVyedXYip&#10;aYyshCMA0X7R2ZI2IdhFlnneCMX8gbFCI1gbp1jA1W2yyrEO6Epm08lknnXGVdYZLryH93wI0hHR&#10;vQTQ1HXLxbnhWyV0GFCdkCyAkm9a6+kydVvXgoeruvYiEFlSMA3pRBHY63hmyxO22Dhmm5aPLbCX&#10;tPCMk2KtRtFHqHMWGNm69i8o1XJnvKnDATcqG4gkRcAinzzT5qZhViQukNrbR9H9/4PlH2+vHWmr&#10;kh5CEs0UJv5w/+Ph5++HX98JfBCos36BvBuLzNC/Mz3WZuf3cEbefe1U/AUjgnhRzKdzAN4Bd4bL&#10;0ai06APhiM+Pjot5jgSOjDyfFMVhESGzJyTrfHgvjCLRKKnDKJPC7PbShyF1lxILa3PRSpnGKTXp&#10;UOKwmKQ/PEYALjVqRD5D39EK/bofSa5NdQeOzgxr4i2/aFH8kvlwzRz2Ag3j5YQrHLU0KGJGi5LG&#10;uG//8sd8jAtRSjrsWUn91y1zghL5QWOQb/PZDLAhXWbF0RQXtx9Z70f0Vp0ZrHKON2p5MmN+kDuz&#10;dkZ9wQNbxaoIMc1Ru6RhZ56FYfvxQLlYrVISVtGycKlvLI/Qg5yrbTB1m5SOMg3ajOphGdOsxocT&#10;t33/nrKePhb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G5aaraAAAACQEAAA8AAAAAAAAAAQAg&#10;AAAAIgAAAGRycy9kb3ducmV2LnhtbFBLAQIUABQAAAAIAIdO4kA0iWh2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   安徽财经大学                       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 管理学、会计学原理、财务管理、中级财务会计、审计学、马克思主义、毛泽东思想、高等数学、成本会计学、管理会计学、会计电算化、高级财务会计、管理统计学等；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在校期间，年级排名为前十名之内；并获得多项荣誉称号；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148590</wp:posOffset>
                </wp:positionV>
                <wp:extent cx="1482090" cy="32512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090" cy="325120"/>
                          <a:chOff x="8849" y="8640"/>
                          <a:chExt cx="2334" cy="512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9455" y="8640"/>
                            <a:ext cx="1729" cy="513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8849" y="8641"/>
                            <a:ext cx="510" cy="510"/>
                            <a:chOff x="8826" y="8731"/>
                            <a:chExt cx="510" cy="510"/>
                          </a:xfrm>
                        </wpg:grpSpPr>
                        <wps:wsp>
                          <wps:cNvPr id="32" name="矩形 18"/>
                          <wps:cNvSpPr/>
                          <wps:spPr>
                            <a:xfrm>
                              <a:off x="8826" y="8731"/>
                              <a:ext cx="510" cy="510"/>
                            </a:xfrm>
                            <a:prstGeom prst="rect">
                              <a:avLst/>
                            </a:prstGeom>
                            <a:solidFill>
                              <a:srgbClr val="699A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8909" y="8816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11.7pt;height:25.6pt;width:116.7pt;z-index:251674624;mso-width-relative:page;mso-height-relative:page;" coordorigin="8849,8640" coordsize="2334,512" o:gfxdata="UEsDBAoAAAAAAIdO4kAAAAAAAAAAAAAAAAAEAAAAZHJzL1BLAwQUAAAACACHTuJA5bYcONoAAAAJ&#10;AQAADwAAAGRycy9kb3ducmV2LnhtbE2PQU/CQBCF7yb+h82YeINtKQWpnRJD1BMxEUyMt6U7tA3d&#10;2aa7tPDvXU56nLwv732Try+mFQP1rrGMEE8jEMSl1Q1XCF/7t8kTCOcVa9VaJoQrOVgX93e5yrQd&#10;+ZOGna9EKGGXKYTa+y6T0pU1GeWmtiMO2dH2Rvlw9pXUvRpDuWnlLIoW0qiGw0KtOtrUVJ52Z4Pw&#10;PqrxJYlfh+3puLn+7NOP721MiI8PcfQMwtPF/8Fw0w/qUASngz2zdqJFmKzSNKAIs2QO4gYkyxWI&#10;A8JyvgBZ5PL/B8UvUEsDBBQAAAAIAIdO4kAoXjoJkQkAAAQpAAAOAAAAZHJzL2Uyb0RvYy54bWzd&#10;Ws2O3EoV3iPxDpaXSKS7qvzbyuRqbiYTIUXcSAli7XG7f4TbNrYnPblrBCxZsUJCsEPiDRCPc8Nr&#10;8J2qsl3umXIqcAGJLCbuqlOnznd+q479/KuHU+l9KNruWFdXPnu29r2iyuvtsdpf+T97f/vjxPe6&#10;Pqu2WVlXxZX/sej8r1788AfPz82m4PWhLrdF64FJ1W3OzZV/6Ptms1p1+aE4Zd2zuikqTO7q9pT1&#10;+NnuV9s2O4P7qVzx9Tpanet227R1XnQdRm/UpK85ti4M693umBc3dX5/KqpecW2LMusBqTscm85/&#10;IaXd7Yq8/2a364reK698IO3lX2yC5zv6u3rxPNvs26w5HHMtQuYiwgWmU3assOnI6ibrM+++PT5i&#10;dTrmbd3Vu/5ZXp9WCojUCFCw9YVuXrf1fSOx7DfnfTMqHYa60Pq/zDb/6Ye3rXfcXvkR870qO8Hi&#10;//jbr7773W89DEA752a/AdHrtnnXvG31wF79IsAPu/ZE/wOK9yD1+nHUa/HQezkGWZDwdQqV55gT&#10;PGRcKz4/wDq0LEmC1Pcwm0TBOPdKL+dCBGotVpJMq2HbFUk3CnNu4JHdpKbu31PTu0PWFFL7HWlA&#10;q0lEg5o+/f43n/7w109/+rWHMakYSUdq8vqHr2sCPox3GHxCW2kQhhewR53FHBohhYVMzEBnm6bt&#10;+tdFffLo4cpv4eXS+bIPb7pe6WcgoU27ujxub49lKX+0+7uXZet9yBARN+IVu7nV3GdkZeWd4RMi&#10;XEvOVU3rFeuyggVI1woUPfUPdw9aA3f19iMU0NYq1Lomvz1CyjdZ17/NWsQW3ADZp/8Gf3ZljU1q&#10;/eR7h7r99qlxooctMet7Z8Tqld/98j5rC98rf1LByikL4DVeL38EYQz38lpz5s6cqe5PL2uAh79D&#10;OvlI9H05PO7a+vRzJKlr2hVTWZVj7yu/Hx5f9iqDIMnlxfW1JEI4N1n/pnrX5MSaVF3V1/d9vTtK&#10;k5CalG609uCpKrqk//5nY5u0M4ttFWRfGNtmkErPzjaDt4YMOyhnHcN3DG2OkKHQjoVelR+G0L5c&#10;9z+NbD4q6Y9/+e7vf/ZYMoQvwn/MfoPfDzloTH1J8gioTT0jzO8xlqM0vU6lgsH9iVhmPF6TkSh8&#10;dqiVeDw1W4RStYdfl3scBvK+nUe7Eu8m6w4qX0i2pJRsczr2OAaUxxMMu6Z/Oos8kR3+j1MCaUzn&#10;h+8zKfwX6hjnYnD327Yo6LzmsUBWGkpV2uNlxWje1PkvOq+qXx6yal9cdw0KjsyfVf1qe+zf1seq&#10;RxpWzjdbTT8stS9J17rkJ0zWzymbiEDXe6HylBEu+b0qfSTYUO5w6tqi8NHQfqvz3Hu4+u5Uot78&#10;aOWJNBTe2Qt4pJPTRIYiMJKxmEfeAWRc56mJDKlhJBNhwi3coNKRDCee2MIN6CaymNm44WgwkeHU&#10;ZOGG7DqSLcgWG2RMJDZuOP27cIPpRjK25sIiG5WFkU5wHlgUx0w7RFFoY2fagSegs1jVNMQCO9MQ&#10;LE0jGzvTEiwUVvFMU3AWpDZ+pi0WxDNtwUO+trEzjcHTwKI8OhVNtojWsYUdvH+iW2Bn2kKkVltQ&#10;nhm3jUJuk860xULA8pktFiLWtAULrMrjpi14wqzaM42xxG9mjCC0ZRRhWoOHVmvgzDSpj4kosehP&#10;mOZYCA1hmmOJn2mPJX6O9qB70+gGLI4Ti/cJR3sIR3uImT3s9qUj8ihflDKLeIFpDsESWyoITHOw&#10;tTUVoOJO24owsCVSqoijeCywuktgmmOJn2kOzmNbMghm5ohiq3ymOTizJnq65o84FuTDvXOiW3CX&#10;cGaP1FrAQ9MedvOGM3MssDPNwVNbHaLbvYFWrC3BG86sYWc3M0ZgdZbQNMYCWNMWC8cVnJomFCyM&#10;bLFBHaQRLUsDWyqN3GwRmbZYyMyRaQs72mhmi3nk4oA5HiGzg2qiZJv8odLHSjzhlI+2m+qGNHVH&#10;TSs6Y+Je+364dIGKzqAWYoAm4qGXs0wMSEQc6kvVMjGch4hjJ2K4BhGnTsR0fCNqHM9U72dZEHTn&#10;FLkbSKZRMjeYuCUo7m5AcXtX5G5Q6XREUNXZHw6xDJVrqDjduGiGa6g4vTiRa6g4nDiRa6joGLqQ&#10;09GDoKp2zGeh0slCkrtBpV6tJHeDSucCSe4Glcq+JHeDSlWdyFG2XTRDVVuSu0GloizJ3aAGGipq&#10;qpMwGipKpgs5VUwSBhXRiVxDRcVzItdQUdGcyDXU0A0qFSwpuxtUKkhErt5QfNaBqd5IcjeoVE8k&#10;+Qyq2kXXA+q4X75RauUbpTtSD9pmWU9lZHikXrrsPngHekCOoZkTOt/va0nTUz2hW4/cmhoRWs0T&#10;TX5/d8y/Lr6drUArQq6g6q13VqycJwjXjPP8V6PYCTpnQSlccNkUBUI5wdNUicxFLG03TqCtoVag&#10;cTG4zOf3GcSmBsWTeD474YYnSpSR0RSdiY37lZ5gKlUPeKixomyDZoc7HnQ85Cpc8mdwHMfdwDC6&#10;scM4IU5Myvu0bSIVVpfj6JuYQjltQt0RhR/tD3MX9wm3fRL9Rgz6n6Fh6VoJkKSz/anN8sVoqJki&#10;F6G9YYJxHXeCQkdWuYluOg6hRF14WGs+inaMKZDTBtR0kYvQVTFRuI47baLSFuRNUdgN7xrHqRdi&#10;TjyVxeY5JS/rrpCspuymlCN5yTxDugMJRJxo5lz0CtzBleJidUgdApaNEyGqiyH4tAeaM3qPOef5&#10;L53o0KGR+1DLxGRHrRu3CSd180ifuRmPdFdcCxDTfQh2eDQxhPMgmds+qU4OLIhnmZaPExGfGZx6&#10;QEqAqTrNNTX/pe2DTo9cJaPBNIPzhBMeFsUqPfB0eJugBZCvGKG3RxPktxe+Nkdg91PcMuVSagC5&#10;uSk6QGoFWjym+1BryG3CTQ2MGh1AKyJ0gkx1i7Wy3qMJ9JJmAjjtQx0juYqjJWTu4z7htk8whHca&#10;zr1RRFpsob4JGeKeek9fjoc6TGoVej4mHvcJJzz4EkZJN71kUm6apmr/y/HR07RcTrugIaVVgKue&#10;4QSu406bqOARXH38Mqhfh1SM28gTG3P0rGjcaYMB+uXZ1nXcaZNUn51YAn8yJJYHQ5lux7eTQz6h&#10;NhflYTS4vhyLrmuDukYsnxl3whImKpVcZrphXKxxhjUwDpsbWezpBIjd6UIj7TbebKRI08vY2RcH&#10;nfmR0a38p1U1I6NvBegzmcVvi9TXA+Q09DJZfjUzffYlR+XHcVI4/SEffX1n/pZU08eLL/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AwAAFtD&#10;b250ZW50X1R5cGVzXS54bWxQSwECFAAKAAAAAACHTuJAAAAAAAAAAAAAAAAABgAAAAAAAAAAABAA&#10;AADmCgAAX3JlbHMvUEsBAhQAFAAAAAgAh07iQIoUZjzRAAAAlAEAAAsAAAAAAAAAAQAgAAAACgsA&#10;AF9yZWxzLy5yZWxzUEsBAhQACgAAAAAAh07iQAAAAAAAAAAAAAAAAAQAAAAAAAAAAAAQAAAAAAAA&#10;AGRycy9QSwECFAAUAAAACACHTuJA5bYcONoAAAAJAQAADwAAAAAAAAABACAAAAAiAAAAZHJzL2Rv&#10;d25yZXYueG1sUEsBAhQAFAAAAAgAh07iQCheOgmRCQAABCkAAA4AAAAAAAAAAQAgAAAAKQEAAGRy&#10;cy9lMm9Eb2MueG1sUEsFBgAAAAAGAAYAWQEAACwNAAAAAA==&#10;">
                <o:lock v:ext="edit" aspectratio="f"/>
                <v:shape id="_x0000_s1026" o:spid="_x0000_s1026" o:spt="202" type="#_x0000_t202" style="position:absolute;left:9455;top:8640;height:513;width:1729;" fillcolor="#D3E1DF" filled="t" stroked="f" coordsize="21600,21600" o:gfxdata="UEsDBAoAAAAAAIdO4kAAAAAAAAAAAAAAAAAEAAAAZHJzL1BLAwQUAAAACACHTuJAYc61M74AAADb&#10;AAAADwAAAGRycy9kb3ducmV2LnhtbEWPT2vCQBTE70K/w/IK3nSjgtroKjUgRvASW8TjI/tMYrNv&#10;Q3b9++m7BaHHYWZ+w8yXd1OLK7Wusqxg0I9AEOdWV1wo+P5a96YgnEfWWFsmBQ9ysFy8deYYa3vj&#10;jK57X4gAYRejgtL7JpbS5SUZdH3bEAfvZFuDPsi2kLrFW4CbWg6jaCwNVhwWSmwoKSn/2V+MgiTb&#10;fK6myXN10h/ndHTYpdl2clSq+z6IZiA83f1/+NVOtYLRGP6+h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61M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group id="_x0000_s1026" o:spid="_x0000_s1026" o:spt="203" style="position:absolute;left:8849;top:8641;height:510;width:510;" coordorigin="8826,8731" coordsize="510,51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8" o:spid="_x0000_s1026" o:spt="1" style="position:absolute;left:8826;top:8731;height:510;width:510;v-text-anchor:middle;" fillcolor="#699A91" filled="t" stroked="f" coordsize="21600,21600" o:gfxdata="UEsDBAoAAAAAAIdO4kAAAAAAAAAAAAAAAAAEAAAAZHJzL1BLAwQUAAAACACHTuJAmXVuJr4AAADb&#10;AAAADwAAAGRycy9kb3ducmV2LnhtbEWPT4vCMBTE78J+h/AWvIimVdC1axQUBGXxoOvF26N5NnWb&#10;l9LEv59+Iwgeh5n5DTOZ3WwlLtT40rGCtJeAIM6dLrlQsP9ddr9A+ICssXJMCu7kYTb9aE0w0+7K&#10;W7rsQiEihH2GCkwIdSalzw1Z9D1XE0fv6BqLIcqmkLrBa4TbSvaTZCgtlhwXDNa0MJT/7c5WwU/n&#10;flqaxXqThsN89Dhtz+N9Skq1P9PkG0SgW3iHX+2VVjDow/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VuJ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43" o:spid="_x0000_s1026" o:spt="100" style="position:absolute;left:8909;top:8816;height:340;width:344;" fillcolor="#FFFFFF [3212]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120015</wp:posOffset>
                </wp:positionV>
                <wp:extent cx="6786245" cy="13176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131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20XX.XX-20XX.XX  担任班长，负责协助任课教师及辅导员的班级日常管理工作；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20XX.XX-20XX.XX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担任学校学生会副主席，协助学生会主席开展学生会的日常活动安排策划，以及学生会的会议组织及主持工作；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20XX.XX-20XX.XX  担任年级团支部书记，负责年级团员的日常活动组织安排，协助校团支部书记收缴团费，以及日常团文化的宣传工作；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9.45pt;height:103.75pt;width:534.35pt;z-index:251659264;mso-width-relative:page;mso-height-relative:page;" filled="f" stroked="f" coordsize="21600,21600" o:gfxdata="UEsDBAoAAAAAAIdO4kAAAAAAAAAAAAAAAAAEAAAAZHJzL1BLAwQUAAAACACHTuJAU/1iENsAAAAK&#10;AQAADwAAAGRycy9kb3ducmV2LnhtbE2Py07DMBRE90j8g3WR2LVOLUiTNE6FIlVICBYt3bC7iW+T&#10;qH6E2H3A12NWsBzNaOZMub4azc40+cFZCYt5Aoxs69RgOwn7980sA+YDWoXaWZLwRR7W1e1NiYVy&#10;F7ul8y50LJZYX6CEPoSx4Ny3PRn0czeSjd7BTQZDlFPH1YSXWG40F0mScoODjQs9jlT31B53JyPh&#10;pd684bYRJvvW9fPr4Wn83H88Snl/t0hWwAJdw18YfvEjOlSRqXEnqzzTEmZ5Gr+EaGQ5sBjIl2IJ&#10;rJEgRPoAvCr5/wvVD1BLAwQUAAAACACHTuJAKLZvqj0CAABpBAAADgAAAGRycy9lMm9Eb2MueG1s&#10;rVTNjtMwEL4j8Q6W7zT971I1XZWtipAqdqWCOLuO00SyPcZ2m5QHgDfYExfuPFefg7GTdquFwx64&#10;uOOZyTf+vpnp7LZWkhyEdSXolPY6XUqE5pCVepfSz59Wb24ocZ7pjEnQIqVH4ejt/PWrWWWmog8F&#10;yExYgiDaTSuT0sJ7M00SxwuhmOuAERqDOVjFPF7tLsksqxBdyaTf7Y6TCmxmLHDhHHqXTZC2iPYl&#10;gJDnJRdL4HsltG9QrZDMIyVXlMbReXxtngvu7/PcCU9kSpGpjycWQXsbzmQ+Y9OdZaYoefsE9pIn&#10;POOkWKmx6AVqyTwje1v+BaVKbsFB7jscVNIQiYogi173mTabghkRuaDUzlxEd/8Pln88PFhSZikd&#10;DCnRTGHHT48/Tj9/n359J+hDgSrjppi3MZjp63dQ49ic/Q6dgXedWxV+kRHBOMp7vMgrak84OseT&#10;m3F/OKKEY6w36E3G/VHASZ4+N9b59wIUCUZKLfYvysoOa+eb1HNKqKZhVUoZeyg1qbDEYNSNH1wi&#10;CC411ggkmscGy9fbumW2heyIxCw0s+EMX5VYfM2cf2AWhwG54Lr4ezxyCVgEWouSAuy3f/lDPvYI&#10;o5RUOFwpdV/3zApK5AeN3XvbGw7DNMbLcDTp48VeR7bXEb1Xd4Dz28PFNDyaId/Ls5lbUF9wqxah&#10;KoaY5lg7pf5s3vlm5HEruVgsYhLOn2F+rTeGB+hGzsXeQ15GpYNMjTatejiBsVfttoQRv77HrK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/1iENsAAAAKAQAADwAAAAAAAAABACAAAAAiAAAA&#10;ZHJzL2Rvd25yZXYueG1sUEsBAhQAFAAAAAgAh07iQCi2b6o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20XX.XX-20XX.XX  担任班长，负责协助任课教师及辅导员的班级日常管理工作；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20XX.XX-20XX.XX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担任学校学生会副主席，协助学生会主席开展学生会的日常活动安排策划，以及学生会的会议组织及主持工作；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20XX.XX-20XX.XX  担任年级团支部书记，负责年级团员的日常活动组织安排，协助校团支部书记收缴团费，以及日常团文化的宣传工作；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34925</wp:posOffset>
                </wp:positionV>
                <wp:extent cx="1478280" cy="325120"/>
                <wp:effectExtent l="0" t="0" r="7620" b="177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325120"/>
                          <a:chOff x="8870" y="11581"/>
                          <a:chExt cx="2328" cy="512"/>
                        </a:xfrm>
                      </wpg:grpSpPr>
                      <wps:wsp>
                        <wps:cNvPr id="49" name="文本框 49"/>
                        <wps:cNvSpPr txBox="1"/>
                        <wps:spPr>
                          <a:xfrm>
                            <a:off x="9470" y="11581"/>
                            <a:ext cx="1729" cy="513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8870" y="11582"/>
                            <a:ext cx="510" cy="510"/>
                            <a:chOff x="8855" y="11792"/>
                            <a:chExt cx="510" cy="510"/>
                          </a:xfrm>
                        </wpg:grpSpPr>
                        <wps:wsp>
                          <wps:cNvPr id="45" name="矩形 18"/>
                          <wps:cNvSpPr/>
                          <wps:spPr>
                            <a:xfrm>
                              <a:off x="8855" y="11792"/>
                              <a:ext cx="510" cy="510"/>
                            </a:xfrm>
                            <a:prstGeom prst="rect">
                              <a:avLst/>
                            </a:prstGeom>
                            <a:solidFill>
                              <a:srgbClr val="699A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8955" y="11894"/>
                              <a:ext cx="310" cy="305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pt;margin-top:2.75pt;height:25.6pt;width:116.4pt;z-index:251675648;mso-width-relative:page;mso-height-relative:page;" coordorigin="8870,11581" coordsize="2328,512" o:gfxdata="UEsDBAoAAAAAAIdO4kAAAAAAAAAAAAAAAAAEAAAAZHJzL1BLAwQUAAAACACHTuJA0sEvmtgAAAAI&#10;AQAADwAAAGRycy9kb3ducmV2LnhtbE2PQU/CQBCF7yb+h82YeINtrUWo3RJD1BMhEUyIt6E7tA3d&#10;3aa7tPDvHU56/PJe3nyTLy+mFQP1vnFWQTyNQJAtnW5speB79zGZg/ABrcbWWVJwJQ/L4v4ux0y7&#10;0X7RsA2V4BHrM1RQh9BlUvqyJoN+6jqynB1dbzAw9pXUPY48blr5FEUzabCxfKHGjlY1laft2Sj4&#10;HHF8S+L3YX06rq4/u3SzX8ek1ONDHL2CCHQJf2W46bM6FOx0cGervWgVTBbJM1cVpCmIW54smA/M&#10;sxeQRS7/P1D8AlBLAwQUAAAACACHTuJAAzqTARYNAABPPgAADgAAAGRycy9lMm9Eb2MueG1s3VvN&#10;jhxJEb4j8Q6lPiLh6cz6H+14NWuvV0gWa8lGnGtquqdbdHc1VTWe8Z5XwJETJyQENyTeAPE4u7wG&#10;X2RmVUX2TNaE8QISPoyrM6Mi8osv/yIj67PP7/e76P2q7bbN4WKhni0X0epQN9fbw83F4hfvXv20&#10;WERdXx2uq11zWF0sPqy6xefPf/yjz+6O5yvdbJrd9aqNoOTQnd8dLxabvj+en5119Wa1r7pnzXF1&#10;QOW6afdVj5/tzdl1W91B+353ppfL7Oyuaa+PbVOvug6lL23lwmlsJQqb9Xpbr1429e1+deit1na1&#10;q3pA6jbbY7d4blq7Xq/q/uv1ulv10e5iAaS9+QsjeL6iv2fPP6vOb9rquNnWrgmVpAknmPbV9gCj&#10;o6qXVV9Ft+32gar9tm6brln3z+pmf2aBGI8AhVqe+Oartrk9Giw353c3x9HpIOrE6/+22vrn79+0&#10;0fb6YpHpRXSo9mD8n3//9rvf/y5CAbxzd7w5h9BX7fHt8U3rCm7sLwJ8v2739D+gRPfGrx9Gv67u&#10;+6hGoUryQhdweY26WKdKO8fXG7BDrxVFjmrUKpUWyrJSb7507+tYo1PSy3iVKs8Gu2fUvLE1d0d0&#10;yW7yU/dpfnq7qY4r4/6OXOD8lJSDn77/w2+//+Pfvv/zbyKUGc8YOfJT1N9/0RDyobxD4SPuKpOH&#10;uEev5RqmLOrYQ12dH9uu/2rV7CN6uFi06Oem+1XvX3e9ddAgQla7Zre9frXd7cyP9ubqxa6N3lcY&#10;Ey/jL9XLV067J7Y7RHfoFXG6NJoPDb1vVe8OoICcbVHRU39/de9ccNVcf4AH2sYOtu5Yv9qila+r&#10;rn9TtRhdYBrzT/81/qx3DYw07mkRbZr2m8fKSR5konYR3WG0Xiy6X99W7WoR7X52AM2lShKo7c2P&#10;JM3RwaKW11zxmsPt/kUD8Aoz3bE2jyTf74bHddvsf4lp6pKsoqo61LB9seiHxxe9nUMwzdWry0sj&#10;hAF9rPrXh7fHmlSTqw/N5W3frLeGEnKT9Y3zHrqqHV+mA/9nR3cKrN7oRoHh66NGtzdMzUiszofu&#10;mio4yvbWh6M7Td3ozkv32jS6T1/8nw5utNO56U9//e4ff4lUMYxgzADjDDj0/GEaGqe/oniINOSg&#10;EecPOJyzsrwsDbPQ/shwVjpfEk00gtZYMPG4P15jNB1u0LV3N9gR1H3rD3jbvJdVt7FThlFLXqnO&#10;99see4Hddo8ZfEn/3ETyyATxfzwrkMfcFPFDzgv/hbVM5eO08KpdrWjTFil1upiZReP4uql/1UWH&#10;5sWmOtysLrsj1hwzhR6aL6+3/Ztme+gxE9vOR3OdGzA0xYXHSzmOl6JMbKcaxks8TCjxMnX9aths&#10;1Ld2+aOWDUse9l7XWPyo6ObaDeJ36Ovr/Q5rzk/OIl0kSXSH/wqjjovBC5NYnOloA7F42B2O2rBD&#10;GsVUmWcBbTEXS4plQFvCxbA/CmjDjDQZDWvLuFiepQFtORdL4yLQNmy3JqOZCmnD/mQSi4ssoI2I&#10;nOSKLA80TnEelNJlSB8nAttJFdLHmSiLoDrOhM7glEAv4VTEcRJqHadC67wMqeNcZGHncS60SoLq&#10;OBlhdbQzmrgoy1An1pyLNAhWcyrUjDpORbKMA77THhVxkArNqciC2jgTKk90gAnNmdA6NGApCJlc&#10;ly1D3Zi27aNckYdah/llElNxFmIi5kwolQT1eVRg3x5AG3Mq5vRxLtLgjBJzKuI0NHfGnIs0CQ3Z&#10;mFOhyhAVMaciUaF5PeZMZKHJjiKHkS90k4DfEs5DvAzNJgmnIV6GgCachSQOAU04CUlw5kw4CUma&#10;BoZXwklQCKtDUD0WdLh1nAalk9DMSTHz5GGd5oH2Idac5HQSWnYomBnVaZWHnJdyKtDTA2hTTgXA&#10;hrpwyrmYUce50LkKrYopJyPFYvf4qpNyLubUcS6yLDT6U06FTotQV8k4FSpdhmanjHOhUhWilo6X&#10;Rs5UFtyKZZwMlQW7SuaRkWJwP+6+jLOBwR2aPTPOhprRx+lQRakCXTnjdOgkDs0DmcdHHtx70jnR&#10;6D+MoBBe2tFPcjP6OB8zW+Oc84G9Vmis5ZyPOX2cDx3ea+ecjySNA/TmnA6dlKE5Pud0xDqozmMj&#10;rI4OM0cvh9XhKHMSA9jQ4Cg4GWGwhcfFjDrOxYw6j4oZsJwKnQZn+cLjIkOXfzyMKjgXWDRC03zh&#10;kRHWV3IyENKGVjUcjExsqCK4z8MRFZOb0cfpUHlwqkJgy/XlIbwl52NOn5CP0uMjzUI7ltLjI8xv&#10;KeRD0RHTODpw4hSaq9SSM6KTPNRj1JJTorPgzkAtOSezGj1SijzUaRQOHyYwWJBCXlRLToua08h5&#10;USlCsMfHiVpyYlQZhzqOWnJm5jR6kfgcM14orhNQGGgjEjKTe2Y1zjCDw8rx8Kba2BRGdV7fH9yB&#10;Dp5wwIa0l81FHJuOkkZ0uoOc0LvhvBNSdPoTEEY7SXjIpMwLo3OQ8HDuNC8M3kk4d4dU88KglITN&#10;GRtgzwsTXSQNNmzm5Qlxh1HJQCqHUslgKodTyYDi5Ny2XQaVziUIKs4dJFDp3MGIy6DSuYIRl0HV&#10;DioOBkSNcVAR+EvEKfCnxiCwF4kPPVcGNXZQEZeLtDuoCLxF4g4qImuJOIXWBBWxs0jcQUVwLBJ3&#10;UBH9isQd1EQGNXFQbXL3ybFKsStBtYm1p8UdVASfkrZT7Gm0y6BSbGnEZVBTBxXBoaQxFBuSdsR+&#10;InEHFaGdSNxBReQmEndQMxlUistM22VQXXr+HcIqSWNyBxVRk0jcQc1lUCkmorYj6BFpd1BzGVSK&#10;aUi7vX/xZAemmMWIy6AWDqpNvjyt3UFFTCGBSiGFaYwMKkUMJD6mSufXVQoIjLgMKu33jbiM1dJB&#10;xXZdApV260a7DKrZjJM8bbYl+s1e274gg6uWDi9tlWUWHGK1lEE2G2HbJCHoaeMkBE3bWGPB3zvZ&#10;fup2oXTL5vQeWWvukV0RbuTJq542r8Mj3Z8x2cZoQw9Y9qlmj9su7xoj09Muls5KjG06DHH+m2Tq&#10;26tt/cXqG/4GpR7NGwrpQGfZqJJXEC5Ps//r6NTR2T68gpyD8TsQ2oqCTq0eraAciamwLZPZQbrS&#10;voWEpIdHXCGzg0SmtYNUpWdHXPGJdqbbIdqMLeZQxITkNyQ9XR/wGfF/WRq0crtgnLy7WzWuIqYw&#10;2KizM9xgh3KlpgLJULmZzE1oBSJc289tx80pkwQr6Yl1ZFBNOVKkciPIk5qXkLn0jAjLRcRonMMa&#10;Izkcx5Eotzo9KKfEBRC6RomMUBLUvISkKTciLRcacXswnNr5RobykxE7NAqpV5IXGdHIv1r4XmeV&#10;FcssKEqqwcEn0xgdfJiO5WFDAtcUI0MrxoCrp9bC6VSZYqI31OLgn3UFhbSuKUfeVm4kc+tNgU0R&#10;V4akrlFGWdbZCpG3FN3FpDY/VCetENlBrteYQTKXN1pW/CkWMjo4BD6c43uGXSdBOpiKRRaQEzaq&#10;sN1nhEhKReqRSLIuwskb0y8rFllA5thYQGqYW5AVf5IFOjYGCYldIoalA7lnW4wLW1ISKMNsXsKD&#10;h0JeIUJCmWdnB9lSzoe4QmQHGWljhlLO3Iy0XGQEg9saQSKaG5GWi4wM4wxnesxdrjQLGEYqm6RF&#10;BjRdgqGhPF6js1uTYQSeliP/beU/xgiy3PYlpLE5Dmm5CElI2dTpCu0v9EiWm2ZRNlzsMEqJ27eQ&#10;8+Zg5BUiOJTatnaQC/fsiCuEduhWFS1WOTZXrJOpdKgosGp5FUPLkFWnCpEdSq0bOxq5bq5OXiG0&#10;4zYS+JDF85umoMV29dMKSjrTGHAtk9kZw0G6F8/cM8WJT1UI7WDMmNYlCOY8O2OFPw9MDZgCVT8s&#10;qXdNtzKqpgDWDXu6Y0OucPtVNHES8ZUM84Tz3ckuOqb7K6TotBwB1YkBX63/y8VJlLE2rTrpOmO5&#10;zygS/VYeqXdxBx1bHNvz/nFBdQkSbKdNbx/LB1d9jBFarC0Sv8VTuY8QlwKecFeQSroAYN9FRt55&#10;YZ5LcDWsLHiVd7WU8rpEQHZSgUsBpzZ8Av1flk5K/Zu3KLfP7cgrRENHZZSpR7NV4Y+QqSLH/pAB&#10;nRqAWwLOZz4C/9eAxy2K2Fae4KFLYdSABxU4SbYVH2FnYhR3BHiz5RUiv+khgsC1M2/fMVVk2Pww&#10;v00NmPqa76nwlEO5aOMLugXgfP5EP83ohoiZD3CezJuR0a20RyuGHeFk46R93imb4xV3AyxLuE3A&#10;7dClAVmFyN9qPG7K/BMaVuH7e2oAbiU4n0nwuPN0ldpUwzCVqdLNcQ8rhpPFj7HDGAW1nJ+J6icq&#10;RH7Tucv/4ljN21eyCpu2G4Cylo197cRvbj5FA+iU2GxuxuNi06rpixbvu62Of635yvxzxHhi9MUV&#10;fW84+5Gm/QYLjjMfb5rPD6cPaE2p+c7YNM59E00fMvPfRmr6Dvz5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DwAAW0NvbnRlbnRfVHlwZXNd&#10;LnhtbFBLAQIUAAoAAAAAAIdO4kAAAAAAAAAAAAAAAAAGAAAAAAAAAAAAEAAAAGkOAABfcmVscy9Q&#10;SwECFAAUAAAACACHTuJAihRmPNEAAACUAQAACwAAAAAAAAABACAAAACNDgAAX3JlbHMvLnJlbHNQ&#10;SwECFAAKAAAAAACHTuJAAAAAAAAAAAAAAAAABAAAAAAAAAAAABAAAAAAAAAAZHJzL1BLAQIUABQA&#10;AAAIAIdO4kDSwS+a2AAAAAgBAAAPAAAAAAAAAAEAIAAAACIAAABkcnMvZG93bnJldi54bWxQSwEC&#10;FAAUAAAACACHTuJAAzqTARYNAABPPgAADgAAAAAAAAABACAAAAAnAQAAZHJzL2Uyb0RvYy54bWxQ&#10;SwUGAAAAAAYABgBZAQAArxAAAAAA&#10;">
                <o:lock v:ext="edit" aspectratio="f"/>
                <v:shape id="_x0000_s1026" o:spid="_x0000_s1026" o:spt="202" type="#_x0000_t202" style="position:absolute;left:9470;top:11581;height:513;width:1729;" fillcolor="#D3E1DF" filled="t" stroked="f" coordsize="21600,21600" o:gfxdata="UEsDBAoAAAAAAIdO4kAAAAAAAAAAAAAAAAAEAAAAZHJzL1BLAwQUAAAACACHTuJASFdSPL8AAADb&#10;AAAADwAAAGRycy9kb3ducmV2LnhtbEWPW2vCQBSE34X+h+UUfNONF6ymrlIDYgRfYkvp4yF7TNJm&#10;z4bsev31riD0cZiZb5j58mJqcaLWVZYVDPoRCOLc6ooLBV+f694UhPPIGmvLpOBKDpaLl84cY23P&#10;nNFp7wsRIOxiVFB638RSurwkg65vG+LgHWxr0AfZFlK3eA5wU8thFE2kwYrDQokNJSXlf/ujUZBk&#10;m4/VNLmtDnr2m46+d2m2fftRqvs6iN5BeLr4//CznWoF4xk8voQf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XUj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技能荣誉</w:t>
                        </w:r>
                      </w:p>
                    </w:txbxContent>
                  </v:textbox>
                </v:shape>
                <v:group id="_x0000_s1026" o:spid="_x0000_s1026" o:spt="203" style="position:absolute;left:8870;top:11582;height:510;width:510;" coordorigin="8855,11792" coordsize="510,51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8" o:spid="_x0000_s1026" o:spt="1" style="position:absolute;left:8855;top:11792;height:510;width:510;v-text-anchor:middle;" fillcolor="#699A91" filled="t" stroked="f" coordsize="21600,21600" o:gfxdata="UEsDBAoAAAAAAIdO4kAAAAAAAAAAAAAAAAAEAAAAZHJzL1BLAwQUAAAACACHTuJATpqFL8AAAADb&#10;AAAADwAAAGRycy9kb3ducmV2LnhtbEWPT2vCQBTE7wW/w/IEL6XZpLTWRlehgqAUD/65eHtkX7PR&#10;7NuQXaP207uFgsdhZn7DTGZXW4uOWl85VpAlKQjiwumKSwX73eJlBMIHZI21Y1JwIw+zae9pgrl2&#10;F95Qtw2liBD2OSowITS5lL4wZNEnriGO3o9rLYYo21LqFi8Rbmv5mqZDabHiuGCwobmh4rQ9WwXf&#10;z7fjwsxX6ywcvj5+j5vz5z4jpQb9LB2DCHQNj/B/e6kVvL3D3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moUv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19" o:spid="_x0000_s1026" o:spt="100" style="position:absolute;left:8955;top:11894;height:305;width:310;" fillcolor="#FFFFFF [3212]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05,254;212,159;196,159;189,165;173,149;200,121;269,106;283,35;244,73;230,73;214,57;214,43;251,6;187,23;172,94;146,123;145,123;60,37;58,20;44,7;18,33;32,46;50,49;132,132;134,135;26,233;12,248;12,292;56,292;70,278;161,163;176,178;168,187;168,203;261,297;277,297;305,270;305,254;48,269;34,269;34,255;48,255;48,269;273,283;267,283;183,196;183,189;190,189;273,276;273,283;290,266;284,266;201,178;201,172;207,172;290,259;290,266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43815</wp:posOffset>
                </wp:positionV>
                <wp:extent cx="6786245" cy="108521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786245" cy="1085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证书：初级会计证书；注册会计证书；注册税务师证书；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其他：英语六级、国家计算机二级证书、C1驾照；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3.45pt;height:85.45pt;width:534.35pt;z-index:251661312;mso-width-relative:page;mso-height-relative:page;" filled="f" stroked="f" coordsize="21600,21600" o:gfxdata="UEsDBAoAAAAAAIdO4kAAAAAAAAAAAAAAAAAEAAAAZHJzL1BLAwQUAAAACACHTuJA8Ohf9doAAAAJ&#10;AQAADwAAAGRycy9kb3ducmV2LnhtbE2PS0/DMBCE70j8B2uRuLVOI5EXcSoUqUJCcGjphdsm3iYR&#10;sR1i9wG/nuVEj6MZzXxTri9mFCea/eCsgtUyAkG2dXqwnYL9+2aRgfABrcbRWVLwTR7W1e1NiYV2&#10;Z7ul0y50gkusL1BBH8JUSOnbngz6pZvIsndws8HAcu6knvHM5WaUcRQl0uBgeaHHieqe2s/d0Sh4&#10;qTdvuG1ik/2M9fPr4Wn62n88KHV/t4oeQQS6hP8w/OEzOlTM1Lij1V6MChZ5wl+CgiQHwX6eximI&#10;hoNpmoGsSnn9oPoFUEsDBBQAAAAIAIdO4kA4lcSXRwIAAHQEAAAOAAAAZHJzL2Uyb0RvYy54bWyt&#10;VM1uEzEQviPxDpbvZLNpkqZRN1VoFIRU0UoFcXa83u5K/sN2slseAN6AExfuPFefg8/eJK0Khx64&#10;OOOZ2W/8fTOT84tOSbITzjdGFzQfDCkRmpuy0XcF/fRx/WZGiQ9Ml0waLQp6Lzy9WLx+dd7auRiZ&#10;2shSOAIQ7eetLWgdgp1nmee1UMwPjBUawco4xQKu7i4rHWuBrmQ2Gg6nWWtcaZ3hwnt4V32Q7hHd&#10;SwBNVTVcrAzfKqFDj+qEZAGUfN1YTxfptVUleLiuKi8CkQUF05BOFIG9iWe2OGfzO8ds3fD9E9hL&#10;nvCMk2KNRtEj1IoFRrau+QtKNdwZb6ow4EZlPZGkCFjkw2fa3NbMisQFUnt7FN3/P1j+YXfjSFMW&#10;9AR910yh4w8/vj/8/P3w6xuBDwK11s+Rd2uRGbq3psPYHPwezsi7q5yKv2BEEB9Pc9Ch5L6gszw/&#10;y2EnpUUXCEd8ejqbjsYTSjgy8uFsMsonMSN7RLLOh3fCKBKNgjq0MinMdlc+9KmHlFhYm3UjZSoi&#10;NWlR4mQyTB8cIwCXGjUin/7d0QrdpsNn0dyY8h4cnenHxFu+blD8ivlwwxzmAoywOeEaRyUNipi9&#10;RUlt3Nd/+WM+2oUoJS3mrKD+y5Y5QYl8r9HIs3w8joOZLuPJ6QgX9zSyeRrRW3VpMMo5dtTyZMb8&#10;IA9m5Yz6jAVbxqoIMc1Ru6DhYF6GfvqxoFwslykJo2hZuNK3lkfoXs7lNpiqSUo/arNXD8OYerVf&#10;nDjtT+8p6/HP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Ohf9doAAAAJAQAADwAAAAAAAAAB&#10;ACAAAAAiAAAAZHJzL2Rvd25yZXYueG1sUEsBAhQAFAAAAAgAh07iQDiVxJd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证书：初级会计证书；注册会计证书；注册税务师证书；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其他：英语六级、国家计算机二级证书、C1驾照；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187960</wp:posOffset>
                </wp:positionV>
                <wp:extent cx="1499870" cy="325120"/>
                <wp:effectExtent l="0" t="0" r="5080" b="177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325120"/>
                          <a:chOff x="8836" y="14318"/>
                          <a:chExt cx="2362" cy="512"/>
                        </a:xfrm>
                      </wpg:grpSpPr>
                      <wps:wsp>
                        <wps:cNvPr id="57" name="文本框 57"/>
                        <wps:cNvSpPr txBox="1"/>
                        <wps:spPr>
                          <a:xfrm>
                            <a:off x="9470" y="14318"/>
                            <a:ext cx="1729" cy="513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8836" y="14319"/>
                            <a:ext cx="510" cy="510"/>
                            <a:chOff x="8851" y="14454"/>
                            <a:chExt cx="510" cy="510"/>
                          </a:xfrm>
                        </wpg:grpSpPr>
                        <wps:wsp>
                          <wps:cNvPr id="55" name="矩形 18"/>
                          <wps:cNvSpPr/>
                          <wps:spPr>
                            <a:xfrm>
                              <a:off x="8851" y="14454"/>
                              <a:ext cx="510" cy="510"/>
                            </a:xfrm>
                            <a:prstGeom prst="rect">
                              <a:avLst/>
                            </a:prstGeom>
                            <a:solidFill>
                              <a:srgbClr val="699A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8956" y="14581"/>
                              <a:ext cx="300" cy="2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pt;margin-top:14.8pt;height:25.6pt;width:118.1pt;z-index:251676672;mso-width-relative:page;mso-height-relative:page;" coordorigin="8836,14318" coordsize="2362,512" o:gfxdata="UEsDBAoAAAAAAIdO4kAAAAAAAAAAAAAAAAAEAAAAZHJzL1BLAwQUAAAACACHTuJAaMwRq9oAAAAJ&#10;AQAADwAAAGRycy9kb3ducmV2LnhtbE2PQUvDQBSE74L/YXmCt3Y3rYYk5qVIUU9FsBXE2zZ5TUKz&#10;b0N2m7T/3u3JHocZZr7JV2fTiZEG11pGiOYKBHFpq5ZrhO/d+ywB4bzmSneWCeFCDlbF/V2us8pO&#10;/EXj1tcilLDLNELjfZ9J6cqGjHZz2xMH72AHo32QQy2rQU+h3HRyoVQsjW45LDS6p3VD5XF7Mggf&#10;k55el9HbuDke1pff3fPnzyYixMeHSL2A8HT2/2G44gd0KALT3p64cqJDmKVxQPcIizQGcQ0s0ycQ&#10;e4REJSCLXN4+KP4AUEsDBBQAAAAIAIdO4kBtJV99ZgcAAFsfAAAOAAAAZHJzL2Uyb0RvYy54bWzd&#10;Wc2O3EQQviPxDpbvZNztn7ZHmY022WyEFJFICeLs9XhmLPkP27OzyTkCbnDigJAQiAsSL4AieBqy&#10;8BhU/9rt2cy0lwASOWx6qruqur76qrpt3713VeTWZdq0WVUubHTHsa20TKplVq4X9sfPzz8Ibavt&#10;4nIZ51WZLuwXaWvfO3n/vbu7ep7ialPly7SxwEjZznf1wt50XT2fzdpkkxZxe6eq0xImV1VTxB38&#10;bNazZRPvwHqRz7DjBLNd1SzrpkrStgXpGZ+0hcXGxGC1WmVJelYl2yItO261SfO4g5DaTVa39gnb&#10;7WqVJt2T1apNOytf2BBpx/6CExhf0L+zk7vxfN3E9SZLxBZiky2MYirirASnytRZ3MXWtsn2TBVZ&#10;0lRtteruJFUx44EwRCAK5IywedRU25rFsp7v1rUCHRI1Qv3WZpOPLp82VrZc2IFrW2VcQMb/eP3q&#10;zVdfWCAAdHb1eg6LHjX1s/ppIwRr/osGfLVqCvo/hGJdMVxfKFzTq85KQIi8KAoJQJ7AnIt9hAXw&#10;yQayQ9XC0A1sC2aR56KQZyXZPBT62A0wVwZVOjmTfmd0e2o3uxoo2fY4tX8Pp2ebuE4Z/C2FQODk&#10;E4nT9defX3/78/X3n1kgY8iwdRQnq7u6X9HIpbwF4Q1wRR6FRY9boUZwJKNmqVBRx/O6abtHaVVY&#10;dLCwG+A5o198+bjtOEByCfXaVnm2PM/ynP1o1hcP8sa6jKEmztyH6OxcYKoty0trR1nhO8xyWVF9&#10;bjovIQUUbB4VHXVXF1cCgotq+QIQaCpebG2dnGewy8dx2z2NG6guiBj6T/cE/qzyCpxUYmRbm6p5&#10;eZOcrodkwqxt7aBaF3b76TZuUtvKPywhzRHyPDDbsR+eT4BgVjOcuRjOlNviQQXBI+h0dcKGdH2X&#10;y+GqqYpPoE2dUq8wFZcJ+F7YnRw+6HgPgTaXpKenbBEUdB13j8tndUJNU6jL6nTbVauMpYTCxLER&#10;6AFVeX0xAv+z1e1DV9eqGwQsX5OqWyvTiBqI55KuPgKgaIHTAZsZVLcPUDOWe74nJ2V1jxUVzf+L&#10;4vYVTN/99ObXHyzejGjqoAOoDiiZL9uQan9huB/p2wBScb7Dcg6i6DRiTQes31DOCBOHpolW0AoO&#10;TBgW9RKqqVwDtfM13AiSrtELnm/vLG43vGUwszyJRdbBXSDPCujgDv1HxeD5hgbxP+4KFDHRIt5l&#10;X/gXzjJM1GH2++vX16++fPPjN3/+9sttiB/58gD3Q0bAvjO4jHJQ/hjWcILIW0Oy5ecYbSTy7IJL&#10;1JKfYiDbyFFyVcKQroMRoA13IH4w1VVLbxCI+F6ICL0ogCdJRFh7QAUTP/Ix37eRBpQO7WIu8eBs&#10;Zv0PyH7Qh9TAUeC5oTzGD6pAjfbbQl5AEAoMNR0/jMKA3lBYs52i6mISOARD/6Oq0Og91wFoeLoO&#10;79dFyCHE8W7hVUvatFjDEHsIh3CusZRMAXikap7N25AMIRKSwBU5cXwHe4FjxB03DDwHuXAvpxFO&#10;0gQKIcfj2MDV2/U9xyiXmssIu5HjETPSamFO0yQBCQLEAZqyWaT5nAQQPJEEDkI+pzshFOnAqAVo&#10;CE1SHOaEIB9FyKy+NI+Bj6HzYHaJOtZ79CAnafq+FwFRefeaslnd5xR8dE3fIY7rI3mVOdiANIAm&#10;KQ5T4nmuH/qEXYuPIat5dEMo0sC7RUomaWopmbLZ48DycMXxCs8w9NClxyYd0odAFp21gYEbeuxy&#10;WMAj2/OKreno6eu6Ea9fWUP9gmR7kSX305fD5dgbrAY/zMZxId2nZk3/xc3AYcQaJtuJtC2OYc4n&#10;XUjdilPuqG1uBruhePbhHk2kRlsXhnw4hWFHcpsyIBzAO5KBXOIl5UYuMBwjDB6pJb2YT5j58cWL&#10;DUaZ4a6NJwz9uPyU24vHN50w8qMIPvZjPmHmx3f5PWrPD+0w9CKAR/TgxUknBC3N/ChznP6SBr21&#10;w/JpTuCkHjLXlUFqNaqQlD1Er+4kr9qUEanvLaJxoEDcPcNQ1nK/RrfCNYi4GsE9lynI6E3lRtEH&#10;obpMa04CkWEUwqVwUBlKTog6S452pF5Jh1g5D/i1Zi9CITeKBCuAR9bMJ8z8YCyuyWM/GM5ldguG&#10;h6EhZqAgJyaA1muNUoDVBkbE6APtKaYT6wA9w0g8GrvqmdGQnkJhL3lH5EZgK4aMjClGuVAkN9ET&#10;A69BbuZEch1j9hghI1HOEWEv9KVcFaCQGznBCuCRNfMJMz+RDy/k6bPYyI8Ln274xCjMwcQE0Hqt&#10;UQqw2sAoZ32gYmI/nrd3T4lexEsLVM3YKdaPU3dYvL8xrcXx9izZMTIlmRnqLU2KCVxBp/KSAD+H&#10;HBctW7xvGYc2eA2j7VrvBOJQkrCObKlUHZEbAaUIMTKmGDSKr5dPwEopjXBXzkdpUhEK+X4kgosw&#10;QZ8wWCtRTx1sdf9SUHuH3Q6/XJ2zfyLj2jL69pl+ezn4wYq/j6Z8oS/32aeY/nsDk7Jvrmxz4vsw&#10;/ag7/M1W9d/ET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aMwRq9oAAAAJAQAADwAAAAAAAAAB&#10;ACAAAAAiAAAAZHJzL2Rvd25yZXYueG1sUEsBAhQAFAAAAAgAh07iQG0lX31mBwAAWx8AAA4AAAAA&#10;AAAAAQAgAAAAKQEAAGRycy9lMm9Eb2MueG1sUEsFBgAAAAAGAAYAWQEAAAELAAAAAA==&#10;">
                <o:lock v:ext="edit" aspectratio="f"/>
                <v:shape id="_x0000_s1026" o:spid="_x0000_s1026" o:spt="202" type="#_x0000_t202" style="position:absolute;left:9470;top:14318;height:513;width:1729;" fillcolor="#D3E1DF" filled="t" stroked="f" coordsize="21600,21600" o:gfxdata="UEsDBAoAAAAAAIdO4kAAAAAAAAAAAAAAAAAEAAAAZHJzL1BLAwQUAAAACACHTuJA0131CL8AAADb&#10;AAAADwAAAGRycy9kb3ducmV2LnhtbEWPQWvCQBSE74L/YXlCb7rR0qrRVTRQmoKXqIjHR/aZRLNv&#10;Q3artr/eFQo9DjPzDTNf3k0trtS6yrKC4SACQZxbXXGhYL/76E9AOI+ssbZMCn7IwXLR7cwx1vbG&#10;GV23vhABwi5GBaX3TSyly0sy6Aa2IQ7eybYGfZBtIXWLtwA3tRxF0bs0WHFYKLGhpKT8sv02CpLs&#10;c7WeJL/rk56e09fDJs2+xkelXnrDaAbC093/h//aqVbwNobnl/AD5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d9Q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 w:val="0"/>
                            <w:bCs w:val="0"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8836;top:14319;height:510;width:510;" coordorigin="8851,14454" coordsize="510,5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8" o:spid="_x0000_s1026" o:spt="1" style="position:absolute;left:8851;top:14454;height:510;width:510;v-text-anchor:middle;" fillcolor="#699A91" filled="t" stroked="f" coordsize="21600,21600" o:gfxdata="UEsDBAoAAAAAAIdO4kAAAAAAAAAAAAAAAAAEAAAAZHJzL1BLAwQUAAAACACHTuJAy0MT8r4AAADb&#10;AAAADwAAAGRycy9kb3ducmV2LnhtbEWPT4vCMBTE78J+h/AWvIimFdS1axQUBGXxoOvF26N5NnWb&#10;l9LEv59+Iwgeh5n5DTOZ3WwlLtT40rGCtJeAIM6dLrlQsP9ddr9A+ICssXJMCu7kYTb9aE0w0+7K&#10;W7rsQiEihH2GCkwIdSalzw1Z9D1XE0fv6BqLIcqmkLrBa4TbSvaTZCgtlhwXDNa0MJT/7c5WwU/n&#10;flqaxXqThsN89Dhtz+N9Skq1P9PkG0SgW3iHX+2VVjAYwP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MT8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任意多边形 18" o:spid="_x0000_s1026" o:spt="100" style="position:absolute;left:8956;top:14581;height:256;width:300;" fillcolor="#FFFFFF [3212]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140335</wp:posOffset>
                </wp:positionV>
                <wp:extent cx="6786245" cy="86423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8642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8pt;margin-top:11.05pt;height:68.05pt;width:534.35pt;z-index:251662336;mso-width-relative:page;mso-height-relative:page;" filled="f" stroked="f" coordsize="21600,21600" o:gfxdata="UEsDBAoAAAAAAIdO4kAAAAAAAAAAAAAAAAAEAAAAZHJzL1BLAwQUAAAACACHTuJArmHYOdcAAAAK&#10;AQAADwAAAGRycy9kb3ducmV2LnhtbE2Py07DMBBF90j8gzVI7Fo7Fn0kxOkCxBZEC0js3HiaRMTj&#10;KHab8PcMK1iO5ujec8vd7HtxwTF2gQxkSwUCqQ6uo8bA2+FpsQURkyVn+0Bo4Bsj7Krrq9IWLkz0&#10;ipd9agSHUCysgTaloZAy1i16G5dhQOLfKYzeJj7HRrrRThzue6mVWktvO+KG1g740GL9tT97A+/P&#10;p8+PO/XSPPrVMIVZSfK5NOb2JlP3IBLO6Q+GX31Wh4qdjuFMLorewCJf85ZkQOsMBAP5Rm9AHJlc&#10;bTXIqpT/J1Q/UEsDBBQAAAAIAIdO4kCx1g3q3gEAAKQDAAAOAAAAZHJzL2Uyb0RvYy54bWytU0uO&#10;EzEQ3SNxB8t70kmThNBKZySIhg1ikAYO4LjttCXbZWwn3eEAcANWbNjPuXIOyu5MMgqbWbDxp6r8&#10;qt6r8vKmN5rshQ8KbE0nozElwnJolN3W9OuX21cLSkJktmEarKjpQQR6s3r5Ytm5SpTQgm6EJwhi&#10;Q9W5mrYxuqooAm+FYWEETlh0SvCGRbz6bdF41iG60UU5Hs+LDnzjPHARAlrXg5OeEP1zAEFKxcUa&#10;+M4IGwdULzSLSCm0ygW6ytVKKXi8kzKISHRNkWnMKybB8yatxWrJqq1nrlX8VAJ7TglXnAxTFpOe&#10;odYsMrLz6h8oo7iHADKOOJhiIJIVQRaT8ZU29y1zInNBqYM7ix7+Hyz/tP/siWpqOp1QYpnBjh9/&#10;/Tz+fjj++UEmWaDOhQrj7h1Gxv4d9Dg2SbhkD2hMvHvpTdqREUE/yns4yyv6SDga528W83I6o4Sj&#10;bzGflq9nCaa4vHY+xA8CDEmHmnpsX1aV7T+GOIQ+hqRkFm6V1rmF2pKupm9nZYI3DvkEu81vz0GY&#10;R1tMdyk7nWK/6U9cNtAckCL+jXiHi9SAkFwrR0kL/vu1rcOpwTTfdswLSnzU72EYMmY5xtc0ZnYp&#10;CTYv8zwNWpqOp/dc1OVz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mHYOdcAAAAKAQAADwAA&#10;AAAAAAABACAAAAAiAAAAZHJzL2Rvd25yZXYueG1sUEsBAhQAFAAAAAgAh07iQLHWDer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795F5"/>
    <w:multiLevelType w:val="singleLevel"/>
    <w:tmpl w:val="75C79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60A6A"/>
    <w:rsid w:val="09B70382"/>
    <w:rsid w:val="0A781DB3"/>
    <w:rsid w:val="0BA22CDE"/>
    <w:rsid w:val="15365F1D"/>
    <w:rsid w:val="1CA60A6A"/>
    <w:rsid w:val="1CCF394B"/>
    <w:rsid w:val="202774C5"/>
    <w:rsid w:val="20FE43CA"/>
    <w:rsid w:val="2ABC0E1D"/>
    <w:rsid w:val="2CC155A3"/>
    <w:rsid w:val="2F882BFC"/>
    <w:rsid w:val="362043C0"/>
    <w:rsid w:val="3C1264DD"/>
    <w:rsid w:val="3FAE5283"/>
    <w:rsid w:val="4B215113"/>
    <w:rsid w:val="4B671D2F"/>
    <w:rsid w:val="5CBF34D1"/>
    <w:rsid w:val="602C67F2"/>
    <w:rsid w:val="626F5AEC"/>
    <w:rsid w:val="64BD1F82"/>
    <w:rsid w:val="6F051DA9"/>
    <w:rsid w:val="6F2177A6"/>
    <w:rsid w:val="6F764BED"/>
    <w:rsid w:val="79016DF7"/>
    <w:rsid w:val="7D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a22913a8-deb4-4543-9253-cfbd782af930\&#31616;&#32422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简约考研复试简历.docx</Template>
  <Pages>1</Pages>
  <Words>19</Words>
  <Characters>26</Characters>
  <Lines>0</Lines>
  <Paragraphs>0</Paragraphs>
  <TotalTime>38</TotalTime>
  <ScaleCrop>false</ScaleCrop>
  <LinksUpToDate>false</LinksUpToDate>
  <CharactersWithSpaces>27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2022-01-10T09:04:00Z</dcterms:created>
  <dc:creator>Mr Lee</dc:creator>
  <cp:lastModifiedBy>Mr Lee</cp:lastModifiedBy>
  <dcterms:modified xsi:type="dcterms:W3CDTF">2022-01-10T09:11:16Z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1.0_Pv1NrrRl98iBObpp+/2dqL/qd3tmXgBQoHhL4QkIFsGcJcsKE/ieB3vSmn6aBbuJuo/zoj2dyFSxj3Kb+aDRxA==</vt:lpwstr>
  </property>
  <property fmtid="{D5CDD505-2E9C-101B-9397-08002B2CF9AE}" pid="4" name="KSOTemplateUUID">
    <vt:lpwstr>v1.0_mb_HPJWG+sElEkJ4Nq90f+aKw==</vt:lpwstr>
  </property>
  <property fmtid="{D5CDD505-2E9C-101B-9397-08002B2CF9AE}" pid="5" name="KSOSaveFontToCloudKey">
    <vt:lpwstr>325197316_cloud</vt:lpwstr>
  </property>
  <property fmtid="{D5CDD505-2E9C-101B-9397-08002B2CF9AE}" pid="6" name="ICV">
    <vt:lpwstr>0A645D331EDE483EB07D71371FD30F82</vt:lpwstr>
  </property>
</Properties>
</file>