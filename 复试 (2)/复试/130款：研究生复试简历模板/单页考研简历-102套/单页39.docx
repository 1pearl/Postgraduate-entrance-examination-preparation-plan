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drawing>
          <wp:anchor distT="0" distB="0" distL="114300" distR="114300" simplePos="0" relativeHeight="3401536512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-490855</wp:posOffset>
            </wp:positionV>
            <wp:extent cx="991235" cy="1404620"/>
            <wp:effectExtent l="9525" t="9525" r="27940" b="14605"/>
            <wp:wrapNone/>
            <wp:docPr id="8" name="图片 8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4046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D0D0D" w:themeColor="text1" w:themeTint="F2"/>
          <w:spacing w:val="0"/>
          <w:sz w:val="22"/>
          <w:szCs w:val="22"/>
          <w:shd w:val="clear" w:color="auto" w:fill="FFFEF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3401527296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-478155</wp:posOffset>
                </wp:positionV>
                <wp:extent cx="1895475" cy="445770"/>
                <wp:effectExtent l="0" t="0" r="0" b="0"/>
                <wp:wrapNone/>
                <wp:docPr id="5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/>
                              <w:jc w:val="both"/>
                              <w:textAlignment w:val="auto"/>
                              <w:rPr>
                                <w:b w:val="0"/>
                                <w:bCs w:val="0"/>
                                <w:color w:val="2054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hAnsi="Times New Roman" w:eastAsia="微软雅黑"/>
                                <w:b w:val="0"/>
                                <w:bCs w:val="0"/>
                                <w:color w:val="205480"/>
                                <w:kern w:val="2"/>
                                <w:sz w:val="30"/>
                                <w:szCs w:val="30"/>
                                <w:lang w:val="en-US" w:eastAsia="zh-CN"/>
                              </w:rPr>
                              <w:t>报考专业：经济学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72.65pt;margin-top:-37.65pt;height:35.1pt;width:149.25pt;z-index:-893440000;mso-width-relative:page;mso-height-relative:page;" filled="f" stroked="f" coordsize="21600,21600" o:gfxdata="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91fv2AAAAAoBAAAP&#10;AAAAAAAAAAEAIAAAACIAAABkcnMvZG93bnJldi54bWxQSwECFAAUAAAACACHTuJA7OaKyhgCAAAX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/>
                        <w:jc w:val="both"/>
                        <w:textAlignment w:val="auto"/>
                        <w:rPr>
                          <w:b w:val="0"/>
                          <w:bCs w:val="0"/>
                          <w:color w:val="205480"/>
                          <w:sz w:val="30"/>
                          <w:szCs w:val="30"/>
                        </w:rPr>
                      </w:pPr>
                      <w:r>
                        <w:rPr>
                          <w:rFonts w:hint="eastAsia" w:hAnsi="Times New Roman" w:eastAsia="微软雅黑"/>
                          <w:b w:val="0"/>
                          <w:bCs w:val="0"/>
                          <w:color w:val="205480"/>
                          <w:kern w:val="2"/>
                          <w:sz w:val="30"/>
                          <w:szCs w:val="30"/>
                          <w:lang w:val="en-US" w:eastAsia="zh-CN"/>
                        </w:rPr>
                        <w:t>报考专业：经济学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D0D0D" w:themeColor="text1" w:themeTint="F2"/>
          <w:spacing w:val="0"/>
          <w:sz w:val="22"/>
          <w:szCs w:val="22"/>
          <w:shd w:val="clear" w:color="auto" w:fill="FFFEF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3401531392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-603885</wp:posOffset>
                </wp:positionV>
                <wp:extent cx="1041400" cy="567055"/>
                <wp:effectExtent l="0" t="0" r="0" b="0"/>
                <wp:wrapNone/>
                <wp:docPr id="6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20548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205480"/>
                                <w:sz w:val="44"/>
                                <w:szCs w:val="44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96.05pt;margin-top:-47.55pt;height:44.65pt;width:82pt;z-index:-893435904;mso-width-relative:page;mso-height-relative:page;" filled="f" stroked="f" coordsize="21600,21600" o:gfxdata="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JP2HzXAAAACgEAAA8A&#10;AAAAAAAAAQAgAAAAIgAAAGRycy9kb3ducmV2LnhtbFBLAQIUABQAAAAIAIdO4kBAZ8OUGAIAABc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20548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205480"/>
                          <w:sz w:val="44"/>
                          <w:szCs w:val="44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526272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99695</wp:posOffset>
                </wp:positionV>
                <wp:extent cx="1553210" cy="725170"/>
                <wp:effectExtent l="0" t="0" r="0" b="0"/>
                <wp:wrapNone/>
                <wp:docPr id="1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19XX.08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0D0D0D" w:themeColor="text1" w:themeTint="F2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政治面貌：中共党员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1.85pt;margin-top:7.85pt;height:57.1pt;width:122.3pt;z-index:-893441024;mso-width-relative:page;mso-height-relative:page;" filled="f" stroked="f" coordsize="21600,21600" o:gfxdata="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PWy0zbAAAACgEAAA8AAAAAAAAAAQAgAAAA&#10;IgAAAGRycy9kb3ducmV2LnhtbFBLAQIUABQAAAAIAIdO4kDiEVoXQQIAAHM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19XX.08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0D0D0D" w:themeColor="text1" w:themeTint="F2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政治面貌：中共党员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52832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111760</wp:posOffset>
                </wp:positionV>
                <wp:extent cx="1958975" cy="725170"/>
                <wp:effectExtent l="0" t="0" r="0" b="0"/>
                <wp:wrapNone/>
                <wp:docPr id="1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手    机：181XXXX0000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邮    箱：XXX@163.com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97pt;margin-top:8.8pt;height:57.1pt;width:154.25pt;z-index:-893438976;mso-width-relative:page;mso-height-relative:page;" filled="f" stroked="f" coordsize="21600,21600" o:gfxdata="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lYzjs2wAAAAoBAAAPAAAAAAAAAAEAIAAA&#10;ACIAAABkcnMvZG93bnJldi54bWxQSwECFAAUAAAACACHTuJALWblgUICAABz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手    机：181XXXX0000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邮    箱：XXX@163.com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1526272" behindDoc="1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34290</wp:posOffset>
                </wp:positionV>
                <wp:extent cx="154940" cy="143510"/>
                <wp:effectExtent l="0" t="0" r="13335" b="13335"/>
                <wp:wrapNone/>
                <wp:docPr id="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698365" y="1146810"/>
                          <a:ext cx="154940" cy="14351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20548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280.1pt;margin-top:2.7pt;height:11.3pt;width:12.2pt;z-index:-1396757504;mso-width-relative:page;mso-height-relative:page;" fillcolor="#205480" filled="t" stroked="f" coordsize="123,114" o:gfxdata="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N5fm+7WAAAACAEAAA8AAAAA&#10;AAAAAQAgAAAAIgAAAGRycy9kb3ducmV2LnhtbFBLAQIUABQAAAAIAIdO4kAS9qTJwgQAAN8QAAAO&#10;AAAAAAAAAAEAIAAAACUBAABkcnMvZTJvRG9jLnhtbFBLBQYAAAAABgAGAFkBAABZCA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524224" behindDoc="1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2540</wp:posOffset>
                </wp:positionV>
                <wp:extent cx="149860" cy="149860"/>
                <wp:effectExtent l="0" t="0" r="2540" b="2540"/>
                <wp:wrapNone/>
                <wp:docPr id="22" name="Freeform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479040" y="1115060"/>
                          <a:ext cx="149860" cy="149860"/>
                        </a:xfrm>
                        <a:custGeom>
                          <a:avLst/>
                          <a:gdLst>
                            <a:gd name="T0" fmla="*/ 0 w 125"/>
                            <a:gd name="T1" fmla="*/ 102 h 115"/>
                            <a:gd name="T2" fmla="*/ 25 w 125"/>
                            <a:gd name="T3" fmla="*/ 13 h 115"/>
                            <a:gd name="T4" fmla="*/ 50 w 125"/>
                            <a:gd name="T5" fmla="*/ 13 h 115"/>
                            <a:gd name="T6" fmla="*/ 100 w 125"/>
                            <a:gd name="T7" fmla="*/ 25 h 115"/>
                            <a:gd name="T8" fmla="*/ 125 w 125"/>
                            <a:gd name="T9" fmla="*/ 25 h 115"/>
                            <a:gd name="T10" fmla="*/ 113 w 125"/>
                            <a:gd name="T11" fmla="*/ 115 h 115"/>
                            <a:gd name="T12" fmla="*/ 13 w 125"/>
                            <a:gd name="T13" fmla="*/ 102 h 115"/>
                            <a:gd name="T14" fmla="*/ 113 w 125"/>
                            <a:gd name="T15" fmla="*/ 38 h 115"/>
                            <a:gd name="T16" fmla="*/ 19 w 125"/>
                            <a:gd name="T17" fmla="*/ 44 h 115"/>
                            <a:gd name="T18" fmla="*/ 31 w 125"/>
                            <a:gd name="T19" fmla="*/ 57 h 115"/>
                            <a:gd name="T20" fmla="*/ 19 w 125"/>
                            <a:gd name="T21" fmla="*/ 64 h 115"/>
                            <a:gd name="T22" fmla="*/ 31 w 125"/>
                            <a:gd name="T23" fmla="*/ 76 h 115"/>
                            <a:gd name="T24" fmla="*/ 19 w 125"/>
                            <a:gd name="T25" fmla="*/ 83 h 115"/>
                            <a:gd name="T26" fmla="*/ 31 w 125"/>
                            <a:gd name="T27" fmla="*/ 96 h 115"/>
                            <a:gd name="T28" fmla="*/ 38 w 125"/>
                            <a:gd name="T29" fmla="*/ 44 h 115"/>
                            <a:gd name="T30" fmla="*/ 50 w 125"/>
                            <a:gd name="T31" fmla="*/ 57 h 115"/>
                            <a:gd name="T32" fmla="*/ 38 w 125"/>
                            <a:gd name="T33" fmla="*/ 64 h 115"/>
                            <a:gd name="T34" fmla="*/ 50 w 125"/>
                            <a:gd name="T35" fmla="*/ 76 h 115"/>
                            <a:gd name="T36" fmla="*/ 38 w 125"/>
                            <a:gd name="T37" fmla="*/ 83 h 115"/>
                            <a:gd name="T38" fmla="*/ 50 w 125"/>
                            <a:gd name="T39" fmla="*/ 96 h 115"/>
                            <a:gd name="T40" fmla="*/ 56 w 125"/>
                            <a:gd name="T41" fmla="*/ 44 h 115"/>
                            <a:gd name="T42" fmla="*/ 69 w 125"/>
                            <a:gd name="T43" fmla="*/ 57 h 115"/>
                            <a:gd name="T44" fmla="*/ 56 w 125"/>
                            <a:gd name="T45" fmla="*/ 64 h 115"/>
                            <a:gd name="T46" fmla="*/ 69 w 125"/>
                            <a:gd name="T47" fmla="*/ 76 h 115"/>
                            <a:gd name="T48" fmla="*/ 56 w 125"/>
                            <a:gd name="T49" fmla="*/ 83 h 115"/>
                            <a:gd name="T50" fmla="*/ 69 w 125"/>
                            <a:gd name="T51" fmla="*/ 96 h 115"/>
                            <a:gd name="T52" fmla="*/ 75 w 125"/>
                            <a:gd name="T53" fmla="*/ 44 h 115"/>
                            <a:gd name="T54" fmla="*/ 88 w 125"/>
                            <a:gd name="T55" fmla="*/ 57 h 115"/>
                            <a:gd name="T56" fmla="*/ 75 w 125"/>
                            <a:gd name="T57" fmla="*/ 64 h 115"/>
                            <a:gd name="T58" fmla="*/ 88 w 125"/>
                            <a:gd name="T59" fmla="*/ 76 h 115"/>
                            <a:gd name="T60" fmla="*/ 75 w 125"/>
                            <a:gd name="T61" fmla="*/ 83 h 115"/>
                            <a:gd name="T62" fmla="*/ 88 w 125"/>
                            <a:gd name="T63" fmla="*/ 96 h 115"/>
                            <a:gd name="T64" fmla="*/ 94 w 125"/>
                            <a:gd name="T65" fmla="*/ 44 h 115"/>
                            <a:gd name="T66" fmla="*/ 107 w 125"/>
                            <a:gd name="T67" fmla="*/ 57 h 115"/>
                            <a:gd name="T68" fmla="*/ 94 w 125"/>
                            <a:gd name="T69" fmla="*/ 64 h 115"/>
                            <a:gd name="T70" fmla="*/ 107 w 125"/>
                            <a:gd name="T71" fmla="*/ 76 h 115"/>
                            <a:gd name="T72" fmla="*/ 94 w 125"/>
                            <a:gd name="T73" fmla="*/ 83 h 115"/>
                            <a:gd name="T74" fmla="*/ 107 w 125"/>
                            <a:gd name="T75" fmla="*/ 96 h 115"/>
                            <a:gd name="T76" fmla="*/ 94 w 125"/>
                            <a:gd name="T77" fmla="*/ 19 h 115"/>
                            <a:gd name="T78" fmla="*/ 82 w 125"/>
                            <a:gd name="T79" fmla="*/ 0 h 115"/>
                            <a:gd name="T80" fmla="*/ 44 w 125"/>
                            <a:gd name="T81" fmla="*/ 19 h 115"/>
                            <a:gd name="T82" fmla="*/ 31 w 125"/>
                            <a:gd name="T83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20548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0" o:spid="_x0000_s1026" o:spt="100" style="position:absolute;left:0pt;margin-left:105.2pt;margin-top:0.2pt;height:11.8pt;width:11.8pt;z-index:-1396759552;mso-width-relative:page;mso-height-relative:page;" fillcolor="#205480" filled="t" stroked="f" coordsize="125,115" o:gfxdata="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32919;29972,16940;59944,16940;119888,32578;149860,32578;135473,149860;15585,132919;135473,49518;22778,57337;37165,74278;22778,83400;37165,99037;22778,108159;37165,125100;45557,57337;59944,74278;45557,83400;59944,99037;45557,108159;59944,125100;67137,57337;82722,74278;67137,83400;82722,99037;67137,108159;82722,125100;89916,57337;105501,74278;89916,83400;105501,99037;89916,108159;105501,125100;112694,57337;128280,74278;112694,83400;128280,99037;112694,108159;128280,125100;112694,24759;98308,0;52750,24759;37165,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1537536" behindDoc="1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120015</wp:posOffset>
                </wp:positionV>
                <wp:extent cx="162560" cy="161925"/>
                <wp:effectExtent l="0" t="0" r="8890" b="9525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54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79.1pt;margin-top:9.45pt;height:12.75pt;width:12.8pt;z-index:-1396746240;mso-width-relative:page;mso-height-relative:page;" fillcolor="#205480" filled="t" stroked="f" coordsize="607639,606722" o:gfxdata="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108366,121434;128681,121434;135469,128173;128681,134937;108366,134937;101602,128173;108366,121434;13548,61454;13548,148429;149011,148429;149011,61454;85554,113160;76982,113160;25740,53982;81268,99237;136796,53982;27097,33727;27097,40487;135462,40487;135462,33727;128676,33727;33859,33727;40645,13495;40645,20231;121914,20231;121914,13495;33859,0;128676,0;135462,6735;135462,20231;142224,20231;149011,26991;149011,40487;155773,40487;155797,40487;156464,40511;156797,40558;157107,40605;157512,40700;157750,40771;158107,40890;158369,40985;158678,41127;158988,41269;159226,41412;159535,41625;159750,41768;160083,42005;160298,42218;160559,42455;161012,42953;161107,43072;161417,43475;161559,43712;161750,44044;161893,44329;162036,44661;162155,44969;162250,45278;162345,45610;162417,45918;162488,46321;162512,46559;162536,47080;162560,47223;162560,47246;162560,155165;155773,161925;6762,161925;0,155165;0,47246;0,47223;0,47080;23,46559;71,46298;119,45918;190,45610;285,45278;404,44969;523,44661;666,44329;785,44044;1000,43712;1142,43475;1452,43072;1523,42953;1547,42953;1976,42455;2238,42218;2476,42005;2809,41768;3000,41625;3333,41412;3571,41269;3881,41127;4167,40985;4428,40890;4809,40771;5047,40700;5452,40605;5738,40558;6095,40511;6762,40487;13548,40487;13548,26991;20311,20231;27097,20231;27097,6735;33859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525248" behindDoc="1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135255</wp:posOffset>
                </wp:positionV>
                <wp:extent cx="182245" cy="163830"/>
                <wp:effectExtent l="0" t="0" r="0" b="8890"/>
                <wp:wrapNone/>
                <wp:docPr id="2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2479040" y="1445895"/>
                          <a:ext cx="182245" cy="163830"/>
                        </a:xfrm>
                        <a:custGeom>
                          <a:avLst/>
                          <a:gdLst>
                            <a:gd name="T0" fmla="*/ 54 w 126"/>
                            <a:gd name="T1" fmla="*/ 1 h 113"/>
                            <a:gd name="T2" fmla="*/ 84 w 126"/>
                            <a:gd name="T3" fmla="*/ 72 h 113"/>
                            <a:gd name="T4" fmla="*/ 49 w 126"/>
                            <a:gd name="T5" fmla="*/ 36 h 113"/>
                            <a:gd name="T6" fmla="*/ 62 w 126"/>
                            <a:gd name="T7" fmla="*/ 23 h 113"/>
                            <a:gd name="T8" fmla="*/ 54 w 126"/>
                            <a:gd name="T9" fmla="*/ 15 h 113"/>
                            <a:gd name="T10" fmla="*/ 37 w 126"/>
                            <a:gd name="T11" fmla="*/ 18 h 113"/>
                            <a:gd name="T12" fmla="*/ 10 w 126"/>
                            <a:gd name="T13" fmla="*/ 45 h 113"/>
                            <a:gd name="T14" fmla="*/ 25 w 126"/>
                            <a:gd name="T15" fmla="*/ 60 h 113"/>
                            <a:gd name="T16" fmla="*/ 35 w 126"/>
                            <a:gd name="T17" fmla="*/ 50 h 113"/>
                            <a:gd name="T18" fmla="*/ 70 w 126"/>
                            <a:gd name="T19" fmla="*/ 85 h 113"/>
                            <a:gd name="T20" fmla="*/ 12 w 126"/>
                            <a:gd name="T21" fmla="*/ 73 h 113"/>
                            <a:gd name="T22" fmla="*/ 3 w 126"/>
                            <a:gd name="T23" fmla="*/ 82 h 113"/>
                            <a:gd name="T24" fmla="*/ 11 w 126"/>
                            <a:gd name="T25" fmla="*/ 91 h 113"/>
                            <a:gd name="T26" fmla="*/ 10 w 126"/>
                            <a:gd name="T27" fmla="*/ 92 h 113"/>
                            <a:gd name="T28" fmla="*/ 8 w 126"/>
                            <a:gd name="T29" fmla="*/ 92 h 113"/>
                            <a:gd name="T30" fmla="*/ 0 w 126"/>
                            <a:gd name="T31" fmla="*/ 100 h 113"/>
                            <a:gd name="T32" fmla="*/ 8 w 126"/>
                            <a:gd name="T33" fmla="*/ 109 h 113"/>
                            <a:gd name="T34" fmla="*/ 17 w 126"/>
                            <a:gd name="T35" fmla="*/ 100 h 113"/>
                            <a:gd name="T36" fmla="*/ 16 w 126"/>
                            <a:gd name="T37" fmla="*/ 99 h 113"/>
                            <a:gd name="T38" fmla="*/ 18 w 126"/>
                            <a:gd name="T39" fmla="*/ 97 h 113"/>
                            <a:gd name="T40" fmla="*/ 84 w 126"/>
                            <a:gd name="T41" fmla="*/ 99 h 113"/>
                            <a:gd name="T42" fmla="*/ 94 w 126"/>
                            <a:gd name="T43" fmla="*/ 108 h 113"/>
                            <a:gd name="T44" fmla="*/ 107 w 126"/>
                            <a:gd name="T45" fmla="*/ 95 h 113"/>
                            <a:gd name="T46" fmla="*/ 97 w 126"/>
                            <a:gd name="T47" fmla="*/ 85 h 113"/>
                            <a:gd name="T48" fmla="*/ 54 w 126"/>
                            <a:gd name="T49" fmla="*/ 1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6" h="113">
                              <a:moveTo>
                                <a:pt x="54" y="1"/>
                              </a:moveTo>
                              <a:cubicBezTo>
                                <a:pt x="81" y="12"/>
                                <a:pt x="98" y="45"/>
                                <a:pt x="84" y="72"/>
                              </a:cubicBezTo>
                              <a:cubicBezTo>
                                <a:pt x="49" y="36"/>
                                <a:pt x="49" y="36"/>
                                <a:pt x="49" y="36"/>
                              </a:cubicBezTo>
                              <a:cubicBezTo>
                                <a:pt x="62" y="23"/>
                                <a:pt x="62" y="23"/>
                                <a:pt x="62" y="23"/>
                              </a:cubicBezTo>
                              <a:cubicBezTo>
                                <a:pt x="54" y="15"/>
                                <a:pt x="54" y="15"/>
                                <a:pt x="54" y="15"/>
                              </a:cubicBezTo>
                              <a:cubicBezTo>
                                <a:pt x="49" y="19"/>
                                <a:pt x="42" y="20"/>
                                <a:pt x="37" y="18"/>
                              </a:cubicBezTo>
                              <a:cubicBezTo>
                                <a:pt x="10" y="45"/>
                                <a:pt x="10" y="45"/>
                                <a:pt x="10" y="45"/>
                              </a:cubicBezTo>
                              <a:cubicBezTo>
                                <a:pt x="25" y="60"/>
                                <a:pt x="25" y="60"/>
                                <a:pt x="25" y="60"/>
                              </a:cubicBezTo>
                              <a:cubicBezTo>
                                <a:pt x="35" y="50"/>
                                <a:pt x="35" y="50"/>
                                <a:pt x="35" y="50"/>
                              </a:cubicBezTo>
                              <a:cubicBezTo>
                                <a:pt x="70" y="85"/>
                                <a:pt x="70" y="85"/>
                                <a:pt x="70" y="85"/>
                              </a:cubicBezTo>
                              <a:cubicBezTo>
                                <a:pt x="53" y="95"/>
                                <a:pt x="29" y="92"/>
                                <a:pt x="12" y="73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6" y="85"/>
                                <a:pt x="8" y="89"/>
                                <a:pt x="11" y="91"/>
                              </a:cubicBezTo>
                              <a:cubicBezTo>
                                <a:pt x="10" y="91"/>
                                <a:pt x="10" y="92"/>
                                <a:pt x="10" y="92"/>
                              </a:cubicBezTo>
                              <a:cubicBezTo>
                                <a:pt x="9" y="92"/>
                                <a:pt x="9" y="92"/>
                                <a:pt x="8" y="92"/>
                              </a:cubicBezTo>
                              <a:cubicBezTo>
                                <a:pt x="4" y="92"/>
                                <a:pt x="0" y="96"/>
                                <a:pt x="0" y="100"/>
                              </a:cubicBezTo>
                              <a:cubicBezTo>
                                <a:pt x="0" y="105"/>
                                <a:pt x="4" y="109"/>
                                <a:pt x="8" y="109"/>
                              </a:cubicBezTo>
                              <a:cubicBezTo>
                                <a:pt x="13" y="109"/>
                                <a:pt x="17" y="105"/>
                                <a:pt x="17" y="100"/>
                              </a:cubicBezTo>
                              <a:cubicBezTo>
                                <a:pt x="17" y="100"/>
                                <a:pt x="16" y="99"/>
                                <a:pt x="16" y="99"/>
                              </a:cubicBezTo>
                              <a:cubicBezTo>
                                <a:pt x="18" y="97"/>
                                <a:pt x="18" y="97"/>
                                <a:pt x="18" y="97"/>
                              </a:cubicBezTo>
                              <a:cubicBezTo>
                                <a:pt x="38" y="111"/>
                                <a:pt x="60" y="113"/>
                                <a:pt x="84" y="99"/>
                              </a:cubicBezTo>
                              <a:cubicBezTo>
                                <a:pt x="94" y="108"/>
                                <a:pt x="94" y="108"/>
                                <a:pt x="94" y="108"/>
                              </a:cubicBezTo>
                              <a:cubicBezTo>
                                <a:pt x="107" y="95"/>
                                <a:pt x="107" y="95"/>
                                <a:pt x="107" y="95"/>
                              </a:cubicBezTo>
                              <a:cubicBezTo>
                                <a:pt x="97" y="85"/>
                                <a:pt x="97" y="85"/>
                                <a:pt x="97" y="85"/>
                              </a:cubicBezTo>
                              <a:cubicBezTo>
                                <a:pt x="126" y="42"/>
                                <a:pt x="88" y="0"/>
                                <a:pt x="54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548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05.2pt;margin-top:10.65pt;height:12.9pt;width:14.35pt;z-index:-1396758528;mso-width-relative:page;mso-height-relative:page;" fillcolor="#205480" filled="t" stroked="f" coordsize="126,113" o:gfxdata="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AxCrkx0wAAAAkBAAAPAAAA&#10;AAAAAAEAIAAAACIAAABkcnMvZG93bnJldi54bWxQSwECFAAUAAAACACHTuJAqa5ZzeMFAAAsGQAA&#10;DgAAAAAAAAABACAAAAAiAQAAZHJzL2Uyb0RvYy54bWxQSwUGAAAAAAYABgBZAQAAdwkAAAAA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<v:path o:connectlocs="78105,1449;121496,104387;70873,52193;89676,33345;78105,21747;53516,26096;14463,65242;36159,86989;50623,72491;101247,123234;17356,105837;4339,118885;15910,131933;14463,133383;11571,133383;0,144982;11571,158030;24588,144982;23142,143532;26035,140632;121496,143532;135960,156580;154763,137733;140299,123234;78105,1449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533440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33655</wp:posOffset>
                </wp:positionV>
                <wp:extent cx="1799590" cy="457200"/>
                <wp:effectExtent l="0" t="0" r="1016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457200"/>
                          <a:chOff x="3559" y="14058"/>
                          <a:chExt cx="2834" cy="720"/>
                        </a:xfrm>
                      </wpg:grpSpPr>
                      <wps:wsp>
                        <wps:cNvPr id="47" name="矩形 39"/>
                        <wps:cNvSpPr/>
                        <wps:spPr>
                          <a:xfrm>
                            <a:off x="3559" y="14188"/>
                            <a:ext cx="2835" cy="531"/>
                          </a:xfrm>
                          <a:prstGeom prst="homePlate">
                            <a:avLst/>
                          </a:prstGeom>
                          <a:solidFill>
                            <a:srgbClr val="2054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文本框 40"/>
                        <wps:cNvSpPr txBox="1"/>
                        <wps:spPr>
                          <a:xfrm>
                            <a:off x="4228" y="14058"/>
                            <a:ext cx="1648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6" name="任意多边形 26"/>
                        <wps:cNvSpPr/>
                        <wps:spPr>
                          <a:xfrm>
                            <a:off x="3751" y="14278"/>
                            <a:ext cx="391" cy="3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5319" y="2826"/>
                              </a:cxn>
                              <a:cxn ang="0">
                                <a:pos x="308036" y="7065"/>
                              </a:cxn>
                              <a:cxn ang="0">
                                <a:pos x="316514" y="38151"/>
                              </a:cxn>
                              <a:cxn ang="0">
                                <a:pos x="349013" y="46629"/>
                              </a:cxn>
                              <a:cxn ang="0">
                                <a:pos x="353252" y="49455"/>
                              </a:cxn>
                              <a:cxn ang="0">
                                <a:pos x="308036" y="105976"/>
                              </a:cxn>
                              <a:cxn ang="0">
                                <a:pos x="274124" y="101737"/>
                              </a:cxn>
                              <a:cxn ang="0">
                                <a:pos x="284015" y="180865"/>
                              </a:cxn>
                              <a:cxn ang="0">
                                <a:pos x="251515" y="258580"/>
                              </a:cxn>
                              <a:cxn ang="0">
                                <a:pos x="97498" y="258580"/>
                              </a:cxn>
                              <a:cxn ang="0">
                                <a:pos x="97498" y="104563"/>
                              </a:cxn>
                              <a:cxn ang="0">
                                <a:pos x="241624" y="96085"/>
                              </a:cxn>
                              <a:cxn ang="0">
                                <a:pos x="247276" y="56520"/>
                              </a:cxn>
                              <a:cxn ang="0">
                                <a:pos x="315101" y="138475"/>
                              </a:cxn>
                              <a:cxn ang="0">
                                <a:pos x="320753" y="159670"/>
                              </a:cxn>
                              <a:cxn ang="0">
                                <a:pos x="278363" y="285428"/>
                              </a:cxn>
                              <a:cxn ang="0">
                                <a:pos x="70650" y="285428"/>
                              </a:cxn>
                              <a:cxn ang="0">
                                <a:pos x="70650" y="77715"/>
                              </a:cxn>
                              <a:cxn ang="0">
                                <a:pos x="196408" y="35325"/>
                              </a:cxn>
                              <a:cxn ang="0">
                                <a:pos x="234559" y="31086"/>
                              </a:cxn>
                              <a:cxn ang="0">
                                <a:pos x="200647" y="8478"/>
                              </a:cxn>
                              <a:cxn ang="0">
                                <a:pos x="50868" y="57933"/>
                              </a:cxn>
                              <a:cxn ang="0">
                                <a:pos x="50868" y="305210"/>
                              </a:cxn>
                              <a:cxn ang="0">
                                <a:pos x="298145" y="305210"/>
                              </a:cxn>
                              <a:cxn ang="0">
                                <a:pos x="347600" y="155431"/>
                              </a:cxn>
                              <a:cxn ang="0">
                                <a:pos x="324992" y="121519"/>
                              </a:cxn>
                              <a:cxn ang="0">
                                <a:pos x="175213" y="131410"/>
                              </a:cxn>
                              <a:cxn ang="0">
                                <a:pos x="199234" y="137062"/>
                              </a:cxn>
                              <a:cxn ang="0">
                                <a:pos x="175213" y="89020"/>
                              </a:cxn>
                              <a:cxn ang="0">
                                <a:pos x="110215" y="115867"/>
                              </a:cxn>
                              <a:cxn ang="0">
                                <a:pos x="81954" y="180865"/>
                              </a:cxn>
                              <a:cxn ang="0">
                                <a:pos x="175213" y="274124"/>
                              </a:cxn>
                              <a:cxn ang="0">
                                <a:pos x="240211" y="245863"/>
                              </a:cxn>
                              <a:cxn ang="0">
                                <a:pos x="248689" y="127171"/>
                              </a:cxn>
                              <a:cxn ang="0">
                                <a:pos x="224668" y="180865"/>
                              </a:cxn>
                              <a:cxn ang="0">
                                <a:pos x="210538" y="216190"/>
                              </a:cxn>
                              <a:cxn ang="0">
                                <a:pos x="139888" y="216190"/>
                              </a:cxn>
                              <a:cxn ang="0">
                                <a:pos x="139888" y="145540"/>
                              </a:cxn>
                              <a:cxn ang="0">
                                <a:pos x="175213" y="131410"/>
                              </a:cxn>
                              <a:cxn ang="0">
                                <a:pos x="186517" y="149779"/>
                              </a:cxn>
                              <a:cxn ang="0">
                                <a:pos x="151192" y="158257"/>
                              </a:cxn>
                              <a:cxn ang="0">
                                <a:pos x="151192" y="204886"/>
                              </a:cxn>
                              <a:cxn ang="0">
                                <a:pos x="197821" y="204886"/>
                              </a:cxn>
                              <a:cxn ang="0">
                                <a:pos x="207712" y="180865"/>
                              </a:cxn>
                              <a:cxn ang="0">
                                <a:pos x="183691" y="190756"/>
                              </a:cxn>
                              <a:cxn ang="0">
                                <a:pos x="165322" y="170974"/>
                              </a:cxn>
                              <a:cxn ang="0">
                                <a:pos x="296732" y="25434"/>
                              </a:cxn>
                              <a:cxn ang="0">
                                <a:pos x="264232" y="56520"/>
                              </a:cxn>
                              <a:cxn ang="0">
                                <a:pos x="300971" y="42390"/>
                              </a:cxn>
                              <a:cxn ang="0">
                                <a:pos x="312275" y="55107"/>
                              </a:cxn>
                              <a:cxn ang="0">
                                <a:pos x="281189" y="86193"/>
                              </a:cxn>
                              <a:cxn ang="0">
                                <a:pos x="330644" y="59346"/>
                              </a:cxn>
                            </a:cxnLst>
                            <a:pathLst>
                              <a:path w="252" h="252">
                                <a:moveTo>
                                  <a:pt x="176" y="34"/>
                                </a:moveTo>
                                <a:cubicBezTo>
                                  <a:pt x="209" y="2"/>
                                  <a:pt x="209" y="2"/>
                                  <a:pt x="209" y="2"/>
                                </a:cubicBezTo>
                                <a:cubicBezTo>
                                  <a:pt x="211" y="0"/>
                                  <a:pt x="215" y="0"/>
                                  <a:pt x="217" y="2"/>
                                </a:cubicBezTo>
                                <a:cubicBezTo>
                                  <a:pt x="218" y="3"/>
                                  <a:pt x="218" y="4"/>
                                  <a:pt x="218" y="5"/>
                                </a:cubicBezTo>
                                <a:cubicBezTo>
                                  <a:pt x="218" y="5"/>
                                  <a:pt x="218" y="5"/>
                                  <a:pt x="218" y="5"/>
                                </a:cubicBezTo>
                                <a:cubicBezTo>
                                  <a:pt x="224" y="27"/>
                                  <a:pt x="224" y="27"/>
                                  <a:pt x="224" y="27"/>
                                </a:cubicBezTo>
                                <a:cubicBezTo>
                                  <a:pt x="247" y="33"/>
                                  <a:pt x="247" y="33"/>
                                  <a:pt x="247" y="33"/>
                                </a:cubicBezTo>
                                <a:cubicBezTo>
                                  <a:pt x="247" y="33"/>
                                  <a:pt x="247" y="33"/>
                                  <a:pt x="247" y="33"/>
                                </a:cubicBezTo>
                                <a:cubicBezTo>
                                  <a:pt x="247" y="33"/>
                                  <a:pt x="247" y="33"/>
                                  <a:pt x="247" y="33"/>
                                </a:cubicBezTo>
                                <a:cubicBezTo>
                                  <a:pt x="248" y="34"/>
                                  <a:pt x="249" y="34"/>
                                  <a:pt x="250" y="35"/>
                                </a:cubicBezTo>
                                <a:cubicBezTo>
                                  <a:pt x="252" y="37"/>
                                  <a:pt x="252" y="41"/>
                                  <a:pt x="250" y="43"/>
                                </a:cubicBezTo>
                                <a:cubicBezTo>
                                  <a:pt x="218" y="75"/>
                                  <a:pt x="218" y="75"/>
                                  <a:pt x="218" y="75"/>
                                </a:cubicBezTo>
                                <a:cubicBezTo>
                                  <a:pt x="216" y="77"/>
                                  <a:pt x="214" y="78"/>
                                  <a:pt x="212" y="77"/>
                                </a:cubicBezTo>
                                <a:cubicBezTo>
                                  <a:pt x="194" y="72"/>
                                  <a:pt x="194" y="72"/>
                                  <a:pt x="194" y="72"/>
                                </a:cubicBezTo>
                                <a:cubicBezTo>
                                  <a:pt x="184" y="81"/>
                                  <a:pt x="184" y="81"/>
                                  <a:pt x="184" y="81"/>
                                </a:cubicBezTo>
                                <a:cubicBezTo>
                                  <a:pt x="194" y="94"/>
                                  <a:pt x="201" y="111"/>
                                  <a:pt x="201" y="128"/>
                                </a:cubicBezTo>
                                <a:cubicBezTo>
                                  <a:pt x="201" y="150"/>
                                  <a:pt x="192" y="169"/>
                                  <a:pt x="178" y="183"/>
                                </a:cubicBezTo>
                                <a:cubicBezTo>
                                  <a:pt x="178" y="183"/>
                                  <a:pt x="178" y="183"/>
                                  <a:pt x="178" y="183"/>
                                </a:cubicBezTo>
                                <a:cubicBezTo>
                                  <a:pt x="164" y="197"/>
                                  <a:pt x="145" y="205"/>
                                  <a:pt x="124" y="205"/>
                                </a:cubicBezTo>
                                <a:cubicBezTo>
                                  <a:pt x="102" y="205"/>
                                  <a:pt x="83" y="197"/>
                                  <a:pt x="69" y="183"/>
                                </a:cubicBezTo>
                                <a:cubicBezTo>
                                  <a:pt x="55" y="169"/>
                                  <a:pt x="47" y="150"/>
                                  <a:pt x="47" y="128"/>
                                </a:cubicBezTo>
                                <a:cubicBezTo>
                                  <a:pt x="47" y="107"/>
                                  <a:pt x="55" y="88"/>
                                  <a:pt x="69" y="74"/>
                                </a:cubicBezTo>
                                <a:cubicBezTo>
                                  <a:pt x="83" y="60"/>
                                  <a:pt x="102" y="52"/>
                                  <a:pt x="124" y="52"/>
                                </a:cubicBezTo>
                                <a:cubicBezTo>
                                  <a:pt x="141" y="52"/>
                                  <a:pt x="157" y="57"/>
                                  <a:pt x="171" y="68"/>
                                </a:cubicBezTo>
                                <a:cubicBezTo>
                                  <a:pt x="180" y="58"/>
                                  <a:pt x="180" y="58"/>
                                  <a:pt x="180" y="58"/>
                                </a:cubicBezTo>
                                <a:cubicBezTo>
                                  <a:pt x="175" y="40"/>
                                  <a:pt x="175" y="40"/>
                                  <a:pt x="175" y="40"/>
                                </a:cubicBezTo>
                                <a:cubicBezTo>
                                  <a:pt x="174" y="38"/>
                                  <a:pt x="175" y="36"/>
                                  <a:pt x="176" y="34"/>
                                </a:cubicBezTo>
                                <a:close/>
                                <a:moveTo>
                                  <a:pt x="223" y="98"/>
                                </a:moveTo>
                                <a:cubicBezTo>
                                  <a:pt x="223" y="98"/>
                                  <a:pt x="223" y="98"/>
                                  <a:pt x="223" y="98"/>
                                </a:cubicBezTo>
                                <a:cubicBezTo>
                                  <a:pt x="225" y="103"/>
                                  <a:pt x="226" y="108"/>
                                  <a:pt x="227" y="113"/>
                                </a:cubicBezTo>
                                <a:cubicBezTo>
                                  <a:pt x="227" y="118"/>
                                  <a:pt x="228" y="123"/>
                                  <a:pt x="228" y="128"/>
                                </a:cubicBezTo>
                                <a:cubicBezTo>
                                  <a:pt x="228" y="157"/>
                                  <a:pt x="216" y="183"/>
                                  <a:pt x="197" y="202"/>
                                </a:cubicBezTo>
                                <a:cubicBezTo>
                                  <a:pt x="178" y="221"/>
                                  <a:pt x="152" y="233"/>
                                  <a:pt x="124" y="233"/>
                                </a:cubicBezTo>
                                <a:cubicBezTo>
                                  <a:pt x="95" y="233"/>
                                  <a:pt x="69" y="221"/>
                                  <a:pt x="50" y="202"/>
                                </a:cubicBezTo>
                                <a:cubicBezTo>
                                  <a:pt x="31" y="183"/>
                                  <a:pt x="19" y="157"/>
                                  <a:pt x="19" y="128"/>
                                </a:cubicBezTo>
                                <a:cubicBezTo>
                                  <a:pt x="19" y="100"/>
                                  <a:pt x="31" y="74"/>
                                  <a:pt x="50" y="55"/>
                                </a:cubicBezTo>
                                <a:cubicBezTo>
                                  <a:pt x="69" y="36"/>
                                  <a:pt x="95" y="24"/>
                                  <a:pt x="124" y="24"/>
                                </a:cubicBezTo>
                                <a:cubicBezTo>
                                  <a:pt x="129" y="24"/>
                                  <a:pt x="134" y="25"/>
                                  <a:pt x="139" y="25"/>
                                </a:cubicBezTo>
                                <a:cubicBezTo>
                                  <a:pt x="144" y="26"/>
                                  <a:pt x="149" y="27"/>
                                  <a:pt x="154" y="29"/>
                                </a:cubicBezTo>
                                <a:cubicBezTo>
                                  <a:pt x="159" y="30"/>
                                  <a:pt x="164" y="27"/>
                                  <a:pt x="166" y="22"/>
                                </a:cubicBezTo>
                                <a:cubicBezTo>
                                  <a:pt x="168" y="17"/>
                                  <a:pt x="165" y="12"/>
                                  <a:pt x="159" y="10"/>
                                </a:cubicBezTo>
                                <a:cubicBezTo>
                                  <a:pt x="154" y="8"/>
                                  <a:pt x="148" y="7"/>
                                  <a:pt x="142" y="6"/>
                                </a:cubicBezTo>
                                <a:cubicBezTo>
                                  <a:pt x="136" y="5"/>
                                  <a:pt x="130" y="5"/>
                                  <a:pt x="124" y="5"/>
                                </a:cubicBezTo>
                                <a:cubicBezTo>
                                  <a:pt x="89" y="5"/>
                                  <a:pt x="58" y="18"/>
                                  <a:pt x="36" y="41"/>
                                </a:cubicBezTo>
                                <a:cubicBezTo>
                                  <a:pt x="14" y="63"/>
                                  <a:pt x="0" y="94"/>
                                  <a:pt x="0" y="128"/>
                                </a:cubicBezTo>
                                <a:cubicBezTo>
                                  <a:pt x="0" y="163"/>
                                  <a:pt x="14" y="194"/>
                                  <a:pt x="36" y="216"/>
                                </a:cubicBezTo>
                                <a:cubicBezTo>
                                  <a:pt x="58" y="238"/>
                                  <a:pt x="89" y="252"/>
                                  <a:pt x="124" y="252"/>
                                </a:cubicBezTo>
                                <a:cubicBezTo>
                                  <a:pt x="158" y="252"/>
                                  <a:pt x="189" y="238"/>
                                  <a:pt x="211" y="216"/>
                                </a:cubicBezTo>
                                <a:cubicBezTo>
                                  <a:pt x="234" y="194"/>
                                  <a:pt x="247" y="163"/>
                                  <a:pt x="247" y="128"/>
                                </a:cubicBezTo>
                                <a:cubicBezTo>
                                  <a:pt x="247" y="122"/>
                                  <a:pt x="247" y="116"/>
                                  <a:pt x="246" y="110"/>
                                </a:cubicBezTo>
                                <a:cubicBezTo>
                                  <a:pt x="245" y="104"/>
                                  <a:pt x="244" y="98"/>
                                  <a:pt x="242" y="92"/>
                                </a:cubicBezTo>
                                <a:cubicBezTo>
                                  <a:pt x="241" y="87"/>
                                  <a:pt x="235" y="84"/>
                                  <a:pt x="230" y="86"/>
                                </a:cubicBezTo>
                                <a:cubicBezTo>
                                  <a:pt x="225" y="87"/>
                                  <a:pt x="222" y="93"/>
                                  <a:pt x="223" y="98"/>
                                </a:cubicBezTo>
                                <a:close/>
                                <a:moveTo>
                                  <a:pt x="124" y="93"/>
                                </a:moveTo>
                                <a:cubicBezTo>
                                  <a:pt x="124" y="93"/>
                                  <a:pt x="124" y="93"/>
                                  <a:pt x="124" y="93"/>
                                </a:cubicBezTo>
                                <a:cubicBezTo>
                                  <a:pt x="130" y="93"/>
                                  <a:pt x="135" y="95"/>
                                  <a:pt x="141" y="97"/>
                                </a:cubicBezTo>
                                <a:cubicBezTo>
                                  <a:pt x="162" y="76"/>
                                  <a:pt x="162" y="76"/>
                                  <a:pt x="162" y="76"/>
                                </a:cubicBezTo>
                                <a:cubicBezTo>
                                  <a:pt x="151" y="68"/>
                                  <a:pt x="138" y="63"/>
                                  <a:pt x="124" y="63"/>
                                </a:cubicBezTo>
                                <a:cubicBezTo>
                                  <a:pt x="105" y="63"/>
                                  <a:pt x="89" y="71"/>
                                  <a:pt x="78" y="82"/>
                                </a:cubicBezTo>
                                <a:cubicBezTo>
                                  <a:pt x="78" y="82"/>
                                  <a:pt x="78" y="82"/>
                                  <a:pt x="78" y="82"/>
                                </a:cubicBezTo>
                                <a:cubicBezTo>
                                  <a:pt x="77" y="82"/>
                                  <a:pt x="77" y="82"/>
                                  <a:pt x="77" y="82"/>
                                </a:cubicBezTo>
                                <a:cubicBezTo>
                                  <a:pt x="66" y="94"/>
                                  <a:pt x="58" y="110"/>
                                  <a:pt x="58" y="128"/>
                                </a:cubicBezTo>
                                <a:cubicBezTo>
                                  <a:pt x="58" y="146"/>
                                  <a:pt x="66" y="163"/>
                                  <a:pt x="78" y="174"/>
                                </a:cubicBezTo>
                                <a:cubicBezTo>
                                  <a:pt x="89" y="186"/>
                                  <a:pt x="106" y="194"/>
                                  <a:pt x="124" y="194"/>
                                </a:cubicBezTo>
                                <a:cubicBezTo>
                                  <a:pt x="141" y="194"/>
                                  <a:pt x="158" y="186"/>
                                  <a:pt x="169" y="175"/>
                                </a:cubicBezTo>
                                <a:cubicBezTo>
                                  <a:pt x="170" y="174"/>
                                  <a:pt x="170" y="174"/>
                                  <a:pt x="170" y="174"/>
                                </a:cubicBezTo>
                                <a:cubicBezTo>
                                  <a:pt x="181" y="163"/>
                                  <a:pt x="189" y="146"/>
                                  <a:pt x="189" y="128"/>
                                </a:cubicBezTo>
                                <a:cubicBezTo>
                                  <a:pt x="189" y="114"/>
                                  <a:pt x="184" y="101"/>
                                  <a:pt x="176" y="90"/>
                                </a:cubicBezTo>
                                <a:cubicBezTo>
                                  <a:pt x="155" y="111"/>
                                  <a:pt x="155" y="111"/>
                                  <a:pt x="155" y="111"/>
                                </a:cubicBezTo>
                                <a:cubicBezTo>
                                  <a:pt x="157" y="116"/>
                                  <a:pt x="159" y="122"/>
                                  <a:pt x="159" y="128"/>
                                </a:cubicBezTo>
                                <a:cubicBezTo>
                                  <a:pt x="159" y="138"/>
                                  <a:pt x="155" y="147"/>
                                  <a:pt x="149" y="153"/>
                                </a:cubicBezTo>
                                <a:cubicBezTo>
                                  <a:pt x="149" y="153"/>
                                  <a:pt x="149" y="153"/>
                                  <a:pt x="149" y="153"/>
                                </a:cubicBezTo>
                                <a:cubicBezTo>
                                  <a:pt x="142" y="160"/>
                                  <a:pt x="133" y="164"/>
                                  <a:pt x="124" y="164"/>
                                </a:cubicBezTo>
                                <a:cubicBezTo>
                                  <a:pt x="114" y="164"/>
                                  <a:pt x="105" y="160"/>
                                  <a:pt x="99" y="153"/>
                                </a:cubicBezTo>
                                <a:cubicBezTo>
                                  <a:pt x="92" y="147"/>
                                  <a:pt x="88" y="138"/>
                                  <a:pt x="88" y="128"/>
                                </a:cubicBezTo>
                                <a:cubicBezTo>
                                  <a:pt x="88" y="119"/>
                                  <a:pt x="92" y="110"/>
                                  <a:pt x="99" y="103"/>
                                </a:cubicBezTo>
                                <a:cubicBezTo>
                                  <a:pt x="99" y="103"/>
                                  <a:pt x="99" y="103"/>
                                  <a:pt x="99" y="103"/>
                                </a:cubicBezTo>
                                <a:cubicBezTo>
                                  <a:pt x="105" y="97"/>
                                  <a:pt x="114" y="93"/>
                                  <a:pt x="124" y="93"/>
                                </a:cubicBezTo>
                                <a:close/>
                                <a:moveTo>
                                  <a:pt x="132" y="106"/>
                                </a:moveTo>
                                <a:cubicBezTo>
                                  <a:pt x="132" y="106"/>
                                  <a:pt x="132" y="106"/>
                                  <a:pt x="132" y="106"/>
                                </a:cubicBezTo>
                                <a:cubicBezTo>
                                  <a:pt x="129" y="105"/>
                                  <a:pt x="126" y="105"/>
                                  <a:pt x="124" y="105"/>
                                </a:cubicBezTo>
                                <a:cubicBezTo>
                                  <a:pt x="117" y="105"/>
                                  <a:pt x="111" y="107"/>
                                  <a:pt x="107" y="112"/>
                                </a:cubicBezTo>
                                <a:cubicBezTo>
                                  <a:pt x="103" y="116"/>
                                  <a:pt x="100" y="122"/>
                                  <a:pt x="100" y="128"/>
                                </a:cubicBezTo>
                                <a:cubicBezTo>
                                  <a:pt x="100" y="135"/>
                                  <a:pt x="103" y="141"/>
                                  <a:pt x="107" y="145"/>
                                </a:cubicBezTo>
                                <a:cubicBezTo>
                                  <a:pt x="111" y="149"/>
                                  <a:pt x="117" y="152"/>
                                  <a:pt x="124" y="152"/>
                                </a:cubicBezTo>
                                <a:cubicBezTo>
                                  <a:pt x="130" y="152"/>
                                  <a:pt x="136" y="149"/>
                                  <a:pt x="140" y="145"/>
                                </a:cubicBezTo>
                                <a:cubicBezTo>
                                  <a:pt x="140" y="145"/>
                                  <a:pt x="140" y="145"/>
                                  <a:pt x="140" y="145"/>
                                </a:cubicBezTo>
                                <a:cubicBezTo>
                                  <a:pt x="144" y="141"/>
                                  <a:pt x="147" y="135"/>
                                  <a:pt x="147" y="128"/>
                                </a:cubicBezTo>
                                <a:cubicBezTo>
                                  <a:pt x="147" y="126"/>
                                  <a:pt x="147" y="123"/>
                                  <a:pt x="146" y="120"/>
                                </a:cubicBezTo>
                                <a:cubicBezTo>
                                  <a:pt x="130" y="135"/>
                                  <a:pt x="130" y="135"/>
                                  <a:pt x="130" y="135"/>
                                </a:cubicBezTo>
                                <a:cubicBezTo>
                                  <a:pt x="127" y="139"/>
                                  <a:pt x="120" y="139"/>
                                  <a:pt x="117" y="135"/>
                                </a:cubicBezTo>
                                <a:cubicBezTo>
                                  <a:pt x="113" y="132"/>
                                  <a:pt x="113" y="125"/>
                                  <a:pt x="117" y="121"/>
                                </a:cubicBezTo>
                                <a:cubicBezTo>
                                  <a:pt x="132" y="106"/>
                                  <a:pt x="132" y="106"/>
                                  <a:pt x="132" y="106"/>
                                </a:cubicBezTo>
                                <a:close/>
                                <a:moveTo>
                                  <a:pt x="210" y="18"/>
                                </a:moveTo>
                                <a:cubicBezTo>
                                  <a:pt x="210" y="18"/>
                                  <a:pt x="210" y="18"/>
                                  <a:pt x="210" y="18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191" y="53"/>
                                  <a:pt x="191" y="53"/>
                                  <a:pt x="191" y="53"/>
                                </a:cubicBezTo>
                                <a:cubicBezTo>
                                  <a:pt x="213" y="30"/>
                                  <a:pt x="213" y="30"/>
                                  <a:pt x="213" y="30"/>
                                </a:cubicBezTo>
                                <a:cubicBezTo>
                                  <a:pt x="210" y="18"/>
                                  <a:pt x="210" y="18"/>
                                  <a:pt x="210" y="18"/>
                                </a:cubicBezTo>
                                <a:close/>
                                <a:moveTo>
                                  <a:pt x="221" y="39"/>
                                </a:moveTo>
                                <a:cubicBezTo>
                                  <a:pt x="221" y="39"/>
                                  <a:pt x="221" y="39"/>
                                  <a:pt x="221" y="39"/>
                                </a:cubicBezTo>
                                <a:cubicBezTo>
                                  <a:pt x="199" y="61"/>
                                  <a:pt x="199" y="61"/>
                                  <a:pt x="199" y="61"/>
                                </a:cubicBezTo>
                                <a:cubicBezTo>
                                  <a:pt x="212" y="65"/>
                                  <a:pt x="212" y="65"/>
                                  <a:pt x="212" y="65"/>
                                </a:cubicBezTo>
                                <a:cubicBezTo>
                                  <a:pt x="234" y="42"/>
                                  <a:pt x="234" y="42"/>
                                  <a:pt x="234" y="42"/>
                                </a:cubicBezTo>
                                <a:cubicBezTo>
                                  <a:pt x="221" y="39"/>
                                  <a:pt x="221" y="39"/>
                                  <a:pt x="221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55pt;margin-top:2.65pt;height:36pt;width:141.7pt;z-index:-893433856;mso-width-relative:page;mso-height-relative:page;" coordorigin="3559,14058" coordsize="2834,720" o:gfxdata="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">
                <o:lock v:ext="edit" aspectratio="f"/>
                <v:shape id="矩形 39" o:spid="_x0000_s1026" o:spt="15" type="#_x0000_t15" style="position:absolute;left:3559;top:14188;height:531;width:2835;v-text-anchor:middle;" fillcolor="#205480" filled="t" stroked="f" coordsize="21600,21600" o:gfxdata="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aoaevQAA&#10;ANsAAAAPAAAAAAAAAAEAIAAAACIAAABkcnMvZG93bnJldi54bWxQSwECFAAUAAAACACHTuJAMy8F&#10;njsAAAA5AAAAEAAAAAAAAAABACAAAAAMAQAAZHJzL3NoYXBleG1sLnhtbFBLBQYAAAAABgAGAFsB&#10;AAC2AwAAAAA=&#10;" adj="1957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0" o:spid="_x0000_s1026" o:spt="202" type="#_x0000_t202" style="position:absolute;left:4228;top:14058;height:720;width:1648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报考信息</w:t>
                        </w:r>
                      </w:p>
                    </w:txbxContent>
                  </v:textbox>
                </v:shape>
                <v:shape id="_x0000_s1026" o:spid="_x0000_s1026" o:spt="100" style="position:absolute;left:3751;top:14278;height:391;width:391;" fillcolor="#FFFFFF [3212]" filled="t" stroked="f" coordsize="252,252" o:gfxdata="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kA7WvQAA&#10;ANsAAAAPAAAAAAAAAAEAIAAAACIAAABkcnMvZG93bnJldi54bWxQSwECFAAUAAAACACHTuJAMy8F&#10;njsAAAA5AAAAEAAAAAAAAAABACAAAAAMAQAAZHJzL3NoYXBleG1sLnhtbFBLBQYAAAAABgAGAFsB&#10;AAC2AwAAAAA=&#10;" path="m176,34c209,2,209,2,209,2c211,0,215,0,217,2c218,3,218,4,218,5c218,5,218,5,218,5c224,27,224,27,224,27c247,33,247,33,247,33c247,33,247,33,247,33c247,33,247,33,247,33c248,34,249,34,250,35c252,37,252,41,250,43c218,75,218,75,218,75c216,77,214,78,212,77c194,72,194,72,194,72c184,81,184,81,184,81c194,94,201,111,201,128c201,150,192,169,178,183c178,183,178,183,178,183c164,197,145,205,124,205c102,205,83,197,69,183c55,169,47,150,47,128c47,107,55,88,69,74c83,60,102,52,124,52c141,52,157,57,171,68c180,58,180,58,180,58c175,40,175,40,175,40c174,38,175,36,176,34xm223,98c223,98,223,98,223,98c225,103,226,108,227,113c227,118,228,123,228,128c228,157,216,183,197,202c178,221,152,233,124,233c95,233,69,221,50,202c31,183,19,157,19,128c19,100,31,74,50,55c69,36,95,24,124,24c129,24,134,25,139,25c144,26,149,27,154,29c159,30,164,27,166,22c168,17,165,12,159,10c154,8,148,7,142,6c136,5,130,5,124,5c89,5,58,18,36,41c14,63,0,94,0,128c0,163,14,194,36,216c58,238,89,252,124,252c158,252,189,238,211,216c234,194,247,163,247,128c247,122,247,116,246,110c245,104,244,98,242,92c241,87,235,84,230,86c225,87,222,93,223,98xm124,93c124,93,124,93,124,93c130,93,135,95,141,97c162,76,162,76,162,76c151,68,138,63,124,63c105,63,89,71,78,82c78,82,78,82,78,82c77,82,77,82,77,82c66,94,58,110,58,128c58,146,66,163,78,174c89,186,106,194,124,194c141,194,158,186,169,175c170,174,170,174,170,174c181,163,189,146,189,128c189,114,184,101,176,90c155,111,155,111,155,111c157,116,159,122,159,128c159,138,155,147,149,153c149,153,149,153,149,153c142,160,133,164,124,164c114,164,105,160,99,153c92,147,88,138,88,128c88,119,92,110,99,103c99,103,99,103,99,103c105,97,114,93,124,93xm132,106c132,106,132,106,132,106c129,105,126,105,124,105c117,105,111,107,107,112c103,116,100,122,100,128c100,135,103,141,107,145c111,149,117,152,124,152c130,152,136,149,140,145c140,145,140,145,140,145c144,141,147,135,147,128c147,126,147,123,146,120c130,135,130,135,130,135c127,139,120,139,117,135c113,132,113,125,117,121c132,106,132,106,132,106xm210,18c210,18,210,18,210,18c187,40,187,40,187,40c191,53,191,53,191,53c213,30,213,30,213,30c210,18,210,18,210,18xm221,39c221,39,221,39,221,39c199,61,199,61,199,61c212,65,212,65,212,65c234,42,234,42,234,42c221,39,221,39,221,39xe">
                  <v:path o:connectlocs="295319,2826;308036,7065;316514,38151;349013,46629;353252,49455;308036,105976;274124,101737;284015,180865;251515,258580;97498,258580;97498,104563;241624,96085;247276,56520;315101,138475;320753,159670;278363,285428;70650,285428;70650,77715;196408,35325;234559,31086;200647,8478;50868,57933;50868,305210;298145,305210;347600,155431;324992,121519;175213,131410;199234,137062;175213,89020;110215,115867;81954,180865;175213,274124;240211,245863;248689,127171;224668,180865;210538,216190;139888,216190;139888,145540;175213,131410;186517,149779;151192,158257;151192,204886;197821,204886;207712,180865;183691,190756;165322,170974;296732,25434;264232,56520;300971,42390;312275,55107;281189,86193;330644,59346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0153241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160655</wp:posOffset>
                </wp:positionV>
                <wp:extent cx="6750050" cy="35560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经济学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6.45pt;margin-top:12.65pt;height:28pt;width:531.5pt;z-index:-893434880;mso-width-relative:page;mso-height-relative:page;" filled="f" stroked="f" coordsize="21600,21600" o:gfxdata="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mBi42AAAAAoBAAAPAAAAAAAAAAEAIAAAACIAAABkcnMvZG93bnJldi54bWxQSwECFAAUAAAACACH&#10;TuJAQinHXi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经济学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601" w:tblpY="288"/>
        <w:tblOverlap w:val="never"/>
        <w:tblW w:w="1021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676"/>
        <w:gridCol w:w="1575"/>
        <w:gridCol w:w="1743"/>
        <w:gridCol w:w="1744"/>
        <w:gridCol w:w="15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887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初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试成绩</w:t>
            </w:r>
          </w:p>
        </w:tc>
        <w:tc>
          <w:tcPr>
            <w:tcW w:w="167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英语</w:t>
            </w:r>
          </w:p>
        </w:tc>
        <w:tc>
          <w:tcPr>
            <w:tcW w:w="15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思想政治</w:t>
            </w:r>
          </w:p>
        </w:tc>
        <w:tc>
          <w:tcPr>
            <w:tcW w:w="17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业务课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1</w:t>
            </w:r>
          </w:p>
        </w:tc>
        <w:tc>
          <w:tcPr>
            <w:tcW w:w="17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业务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课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2</w:t>
            </w:r>
          </w:p>
        </w:tc>
        <w:tc>
          <w:tcPr>
            <w:tcW w:w="159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总分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87" w:type="dxa"/>
            <w:vMerge w:val="continue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67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75</w:t>
            </w:r>
          </w:p>
        </w:tc>
        <w:tc>
          <w:tcPr>
            <w:tcW w:w="15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6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>1</w:t>
            </w:r>
          </w:p>
        </w:tc>
        <w:tc>
          <w:tcPr>
            <w:tcW w:w="17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60</w:t>
            </w:r>
          </w:p>
        </w:tc>
        <w:tc>
          <w:tcPr>
            <w:tcW w:w="174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60</w:t>
            </w:r>
          </w:p>
        </w:tc>
        <w:tc>
          <w:tcPr>
            <w:tcW w:w="159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256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534464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938530</wp:posOffset>
                </wp:positionV>
                <wp:extent cx="1799590" cy="457200"/>
                <wp:effectExtent l="0" t="0" r="1016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457200"/>
                          <a:chOff x="3489" y="3553"/>
                          <a:chExt cx="2834" cy="720"/>
                        </a:xfrm>
                      </wpg:grpSpPr>
                      <wps:wsp>
                        <wps:cNvPr id="62" name="矩形 39"/>
                        <wps:cNvSpPr/>
                        <wps:spPr>
                          <a:xfrm>
                            <a:off x="3489" y="3691"/>
                            <a:ext cx="2835" cy="531"/>
                          </a:xfrm>
                          <a:prstGeom prst="homePlate">
                            <a:avLst/>
                          </a:prstGeom>
                          <a:solidFill>
                            <a:srgbClr val="2054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文本框 37"/>
                        <wps:cNvSpPr txBox="1"/>
                        <wps:spPr>
                          <a:xfrm>
                            <a:off x="4228" y="3553"/>
                            <a:ext cx="1617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4" name="任意多边形 4"/>
                        <wps:cNvSpPr>
                          <a:spLocks noChangeAspect="1"/>
                        </wps:cNvSpPr>
                        <wps:spPr>
                          <a:xfrm>
                            <a:off x="3781" y="3796"/>
                            <a:ext cx="409" cy="2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55pt;margin-top:73.9pt;height:36pt;width:141.7pt;z-index:-893432832;mso-width-relative:page;mso-height-relative:page;" coordorigin="3489,3553" coordsize="2834,720" o:gfxdata="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">
                <o:lock v:ext="edit" aspectratio="f"/>
                <v:shape id="矩形 39" o:spid="_x0000_s1026" o:spt="15" type="#_x0000_t15" style="position:absolute;left:3489;top:3691;height:531;width:2835;v-text-anchor:middle;" fillcolor="#205480" filled="t" stroked="f" coordsize="21600,21600" o:gfxdata="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h5Zr4A&#10;AADbAAAADwAAAAAAAAABACAAAAAiAAAAZHJzL2Rvd25yZXYueG1sUEsBAhQAFAAAAAgAh07iQDMv&#10;BZ47AAAAOQAAABAAAAAAAAAAAQAgAAAADQEAAGRycy9zaGFwZXhtbC54bWxQSwUGAAAAAAYABgBb&#10;AQAAtwMAAAAA&#10;" adj="1957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37" o:spid="_x0000_s1026" o:spt="202" type="#_x0000_t202" style="position:absolute;left:4228;top:3553;height:720;width:1617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100" style="position:absolute;left:3781;top:3796;height:288;width:409;" fillcolor="#FFFFFF [3212]" filled="t" stroked="f" coordsize="263,184" o:gfxdata="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f9mi8AAAA&#10;2g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539584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2101850</wp:posOffset>
                </wp:positionV>
                <wp:extent cx="1799590" cy="457200"/>
                <wp:effectExtent l="0" t="0" r="1016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457200"/>
                          <a:chOff x="3529" y="5903"/>
                          <a:chExt cx="2834" cy="720"/>
                        </a:xfrm>
                      </wpg:grpSpPr>
                      <wps:wsp>
                        <wps:cNvPr id="41" name="矩形 39"/>
                        <wps:cNvSpPr/>
                        <wps:spPr>
                          <a:xfrm>
                            <a:off x="3529" y="6049"/>
                            <a:ext cx="2835" cy="531"/>
                          </a:xfrm>
                          <a:prstGeom prst="homePlate">
                            <a:avLst/>
                          </a:prstGeom>
                          <a:solidFill>
                            <a:srgbClr val="2054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文本框 34"/>
                        <wps:cNvSpPr txBox="1"/>
                        <wps:spPr>
                          <a:xfrm>
                            <a:off x="4228" y="5903"/>
                            <a:ext cx="1752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科研经历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任意多边形 5"/>
                        <wps:cNvSpPr>
                          <a:spLocks noChangeAspect="1"/>
                        </wps:cNvSpPr>
                        <wps:spPr>
                          <a:xfrm>
                            <a:off x="3811" y="6179"/>
                            <a:ext cx="298" cy="2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63"/>
                              </a:cxn>
                              <a:cxn ang="0">
                                <a:pos x="52" y="59"/>
                              </a:cxn>
                              <a:cxn ang="0">
                                <a:pos x="67" y="59"/>
                              </a:cxn>
                              <a:cxn ang="0">
                                <a:pos x="70" y="63"/>
                              </a:cxn>
                              <a:cxn ang="0">
                                <a:pos x="70" y="68"/>
                              </a:cxn>
                              <a:cxn ang="0">
                                <a:pos x="67" y="72"/>
                              </a:cxn>
                              <a:cxn ang="0">
                                <a:pos x="52" y="72"/>
                              </a:cxn>
                              <a:cxn ang="0">
                                <a:pos x="48" y="68"/>
                              </a:cxn>
                              <a:cxn ang="0">
                                <a:pos x="48" y="63"/>
                              </a:cxn>
                              <a:cxn ang="0">
                                <a:pos x="35" y="20"/>
                              </a:cxn>
                              <a:cxn ang="0">
                                <a:pos x="4" y="20"/>
                              </a:cxn>
                              <a:cxn ang="0">
                                <a:pos x="0" y="26"/>
                              </a:cxn>
                              <a:cxn ang="0">
                                <a:pos x="0" y="46"/>
                              </a:cxn>
                              <a:cxn ang="0">
                                <a:pos x="37" y="61"/>
                              </a:cxn>
                              <a:cxn ang="0">
                                <a:pos x="42" y="61"/>
                              </a:cxn>
                              <a:cxn ang="0">
                                <a:pos x="42" y="57"/>
                              </a:cxn>
                              <a:cxn ang="0">
                                <a:pos x="46" y="54"/>
                              </a:cxn>
                              <a:cxn ang="0">
                                <a:pos x="70" y="54"/>
                              </a:cxn>
                              <a:cxn ang="0">
                                <a:pos x="76" y="57"/>
                              </a:cxn>
                              <a:cxn ang="0">
                                <a:pos x="76" y="61"/>
                              </a:cxn>
                              <a:cxn ang="0">
                                <a:pos x="82" y="61"/>
                              </a:cxn>
                              <a:cxn ang="0">
                                <a:pos x="119" y="46"/>
                              </a:cxn>
                              <a:cxn ang="0">
                                <a:pos x="119" y="25"/>
                              </a:cxn>
                              <a:cxn ang="0">
                                <a:pos x="115" y="20"/>
                              </a:cxn>
                              <a:cxn ang="0">
                                <a:pos x="83" y="20"/>
                              </a:cxn>
                              <a:cxn ang="0">
                                <a:pos x="35" y="20"/>
                              </a:cxn>
                              <a:cxn ang="0">
                                <a:pos x="74" y="20"/>
                              </a:cxn>
                              <a:cxn ang="0">
                                <a:pos x="74" y="13"/>
                              </a:cxn>
                              <a:cxn ang="0">
                                <a:pos x="72" y="9"/>
                              </a:cxn>
                              <a:cxn ang="0">
                                <a:pos x="47" y="9"/>
                              </a:cxn>
                              <a:cxn ang="0">
                                <a:pos x="44" y="13"/>
                              </a:cxn>
                              <a:cxn ang="0">
                                <a:pos x="44" y="20"/>
                              </a:cxn>
                              <a:cxn ang="0">
                                <a:pos x="35" y="20"/>
                              </a:cxn>
                              <a:cxn ang="0">
                                <a:pos x="35" y="7"/>
                              </a:cxn>
                              <a:cxn ang="0">
                                <a:pos x="41" y="1"/>
                              </a:cxn>
                              <a:cxn ang="0">
                                <a:pos x="77" y="1"/>
                              </a:cxn>
                              <a:cxn ang="0">
                                <a:pos x="84" y="7"/>
                              </a:cxn>
                              <a:cxn ang="0">
                                <a:pos x="83" y="20"/>
                              </a:cxn>
                              <a:cxn ang="0">
                                <a:pos x="74" y="2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105"/>
                              </a:cxn>
                              <a:cxn ang="0">
                                <a:pos x="113" y="111"/>
                              </a:cxn>
                              <a:cxn ang="0">
                                <a:pos x="5" y="111"/>
                              </a:cxn>
                              <a:cxn ang="0">
                                <a:pos x="0" y="106"/>
                              </a:cxn>
                              <a:cxn ang="0">
                                <a:pos x="0" y="50"/>
                              </a:cxn>
                              <a:cxn ang="0">
                                <a:pos x="43" y="67"/>
                              </a:cxn>
                              <a:cxn ang="0">
                                <a:pos x="43" y="72"/>
                              </a:cxn>
                              <a:cxn ang="0">
                                <a:pos x="48" y="78"/>
                              </a:cxn>
                              <a:cxn ang="0">
                                <a:pos x="70" y="78"/>
                              </a:cxn>
                              <a:cxn ang="0">
                                <a:pos x="76" y="72"/>
                              </a:cxn>
                              <a:cxn ang="0">
                                <a:pos x="76" y="67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</a:cxnLst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55pt;margin-top:165.5pt;height:36pt;width:141.7pt;z-index:-893427712;mso-width-relative:page;mso-height-relative:page;" coordorigin="3529,5903" coordsize="2834,720" o:gfxdata="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">
                <o:lock v:ext="edit" aspectratio="f"/>
                <v:shape id="矩形 39" o:spid="_x0000_s1026" o:spt="15" type="#_x0000_t15" style="position:absolute;left:3529;top:6049;height:531;width:2835;v-text-anchor:middle;" fillcolor="#205480" filled="t" stroked="f" coordsize="21600,21600" o:gfxdata="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M+7cb4A&#10;AADbAAAADwAAAAAAAAABACAAAAAiAAAAZHJzL2Rvd25yZXYueG1sUEsBAhQAFAAAAAgAh07iQDMv&#10;BZ47AAAAOQAAABAAAAAAAAAAAQAgAAAADQEAAGRycy9zaGFwZXhtbC54bWxQSwUGAAAAAAYABgBb&#10;AQAAtwMAAAAA&#10;" adj="1957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4228;top:5903;height:720;width:1752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科研经历</w:t>
                        </w:r>
                      </w:p>
                    </w:txbxContent>
                  </v:textbox>
                </v:shape>
                <v:shape id="_x0000_s1026" o:spid="_x0000_s1026" o:spt="100" style="position:absolute;left:3811;top:6179;height:277;width:298;" fillcolor="#FFFFFF [3212]" filled="t" stroked="f" coordsize="120,112" o:gfxdata="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8nLULsAAADa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0153036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57150</wp:posOffset>
                </wp:positionV>
                <wp:extent cx="6750050" cy="168084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168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稻壳大学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经济学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稻壳大学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统计学（双学位）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全系排名5/90，平均绩点GPA 3.8/4.0，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荣誉证书：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获院一等奖学金2次、国家励志奖学金；院”优秀学生干部“称号；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CET-6、TEM-4，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会计从业资格证、国家计算机四级证书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6.45pt;margin-top:4.5pt;height:132.35pt;width:531.5pt;z-index:-893436928;mso-width-relative:page;mso-height-relative:page;" filled="f" stroked="f" coordsize="21600,21600" o:gfxdata="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f5&#10;HKvXAAAACgEAAA8AAAAAAAAAAQAgAAAAIgAAAGRycy9kb3ducmV2LnhtbFBLAQIUABQAAAAIAIdO&#10;4kCD49rQJAIAACs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稻壳大学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经济学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稻壳大学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统计学（双学位）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全系排名5/90，平均绩点GPA 3.8/4.0，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荣誉证书：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获院一等奖学金2次、国家励志奖学金；院”优秀学生干部“称号；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CET-6、TEM-4，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会计从业资格证、国家计算机四级证书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401529344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45720</wp:posOffset>
                </wp:positionV>
                <wp:extent cx="6750050" cy="1397000"/>
                <wp:effectExtent l="0" t="0" r="0" b="0"/>
                <wp:wrapNone/>
                <wp:docPr id="51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Style w:val="6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项目经历：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年3月加入xx导师项目组，参与“华南地区产业经济研究组”课题小组，深入25家微型企业调研，开展调查问卷，进行数据分析，撰写《华南地区微型企业发展模式》论文1篇，发表在《xx大学学报》上，影响因子：xx，被下载次数xx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Style w:val="6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毕业论文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"https://kns.cnki.net/kns/detail/detail.aspx?QueryID=3&amp;CurRec=23&amp;DbCode= CJFD&amp;dbname=CJFDLAST2020&amp;filename=XIXJ202001031&amp;urlid=&amp;yx=" \t "https://kns.cnki.net/kns/brief/_blank" </w:instrTex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关于如何加强产业经济与新媒体融合的发展模式探讨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66.45pt;margin-top:3.6pt;height:110pt;width:531.5pt;z-index:-893437952;mso-width-relative:page;mso-height-relative:page;" filled="f" stroked="f" coordsize="21600,21600" o:gfxdata="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GLRSXbAAAACgEAAA8AAAAAAAAAAQAg&#10;AAAAIgAAAGRycy9kb3ducmV2LnhtbFBLAQIUABQAAAAIAIdO4kCz0lux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Style w:val="6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项目经历：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年3月加入xx导师项目组，参与“华南地区产业经济研究组”课题小组，深入25家微型企业调研，开展调查问卷，进行数据分析，撰写《华南地区微型企业发展模式》论文1篇，发表在《xx大学学报》上，影响因子：xx，被下载次数xx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Style w:val="6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毕业论文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"https://kns.cnki.net/kns/detail/detail.aspx?QueryID=3&amp;CurRec=23&amp;DbCode= CJFD&amp;dbname=CJFDLAST2020&amp;filename=XIXJ202001031&amp;urlid=&amp;yx=" \t "https://kns.cnki.net/kns/brief/_blank" </w:instrTex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关于如何加强产业经济与新媒体融合的发展模式探讨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541632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160655</wp:posOffset>
                </wp:positionV>
                <wp:extent cx="1799590" cy="457200"/>
                <wp:effectExtent l="0" t="0" r="1016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457200"/>
                          <a:chOff x="3535" y="11561"/>
                          <a:chExt cx="2834" cy="720"/>
                        </a:xfrm>
                      </wpg:grpSpPr>
                      <wps:wsp>
                        <wps:cNvPr id="46" name="矩形 39"/>
                        <wps:cNvSpPr/>
                        <wps:spPr>
                          <a:xfrm>
                            <a:off x="3535" y="11694"/>
                            <a:ext cx="2835" cy="531"/>
                          </a:xfrm>
                          <a:prstGeom prst="homePlate">
                            <a:avLst/>
                          </a:prstGeom>
                          <a:solidFill>
                            <a:srgbClr val="2054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文本框 31"/>
                        <wps:cNvSpPr txBox="1"/>
                        <wps:spPr>
                          <a:xfrm>
                            <a:off x="4228" y="11561"/>
                            <a:ext cx="163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9" name="任意多边形 49"/>
                        <wps:cNvSpPr/>
                        <wps:spPr>
                          <a:xfrm>
                            <a:off x="3751" y="11778"/>
                            <a:ext cx="369" cy="3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0980" y="161872"/>
                              </a:cxn>
                              <a:cxn ang="0">
                                <a:pos x="120650" y="203604"/>
                              </a:cxn>
                              <a:cxn ang="0">
                                <a:pos x="161290" y="103699"/>
                              </a:cxn>
                              <a:cxn ang="0">
                                <a:pos x="213360" y="37938"/>
                              </a:cxn>
                              <a:cxn ang="0">
                                <a:pos x="260350" y="31615"/>
                              </a:cxn>
                              <a:cxn ang="0">
                                <a:pos x="278130" y="94846"/>
                              </a:cxn>
                              <a:cxn ang="0">
                                <a:pos x="311150" y="127727"/>
                              </a:cxn>
                              <a:cxn ang="0">
                                <a:pos x="323850" y="184635"/>
                              </a:cxn>
                              <a:cxn ang="0">
                                <a:pos x="287020" y="213721"/>
                              </a:cxn>
                              <a:cxn ang="0">
                                <a:pos x="292100" y="242808"/>
                              </a:cxn>
                              <a:cxn ang="0">
                                <a:pos x="242570" y="292128"/>
                              </a:cxn>
                              <a:cxn ang="0">
                                <a:pos x="196850" y="292128"/>
                              </a:cxn>
                              <a:cxn ang="0">
                                <a:pos x="182880" y="323744"/>
                              </a:cxn>
                              <a:cxn ang="0">
                                <a:pos x="127000" y="311097"/>
                              </a:cxn>
                              <a:cxn ang="0">
                                <a:pos x="93980" y="278217"/>
                              </a:cxn>
                              <a:cxn ang="0">
                                <a:pos x="30480" y="260512"/>
                              </a:cxn>
                              <a:cxn ang="0">
                                <a:pos x="36830" y="213721"/>
                              </a:cxn>
                              <a:cxn ang="0">
                                <a:pos x="0" y="184635"/>
                              </a:cxn>
                              <a:cxn ang="0">
                                <a:pos x="11430" y="127727"/>
                              </a:cxn>
                              <a:cxn ang="0">
                                <a:pos x="44450" y="94846"/>
                              </a:cxn>
                              <a:cxn ang="0">
                                <a:pos x="62230" y="31615"/>
                              </a:cxn>
                              <a:cxn ang="0">
                                <a:pos x="110490" y="37938"/>
                              </a:cxn>
                              <a:cxn ang="0">
                                <a:pos x="139700" y="0"/>
                              </a:cxn>
                              <a:cxn ang="0">
                                <a:pos x="196850" y="12646"/>
                              </a:cxn>
                              <a:cxn ang="0">
                                <a:pos x="203200" y="60702"/>
                              </a:cxn>
                              <a:cxn ang="0">
                                <a:pos x="171450" y="41732"/>
                              </a:cxn>
                              <a:cxn ang="0">
                                <a:pos x="151130" y="41732"/>
                              </a:cxn>
                              <a:cxn ang="0">
                                <a:pos x="100330" y="72083"/>
                              </a:cxn>
                              <a:cxn ang="0">
                                <a:pos x="71120" y="58172"/>
                              </a:cxn>
                              <a:cxn ang="0">
                                <a:pos x="71120" y="99905"/>
                              </a:cxn>
                              <a:cxn ang="0">
                                <a:pos x="41910" y="151755"/>
                              </a:cxn>
                              <a:cxn ang="0">
                                <a:pos x="41910" y="171989"/>
                              </a:cxn>
                              <a:cxn ang="0">
                                <a:pos x="71120" y="223838"/>
                              </a:cxn>
                              <a:cxn ang="0">
                                <a:pos x="69850" y="239014"/>
                              </a:cxn>
                              <a:cxn ang="0">
                                <a:pos x="83820" y="254189"/>
                              </a:cxn>
                              <a:cxn ang="0">
                                <a:pos x="140970" y="269365"/>
                              </a:cxn>
                              <a:cxn ang="0">
                                <a:pos x="171450" y="298451"/>
                              </a:cxn>
                              <a:cxn ang="0">
                                <a:pos x="203200" y="263042"/>
                              </a:cxn>
                              <a:cxn ang="0">
                                <a:pos x="223520" y="252925"/>
                              </a:cxn>
                              <a:cxn ang="0">
                                <a:pos x="266700" y="251660"/>
                              </a:cxn>
                              <a:cxn ang="0">
                                <a:pos x="262890" y="204869"/>
                              </a:cxn>
                              <a:cxn ang="0">
                                <a:pos x="281940" y="171989"/>
                              </a:cxn>
                              <a:cxn ang="0">
                                <a:pos x="281940" y="151755"/>
                              </a:cxn>
                              <a:cxn ang="0">
                                <a:pos x="252730" y="99905"/>
                              </a:cxn>
                              <a:cxn ang="0">
                                <a:pos x="266700" y="72083"/>
                              </a:cxn>
                              <a:cxn ang="0">
                                <a:pos x="223520" y="72083"/>
                              </a:cxn>
                              <a:cxn ang="0">
                                <a:pos x="193040" y="131521"/>
                              </a:cxn>
                              <a:cxn ang="0">
                                <a:pos x="118110" y="161872"/>
                              </a:cxn>
                              <a:cxn ang="0">
                                <a:pos x="193040" y="192223"/>
                              </a:cxn>
                            </a:cxnLst>
                            <a:pathLst>
                              <a:path w="255" h="256">
                                <a:moveTo>
                                  <a:pt x="127" y="82"/>
                                </a:moveTo>
                                <a:cubicBezTo>
                                  <a:pt x="140" y="82"/>
                                  <a:pt x="152" y="87"/>
                                  <a:pt x="160" y="96"/>
                                </a:cubicBezTo>
                                <a:cubicBezTo>
                                  <a:pt x="168" y="104"/>
                                  <a:pt x="174" y="115"/>
                                  <a:pt x="174" y="128"/>
                                </a:cubicBezTo>
                                <a:cubicBezTo>
                                  <a:pt x="174" y="141"/>
                                  <a:pt x="168" y="152"/>
                                  <a:pt x="160" y="161"/>
                                </a:cubicBezTo>
                                <a:cubicBezTo>
                                  <a:pt x="152" y="169"/>
                                  <a:pt x="140" y="174"/>
                                  <a:pt x="127" y="174"/>
                                </a:cubicBezTo>
                                <a:cubicBezTo>
                                  <a:pt x="115" y="174"/>
                                  <a:pt x="103" y="169"/>
                                  <a:pt x="95" y="161"/>
                                </a:cubicBezTo>
                                <a:cubicBezTo>
                                  <a:pt x="86" y="152"/>
                                  <a:pt x="81" y="141"/>
                                  <a:pt x="81" y="128"/>
                                </a:cubicBezTo>
                                <a:cubicBezTo>
                                  <a:pt x="81" y="115"/>
                                  <a:pt x="86" y="104"/>
                                  <a:pt x="95" y="96"/>
                                </a:cubicBezTo>
                                <a:cubicBezTo>
                                  <a:pt x="103" y="87"/>
                                  <a:pt x="115" y="82"/>
                                  <a:pt x="127" y="82"/>
                                </a:cubicBezTo>
                                <a:close/>
                                <a:moveTo>
                                  <a:pt x="155" y="26"/>
                                </a:moveTo>
                                <a:cubicBezTo>
                                  <a:pt x="155" y="26"/>
                                  <a:pt x="155" y="26"/>
                                  <a:pt x="155" y="26"/>
                                </a:cubicBezTo>
                                <a:cubicBezTo>
                                  <a:pt x="160" y="27"/>
                                  <a:pt x="164" y="28"/>
                                  <a:pt x="168" y="30"/>
                                </a:cubicBezTo>
                                <a:cubicBezTo>
                                  <a:pt x="172" y="32"/>
                                  <a:pt x="177" y="34"/>
                                  <a:pt x="180" y="36"/>
                                </a:cubicBezTo>
                                <a:cubicBezTo>
                                  <a:pt x="191" y="25"/>
                                  <a:pt x="191" y="25"/>
                                  <a:pt x="191" y="25"/>
                                </a:cubicBezTo>
                                <a:cubicBezTo>
                                  <a:pt x="195" y="21"/>
                                  <a:pt x="202" y="21"/>
                                  <a:pt x="205" y="25"/>
                                </a:cubicBezTo>
                                <a:cubicBezTo>
                                  <a:pt x="230" y="50"/>
                                  <a:pt x="230" y="50"/>
                                  <a:pt x="230" y="50"/>
                                </a:cubicBezTo>
                                <a:cubicBezTo>
                                  <a:pt x="234" y="54"/>
                                  <a:pt x="234" y="60"/>
                                  <a:pt x="230" y="64"/>
                                </a:cubicBezTo>
                                <a:cubicBezTo>
                                  <a:pt x="219" y="75"/>
                                  <a:pt x="219" y="75"/>
                                  <a:pt x="219" y="75"/>
                                </a:cubicBezTo>
                                <a:cubicBezTo>
                                  <a:pt x="222" y="79"/>
                                  <a:pt x="224" y="83"/>
                                  <a:pt x="226" y="88"/>
                                </a:cubicBezTo>
                                <a:cubicBezTo>
                                  <a:pt x="227" y="92"/>
                                  <a:pt x="229" y="96"/>
                                  <a:pt x="230" y="101"/>
                                </a:cubicBezTo>
                                <a:cubicBezTo>
                                  <a:pt x="245" y="101"/>
                                  <a:pt x="245" y="101"/>
                                  <a:pt x="245" y="101"/>
                                </a:cubicBezTo>
                                <a:cubicBezTo>
                                  <a:pt x="251" y="101"/>
                                  <a:pt x="255" y="105"/>
                                  <a:pt x="255" y="110"/>
                                </a:cubicBezTo>
                                <a:cubicBezTo>
                                  <a:pt x="255" y="111"/>
                                  <a:pt x="255" y="111"/>
                                  <a:pt x="255" y="111"/>
                                </a:cubicBezTo>
                                <a:cubicBezTo>
                                  <a:pt x="255" y="146"/>
                                  <a:pt x="255" y="146"/>
                                  <a:pt x="255" y="146"/>
                                </a:cubicBezTo>
                                <a:cubicBezTo>
                                  <a:pt x="255" y="151"/>
                                  <a:pt x="251" y="156"/>
                                  <a:pt x="245" y="156"/>
                                </a:cubicBezTo>
                                <a:cubicBezTo>
                                  <a:pt x="230" y="156"/>
                                  <a:pt x="230" y="156"/>
                                  <a:pt x="230" y="156"/>
                                </a:cubicBezTo>
                                <a:cubicBezTo>
                                  <a:pt x="229" y="160"/>
                                  <a:pt x="227" y="165"/>
                                  <a:pt x="226" y="169"/>
                                </a:cubicBezTo>
                                <a:cubicBezTo>
                                  <a:pt x="225" y="169"/>
                                  <a:pt x="225" y="169"/>
                                  <a:pt x="225" y="169"/>
                                </a:cubicBezTo>
                                <a:cubicBezTo>
                                  <a:pt x="224" y="173"/>
                                  <a:pt x="222" y="177"/>
                                  <a:pt x="219" y="181"/>
                                </a:cubicBezTo>
                                <a:cubicBezTo>
                                  <a:pt x="230" y="192"/>
                                  <a:pt x="230" y="192"/>
                                  <a:pt x="230" y="192"/>
                                </a:cubicBezTo>
                                <a:cubicBezTo>
                                  <a:pt x="234" y="196"/>
                                  <a:pt x="234" y="202"/>
                                  <a:pt x="230" y="206"/>
                                </a:cubicBezTo>
                                <a:cubicBezTo>
                                  <a:pt x="205" y="231"/>
                                  <a:pt x="205" y="231"/>
                                  <a:pt x="205" y="231"/>
                                </a:cubicBezTo>
                                <a:cubicBezTo>
                                  <a:pt x="202" y="235"/>
                                  <a:pt x="195" y="235"/>
                                  <a:pt x="191" y="231"/>
                                </a:cubicBezTo>
                                <a:cubicBezTo>
                                  <a:pt x="180" y="220"/>
                                  <a:pt x="180" y="220"/>
                                  <a:pt x="180" y="220"/>
                                </a:cubicBezTo>
                                <a:cubicBezTo>
                                  <a:pt x="177" y="222"/>
                                  <a:pt x="172" y="224"/>
                                  <a:pt x="168" y="226"/>
                                </a:cubicBezTo>
                                <a:cubicBezTo>
                                  <a:pt x="164" y="228"/>
                                  <a:pt x="160" y="229"/>
                                  <a:pt x="155" y="231"/>
                                </a:cubicBezTo>
                                <a:cubicBezTo>
                                  <a:pt x="155" y="246"/>
                                  <a:pt x="155" y="246"/>
                                  <a:pt x="155" y="246"/>
                                </a:cubicBezTo>
                                <a:cubicBezTo>
                                  <a:pt x="155" y="252"/>
                                  <a:pt x="151" y="256"/>
                                  <a:pt x="145" y="256"/>
                                </a:cubicBezTo>
                                <a:cubicBezTo>
                                  <a:pt x="144" y="256"/>
                                  <a:pt x="144" y="256"/>
                                  <a:pt x="144" y="256"/>
                                </a:cubicBezTo>
                                <a:cubicBezTo>
                                  <a:pt x="110" y="256"/>
                                  <a:pt x="110" y="256"/>
                                  <a:pt x="110" y="256"/>
                                </a:cubicBezTo>
                                <a:cubicBezTo>
                                  <a:pt x="104" y="256"/>
                                  <a:pt x="100" y="252"/>
                                  <a:pt x="100" y="246"/>
                                </a:cubicBezTo>
                                <a:cubicBezTo>
                                  <a:pt x="100" y="246"/>
                                  <a:pt x="100" y="246"/>
                                  <a:pt x="100" y="246"/>
                                </a:cubicBezTo>
                                <a:cubicBezTo>
                                  <a:pt x="100" y="231"/>
                                  <a:pt x="100" y="231"/>
                                  <a:pt x="100" y="231"/>
                                </a:cubicBezTo>
                                <a:cubicBezTo>
                                  <a:pt x="95" y="229"/>
                                  <a:pt x="91" y="228"/>
                                  <a:pt x="87" y="226"/>
                                </a:cubicBezTo>
                                <a:cubicBezTo>
                                  <a:pt x="82" y="224"/>
                                  <a:pt x="78" y="222"/>
                                  <a:pt x="74" y="220"/>
                                </a:cubicBezTo>
                                <a:cubicBezTo>
                                  <a:pt x="63" y="231"/>
                                  <a:pt x="63" y="231"/>
                                  <a:pt x="63" y="231"/>
                                </a:cubicBezTo>
                                <a:cubicBezTo>
                                  <a:pt x="60" y="235"/>
                                  <a:pt x="53" y="235"/>
                                  <a:pt x="49" y="231"/>
                                </a:cubicBezTo>
                                <a:cubicBezTo>
                                  <a:pt x="24" y="206"/>
                                  <a:pt x="24" y="206"/>
                                  <a:pt x="24" y="206"/>
                                </a:cubicBezTo>
                                <a:cubicBezTo>
                                  <a:pt x="21" y="202"/>
                                  <a:pt x="21" y="196"/>
                                  <a:pt x="24" y="192"/>
                                </a:cubicBezTo>
                                <a:cubicBezTo>
                                  <a:pt x="35" y="181"/>
                                  <a:pt x="35" y="181"/>
                                  <a:pt x="35" y="181"/>
                                </a:cubicBezTo>
                                <a:cubicBezTo>
                                  <a:pt x="33" y="177"/>
                                  <a:pt x="31" y="173"/>
                                  <a:pt x="29" y="169"/>
                                </a:cubicBezTo>
                                <a:cubicBezTo>
                                  <a:pt x="28" y="165"/>
                                  <a:pt x="26" y="160"/>
                                  <a:pt x="25" y="156"/>
                                </a:cubicBezTo>
                                <a:cubicBezTo>
                                  <a:pt x="9" y="156"/>
                                  <a:pt x="9" y="156"/>
                                  <a:pt x="9" y="156"/>
                                </a:cubicBezTo>
                                <a:cubicBezTo>
                                  <a:pt x="4" y="156"/>
                                  <a:pt x="0" y="151"/>
                                  <a:pt x="0" y="146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10"/>
                                  <a:pt x="0" y="110"/>
                                  <a:pt x="0" y="110"/>
                                </a:cubicBezTo>
                                <a:cubicBezTo>
                                  <a:pt x="0" y="105"/>
                                  <a:pt x="4" y="101"/>
                                  <a:pt x="9" y="101"/>
                                </a:cubicBezTo>
                                <a:cubicBezTo>
                                  <a:pt x="25" y="101"/>
                                  <a:pt x="25" y="101"/>
                                  <a:pt x="25" y="101"/>
                                </a:cubicBezTo>
                                <a:cubicBezTo>
                                  <a:pt x="26" y="96"/>
                                  <a:pt x="28" y="92"/>
                                  <a:pt x="29" y="87"/>
                                </a:cubicBezTo>
                                <a:cubicBezTo>
                                  <a:pt x="31" y="83"/>
                                  <a:pt x="33" y="79"/>
                                  <a:pt x="35" y="75"/>
                                </a:cubicBezTo>
                                <a:cubicBezTo>
                                  <a:pt x="24" y="64"/>
                                  <a:pt x="24" y="64"/>
                                  <a:pt x="24" y="64"/>
                                </a:cubicBezTo>
                                <a:cubicBezTo>
                                  <a:pt x="21" y="60"/>
                                  <a:pt x="21" y="54"/>
                                  <a:pt x="25" y="50"/>
                                </a:cubicBezTo>
                                <a:cubicBezTo>
                                  <a:pt x="49" y="25"/>
                                  <a:pt x="49" y="25"/>
                                  <a:pt x="49" y="25"/>
                                </a:cubicBezTo>
                                <a:cubicBezTo>
                                  <a:pt x="53" y="21"/>
                                  <a:pt x="60" y="21"/>
                                  <a:pt x="63" y="25"/>
                                </a:cubicBezTo>
                                <a:cubicBezTo>
                                  <a:pt x="74" y="36"/>
                                  <a:pt x="74" y="36"/>
                                  <a:pt x="74" y="36"/>
                                </a:cubicBezTo>
                                <a:cubicBezTo>
                                  <a:pt x="78" y="34"/>
                                  <a:pt x="82" y="32"/>
                                  <a:pt x="87" y="30"/>
                                </a:cubicBezTo>
                                <a:cubicBezTo>
                                  <a:pt x="91" y="28"/>
                                  <a:pt x="95" y="27"/>
                                  <a:pt x="100" y="26"/>
                                </a:cubicBezTo>
                                <a:cubicBezTo>
                                  <a:pt x="100" y="10"/>
                                  <a:pt x="100" y="10"/>
                                  <a:pt x="100" y="10"/>
                                </a:cubicBezTo>
                                <a:cubicBezTo>
                                  <a:pt x="100" y="5"/>
                                  <a:pt x="104" y="0"/>
                                  <a:pt x="110" y="0"/>
                                </a:cubicBez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ubicBezTo>
                                  <a:pt x="145" y="0"/>
                                  <a:pt x="145" y="0"/>
                                  <a:pt x="145" y="0"/>
                                </a:cubicBezTo>
                                <a:cubicBezTo>
                                  <a:pt x="151" y="0"/>
                                  <a:pt x="155" y="5"/>
                                  <a:pt x="155" y="10"/>
                                </a:cubicBezTo>
                                <a:cubicBezTo>
                                  <a:pt x="155" y="10"/>
                                  <a:pt x="155" y="10"/>
                                  <a:pt x="155" y="10"/>
                                </a:cubicBezTo>
                                <a:cubicBezTo>
                                  <a:pt x="155" y="26"/>
                                  <a:pt x="155" y="26"/>
                                  <a:pt x="155" y="26"/>
                                </a:cubicBezTo>
                                <a:close/>
                                <a:moveTo>
                                  <a:pt x="160" y="48"/>
                                </a:moveTo>
                                <a:cubicBezTo>
                                  <a:pt x="160" y="48"/>
                                  <a:pt x="160" y="48"/>
                                  <a:pt x="160" y="48"/>
                                </a:cubicBezTo>
                                <a:cubicBezTo>
                                  <a:pt x="155" y="46"/>
                                  <a:pt x="150" y="44"/>
                                  <a:pt x="144" y="43"/>
                                </a:cubicBezTo>
                                <a:cubicBezTo>
                                  <a:pt x="139" y="43"/>
                                  <a:pt x="135" y="38"/>
                                  <a:pt x="135" y="33"/>
                                </a:cubicBezTo>
                                <a:cubicBezTo>
                                  <a:pt x="135" y="20"/>
                                  <a:pt x="135" y="20"/>
                                  <a:pt x="135" y="20"/>
                                </a:cubicBezTo>
                                <a:cubicBezTo>
                                  <a:pt x="119" y="20"/>
                                  <a:pt x="119" y="20"/>
                                  <a:pt x="119" y="20"/>
                                </a:cubicBezTo>
                                <a:cubicBezTo>
                                  <a:pt x="119" y="33"/>
                                  <a:pt x="119" y="33"/>
                                  <a:pt x="119" y="33"/>
                                </a:cubicBezTo>
                                <a:cubicBezTo>
                                  <a:pt x="119" y="38"/>
                                  <a:pt x="116" y="42"/>
                                  <a:pt x="111" y="43"/>
                                </a:cubicBezTo>
                                <a:cubicBezTo>
                                  <a:pt x="106" y="44"/>
                                  <a:pt x="100" y="46"/>
                                  <a:pt x="94" y="48"/>
                                </a:cubicBezTo>
                                <a:cubicBezTo>
                                  <a:pt x="89" y="50"/>
                                  <a:pt x="84" y="53"/>
                                  <a:pt x="79" y="57"/>
                                </a:cubicBezTo>
                                <a:cubicBezTo>
                                  <a:pt x="79" y="57"/>
                                  <a:pt x="79" y="57"/>
                                  <a:pt x="79" y="57"/>
                                </a:cubicBezTo>
                                <a:cubicBezTo>
                                  <a:pt x="75" y="59"/>
                                  <a:pt x="69" y="59"/>
                                  <a:pt x="66" y="5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54" y="67"/>
                                  <a:pt x="54" y="67"/>
                                  <a:pt x="54" y="67"/>
                                </a:cubicBezTo>
                                <a:cubicBezTo>
                                  <a:pt x="58" y="70"/>
                                  <a:pt x="59" y="75"/>
                                  <a:pt x="56" y="79"/>
                                </a:cubicBezTo>
                                <a:cubicBezTo>
                                  <a:pt x="53" y="84"/>
                                  <a:pt x="50" y="89"/>
                                  <a:pt x="47" y="95"/>
                                </a:cubicBezTo>
                                <a:cubicBezTo>
                                  <a:pt x="45" y="100"/>
                                  <a:pt x="44" y="106"/>
                                  <a:pt x="42" y="111"/>
                                </a:cubicBezTo>
                                <a:cubicBezTo>
                                  <a:pt x="42" y="116"/>
                                  <a:pt x="38" y="120"/>
                                  <a:pt x="33" y="120"/>
                                </a:cubicBezTo>
                                <a:cubicBezTo>
                                  <a:pt x="19" y="120"/>
                                  <a:pt x="19" y="120"/>
                                  <a:pt x="19" y="120"/>
                                </a:cubicBezTo>
                                <a:cubicBezTo>
                                  <a:pt x="19" y="136"/>
                                  <a:pt x="19" y="136"/>
                                  <a:pt x="19" y="136"/>
                                </a:cubicBezTo>
                                <a:cubicBezTo>
                                  <a:pt x="33" y="136"/>
                                  <a:pt x="33" y="136"/>
                                  <a:pt x="33" y="136"/>
                                </a:cubicBezTo>
                                <a:cubicBezTo>
                                  <a:pt x="37" y="136"/>
                                  <a:pt x="41" y="139"/>
                                  <a:pt x="42" y="144"/>
                                </a:cubicBezTo>
                                <a:cubicBezTo>
                                  <a:pt x="43" y="150"/>
                                  <a:pt x="45" y="156"/>
                                  <a:pt x="47" y="161"/>
                                </a:cubicBezTo>
                                <a:cubicBezTo>
                                  <a:pt x="50" y="167"/>
                                  <a:pt x="53" y="172"/>
                                  <a:pt x="56" y="177"/>
                                </a:cubicBezTo>
                                <a:cubicBezTo>
                                  <a:pt x="56" y="177"/>
                                  <a:pt x="56" y="177"/>
                                  <a:pt x="56" y="177"/>
                                </a:cubicBezTo>
                                <a:cubicBezTo>
                                  <a:pt x="56" y="177"/>
                                  <a:pt x="56" y="177"/>
                                  <a:pt x="56" y="177"/>
                                </a:cubicBezTo>
                                <a:cubicBezTo>
                                  <a:pt x="59" y="181"/>
                                  <a:pt x="58" y="186"/>
                                  <a:pt x="55" y="189"/>
                                </a:cubicBezTo>
                                <a:cubicBezTo>
                                  <a:pt x="45" y="199"/>
                                  <a:pt x="45" y="199"/>
                                  <a:pt x="45" y="199"/>
                                </a:cubicBezTo>
                                <a:cubicBezTo>
                                  <a:pt x="56" y="210"/>
                                  <a:pt x="56" y="210"/>
                                  <a:pt x="56" y="210"/>
                                </a:cubicBezTo>
                                <a:cubicBezTo>
                                  <a:pt x="66" y="201"/>
                                  <a:pt x="66" y="201"/>
                                  <a:pt x="66" y="201"/>
                                </a:cubicBezTo>
                                <a:cubicBezTo>
                                  <a:pt x="69" y="198"/>
                                  <a:pt x="74" y="197"/>
                                  <a:pt x="79" y="200"/>
                                </a:cubicBezTo>
                                <a:cubicBezTo>
                                  <a:pt x="83" y="203"/>
                                  <a:pt x="89" y="206"/>
                                  <a:pt x="94" y="208"/>
                                </a:cubicBezTo>
                                <a:cubicBezTo>
                                  <a:pt x="100" y="210"/>
                                  <a:pt x="105" y="212"/>
                                  <a:pt x="111" y="213"/>
                                </a:cubicBezTo>
                                <a:cubicBezTo>
                                  <a:pt x="116" y="213"/>
                                  <a:pt x="119" y="218"/>
                                  <a:pt x="119" y="223"/>
                                </a:cubicBezTo>
                                <a:cubicBezTo>
                                  <a:pt x="119" y="236"/>
                                  <a:pt x="119" y="236"/>
                                  <a:pt x="119" y="236"/>
                                </a:cubicBezTo>
                                <a:cubicBezTo>
                                  <a:pt x="135" y="236"/>
                                  <a:pt x="135" y="236"/>
                                  <a:pt x="135" y="236"/>
                                </a:cubicBezTo>
                                <a:cubicBezTo>
                                  <a:pt x="135" y="223"/>
                                  <a:pt x="135" y="223"/>
                                  <a:pt x="135" y="223"/>
                                </a:cubicBezTo>
                                <a:cubicBezTo>
                                  <a:pt x="135" y="218"/>
                                  <a:pt x="139" y="214"/>
                                  <a:pt x="143" y="213"/>
                                </a:cubicBezTo>
                                <a:cubicBezTo>
                                  <a:pt x="149" y="212"/>
                                  <a:pt x="155" y="210"/>
                                  <a:pt x="160" y="208"/>
                                </a:cubicBezTo>
                                <a:cubicBezTo>
                                  <a:pt x="166" y="206"/>
                                  <a:pt x="171" y="203"/>
                                  <a:pt x="176" y="200"/>
                                </a:cubicBezTo>
                                <a:cubicBezTo>
                                  <a:pt x="176" y="200"/>
                                  <a:pt x="176" y="200"/>
                                  <a:pt x="176" y="200"/>
                                </a:cubicBezTo>
                                <a:cubicBezTo>
                                  <a:pt x="176" y="200"/>
                                  <a:pt x="176" y="200"/>
                                  <a:pt x="176" y="200"/>
                                </a:cubicBezTo>
                                <a:cubicBezTo>
                                  <a:pt x="180" y="197"/>
                                  <a:pt x="185" y="197"/>
                                  <a:pt x="189" y="201"/>
                                </a:cubicBezTo>
                                <a:cubicBezTo>
                                  <a:pt x="198" y="210"/>
                                  <a:pt x="198" y="210"/>
                                  <a:pt x="198" y="210"/>
                                </a:cubicBezTo>
                                <a:cubicBezTo>
                                  <a:pt x="210" y="199"/>
                                  <a:pt x="210" y="199"/>
                                  <a:pt x="210" y="199"/>
                                </a:cubicBezTo>
                                <a:cubicBezTo>
                                  <a:pt x="200" y="190"/>
                                  <a:pt x="200" y="190"/>
                                  <a:pt x="200" y="190"/>
                                </a:cubicBezTo>
                                <a:cubicBezTo>
                                  <a:pt x="197" y="186"/>
                                  <a:pt x="196" y="181"/>
                                  <a:pt x="199" y="177"/>
                                </a:cubicBezTo>
                                <a:cubicBezTo>
                                  <a:pt x="202" y="172"/>
                                  <a:pt x="205" y="167"/>
                                  <a:pt x="207" y="162"/>
                                </a:cubicBezTo>
                                <a:cubicBezTo>
                                  <a:pt x="207" y="161"/>
                                  <a:pt x="207" y="161"/>
                                  <a:pt x="207" y="161"/>
                                </a:cubicBezTo>
                                <a:cubicBezTo>
                                  <a:pt x="210" y="156"/>
                                  <a:pt x="211" y="151"/>
                                  <a:pt x="212" y="145"/>
                                </a:cubicBezTo>
                                <a:cubicBezTo>
                                  <a:pt x="213" y="140"/>
                                  <a:pt x="217" y="136"/>
                                  <a:pt x="222" y="136"/>
                                </a:cubicBezTo>
                                <a:cubicBezTo>
                                  <a:pt x="236" y="136"/>
                                  <a:pt x="236" y="136"/>
                                  <a:pt x="236" y="136"/>
                                </a:cubicBezTo>
                                <a:cubicBezTo>
                                  <a:pt x="236" y="120"/>
                                  <a:pt x="236" y="120"/>
                                  <a:pt x="236" y="120"/>
                                </a:cubicBezTo>
                                <a:cubicBezTo>
                                  <a:pt x="222" y="120"/>
                                  <a:pt x="222" y="120"/>
                                  <a:pt x="222" y="120"/>
                                </a:cubicBezTo>
                                <a:cubicBezTo>
                                  <a:pt x="217" y="120"/>
                                  <a:pt x="213" y="117"/>
                                  <a:pt x="212" y="112"/>
                                </a:cubicBezTo>
                                <a:cubicBezTo>
                                  <a:pt x="211" y="106"/>
                                  <a:pt x="210" y="100"/>
                                  <a:pt x="207" y="95"/>
                                </a:cubicBezTo>
                                <a:cubicBezTo>
                                  <a:pt x="205" y="89"/>
                                  <a:pt x="202" y="84"/>
                                  <a:pt x="199" y="79"/>
                                </a:cubicBezTo>
                                <a:cubicBezTo>
                                  <a:pt x="199" y="79"/>
                                  <a:pt x="199" y="79"/>
                                  <a:pt x="199" y="79"/>
                                </a:cubicBezTo>
                                <a:cubicBezTo>
                                  <a:pt x="196" y="75"/>
                                  <a:pt x="197" y="70"/>
                                  <a:pt x="200" y="67"/>
                                </a:cubicBezTo>
                                <a:cubicBezTo>
                                  <a:pt x="210" y="57"/>
                                  <a:pt x="210" y="57"/>
                                  <a:pt x="210" y="57"/>
                                </a:cubicBezTo>
                                <a:cubicBezTo>
                                  <a:pt x="198" y="46"/>
                                  <a:pt x="198" y="46"/>
                                  <a:pt x="198" y="46"/>
                                </a:cubicBezTo>
                                <a:cubicBezTo>
                                  <a:pt x="189" y="55"/>
                                  <a:pt x="189" y="55"/>
                                  <a:pt x="189" y="55"/>
                                </a:cubicBezTo>
                                <a:cubicBezTo>
                                  <a:pt x="186" y="59"/>
                                  <a:pt x="180" y="59"/>
                                  <a:pt x="176" y="57"/>
                                </a:cubicBezTo>
                                <a:cubicBezTo>
                                  <a:pt x="171" y="53"/>
                                  <a:pt x="166" y="50"/>
                                  <a:pt x="160" y="48"/>
                                </a:cubicBezTo>
                                <a:close/>
                                <a:moveTo>
                                  <a:pt x="152" y="104"/>
                                </a:moveTo>
                                <a:cubicBezTo>
                                  <a:pt x="152" y="104"/>
                                  <a:pt x="152" y="104"/>
                                  <a:pt x="152" y="104"/>
                                </a:cubicBezTo>
                                <a:cubicBezTo>
                                  <a:pt x="145" y="98"/>
                                  <a:pt x="137" y="94"/>
                                  <a:pt x="127" y="94"/>
                                </a:cubicBezTo>
                                <a:cubicBezTo>
                                  <a:pt x="118" y="94"/>
                                  <a:pt x="109" y="98"/>
                                  <a:pt x="103" y="104"/>
                                </a:cubicBezTo>
                                <a:cubicBezTo>
                                  <a:pt x="97" y="110"/>
                                  <a:pt x="93" y="119"/>
                                  <a:pt x="93" y="128"/>
                                </a:cubicBezTo>
                                <a:cubicBezTo>
                                  <a:pt x="93" y="138"/>
                                  <a:pt x="97" y="146"/>
                                  <a:pt x="103" y="152"/>
                                </a:cubicBezTo>
                                <a:cubicBezTo>
                                  <a:pt x="109" y="159"/>
                                  <a:pt x="118" y="162"/>
                                  <a:pt x="127" y="162"/>
                                </a:cubicBezTo>
                                <a:cubicBezTo>
                                  <a:pt x="137" y="162"/>
                                  <a:pt x="145" y="159"/>
                                  <a:pt x="152" y="152"/>
                                </a:cubicBezTo>
                                <a:cubicBezTo>
                                  <a:pt x="158" y="146"/>
                                  <a:pt x="162" y="138"/>
                                  <a:pt x="162" y="128"/>
                                </a:cubicBezTo>
                                <a:cubicBezTo>
                                  <a:pt x="162" y="119"/>
                                  <a:pt x="158" y="110"/>
                                  <a:pt x="152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55pt;margin-top:12.65pt;height:36pt;width:141.7pt;z-index:-893425664;mso-width-relative:page;mso-height-relative:page;" coordorigin="3535,11561" coordsize="2834,720" o:gfxdata="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">
                <o:lock v:ext="edit" aspectratio="f"/>
                <v:shape id="矩形 39" o:spid="_x0000_s1026" o:spt="15" type="#_x0000_t15" style="position:absolute;left:3535;top:11694;height:531;width:2835;v-text-anchor:middle;" fillcolor="#205480" filled="t" stroked="f" coordsize="21600,21600" o:gfxdata="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YjBb4A&#10;AADbAAAADwAAAAAAAAABACAAAAAiAAAAZHJzL2Rvd25yZXYueG1sUEsBAhQAFAAAAAgAh07iQDMv&#10;BZ47AAAAOQAAABAAAAAAAAAAAQAgAAAADQEAAGRycy9zaGFwZXhtbC54bWxQSwUGAAAAAAYABgBb&#10;AQAAtwMAAAAA&#10;" adj="1957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31" o:spid="_x0000_s1026" o:spt="202" type="#_x0000_t202" style="position:absolute;left:4228;top:11561;height:720;width:1634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shape id="_x0000_s1026" o:spid="_x0000_s1026" o:spt="100" style="position:absolute;left:3751;top:11778;height:369;width:369;" fillcolor="#FFFFFF [3212]" filled="t" stroked="f" coordsize="255,256" o:gfxdata="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OAw74A&#10;AADbAAAADwAAAAAAAAABACAAAAAiAAAAZHJzL2Rvd25yZXYueG1sUEsBAhQAFAAAAAgAh07iQDMv&#10;BZ47AAAAOQAAABAAAAAAAAAAAQAgAAAADQEAAGRycy9zaGFwZXhtbC54bWxQSwUGAAAAAAYABgBb&#10;AQAAtwM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40153548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45085</wp:posOffset>
                </wp:positionV>
                <wp:extent cx="6750050" cy="1530985"/>
                <wp:effectExtent l="0" t="0" r="0" b="0"/>
                <wp:wrapNone/>
                <wp:docPr id="76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0" cy="153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44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20XX.09-20XX.09                          稻壳大学会计协会                           副会长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420" w:leftChars="0" w:right="0" w:rightChars="0" w:hanging="42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编写《会计手工做账》教程，作为主讲人，对会员进行会计基础理论知识与企业日常账务模拟训练，共举办讲座18场；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420" w:leftChars="0" w:right="0" w:rightChars="0" w:hanging="42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组织开展“向日葵理财计划“系列金融理财知识普及活动，培训理财志愿者70名，主编《理财行动手册》，被20XX届校园文化节评为精品活动。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EF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66.45pt;margin-top:3.55pt;height:120.55pt;width:531.5pt;z-index:-893431808;mso-width-relative:page;mso-height-relative:page;" filled="f" stroked="f" coordsize="21600,21600" o:gfxdata="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bBhvXcAAAACgEAAA8AAAAAAAAAAQAg&#10;AAAAIgAAAGRycy9kb3ducmV2LnhtbFBLAQIUABQAAAAIAIdO4kCvIMQW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44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20XX.09-20XX.09                          稻壳大学会计协会                           副会长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420" w:leftChars="0" w:right="0" w:rightChars="0" w:hanging="420" w:firstLineChars="0"/>
                        <w:jc w:val="left"/>
                        <w:textAlignment w:val="baseline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编写《会计手工做账》教程，作为主讲人，对会员进行会计基础理论知识与企业日常账务模拟训练，共举办讲座18场；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420" w:leftChars="0" w:right="0" w:rightChars="0" w:hanging="420" w:firstLineChars="0"/>
                        <w:jc w:val="left"/>
                        <w:textAlignment w:val="baseline"/>
                        <w:outlineLvl w:val="9"/>
                        <w:rPr>
                          <w:rFonts w:hint="eastAsia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组织开展“向日葵理财计划“系列金融理财知识普及活动，培训理财志愿者70名，主编《理财行动手册》，被20XX届校园文化节评为精品活动。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EFE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87152"/>
    <w:multiLevelType w:val="singleLevel"/>
    <w:tmpl w:val="9E08715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891BAD"/>
    <w:multiLevelType w:val="singleLevel"/>
    <w:tmpl w:val="09891B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483FD0A"/>
    <w:multiLevelType w:val="singleLevel"/>
    <w:tmpl w:val="6483FD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C771F"/>
    <w:rsid w:val="071D73F1"/>
    <w:rsid w:val="0FC7096F"/>
    <w:rsid w:val="26747B6B"/>
    <w:rsid w:val="2C9F0874"/>
    <w:rsid w:val="2CAC771F"/>
    <w:rsid w:val="35261818"/>
    <w:rsid w:val="5E6865BC"/>
    <w:rsid w:val="68137607"/>
    <w:rsid w:val="72C3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7959e40c-59aa-64e0-6b43-bbc6701dfd10\&#30740;&#31350;&#29983;&#22797;&#35797;&#36890;&#2999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研究生复试通用简历.docx</Template>
  <Pages>2</Pages>
  <Words>25</Words>
  <Characters>31</Characters>
  <Lines>0</Lines>
  <Paragraphs>0</Paragraphs>
  <TotalTime>3</TotalTime>
  <ScaleCrop>false</ScaleCrop>
  <LinksUpToDate>false</LinksUpToDate>
  <CharactersWithSpaces>33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2020-06-04T04:40:00Z</dcterms:created>
  <dc:creator>吕创文</dc:creator>
  <cp:lastModifiedBy>Mr Lee</cp:lastModifiedBy>
  <dcterms:modified xsi:type="dcterms:W3CDTF">2022-01-10T13:04:22Z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v1.0_mb_Qg7J2pY9nuYXbSq7kccGKg==</vt:lpwstr>
  </property>
</Properties>
</file>