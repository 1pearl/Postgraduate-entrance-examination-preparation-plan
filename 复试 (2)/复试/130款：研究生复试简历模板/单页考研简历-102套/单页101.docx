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4613910</wp:posOffset>
            </wp:positionH>
            <wp:positionV relativeFrom="page">
              <wp:posOffset>867410</wp:posOffset>
            </wp:positionV>
            <wp:extent cx="1295400" cy="1296035"/>
            <wp:effectExtent l="9525" t="9525" r="9525" b="27940"/>
            <wp:wrapNone/>
            <wp:docPr id="35" name="图片 80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0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60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-79375</wp:posOffset>
                </wp:positionV>
                <wp:extent cx="2831465" cy="535940"/>
                <wp:effectExtent l="0" t="0" r="0" b="0"/>
                <wp:wrapNone/>
                <wp:docPr id="22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70A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逗西甘</w:t>
                            </w:r>
                            <w:r>
                              <w:rPr>
                                <w:rFonts w:hint="eastAsia" w:ascii="Calibri" w:eastAsia="宋体" w:cs="Times New Roman"/>
                                <w:b/>
                                <w:bCs/>
                                <w:color w:val="203864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师范大学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9.3pt;margin-top:-6.25pt;height:42.2pt;width:222.95pt;z-index:251664384;mso-width-relative:page;mso-height-relative:page;" filled="f" stroked="f" coordsize="21600,21600" o:gfxdata="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WG139gAAAAKAQAADwAAAAAA&#10;AAABACAAAAAiAAAAZHJzL2Rvd25yZXYueG1sUEsBAhQAFAAAAAgAh07iQBXFuPHaAQAAmg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70AF"/>
                          <w:kern w:val="24"/>
                          <w:sz w:val="40"/>
                          <w:szCs w:val="40"/>
                          <w:lang w:val="en-US" w:eastAsia="zh-CN"/>
                        </w:rPr>
                        <w:t>逗西甘</w:t>
                      </w:r>
                      <w:r>
                        <w:rPr>
                          <w:rFonts w:hint="eastAsia" w:ascii="Calibri" w:eastAsia="宋体" w:cs="Times New Roman"/>
                          <w:b/>
                          <w:bCs/>
                          <w:color w:val="203864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毕业院校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师范大学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253" w:tblpY="30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9"/>
        <w:gridCol w:w="1419"/>
        <w:gridCol w:w="1419"/>
        <w:gridCol w:w="1419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16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43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6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41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62</w:t>
            </w:r>
          </w:p>
        </w:tc>
        <w:tc>
          <w:tcPr>
            <w:tcW w:w="143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309</w:t>
            </w:r>
          </w:p>
        </w:tc>
      </w:tr>
    </w:tbl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1520825</wp:posOffset>
                </wp:positionV>
                <wp:extent cx="6677660" cy="875665"/>
                <wp:effectExtent l="0" t="0" r="0" b="0"/>
                <wp:wrapNone/>
                <wp:docPr id="3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2709545"/>
                          <a:ext cx="667766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报考院校：营销大学           报考专业：市场营销专业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pt;margin-top:119.75pt;height:68.95pt;width:525.8pt;z-index:251685888;mso-width-relative:page;mso-height-relative:page;" filled="f" stroked="f" coordsize="21600,21600" o:gfxdata="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pkg&#10;HtoAAAALAQAADwAAAAAAAAABACAAAAAiAAAAZHJzL2Rvd25yZXYueG1sUEsBAhQAFAAAAAgAh07i&#10;QO5aUcbnAQAAow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1066800</wp:posOffset>
                </wp:positionV>
                <wp:extent cx="6684645" cy="396240"/>
                <wp:effectExtent l="0" t="0" r="1905" b="635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0860" y="2242820"/>
                          <a:ext cx="6684645" cy="396240"/>
                          <a:chOff x="7669" y="4264"/>
                          <a:chExt cx="10527" cy="624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669" y="4264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5270A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  <w:lang w:val="en-US"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0" name="矩形 7"/>
                        <wps:cNvSpPr/>
                        <wps:spPr>
                          <a:xfrm>
                            <a:off x="7764" y="481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48.2pt;margin-top:84pt;height:31.2pt;width:526.35pt;z-index:251684864;mso-width-relative:page;mso-height-relative:page;" coordorigin="7669,4264" coordsize="10527,624" o:gfxdata="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GjIsv2wAAAAsB&#10;AAAPAAAAAAAAAAEAIAAAACIAAABkcnMvZG93bnJldi54bWxQSwECFAAUAAAACACHTuJAeKuox24D&#10;AACaCAAADgAAAAAAAAABACAAAAAqAQAAZHJzL2Uyb0RvYy54bWxQSwUGAAAAAAYABgBZAQAACgcA&#10;AAAA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264;height:495;width:20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5270A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  <w:lang w:val="en-US" w:eastAsia="zh-CN"/>
                          </w:rPr>
                          <w:t>报考信息</w:t>
                        </w:r>
                      </w:p>
                    </w:txbxContent>
                  </v:textbox>
                </v:shape>
                <v:rect id="矩形 7" o:spid="_x0000_s1026" o:spt="1" style="position:absolute;left:7764;top:4816;height:72;width:1230;v-text-anchor:middle;" fillcolor="#5270AF" filled="t" stroked="f" coordsize="21600,21600" o:gfxdata="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AYc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333375</wp:posOffset>
                </wp:positionV>
                <wp:extent cx="1551305" cy="624840"/>
                <wp:effectExtent l="0" t="0" r="0" b="0"/>
                <wp:wrapNone/>
                <wp:docPr id="2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专    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数学（师范）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02.35pt;margin-top:26.25pt;height:49.2pt;width:122.15pt;z-index:251670528;mso-width-relative:page;mso-height-relative:page;" filled="f" stroked="f" coordsize="21600,21600" o:gfxdata="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r8P5dcAAAAKAQAADwAAAAAA&#10;AAABACAAAAAiAAAAZHJzL2Rvd25yZXYueG1sUEsBAhQAFAAAAAgAh07iQFR0d8rbAQAAmgMAAA4A&#10;AAAAAAAAAQAgAAAAJg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专    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数学（师范）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480695</wp:posOffset>
                </wp:positionV>
                <wp:extent cx="139065" cy="109855"/>
                <wp:effectExtent l="0" t="0" r="13335" b="2349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9"/>
                          </a:avLst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63" type="#_x0000_t63" style="position:absolute;left:0pt;margin-left:192.7pt;margin-top:37.85pt;height:8.65pt;width:10.95pt;z-index:251671552;v-text-anchor:middle;mso-width-relative:page;mso-height-relative:page;" fillcolor="#5270AF" filled="t" stroked="f" coordsize="21600,21600" o:gfxdata="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qsTWnXAAAACQEAAA8AAAAAAAAAAQAgAAAAIgAAAGRycy9kb3ducmV2Lnht&#10;bFBLAQIUABQAAAAIAIdO4kCiJhJO+gEAAPIDAAAOAAAAAAAAAAEAIAAAACYBAABkcnMvZTJvRG9j&#10;LnhtbFBLBQYAAAAABgAGAFkBAACSBQAAAAA=&#10;" adj="5390,24991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744220</wp:posOffset>
                </wp:positionV>
                <wp:extent cx="121285" cy="118745"/>
                <wp:effectExtent l="0" t="0" r="12065" b="14605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747079" y="54096608"/>
                            </a:cxn>
                            <a:cxn ang="0">
                              <a:pos x="33606783" y="42936755"/>
                            </a:cxn>
                            <a:cxn ang="0">
                              <a:pos x="44747079" y="31776932"/>
                            </a:cxn>
                            <a:cxn ang="0">
                              <a:pos x="55901659" y="42936755"/>
                            </a:cxn>
                            <a:cxn ang="0">
                              <a:pos x="44747079" y="54096608"/>
                            </a:cxn>
                            <a:cxn ang="0">
                              <a:pos x="50796292" y="46671004"/>
                            </a:cxn>
                            <a:cxn ang="0">
                              <a:pos x="47721634" y="44138589"/>
                            </a:cxn>
                            <a:cxn ang="0">
                              <a:pos x="46463161" y="43838138"/>
                            </a:cxn>
                            <a:cxn ang="0">
                              <a:pos x="45705209" y="37485621"/>
                            </a:cxn>
                            <a:cxn ang="0">
                              <a:pos x="38783656" y="37786072"/>
                            </a:cxn>
                            <a:cxn ang="0">
                              <a:pos x="37510870" y="41305723"/>
                            </a:cxn>
                            <a:cxn ang="0">
                              <a:pos x="39083968" y="44710883"/>
                            </a:cxn>
                            <a:cxn ang="0">
                              <a:pos x="42616267" y="45998569"/>
                            </a:cxn>
                            <a:cxn ang="0">
                              <a:pos x="45476404" y="44896875"/>
                            </a:cxn>
                            <a:cxn ang="0">
                              <a:pos x="45905417" y="46127316"/>
                            </a:cxn>
                            <a:cxn ang="0">
                              <a:pos x="48980106" y="48659763"/>
                            </a:cxn>
                            <a:cxn ang="0">
                              <a:pos x="50882082" y="48573911"/>
                            </a:cxn>
                            <a:cxn ang="0">
                              <a:pos x="50796292" y="46671004"/>
                            </a:cxn>
                            <a:cxn ang="0">
                              <a:pos x="40413948" y="43251524"/>
                            </a:cxn>
                            <a:cxn ang="0">
                              <a:pos x="40242337" y="39116653"/>
                            </a:cxn>
                            <a:cxn ang="0">
                              <a:pos x="44375260" y="38944980"/>
                            </a:cxn>
                            <a:cxn ang="0">
                              <a:pos x="45319107" y="40976634"/>
                            </a:cxn>
                            <a:cxn ang="0">
                              <a:pos x="44561154" y="43079851"/>
                            </a:cxn>
                            <a:cxn ang="0">
                              <a:pos x="40413948" y="43251524"/>
                            </a:cxn>
                            <a:cxn ang="0">
                              <a:pos x="22452173" y="35682855"/>
                            </a:cxn>
                            <a:cxn ang="0">
                              <a:pos x="4619129" y="17841427"/>
                            </a:cxn>
                            <a:cxn ang="0">
                              <a:pos x="22452173" y="0"/>
                            </a:cxn>
                            <a:cxn ang="0">
                              <a:pos x="40285217" y="17841427"/>
                            </a:cxn>
                            <a:cxn ang="0">
                              <a:pos x="22452173" y="35682855"/>
                            </a:cxn>
                            <a:cxn ang="0">
                              <a:pos x="19520529" y="4850231"/>
                            </a:cxn>
                            <a:cxn ang="0">
                              <a:pos x="8780679" y="17841427"/>
                            </a:cxn>
                            <a:cxn ang="0">
                              <a:pos x="22452173" y="31519376"/>
                            </a:cxn>
                            <a:cxn ang="0">
                              <a:pos x="36123697" y="17841427"/>
                            </a:cxn>
                            <a:cxn ang="0">
                              <a:pos x="19520529" y="4850231"/>
                            </a:cxn>
                            <a:cxn ang="0">
                              <a:pos x="11369101" y="36798837"/>
                            </a:cxn>
                            <a:cxn ang="0">
                              <a:pos x="31647582" y="36798837"/>
                            </a:cxn>
                            <a:cxn ang="0">
                              <a:pos x="30246095" y="42965362"/>
                            </a:cxn>
                            <a:cxn ang="0">
                              <a:pos x="36138011" y="54625976"/>
                            </a:cxn>
                            <a:cxn ang="0">
                              <a:pos x="0" y="54625976"/>
                            </a:cxn>
                            <a:cxn ang="0">
                              <a:pos x="5734618" y="41248478"/>
                            </a:cxn>
                            <a:cxn ang="0">
                              <a:pos x="11369101" y="36798837"/>
                            </a:cxn>
                          </a:cxnLst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4.65pt;margin-top:58.6pt;height:9.35pt;width:9.55pt;z-index:251672576;v-text-anchor:middle-center;mso-width-relative:page;mso-height-relative:page;" fillcolor="#5270AF" filled="t" stroked="f" coordsize="3909,3818" o:gfxdata="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JXYIONsA&#10;AAALAQAADwAAAAAAAAABACAAAAAiAAAAZHJzL2Rvd25yZXYueG1sUEsBAhQAFAAAAAgAh07iQK6T&#10;9dI7BwAAYxwAAA4AAAAAAAAAAQAgAAAAKgEAAGRycy9lMm9Eb2MueG1sUEsFBgAAAAAGAAYAWQEA&#10;ANcKAAAAAA==&#10;" path="m3129,3781c2698,3781,2350,3432,2350,3001c2350,2571,2698,2221,3129,2221c3560,2221,3909,2571,3909,3001c3909,3432,3560,3781,3129,3781xm3552,3262c3337,3085,3337,3085,3337,3085c3312,3063,3279,3056,3249,3064c3342,2926,3323,2736,3196,2620c3057,2493,2840,2502,2712,2641c2650,2708,2619,2796,2623,2887c2627,2979,2666,3063,2733,3125c2801,3187,2888,3218,2980,3215c3054,3211,3124,3185,3180,3138c3175,3169,3185,3202,3210,3224c3425,3401,3425,3401,3425,3401c3463,3436,3523,3433,3558,3395c3593,3357,3591,3297,3552,3262xm2826,3023c2743,2947,2737,2817,2814,2734c2890,2651,3020,2645,3103,2722c3143,2759,3167,2809,3169,2864c3171,2918,3152,2971,3116,3011c3039,3094,2909,3100,2826,3023xm1570,2494c881,2494,323,1936,323,1247c323,558,881,0,1570,0c2259,0,2817,558,2817,1247c2817,1936,2259,2494,1570,2494xm1365,339c983,476,1451,962,614,1247c614,1775,1042,2203,1570,2203c2098,2203,2526,1775,2526,1247c2039,846,1221,1031,1365,339xm795,2572c2213,2572,2213,2572,2213,2572c2151,2703,2115,2849,2115,3003c2115,3338,2278,3633,2527,3818c0,3818,0,3818,0,3818c401,2883,401,2883,401,2883c401,2883,487,2572,795,2572xe">
                <v:path o:connectlocs="44747079,54096608;33606783,42936755;44747079,31776932;55901659,42936755;44747079,54096608;50796292,46671004;47721634,44138589;46463161,43838138;45705209,37485621;38783656,37786072;37510870,41305723;39083968,44710883;42616267,45998569;45476404,44896875;45905417,46127316;48980106,48659763;50882082,48573911;50796292,46671004;40413948,43251524;40242337,39116653;44375260,38944980;45319107,40976634;44561154,43079851;40413948,43251524;22452173,35682855;4619129,17841427;22452173,0;40285217,17841427;22452173,35682855;19520529,4850231;8780679,17841427;22452173,31519376;36123697,17841427;19520529,4850231;11369101,36798837;31647582,36798837;30246095,42965362;36138011,54625976;0,54625976;5734618,41248478;11369101,3679883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273685</wp:posOffset>
                </wp:positionV>
                <wp:extent cx="5147310" cy="45720"/>
                <wp:effectExtent l="0" t="0" r="15240" b="1143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310" cy="45720"/>
                          <a:chOff x="11206" y="2466"/>
                          <a:chExt cx="8106" cy="72"/>
                        </a:xfrm>
                      </wpg:grpSpPr>
                      <wps:wsp>
                        <wps:cNvPr id="15" name="直接连接符 23"/>
                        <wps:cNvCnPr/>
                        <wps:spPr>
                          <a:xfrm>
                            <a:off x="11206" y="2489"/>
                            <a:ext cx="8107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矩形 34"/>
                        <wps:cNvSpPr/>
                        <wps:spPr>
                          <a:xfrm>
                            <a:off x="11206" y="2466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35pt;margin-top:21.55pt;height:3.6pt;width:405.3pt;z-index:251679744;mso-width-relative:page;mso-height-relative:page;" coordorigin="11206,2466" coordsize="8106,72" o:gfxdata="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Vr49i2wAAAAkBAAAPAAAAAAAAAAEAIAAA&#10;ACIAAABkcnMvZG93bnJldi54bWxQSwECFAAUAAAACACHTuJAbBXTvO0CAADNBgAADgAAAAAAAAAB&#10;ACAAAAAqAQAAZHJzL2Uyb0RvYy54bWxQSwUGAAAAAAYABgBZAQAAiQYAAAAA&#10;">
                <o:lock v:ext="edit" aspectratio="f"/>
                <v:line id="直接连接符 23" o:spid="_x0000_s1026" o:spt="20" style="position:absolute;left:11206;top:2489;height:0;width:8107;" filled="f" stroked="t" coordsize="21600,21600" o:gfxdata="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rX2t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D9D9D9" joinstyle="miter"/>
                  <v:imagedata o:title=""/>
                  <o:lock v:ext="edit" aspectratio="f"/>
                </v:line>
                <v:rect id="矩形 34" o:spid="_x0000_s1026" o:spt="1" style="position:absolute;left:11206;top:2466;height:72;width:1230;v-text-anchor:middle;" fillcolor="#5270AF" filled="t" stroked="f" coordsize="21600,21600" o:gfxdata="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z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323850</wp:posOffset>
                </wp:positionV>
                <wp:extent cx="824865" cy="624840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1991.07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上海浦东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34.5pt;margin-top:25.5pt;height:49.2pt;width:64.95pt;z-index:251661312;mso-width-relative:page;mso-height-relative:page;" filled="f" stroked="f" coordsize="21600,21600" o:gfxdata="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TgbZ1wAAAAkBAAAPAAAAAAAAAAEA&#10;IAAAACIAAABkcnMvZG93bnJldi54bWxQSwECFAAUAAAACACHTuJAsowRB9cBAACZ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1991.07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上海浦东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324485</wp:posOffset>
                </wp:positionV>
                <wp:extent cx="1590675" cy="624840"/>
                <wp:effectExtent l="0" t="0" r="0" b="0"/>
                <wp:wrapNone/>
                <wp:docPr id="21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 xml:space="preserve">电话：1807140000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270AF"/>
                                <w:kern w:val="24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51.5pt;margin-top:25.55pt;height:49.2pt;width:125.25pt;z-index:251662336;mso-width-relative:page;mso-height-relative:page;" filled="f" stroked="f" coordsize="21600,21600" o:gfxdata="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/D8mU1gAAAAoBAAAPAAAAAAAA&#10;AAEAIAAAACIAAABkcnMvZG93bnJldi54bWxQSwECFAAUAAAACACHTuJAbLHZtNsBAACa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 xml:space="preserve">电话：1807140000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5270A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270AF"/>
                          <w:kern w:val="24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721360</wp:posOffset>
                </wp:positionV>
                <wp:extent cx="114300" cy="118110"/>
                <wp:effectExtent l="0" t="0" r="0" b="1651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2.55pt;margin-top:56.8pt;height:9.3pt;width:9pt;z-index:251666432;v-text-anchor:middle;mso-width-relative:page;mso-height-relative:page;" fillcolor="#5270AF" filled="t" stroked="f" coordsize="90,93" o:gfxdata="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DZ8kjO1wAAAAoBAAAPAAAAAAAAAAEAIAAAACIAAABkcnMvZG93bnJldi54bWxQ&#10;SwECFAAUAAAACACHTuJAvIXta6QEAAAGHQAADgAAAAAAAAABACAAAAAmAQAAZHJzL2Uyb0RvYy54&#10;bWxQSwUGAAAAAAYABgBZAQAAPAg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476885</wp:posOffset>
                </wp:positionV>
                <wp:extent cx="114300" cy="11430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1233750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12330381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2.55pt;margin-top:37.55pt;height:9pt;width:9pt;z-index:251667456;v-text-anchor:middle;mso-width-relative:page;mso-height-relative:page;" fillcolor="#5270AF" filled="t" stroked="f" coordsize="5581,5581" o:gfxdata="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ArTtPb1gAAAAgBAAAPAAAA&#10;AAAAAAEAIAAAACIAAABkcnMvZG93bnJldi54bWxQSwECFAAUAAAACACHTuJAF3rFGDoPAADyVgAA&#10;DgAAAAAAAAABACAAAAAlAQAAZHJzL2Uyb0RvYy54bWxQSwUGAAAAAAYABgBZAQAA0RI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464185</wp:posOffset>
                </wp:positionV>
                <wp:extent cx="139065" cy="130810"/>
                <wp:effectExtent l="0" t="0" r="13335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308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pt;margin-top:36.55pt;height:10.3pt;width:10.95pt;z-index:251668480;v-text-anchor:middle;mso-width-relative:page;mso-height-relative:page;" fillcolor="#5270AF" filled="t" stroked="f" coordsize="1993900,1873250" o:gfxdata="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552450</wp:posOffset>
                </wp:positionV>
                <wp:extent cx="74930" cy="127635"/>
                <wp:effectExtent l="15240" t="0" r="2413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45pt;margin-top:43.5pt;height:10.05pt;width:5.9pt;z-index:251669504;v-text-anchor:middle;mso-width-relative:page;mso-height-relative:page;" fillcolor="#5270AF" filled="t" stroked="f" coordsize="559792,955625" o:gfxdata="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tIrRK1wAAAAoBAAAPAAAAAAAA&#10;AAEAIAAAACIAAABkcnMvZG93bnJldi54bWxQSwECFAAUAAAACACHTuJAfcevADADAABqCAAADgAA&#10;AAAAAAABACAAAAAmAQAAZHJzL2Uyb0RvYy54bWxQSwUGAAAAAAYABgBZAQAAy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6774180</wp:posOffset>
                </wp:positionV>
                <wp:extent cx="6677660" cy="1332865"/>
                <wp:effectExtent l="0" t="0" r="0" b="0"/>
                <wp:wrapNone/>
                <wp:docPr id="4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获2015学年度“国家励志奖学金”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5pt;margin-top:533.4pt;height:104.95pt;width:525.8pt;z-index:251691008;mso-width-relative:page;mso-height-relative:page;" filled="f" stroked="f" coordsize="21600,21600" o:gfxdata="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a2ed9kAAAANAQAADwAA&#10;AAAAAAABACAAAAAiAAAAZHJzL2Rvd25yZXYueG1sUEsBAhQAFAAAAAgAh07iQIHEItncAQAAmQ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获2015学年度“国家励志奖学金”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获2015学年度“国家励志奖学金”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6357620</wp:posOffset>
                </wp:positionV>
                <wp:extent cx="6684645" cy="379730"/>
                <wp:effectExtent l="0" t="0" r="1905" b="0"/>
                <wp:wrapNone/>
                <wp:docPr id="3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8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文本框 82"/>
                        <wps:cNvSpPr txBox="1"/>
                        <wps:spPr>
                          <a:xfrm>
                            <a:off x="5897" y="1170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5270A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  <w:lang w:val="en-US" w:eastAsia="zh-CN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4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47.9pt;margin-top:500.6pt;height:29.9pt;width:526.35pt;z-index:251689984;mso-width-relative:page;mso-height-relative:page;" coordorigin="5897,11708" coordsize="10527,598" o:gfxdata="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6nRZX2wAAAA0BAAAPAAAAAAAAAAEA&#10;IAAAACIAAABkcnMvZG93bnJldi54bWxQSwECFAAUAAAACACHTuJAfKRgiGIDAACSCAAADgAAAAAA&#10;AAABACAAAAAqAQAAZHJzL2Uyb0RvYy54bWxQSwUGAAAAAAYABgBZAQAA/gYAAAAA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HAyfXLkAAADa&#10;AAAADwAAAGRycy9kb3ducmV2LnhtbEVPS27CMBDdI3EHa5C6A4ePUAkYFiAEG4oKHGAUD0mEPQ62&#10;gdDT14tKXT69/2LVWiOe5EPtWMFwkIEgLpyuuVRwOW/7nyBCRNZoHJOCNwVYLbudBebavfibnqdY&#10;ihTCIUcFVYxNLmUoKrIYBq4hTtzVeYsxQV9K7fGVwq2RoyybSos1p4YKG1pXVNxOD6vAHkx7309+&#10;Zu/j2diva7HbeDNW6qM3zOYgIrXxX/zn3msFaWu6km6A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Mn1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68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5270A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  <w:lang w:val="en-US" w:eastAsia="zh-CN"/>
                          </w:rPr>
                          <w:t>荣誉奖励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1zsecL8AAADb&#10;AAAADwAAAGRycy9kb3ducmV2LnhtbEWPQWvCQBSE74L/YXlCL6Ib2yKSunoQxEIVNRG8PrKvSdrs&#10;25Bdk/Tfu0LB4zAz3zDLdW8q0VLjSssKZtMIBHFmdcm5gku6nSxAOI+ssbJMCv7IwXo1HCwx1rbj&#10;M7WJz0WAsItRQeF9HUvpsoIMuqmtiYP3bRuDPsgml7rBLsBNJV+jaC4NlhwWCqxpU1D2m9yMAkov&#10;+3J/6nfX7e10PSTjtvv5Oir1MppFHyA89f4Z/m9/agVv7/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7Hn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4751705</wp:posOffset>
                </wp:positionV>
                <wp:extent cx="6677660" cy="1332865"/>
                <wp:effectExtent l="0" t="0" r="0" b="0"/>
                <wp:wrapNone/>
                <wp:docPr id="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595959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55pt;margin-top:374.15pt;height:104.95pt;width:525.8pt;z-index:251688960;mso-width-relative:page;mso-height-relative:page;" filled="f" stroked="f" coordsize="21600,21600" o:gfxdata="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bgcrdkAAAALAQAADwAA&#10;AAAAAAABACAAAAAiAAAAZHJzL2Rvd25yZXYueG1sUEsBAhQAFAAAAAgAh07iQIs23zLcAQAAmA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595959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公平公正地对待学生、关心学生等，得到了老师和学生的好评，被评为优秀实习老师。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4289425</wp:posOffset>
                </wp:positionV>
                <wp:extent cx="6684645" cy="379730"/>
                <wp:effectExtent l="0" t="0" r="1905" b="0"/>
                <wp:wrapNone/>
                <wp:docPr id="7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0860" y="7231380"/>
                          <a:ext cx="6684645" cy="379730"/>
                          <a:chOff x="5897" y="11708"/>
                          <a:chExt cx="10527" cy="598"/>
                        </a:xfrm>
                      </wpg:grpSpPr>
                      <wps:wsp>
                        <wps:cNvPr id="4" name="直接连接符 40"/>
                        <wps:cNvCnPr/>
                        <wps:spPr>
                          <a:xfrm>
                            <a:off x="6003" y="12269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2"/>
                        <wps:cNvSpPr txBox="1"/>
                        <wps:spPr>
                          <a:xfrm>
                            <a:off x="5897" y="1170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5270A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  <w:lang w:val="en-US"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6" name="矩形 16"/>
                        <wps:cNvSpPr/>
                        <wps:spPr>
                          <a:xfrm>
                            <a:off x="5992" y="12234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48.2pt;margin-top:337.75pt;height:29.9pt;width:526.35pt;z-index:251681792;mso-width-relative:page;mso-height-relative:page;" coordorigin="5897,11708" coordsize="10527,598" o:gfxdata="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zY/g+3AAAAAsBAAAP&#10;AAAAAAAAAAEAIAAAACIAAABkcnMvZG93bnJldi54bWxQSwECFAAUAAAACACHTuJAfz/XO2oDAACb&#10;CAAADgAAAAAAAAABACAAAAArAQAAZHJzL2Uyb0RvYy54bWxQSwUGAAAAAAYABgBZAQAABwcAAAAA&#10;">
                <o:lock v:ext="edit" aspectratio="f"/>
                <v:line id="直接连接符 40" o:spid="_x0000_s1026" o:spt="20" style="position:absolute;left:6003;top:12269;height:0;width:10421;" filled="f" stroked="t" coordsize="21600,21600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97;top:11708;height:495;width:206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5270A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  <w:lang w:val="en-US" w:eastAsia="zh-CN"/>
                          </w:rPr>
                          <w:t>校园经历</w:t>
                        </w:r>
                      </w:p>
                    </w:txbxContent>
                  </v:textbox>
                </v:shape>
                <v:rect id="矩形 16" o:spid="_x0000_s1026" o:spt="1" style="position:absolute;left:5992;top:12234;height:72;width:1230;v-text-anchor:middle;" fillcolor="#5270AF" filled="t" stroked="f" coordsize="21600,21600" o:gfxdata="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7Zb7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3388360</wp:posOffset>
                </wp:positionV>
                <wp:extent cx="6677660" cy="1332865"/>
                <wp:effectExtent l="0" t="0" r="0" b="0"/>
                <wp:wrapNone/>
                <wp:docPr id="41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4297680"/>
                          <a:ext cx="6677660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color w:val="595959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2013.09~2017.07               华中师范大学               数学（师范）          本科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  <w:lang w:val="en-US" w:eastAsia="zh-CN"/>
                              </w:rPr>
                              <w:t>● 2016学年获得“优秀团干部”称号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48.2pt;margin-top:266.8pt;height:104.95pt;width:525.8pt;z-index:251687936;mso-width-relative:page;mso-height-relative:page;" filled="f" stroked="f" coordsize="21600,21600" o:gfxdata="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CjN&#10;d9oAAAALAQAADwAAAAAAAAABACAAAAAiAAAAZHJzL2Rvd25yZXYueG1sUEsBAhQAFAAAAAgAh07i&#10;QB5dZDrnAQAAp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color w:val="595959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sz w:val="22"/>
                          <w:szCs w:val="22"/>
                        </w:rPr>
                        <w:t>2013.09~2017.07               华中师范大学               数学（师范）          本科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2014~2016学年连续2年获得学院奖学金：专业前20%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  <w:lang w:val="en-US" w:eastAsia="zh-CN"/>
                        </w:rPr>
                        <w:t>● 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2969260</wp:posOffset>
                </wp:positionV>
                <wp:extent cx="6684645" cy="395605"/>
                <wp:effectExtent l="0" t="0" r="1905" b="635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0860" y="3738880"/>
                          <a:ext cx="6684645" cy="395605"/>
                          <a:chOff x="7669" y="6248"/>
                          <a:chExt cx="10527" cy="623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69" y="6248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rFonts w:hint="default" w:eastAsia="宋体"/>
                                  <w:color w:val="5270A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39" name="矩形 10"/>
                        <wps:cNvSpPr/>
                        <wps:spPr>
                          <a:xfrm>
                            <a:off x="7764" y="6799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48.2pt;margin-top:233.8pt;height:31.15pt;width:526.35pt;z-index:251686912;mso-width-relative:page;mso-height-relative:page;" coordorigin="7669,6248" coordsize="10527,623" o:gfxdata="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8eQhcNwAAAAL&#10;AQAADwAAAAAAAAABACAAAAAiAAAAZHJzL2Rvd25yZXYueG1sUEsBAhQAFAAAAAgAh07iQF1kVzVu&#10;AwAAmwgAAA4AAAAAAAAAAQAgAAAAKwEAAGRycy9lMm9Eb2MueG1sUEsFBgAAAAAGAAYAWQEAAAsH&#10;AAAAAA==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495;width:206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rFonts w:hint="default" w:eastAsia="宋体"/>
                            <w:color w:val="5270A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rect id="矩形 10" o:spid="_x0000_s1026" o:spt="1" style="position:absolute;left:7764;top:6799;height:72;width:1230;v-text-anchor:middle;" fillcolor="#5270AF" filled="t" stroked="f" coordsize="21600,21600" o:gfxdata="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6se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7809230</wp:posOffset>
                </wp:positionV>
                <wp:extent cx="6684645" cy="395605"/>
                <wp:effectExtent l="0" t="0" r="1905" b="635"/>
                <wp:wrapNone/>
                <wp:docPr id="1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0860" y="8705850"/>
                          <a:ext cx="6684645" cy="395605"/>
                          <a:chOff x="5897" y="14030"/>
                          <a:chExt cx="10527" cy="623"/>
                        </a:xfrm>
                      </wpg:grpSpPr>
                      <wps:wsp>
                        <wps:cNvPr id="10" name="直接连接符 41"/>
                        <wps:cNvCnPr/>
                        <wps:spPr>
                          <a:xfrm>
                            <a:off x="6003" y="14616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文本框 85"/>
                        <wps:cNvSpPr txBox="1"/>
                        <wps:spPr>
                          <a:xfrm>
                            <a:off x="5897" y="14030"/>
                            <a:ext cx="2068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5270A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5270A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12" name="矩形 19"/>
                        <wps:cNvSpPr/>
                        <wps:spPr>
                          <a:xfrm>
                            <a:off x="5992" y="14581"/>
                            <a:ext cx="1230" cy="72"/>
                          </a:xfrm>
                          <a:prstGeom prst="rect">
                            <a:avLst/>
                          </a:prstGeom>
                          <a:solidFill>
                            <a:srgbClr val="5270A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48.2pt;margin-top:614.9pt;height:31.15pt;width:526.35pt;z-index:251683840;mso-width-relative:page;mso-height-relative:page;" coordorigin="5897,14030" coordsize="10527,623" o:gfxdata="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B2Q&#10;F0/cAAAADQEAAA8AAAAAAAAAAQAgAAAAIgAAAGRycy9kb3ducmV2LnhtbFBLAQIUABQAAAAIAIdO&#10;4kCgWpLddQMAAJ8IAAAOAAAAAAAAAAEAIAAAACsBAABkcnMvZTJvRG9jLnhtbFBLBQYAAAAABgAG&#10;AFkBAAASBwAAAAA=&#10;">
                <o:lock v:ext="edit" aspectratio="f"/>
                <v:line id="直接连接符 41" o:spid="_x0000_s1026" o:spt="20" style="position:absolute;left:6003;top:14616;height:0;width:10421;" filled="f" stroked="t" coordsize="21600,21600" o:gfxdata="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HzE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5" o:spid="_x0000_s1026" o:spt="202" type="#_x0000_t202" style="position:absolute;left:5897;top:14030;height:495;width:2068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5270AF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5270A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26" o:spt="1" style="position:absolute;left:5992;top:14581;height:72;width:1230;v-text-anchor:middle;" fillcolor="#5270AF" filled="t" stroked="f" coordsize="21600,21600" o:gfxdata="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K3//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8241030</wp:posOffset>
                </wp:positionV>
                <wp:extent cx="6677660" cy="786765"/>
                <wp:effectExtent l="0" t="0" r="0" b="0"/>
                <wp:wrapNone/>
                <wp:docPr id="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" y="9201150"/>
                          <a:ext cx="66776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/>
                                <w:sz w:val="22"/>
                                <w:szCs w:val="22"/>
                              </w:rPr>
                              <w:t>● 在校期间积极参加各类实习实践，具备良好的沟通表达能力。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-48.2pt;margin-top:648.9pt;height:61.95pt;width:525.8pt;z-index:251682816;mso-width-relative:page;mso-height-relative:page;" filled="f" stroked="f" coordsize="21600,21600" o:gfxdata="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Q8oNNoAAAAN&#10;AQAADwAAAAAAAAABACAAAAAiAAAAZHJzL2Rvd25yZXYueG1sUEsBAhQAFAAAAAgAh07iQEaeypDh&#10;AQAAog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/>
                          <w:sz w:val="22"/>
                          <w:szCs w:val="22"/>
                        </w:rPr>
                        <w:t>● 在校期间积极参加各类实习实践，具备良好的沟通表达能力。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9398000</wp:posOffset>
                </wp:positionV>
                <wp:extent cx="7559675" cy="184150"/>
                <wp:effectExtent l="0" t="0" r="317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4150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40pt;height:14.5pt;width:595.25pt;z-index:251659264;v-text-anchor:middle;mso-width-relative:page;mso-height-relative:page;" fillcolor="#5270AF" filled="t" stroked="f" coordsize="21600,21600" o:gfxdata="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P1fI3QAAAA8BAAAPAAAA&#10;AAAAAAEAIAAAACIAAABkcnMvZG93bnJldi54bWxQSwECFAAUAAAACACHTuJAs6xCjNcBAACQAwAA&#10;DgAAAAAAAAABACAAAAAsAQAAZHJzL2Uyb0RvYy54bWxQSwUGAAAAAAYABgBZAQAAd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-709295</wp:posOffset>
                </wp:positionV>
                <wp:extent cx="7569835" cy="351155"/>
                <wp:effectExtent l="0" t="0" r="12065" b="10795"/>
                <wp:wrapNone/>
                <wp:docPr id="25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351155"/>
                        </a:xfrm>
                        <a:prstGeom prst="rect">
                          <a:avLst/>
                        </a:prstGeom>
                        <a:solidFill>
                          <a:srgbClr val="5270A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90pt;margin-top:-55.85pt;height:27.65pt;width:596.05pt;z-index:251673600;v-text-anchor:middle;mso-width-relative:page;mso-height-relative:page;" fillcolor="#5270AF" filled="t" stroked="f" coordsize="21600,21600" o:gfxdata="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q1i9fdAAAADgEAAA8AAAAA&#10;AAAAAQAgAAAAIgAAAGRycy9kb3ducmV2LnhtbFBLAQIUABQAAAAIAIdO4kCKo67z1gEAAJIDAAAO&#10;AAAAAAAAAAEAIAAAACw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-662305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4" cy="257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7.65pt;margin-top:-52.15pt;height:20.3pt;width:20.3pt;z-index:251674624;v-text-anchor:middle;mso-width-relative:page;mso-height-relative:page;" fillcolor="#FFFFFF" filled="t" stroked="f" coordsize="900473,900473" o:gfxdata="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e2WR/aAAAADgEAAA8AAAAAAAAAAQAgAAAAIgAAAGRycy9kb3ducmV2LnhtbFBLAQIU&#10;ABQAAAAIAIdO4kBEp4b6RwMAAOwIAAAOAAAAAAAAAAEAIAAAACkBAABkcnMvZTJvRG9jLnhtbFBL&#10;BQYAAAAABgAGAFkBAADi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-690245</wp:posOffset>
                </wp:positionV>
                <wp:extent cx="3298825" cy="365760"/>
                <wp:effectExtent l="0" t="0" r="0" b="0"/>
                <wp:wrapNone/>
                <wp:docPr id="3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eastAsia="宋体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-53.5pt;margin-top:-54.35pt;height:28.8pt;width:259.75pt;z-index:251676672;mso-width-relative:page;mso-height-relative:page;" filled="f" stroked="f" coordsize="21600,21600" o:gfxdata="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q/XOXZAAAADQEA&#10;AA8AAAAAAAAAAQAgAAAAIgAAAGRycy9kb3ducmV2LnhtbFBLAQIUABQAAAAIAIdO4kD96vf04AEA&#10;AKU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eastAsia="宋体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683492"/>
    <w:rsid w:val="00744D3D"/>
    <w:rsid w:val="00821CB7"/>
    <w:rsid w:val="00871479"/>
    <w:rsid w:val="00BE4726"/>
    <w:rsid w:val="03791151"/>
    <w:rsid w:val="05D62603"/>
    <w:rsid w:val="08463DC8"/>
    <w:rsid w:val="08826DD6"/>
    <w:rsid w:val="0CCE4616"/>
    <w:rsid w:val="0EF154B1"/>
    <w:rsid w:val="15E11EC0"/>
    <w:rsid w:val="198E1319"/>
    <w:rsid w:val="1B9832DF"/>
    <w:rsid w:val="1E3659B1"/>
    <w:rsid w:val="1E601550"/>
    <w:rsid w:val="201663AA"/>
    <w:rsid w:val="27DE219F"/>
    <w:rsid w:val="2C9A3632"/>
    <w:rsid w:val="33232A53"/>
    <w:rsid w:val="39617D7E"/>
    <w:rsid w:val="3A057A35"/>
    <w:rsid w:val="3A541992"/>
    <w:rsid w:val="3E474361"/>
    <w:rsid w:val="412665A5"/>
    <w:rsid w:val="4466390E"/>
    <w:rsid w:val="4AC14AAB"/>
    <w:rsid w:val="4C9A59A0"/>
    <w:rsid w:val="4D3D0C4D"/>
    <w:rsid w:val="508D1B17"/>
    <w:rsid w:val="53175746"/>
    <w:rsid w:val="551A1D90"/>
    <w:rsid w:val="5AAC5A8F"/>
    <w:rsid w:val="5BE2512A"/>
    <w:rsid w:val="63D24F12"/>
    <w:rsid w:val="68866728"/>
    <w:rsid w:val="6B11596A"/>
    <w:rsid w:val="6D553B61"/>
    <w:rsid w:val="71003BE8"/>
    <w:rsid w:val="73D61E11"/>
    <w:rsid w:val="7500156D"/>
    <w:rsid w:val="78251FAC"/>
    <w:rsid w:val="7D6C4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Mr Lee</cp:lastModifiedBy>
  <dcterms:modified xsi:type="dcterms:W3CDTF">2022-02-20T03:03:54Z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