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407456256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-304800</wp:posOffset>
                </wp:positionV>
                <wp:extent cx="4135120" cy="504190"/>
                <wp:effectExtent l="9525" t="0" r="635" b="1397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120" cy="504190"/>
                          <a:chOff x="5761" y="1243"/>
                          <a:chExt cx="6512" cy="794"/>
                        </a:xfrm>
                      </wpg:grpSpPr>
                      <wpg:grpSp>
                        <wpg:cNvPr id="172" name="组合 53"/>
                        <wpg:cNvGrpSpPr/>
                        <wpg:grpSpPr>
                          <a:xfrm>
                            <a:off x="5761" y="1243"/>
                            <a:ext cx="6513" cy="795"/>
                            <a:chOff x="0" y="0"/>
                            <a:chExt cx="4181475" cy="504825"/>
                          </a:xfrm>
                        </wpg:grpSpPr>
                        <wpg:grpSp>
                          <wpg:cNvPr id="174" name="组合 22"/>
                          <wpg:cNvGrpSpPr/>
                          <wpg:grpSpPr>
                            <a:xfrm>
                              <a:off x="0" y="0"/>
                              <a:ext cx="2124075" cy="504825"/>
                              <a:chOff x="0" y="0"/>
                              <a:chExt cx="2124075" cy="504825"/>
                            </a:xfrm>
                          </wpg:grpSpPr>
                          <wpg:grpSp>
                            <wpg:cNvPr id="176" name="组合 20"/>
                            <wpg:cNvGrpSpPr/>
                            <wpg:grpSpPr>
                              <a:xfrm>
                                <a:off x="0" y="38100"/>
                                <a:ext cx="432000" cy="432000"/>
                                <a:chOff x="0" y="0"/>
                                <a:chExt cx="432000" cy="432000"/>
                              </a:xfrm>
                            </wpg:grpSpPr>
                            <wps:wsp>
                              <wps:cNvPr id="177" name="椭圆 17"/>
                              <wps:cNvSpPr/>
                              <wps:spPr>
                                <a:xfrm>
                                  <a:off x="0" y="0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28A9E2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8" name="椭圆 18"/>
                              <wps:cNvSpPr/>
                              <wps:spPr>
                                <a:xfrm>
                                  <a:off x="38100" y="381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13234"/>
                                </a:solidFill>
                                <a:ln w="190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79" name="文本框 21"/>
                            <wps:cNvSpPr txBox="1"/>
                            <wps:spPr>
                              <a:xfrm>
                                <a:off x="457200" y="0"/>
                                <a:ext cx="16668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ind w:right="42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36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36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直接连接符 52"/>
                          <wps:cNvCnPr/>
                          <wps:spPr>
                            <a:xfrm>
                              <a:off x="1685925" y="257175"/>
                              <a:ext cx="24955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28" y="1497"/>
                            <a:ext cx="391" cy="311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pt;margin-top:-24pt;height:39.7pt;width:325.6pt;z-index:-220404736;mso-width-relative:page;mso-height-relative:page;" coordorigin="5761,1243" coordsize="6512,794" o:gfxdata="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">
                <o:lock v:ext="edit" aspectratio="f"/>
                <v:group id="组合 53" o:spid="_x0000_s1026" o:spt="203" style="position:absolute;left:5761;top:1243;height:795;width:6513;" coordsize="4181475,504825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2" o:spid="_x0000_s1026" o:spt="203" style="position:absolute;left:0;top:0;height:504825;width:2124075;" coordsize="2124075,504825" o:gfxdata="UEsDBAoAAAAAAIdO4kAAAAAAAAAAAAAAAAAEAAAAZHJzL1BLAwQUAAAACACHTuJAqqfor7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P9l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qn6K+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20" o:spid="_x0000_s1026" o:spt="203" style="position:absolute;left:0;top:38100;height:432000;width:432000;" coordsize="432000,432000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17" o:spid="_x0000_s1026" o:spt="3" type="#_x0000_t3" style="position:absolute;left:0;top:0;height:432000;width:432000;v-text-anchor:middle;" filled="f" stroked="t" coordsize="21600,21600" o:gfxdata="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aJt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28A9E2 [3204]" miterlimit="8" joinstyle="miter" dashstyle="1 1"/>
                        <v:imagedata o:title=""/>
                        <o:lock v:ext="edit" aspectratio="f"/>
                      </v:shape>
                      <v:shape id="椭圆 18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+VQC0r4AAADc&#10;AAAADwAAAGRycy9kb3ducmV2LnhtbEWPP28CMQzF90p8h8iV2EoOREt7JTCgQhm6cO3SzbqY5NSL&#10;c7qk/Pv0eEBie5aff35vvjyFVh2oT01kA+NRAYq4jrZhZ+Dne/30CiplZIttZDJwpgTLxeBhjqWN&#10;R97RocpOCYRTiQZ8zl2pdao9BUyj2BHLbh/7gFnG3mnb41HgodWTonjRARuWDx47Wnmq/6r/IJSv&#10;t/PF+bWz1efH/nmam038XRkzfBwX76AynfLdfLveWok/k7RSRhTo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QC0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 dashstyle="1 1"/>
                        <v:imagedata o:title=""/>
                        <o:lock v:ext="edit" aspectratio="f"/>
                      </v:shape>
                    </v:group>
                    <v:shape id="文本框 21" o:spid="_x0000_s1026" o:spt="202" type="#_x0000_t202" style="position:absolute;left:457200;top:0;height:504825;width:1666875;" filled="f" stroked="f" coordsize="21600,21600" o:gfxdata="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bXb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ind w:right="42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</v:group>
                <v:shape id="Freeform 9" o:spid="_x0000_s1026" o:spt="100" style="position:absolute;left:5928;top:1497;height:311;width:391;" fillcolor="#FFFFFF [3212]" filled="t" stroked="f" coordsize="3580,2820" o:gfxdata="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GlX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301,143;203,179;195,181;187,179;89,143;86,207;195,259;304,207;301,143;391,77;387,71;197,0;195,0;193,0;3,71;0,77;3,84;60,105;43,171;32,194;42,216;32,303;33,308;38,311;70,311;74,308;76,303;66,216;76,194;65,172;83,113;193,155;195,155;197,155;387,84;391,77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4561536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ge">
                  <wp:posOffset>4349115</wp:posOffset>
                </wp:positionV>
                <wp:extent cx="212090" cy="215900"/>
                <wp:effectExtent l="0" t="0" r="1270" b="12700"/>
                <wp:wrapNone/>
                <wp:docPr id="181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090" cy="21590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108.2pt;margin-top:342.45pt;height:17pt;width:16.7pt;mso-position-vertical-relative:page;z-index:-220405760;v-text-anchor:middle-center;mso-width-relative:page;mso-height-relative:page;" fillcolor="#FFFFFF [3212]" filled="t" stroked="f" coordsize="2768,2768" o:gfxdata="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128612203,56161221;117458859,56161221;112828202,44847765;120844713,36629057;120844713,23337089;114321950,16691066;101276499,16691066;93110651,25011250;82704219,20698944;82704219,9334867;73492709,0;64331003,0;55119493,9334867;55119493,20698944;44364508,25214202;35949714,16691066;22904264,16691066;16381500,23337089;16381500,36629057;24746489,45202892;20315049,56161221;9161705,56161221;0,65496010;0,74881576;9161705,84267142;20315049,84267142;24547348,94870344;16381500,103190528;16381500,116482495;22904264,123128518;35949714,123128518;43966149,114960510;55119493,119678642;55119493,131042798;64331003,140428364;73492709,140428364;82704219,131042798;82704219,119678642;93459205,115163462;101276499,123128518;114321950,123128518;120844713,116482495;120844713,103190528;113027419,95225471;117458859,84267142;128612203,84267142;137823713,74881576;137823713,65496010;128612203,56161221;68911856,98269443;41327207,70214221;68911856,42108221;96446701,70214221;68911856,98269443;68911856,56161221;55119493,70214221;68911856,84267142;82704219,70214221;68911856,561612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07218688" behindDoc="1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7409180</wp:posOffset>
                </wp:positionV>
                <wp:extent cx="4810760" cy="1958340"/>
                <wp:effectExtent l="0" t="0" r="5080" b="762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76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本人诚实守信、正直可靠、品行端正，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工作踏实，积极主动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责任心强、原则性强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default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良好的职业操守和职业素质，富有亲和力，认同企业文化，能承受一定工作压力，工作态度乐观积极，良好的团队合作意识；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熟悉国家各项安全法律法规，熟悉生产现场安全工作流程、安全操作规范和安全管理的程序，能够及时发现安全隐患并给予纠正；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熟悉掌握建筑施工生产过程及安全防护消防、临电等相关安全规章、标准和日常安全管理，有高度的责任心。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05pt;margin-top:583.4pt;height:154.2pt;width:378.8pt;z-index:-1791065088;mso-width-relative:page;mso-height-relative:page;" fillcolor="#FFFFFF" filled="t" stroked="f" coordsize="21600,21600" o:gfxdata="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ovRe12QAAAA0BAAAPAAAAAAAAAAEAIAAAACIAAABkcnMv&#10;ZG93bnJldi54bWxQSwECFAAUAAAACACHTuJAS40XuTsCAABXBAAADgAAAAAAAAABACAAAAAo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本人诚实守信、正直可靠、品行端正，</w:t>
                      </w:r>
                      <w:r>
                        <w:rPr>
                          <w:rFonts w:hint="default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工作踏实，积极主动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责任心强、原则性强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default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良好的职业操守和职业素质，富有亲和力，认同企业文化，能承受一定工作压力，工作态度乐观积极，良好的团队合作意识；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熟悉国家各项安全法律法规，熟悉生产现场安全工作流程、安全操作规范和安全管理的程序，能够及时发现安全隐患并给予纠正；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熟悉掌握建筑施工生产过程及安全防护消防、临电等相关安全规章、标准和日常安全管理，有高度的责任心。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39735040" behindDoc="1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5623560</wp:posOffset>
                </wp:positionV>
                <wp:extent cx="4810125" cy="1068070"/>
                <wp:effectExtent l="0" t="0" r="5715" b="1397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06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同济大学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校学生会宣传部部长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负责对各班团支部团费收缴、团员证的注册及团员档案管理工作。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加强与各班团支书的联系，对各班团支部组织生活、团队活动的指导和评估。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配合学生会其他部门更好的组织，完成各种活动。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5pt;margin-top:442.8pt;height:84.1pt;width:378.75pt;z-index:-1458548736;mso-width-relative:page;mso-height-relative:page;" fillcolor="#FFFFFF" filled="t" stroked="f" coordsize="21600,21600" o:gfxdata="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+wwYfYAAAADAEAAA8AAAAAAAAAAQAgAAAAIgAAAGRycy9k&#10;b3ducmV2LnhtbFBLAQIUABQAAAAIAIdO4kAIgWWdOwIAAFcEAAAOAAAAAAAAAAEAIAAAACcBAABk&#10;cnMvZTJvRG9jLnhtbFBLBQYAAAAABgAGAFkBAADU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同济大学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校学生会宣传部部长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负责对各班团支部团费收缴、团员证的注册及团员档案管理工作。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加强与各班团支书的联系，对各班团支部组织生活、团队活动的指导和评估。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配合学生会其他部门更好的组织，完成各种活动。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75802572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ge">
                  <wp:posOffset>4891405</wp:posOffset>
                </wp:positionV>
                <wp:extent cx="4752340" cy="868045"/>
                <wp:effectExtent l="0" t="0" r="0" b="0"/>
                <wp:wrapNone/>
                <wp:docPr id="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一级注册建筑师、国家计算机二级证书、汽车驾照C1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英语CET6、普通话二级甲等证书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jc w:val="both"/>
                              <w:rPr>
                                <w:rFonts w:hint="default" w:ascii="微软雅黑" w:hAnsi="微软雅黑" w:eastAsia="微软雅黑" w:cs="宋体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熟练使用Office、Excel、PPT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制作和演示等相关软件。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6.9pt;margin-top:385.15pt;height:68.35pt;width:374.2pt;mso-position-vertical-relative:page;z-index:-536941568;mso-width-relative:page;mso-height-relative:page;" filled="f" stroked="f" coordsize="21600,21600" o:gfxdata="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xBfQ2AAAAAsBAAAP&#10;AAAAAAAAAAEAIAAAACIAAABkcnMvZG93bnJldi54bWxQSwECFAAUAAAACACHTuJAYZBGZxgCAAAW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一级注册建筑师、国家计算机二级证书、汽车驾照C1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英语CET6、普通话二级甲等证书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jc w:val="both"/>
                        <w:rPr>
                          <w:rFonts w:hint="default" w:ascii="微软雅黑" w:hAnsi="微软雅黑" w:eastAsia="微软雅黑" w:cs="宋体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熟练使用Office、Excel、PPT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制作和演示等相关软件。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  <w:szCs w:val="22"/>
        </w:rPr>
        <mc:AlternateContent>
          <mc:Choice Requires="wps">
            <w:drawing>
              <wp:anchor distT="0" distB="0" distL="114300" distR="114300" simplePos="0" relativeHeight="3998781440" behindDoc="1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1884680</wp:posOffset>
                </wp:positionV>
                <wp:extent cx="4839335" cy="1287780"/>
                <wp:effectExtent l="0" t="0" r="6985" b="762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2605" y="2044700"/>
                          <a:ext cx="483933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10" w:hanging="105" w:hangingChars="5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2016.09-2020.06      同济大学     建筑学专业        本科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pacing w:before="48" w:beforeLines="20" w:line="32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城市设计概论、建筑力学、建筑物理、建筑结构、、建筑材料建筑法规与业务、城市设计、地基基础、建筑施工、室内设计、建筑设备、建筑项目管理等。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学习成绩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：GPA 3.8，年级排名全学年一直保持前三。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pacing w:before="48" w:beforeLines="20" w:line="32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5.7pt;margin-top:148.4pt;height:101.4pt;width:381.05pt;z-index:-799502336;mso-width-relative:page;mso-height-relative:page;" fillcolor="#FFFFFF" filled="t" stroked="f" coordsize="21600,21600" o:gfxdata="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t2tvrYAAAACwEAAA8AAAAAAAAAAQAg&#10;AAAAIgAAAGRycy9kb3ducmV2LnhtbFBLAQIUABQAAAAIAIdO4kAWc5J9RwIAAGAEAAAOAAAAAAAA&#10;AAEAIAAAACcBAABkcnMvZTJvRG9jLnhtbFBLBQYAAAAABgAGAFkBAADg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10" w:hanging="105" w:hangingChars="50"/>
                        <w:jc w:val="left"/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2016.09-2020.06      同济大学     建筑学专业        本科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pacing w:before="48" w:beforeLines="20" w:line="32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城市设计概论、建筑力学、建筑物理、建筑结构、、建筑材料建筑法规与业务、城市设计、地基基础、建筑施工、室内设计、建筑设备、建筑项目管理等。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学习成绩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：GPA 3.8，年级排名全学年一直保持前三。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pacing w:before="48" w:beforeLines="20" w:line="32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89973504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207010</wp:posOffset>
                </wp:positionV>
                <wp:extent cx="4854575" cy="946785"/>
                <wp:effectExtent l="0" t="0" r="0" b="0"/>
                <wp:wrapNone/>
                <wp:docPr id="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946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同济大学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建筑学专业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96"/>
                              <w:gridCol w:w="1196"/>
                              <w:gridCol w:w="1196"/>
                              <w:gridCol w:w="1197"/>
                              <w:gridCol w:w="1197"/>
                              <w:gridCol w:w="119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1196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数学一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专业课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96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000000" w:themeColor="text1"/>
                                      <w:vertAlign w:val="baseli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05pt;margin-top:16.3pt;height:74.55pt;width:382.25pt;z-index:1389973504;mso-width-relative:page;mso-height-relative:page;" filled="f" stroked="f" coordsize="21600,21600" o:gfxdata="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ew3Y&#10;1wAAAAoBAAAPAAAAAAAAAAEAIAAAACIAAABkcnMvZG93bnJldi54bWxQSwECFAAUAAAACACHTuJA&#10;3Znxmi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同济大学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建筑学专业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96"/>
                        <w:gridCol w:w="1196"/>
                        <w:gridCol w:w="1196"/>
                        <w:gridCol w:w="1197"/>
                        <w:gridCol w:w="1197"/>
                        <w:gridCol w:w="119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2" w:hRule="atLeast"/>
                        </w:trPr>
                        <w:tc>
                          <w:tcPr>
                            <w:tcW w:w="1196" w:type="dxa"/>
                            <w:vMerge w:val="restart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196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196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197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数学一</w:t>
                            </w:r>
                          </w:p>
                        </w:tc>
                        <w:tc>
                          <w:tcPr>
                            <w:tcW w:w="1197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专业课</w:t>
                            </w:r>
                          </w:p>
                        </w:tc>
                        <w:tc>
                          <w:tcPr>
                            <w:tcW w:w="1197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96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196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96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97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197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197" w:type="dxa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400264601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3285490</wp:posOffset>
                </wp:positionV>
                <wp:extent cx="4081780" cy="504825"/>
                <wp:effectExtent l="9525" t="0" r="8255" b="13335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780" cy="504825"/>
                          <a:chOff x="0" y="0"/>
                          <a:chExt cx="4145937" cy="504825"/>
                        </a:xfrm>
                      </wpg:grpSpPr>
                      <wpg:grpSp>
                        <wpg:cNvPr id="185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186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7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  <w:lang w:eastAsia="zh-CN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469" y="257175"/>
                            <a:ext cx="2593468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65pt;margin-top:258.7pt;height:39.75pt;width:321.4pt;z-index:-292321280;mso-width-relative:page;mso-height-relative:page;" coordsize="4145937,504825" o:gfxdata="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DVoFmG2wAAAAsBAAAPAAAA&#10;AAAAAAEAIAAAACIAAABkcnMvZG93bnJldi54bWxQSwECFAAUAAAACACHTuJA9ea3UUwEAAAOEAAA&#10;DgAAAAAAAAABACAAAAAqAQAAZHJzL2Uyb0RvYy54bWxQSwUGAAAAAAYABgBZAQAA6AcAAAAA&#10;">
                <o:lock v:ext="edit" aspectratio="f"/>
                <v:group id="组合 66" o:spid="_x0000_s1026" o:spt="203" style="position:absolute;left:0;top:0;height:504825;width:2124075;" coordsize="2124075,504825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7" o:spid="_x0000_s1026" o:spt="203" style="position:absolute;left:0;top:38100;height:432000;width:432000;" coordsize="432000,432000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椭圆 69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vR7mh74AAADc&#10;AAAADwAAAGRycy9kb3ducmV2LnhtbEWPS28CMQyE75X4D5GRuJUsiLawEDggXodeunDhZm1MsmLj&#10;rDbh+esbpEq92ZqZz+PZ4u5qcaU2VJ4VDPoZCOLS64qNgsN+/T4GESKyxtozKXhQgMW88zbDXPsb&#10;/9C1iEYkCIccFdgYm1zKUFpyGPq+IU7aybcOY1pbI3WLtwR3tRxm2ad0WHG6YLGhpaXyXFxconxP&#10;Hk9j10YX29XpYxSrjT8ulep1B9kURKR7/Df/pXc61R9/weuZNIG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7mh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  <w:lang w:eastAsia="zh-CN"/>
                            </w:rPr>
                            <w:t>职业技能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469;top:257175;height:635;width:2593468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017011712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1242060</wp:posOffset>
                </wp:positionV>
                <wp:extent cx="4135755" cy="504825"/>
                <wp:effectExtent l="9525" t="0" r="0" b="13335"/>
                <wp:wrapNone/>
                <wp:docPr id="188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755" cy="504825"/>
                          <a:chOff x="0" y="0"/>
                          <a:chExt cx="4181475" cy="504825"/>
                        </a:xfrm>
                      </wpg:grpSpPr>
                      <wpg:grpSp>
                        <wpg:cNvPr id="189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19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91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2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3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94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5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65pt;margin-top:97.8pt;height:39.75pt;width:325.65pt;z-index:2017011712;mso-width-relative:page;mso-height-relative:page;" coordsize="4181475,504825" o:gfxdata="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">
                <o:lock v:ext="edit" aspectratio="f"/>
                <v:group id="组合 22" o:spid="_x0000_s1026" o:spt="203" style="position:absolute;left:0;top:0;height:504825;width:2124075;" coordsize="2124075,504825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0" o:spid="_x0000_s1026" o:spt="203" style="position:absolute;left:0;top:38100;height:432000;width:432000;" coordsize="432000,432000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17" o:spid="_x0000_s1026" o:spt="3" type="#_x0000_t3" style="position:absolute;left:0;top:0;height:432000;width:432000;v-text-anchor:middle;" filled="f" stroked="t" coordsize="21600,21600" o:gfxdata="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PUq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椭圆 18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KLDTwr4AAADc&#10;AAAADwAAAGRycy9kb3ducmV2LnhtbEWPzW7CMBCE70h9B2sr9QYOCBAEDAdUKAcuhF56W8WLHRGv&#10;o9jl7+kxEhK3Xc3Mt7Pz5dXV4kxtqDwr6PcyEMSl1xUbBb+HdXcCIkRkjbVnUnCjAMvFR2eOufYX&#10;3tO5iEYkCIccFdgYm1zKUFpyGHq+IU7a0bcOY1pbI3WLlwR3tRxk2Vg6rDhdsNjQylJ5Kv5douym&#10;t7uxa6OLn+/jaBirjf9bKfX12c9mICJd49v8Sm91qj8dwPOZNIF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DTw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图片 19" o:spid="_x0000_s1026" o:spt="75" type="#_x0000_t75" style="position:absolute;left:95250;top:95250;height:252000;width:252000;" filled="f" o:preferrelative="t" stroked="f" coordsize="21600,21600" o:gfxdata="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4L3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shape id="文本框 21" o:spid="_x0000_s1026" o:spt="202" type="#_x0000_t202" style="position:absolute;left:457200;top:0;height:504825;width:1666875;" filled="f" stroked="f" coordsize="21600,21600" o:gfxdata="UEsDBAoAAAAAAIdO4kAAAAAAAAAAAAAAAAAEAAAAZHJzL1BLAwQUAAAACACHTuJAOPueCr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XJ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ue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000000" w:themeColor="text1"/>
                              <w:sz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直接连接符 52" o:spid="_x0000_s1026" o:spt="20" style="position:absolute;left:1685925;top:257175;height:0;width:2495550;" filled="f" stroked="t" coordsize="21600,21600" o:gfxdata="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YQQe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0264704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5063490</wp:posOffset>
                </wp:positionV>
                <wp:extent cx="4180840" cy="504190"/>
                <wp:effectExtent l="9525" t="0" r="635" b="1397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504190"/>
                          <a:chOff x="5849" y="9901"/>
                          <a:chExt cx="6584" cy="794"/>
                        </a:xfrm>
                      </wpg:grpSpPr>
                      <wpg:grpSp>
                        <wpg:cNvPr id="197" name="组合 13"/>
                        <wpg:cNvGrpSpPr/>
                        <wpg:grpSpPr>
                          <a:xfrm>
                            <a:off x="5849" y="9901"/>
                            <a:ext cx="6585" cy="795"/>
                            <a:chOff x="0" y="0"/>
                            <a:chExt cx="4181475" cy="504825"/>
                          </a:xfrm>
                        </wpg:grpSpPr>
                        <wpg:grpSp>
                          <wpg:cNvPr id="198" name="组合 36"/>
                          <wpg:cNvGrpSpPr/>
                          <wpg:grpSpPr>
                            <a:xfrm>
                              <a:off x="0" y="0"/>
                              <a:ext cx="2124075" cy="504825"/>
                              <a:chOff x="0" y="0"/>
                              <a:chExt cx="2124075" cy="504825"/>
                            </a:xfrm>
                          </wpg:grpSpPr>
                          <wpg:grpSp>
                            <wpg:cNvPr id="199" name="组合 37"/>
                            <wpg:cNvGrpSpPr/>
                            <wpg:grpSpPr>
                              <a:xfrm>
                                <a:off x="0" y="38100"/>
                                <a:ext cx="432000" cy="432000"/>
                                <a:chOff x="0" y="0"/>
                                <a:chExt cx="432000" cy="432000"/>
                              </a:xfrm>
                            </wpg:grpSpPr>
                            <wps:wsp>
                              <wps:cNvPr id="200" name="椭圆 38"/>
                              <wps:cNvSpPr/>
                              <wps:spPr>
                                <a:xfrm>
                                  <a:off x="0" y="0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28A9E2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1" name="椭圆 39"/>
                              <wps:cNvSpPr/>
                              <wps:spPr>
                                <a:xfrm>
                                  <a:off x="38100" y="381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13234"/>
                                </a:solidFill>
                                <a:ln w="190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02" name="文本框 41"/>
                            <wps:cNvSpPr txBox="1"/>
                            <wps:spPr>
                              <a:xfrm>
                                <a:off x="457200" y="0"/>
                                <a:ext cx="16668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ind w:right="42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313234"/>
                                      <w:sz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13234"/>
                                      <w:sz w:val="36"/>
                                      <w:lang w:eastAsia="zh-CN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03" name="直接连接符 54"/>
                          <wps:cNvCnPr/>
                          <wps:spPr>
                            <a:xfrm>
                              <a:off x="1685925" y="257175"/>
                              <a:ext cx="24955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4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3" y="10114"/>
                            <a:ext cx="397" cy="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2pt;margin-top:398.7pt;height:39.7pt;width:329.2pt;z-index:-292320256;mso-width-relative:page;mso-height-relative:page;" coordorigin="5849,9901" coordsize="6584,794" o:gfxdata="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">
                <o:lock v:ext="edit" aspectratio="f"/>
                <v:group id="组合 13" o:spid="_x0000_s1026" o:spt="203" style="position:absolute;left:5849;top:9901;height:795;width:6585;" coordsize="4181475,504825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6" o:spid="_x0000_s1026" o:spt="203" style="position:absolute;left:0;top:0;height:504825;width:2124075;" coordsize="2124075,504825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37" o:spid="_x0000_s1026" o:spt="203" style="position:absolute;left:0;top:38100;height:432000;width:432000;" coordsize="432000,432000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椭圆 38" o:spid="_x0000_s1026" o:spt="3" type="#_x0000_t3" style="position:absolute;left:0;top:0;height:432000;width:432000;v-text-anchor:middle;" filled="f" stroked="t" coordsize="21600,21600" o:gfxdata="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bAP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28A9E2 [3204]" miterlimit="8" joinstyle="miter" dashstyle="1 1"/>
                        <v:imagedata o:title=""/>
                        <o:lock v:ext="edit" aspectratio="f"/>
                      </v:shape>
                      <v:shape id="椭圆 39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025Tr4AAADc&#10;AAAADwAAAGRycy9kb3ducmV2LnhtbEWPT2sCMRTE7wW/Q3hCbzVZaYtdjR5E2x68dPXS22PzTBY3&#10;L8sm/uunbwTB4zAzv2Fmi4tvxYn62ATWUIwUCOI6mIatht12/TIBEROywTYwabhShMV88DTD0oQz&#10;/9CpSlZkCMcSNbiUulLKWDvyGEehI87ePvQeU5a9labHc4b7Vo6VepceG84LDjtaOqoP1dFnyubj&#10;+mfd2prqa7V/e03NZ/hdav08LNQURKJLeoTv7W+jYawKuJ3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025T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 dashstyle="1 1"/>
                        <v:imagedata o:title=""/>
                        <o:lock v:ext="edit" aspectratio="f"/>
                      </v:shape>
                    </v:group>
                    <v:shape id="文本框 41" o:spid="_x0000_s1026" o:spt="202" type="#_x0000_t202" style="position:absolute;left:457200;top:0;height:504825;width:1666875;" filled="f" stroked="f" coordsize="21600,21600" o:gfxdata="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cVce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ind w:right="420"/>
                              <w:jc w:val="left"/>
                              <w:rPr>
                                <w:rFonts w:hint="eastAsia" w:ascii="微软雅黑" w:hAnsi="微软雅黑" w:eastAsia="微软雅黑"/>
                                <w:color w:val="313234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13234"/>
                                <w:sz w:val="36"/>
                                <w:lang w:eastAsia="zh-CN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</v:group>
                  <v:line id="直接连接符 54" o:spid="_x0000_s1026" o:spt="20" style="position:absolute;left:1685925;top:257175;height:0;width:2495550;" filled="f" stroked="t" coordsize="21600,21600" o:gfxdata="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vNC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</v:group>
                <v:shape id="图片 78" o:spid="_x0000_s1026" o:spt="75" type="#_x0000_t75" style="position:absolute;left:5973;top:10114;height:397;width:397;" filled="f" o:preferrelative="t" stroked="f" coordsize="21600,21600" o:gfxdata="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ubp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4001502208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6817360</wp:posOffset>
                </wp:positionV>
                <wp:extent cx="4181475" cy="504825"/>
                <wp:effectExtent l="9525" t="0" r="0" b="13335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0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20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5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  <w:lang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1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5pt;margin-top:536.8pt;height:39.75pt;width:329.25pt;z-index:-293465088;mso-width-relative:page;mso-height-relative:page;" coordsize="4181475,504825" o:gfxdata="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">
                <o:lock v:ext="edit" aspectratio="f"/>
                <v:group id="组合 36" o:spid="_x0000_s1026" o:spt="203" style="position:absolute;left:0;top:0;height:504825;width:2124075;" coordsize="2124075,504825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7" o:spid="_x0000_s1026" o:spt="203" style="position:absolute;left:0;top:38100;height:432000;width:432000;" coordsize="432000,432000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38" o:spid="_x0000_s1026" o:spt="3" type="#_x0000_t3" style="position:absolute;left:0;top:0;height:432000;width:432000;v-text-anchor:middle;" filled="f" stroked="t" coordsize="21600,21600" o:gfxdata="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oPx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椭圆 39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FTu1SL0AAADc&#10;AAAADwAAAGRycy9kb3ducmV2LnhtbEWPT2sCMRTE70K/Q3gFb5oobdHV6EG09uClay+9PTbPZHHz&#10;smziv376RhA8DjPzG2a+vPpGnKmLdWANo6ECQVwFU7PV8LPfDCYgYkI22AQmDTeKsFy89OZYmHDh&#10;bzqXyYoM4VigBpdSW0gZK0ce4zC0xNk7hM5jyrKz0nR4yXDfyLFSH9JjzXnBYUsrR9WxPPlM2U1v&#10;f9ZtrCm368P7W6o/w+9K6/7rSM1AJLqmZ/jR/jIaxmoK9zP5CM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7VI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图片 40" o:spid="_x0000_s1026" o:spt="75" type="#_x0000_t75" style="position:absolute;left:95250;top:95250;height:252000;width:252000;" filled="f" o:preferrelative="t" stroked="f" coordsize="21600,21600" o:gfxdata="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WJ6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shape id="文本框 41" o:spid="_x0000_s1026" o:spt="202" type="#_x0000_t202" style="position:absolute;left:457200;top:0;height:504825;width:1666875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  <w:lang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直接连接符 54" o:spid="_x0000_s1026" o:spt="20" style="position:absolute;left:1685925;top:257175;height:0;width:2495550;" filled="f" stroked="t" coordsize="21600,21600" o:gfxdata="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rGA7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0572774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1504315</wp:posOffset>
                </wp:positionV>
                <wp:extent cx="2073910" cy="1017270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52"/>
                                <w:szCs w:val="52"/>
                                <w:lang w:val="en-US"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报考意向：建筑学专业</w:t>
                            </w:r>
                          </w:p>
                          <w:p>
                            <w:pPr>
                              <w:snapToGrid w:val="0"/>
                              <w:ind w:firstLine="360" w:firstLineChars="10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118.45pt;height:80.1pt;width:163.3pt;z-index:605727744;mso-width-relative:page;mso-height-relative:page;" filled="f" stroked="f" coordsize="21600,21600" o:gfxdata="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KrJc94AAAAMAQAADwAAAAAA&#10;AAABACAAAAAiAAAAZHJzL2Rvd25yZXYueG1sUEsBAhQAFAAAAAgAh07iQMfpq0lGAgAAeQQAAA4A&#10;AAAAAAAAAQAgAAAAL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52"/>
                          <w:szCs w:val="52"/>
                          <w:lang w:val="en-US" w:eastAsia="zh-CN"/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报考意向：建筑学专业</w:t>
                      </w:r>
                    </w:p>
                    <w:p>
                      <w:pPr>
                        <w:snapToGrid w:val="0"/>
                        <w:ind w:firstLine="360" w:firstLineChars="100"/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519087104" behindDoc="0" locked="0" layoutInCell="1" allowOverlap="1">
            <wp:simplePos x="0" y="0"/>
            <wp:positionH relativeFrom="margin">
              <wp:posOffset>-451485</wp:posOffset>
            </wp:positionH>
            <wp:positionV relativeFrom="paragraph">
              <wp:posOffset>-158750</wp:posOffset>
            </wp:positionV>
            <wp:extent cx="1001395" cy="1418590"/>
            <wp:effectExtent l="9525" t="9525" r="17780" b="19685"/>
            <wp:wrapNone/>
            <wp:docPr id="159" name="图片 159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41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3800125440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-913130</wp:posOffset>
                </wp:positionV>
                <wp:extent cx="0" cy="10683240"/>
                <wp:effectExtent l="4445" t="0" r="10795" b="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32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05pt;margin-top:-71.9pt;height:841.2pt;width:0pt;z-index:-494841856;mso-width-relative:page;mso-height-relative:page;" filled="f" stroked="t" coordsize="21600,21600" o:gfxdata="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aJRzn&#10;2gAAAA0BAAAPAAAAAAAAAAEAIAAAACIAAABkcnMvZG93bnJldi54bWxQSwECFAAUAAAACACHTuJA&#10;en3U0+YBAAC2AwAADgAAAAAAAAABACAAAAApAQAAZHJzL2Uyb0RvYy54bWxQSwUGAAAAAAYABgBZ&#10;AQAAgQ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64779008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ge">
                  <wp:posOffset>7103110</wp:posOffset>
                </wp:positionV>
                <wp:extent cx="1981835" cy="2637155"/>
                <wp:effectExtent l="0" t="0" r="0" b="0"/>
                <wp:wrapNone/>
                <wp:docPr id="111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3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2019年获得国家特等奖学金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2018年荣获本校第三届大学生记者节优秀学生记者称号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2016年第八届上海市大学生演讲比赛“一等奖”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2018、2019年连续两年获校级优秀学生干部奖项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2018年获得上海市第三届大学生创业大赛金奖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79.05pt;margin-top:559.3pt;height:207.65pt;width:156.05pt;mso-position-vertical-relative:page;z-index:964779008;mso-width-relative:page;mso-height-relative:page;" filled="f" stroked="f" coordsize="21600,21600" o:gfxdata="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TVoB2gAAAA4BAAAPAAAAAAAAAAEAIAAA&#10;ACIAAABkcnMvZG93bnJldi54bWxQSwECFAAUAAAACACHTuJAIebR9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2019年获得国家特等奖学金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2018年荣获本校第三届大学生记者节优秀学生记者称号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2016年第八届上海市大学生演讲比赛“一等奖”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2018、2019年连续两年获校级优秀学生干部奖项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2018年获得上海市第三届大学生创业大赛金奖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873139200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5433060</wp:posOffset>
                </wp:positionV>
                <wp:extent cx="2375535" cy="394970"/>
                <wp:effectExtent l="0" t="0" r="1905" b="127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394970"/>
                          <a:chOff x="3" y="4608"/>
                          <a:chExt cx="3990" cy="622"/>
                        </a:xfrm>
                      </wpg:grpSpPr>
                      <wpg:grpSp>
                        <wpg:cNvPr id="220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21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2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14" y="0"/>
                              <a:ext cx="2462900" cy="361561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6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53" y="4608"/>
                            <a:ext cx="173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pt;margin-top:427.8pt;height:31.1pt;width:187.05pt;z-index:873139200;mso-width-relative:page;mso-height-relative:page;" coordorigin="3,4608" coordsize="3990,622" o:gfxdata="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CeY9WR3AAAAAwBAAAPAAAAAAAAAAEAIAAAACIA&#10;AABkcnMvZG93bnJldi54bWxQSwECFAAUAAAACACHTuJAnF4nZbEEAACeDwAADgAAAAAAAAABACAA&#10;AAArAQAAZHJzL2Uyb0RvYy54bWxQSwUGAAAAAAYABgBZAQAATggAAAAA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cPAjyb0AAADc&#10;AAAADwAAAGRycy9kb3ducmV2LnhtbEWPQWvCQBSE7wX/w/IEL0U3CVVDdBUUhF6NpeLtkX0mwezb&#10;sLtq+u+7hYLHYWa+YdbbwXTiQc63lhWkswQEcWV1y7WCr9NhmoPwAVljZ5kU/JCH7Wb0tsZC2ycf&#10;6VGGWkQI+wIVNCH0hZS+asign9meOHpX6wyGKF0ttcNnhJtOZkmykAZbjgsN9rRvqLqVd6OgzM5m&#10;7j7ej/NdHr6HW35ZLq69UpNxmqxABBrCK/zf/tQKsiyFvzPx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8CPJvQAA&#10;ANwAAAAPAAAAAAAAAAEAIAAAACIAAABkcnMvZG93bnJldi54bWxQSwECFAAUAAAACACHTuJAMy8F&#10;njsAAAA5AAAAEAAAAAAAAAABACAAAAAMAQAAZHJzL3NoYXBleG1sLnhtbFBLBQYAAAAABgAGAFsB&#10;AAC2AwAAAAA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7614;top:0;height:361561;width:2462900;v-text-anchor:middle;" fillcolor="#0070C0" filled="t" stroked="f" coordsize="21600,21600" o:gfxdata="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VCd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1153;top:4608;height:533;width:1736;" filled="f" stroked="f" coordsize="21600,21600" o:gfxdata="UEsDBAoAAAAAAIdO4kAAAAAAAAAAAAAAAAAEAAAAZHJzL1BLAwQUAAAACACHTuJABMfvP7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H+cwZ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H7z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782751744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3399155</wp:posOffset>
                </wp:positionV>
                <wp:extent cx="1857375" cy="1385570"/>
                <wp:effectExtent l="0" t="0" r="0" b="1270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385570"/>
                          <a:chOff x="4144" y="7076"/>
                          <a:chExt cx="2925" cy="2182"/>
                        </a:xfrm>
                      </wpg:grpSpPr>
                      <wps:wsp>
                        <wps:cNvPr id="1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657" y="7076"/>
                            <a:ext cx="2412" cy="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1997.06</w:t>
                              </w:r>
                            </w:p>
                            <w:p>
                              <w:pPr>
                                <w:spacing w:line="520" w:lineRule="exact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888888888</w:t>
                              </w:r>
                            </w:p>
                            <w:p>
                              <w:pPr>
                                <w:spacing w:line="52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red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docer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.com</w:t>
                              </w:r>
                            </w:p>
                            <w:p>
                              <w:pPr>
                                <w:spacing w:line="52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上海市浦东新区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6" name="组合 2"/>
                        <wpg:cNvGrpSpPr/>
                        <wpg:grpSpPr>
                          <a:xfrm>
                            <a:off x="4144" y="7299"/>
                            <a:ext cx="385" cy="1902"/>
                            <a:chOff x="15914" y="999931"/>
                            <a:chExt cx="262271" cy="1411749"/>
                          </a:xfrm>
                        </wpg:grpSpPr>
                        <wps:wsp>
                          <wps:cNvPr id="80" name="KSO_Shape"/>
                          <wps:cNvSpPr/>
                          <wps:spPr bwMode="auto">
                            <a:xfrm>
                              <a:off x="33738" y="2213279"/>
                              <a:ext cx="220893" cy="198401"/>
                            </a:xfrm>
                            <a:custGeom>
                              <a:avLst/>
                              <a:gdLst>
                                <a:gd name="T0" fmla="*/ 1897867 w 4974795"/>
                                <a:gd name="T1" fmla="*/ 1805825 h 3320682"/>
                                <a:gd name="T2" fmla="*/ 2485737 w 4974795"/>
                                <a:gd name="T3" fmla="*/ 2315734 h 3320682"/>
                                <a:gd name="T4" fmla="*/ 3073607 w 4974795"/>
                                <a:gd name="T5" fmla="*/ 1805825 h 3320682"/>
                                <a:gd name="T6" fmla="*/ 4820061 w 4974795"/>
                                <a:gd name="T7" fmla="*/ 3320682 h 3320682"/>
                                <a:gd name="T8" fmla="*/ 151413 w 4974795"/>
                                <a:gd name="T9" fmla="*/ 3320682 h 3320682"/>
                                <a:gd name="T10" fmla="*/ 1897867 w 4974795"/>
                                <a:gd name="T11" fmla="*/ 1805825 h 3320682"/>
                                <a:gd name="T12" fmla="*/ 0 w 4974795"/>
                                <a:gd name="T13" fmla="*/ 159634 h 3320682"/>
                                <a:gd name="T14" fmla="*/ 1788328 w 4974795"/>
                                <a:gd name="T15" fmla="*/ 1710812 h 3320682"/>
                                <a:gd name="T16" fmla="*/ 0 w 4974795"/>
                                <a:gd name="T17" fmla="*/ 3261996 h 3320682"/>
                                <a:gd name="T18" fmla="*/ 0 w 4974795"/>
                                <a:gd name="T19" fmla="*/ 159634 h 3320682"/>
                                <a:gd name="T20" fmla="*/ 4974795 w 4974795"/>
                                <a:gd name="T21" fmla="*/ 156753 h 3320682"/>
                                <a:gd name="T22" fmla="*/ 4974795 w 4974795"/>
                                <a:gd name="T23" fmla="*/ 3264872 h 3320682"/>
                                <a:gd name="T24" fmla="*/ 3183146 w 4974795"/>
                                <a:gd name="T25" fmla="*/ 1710812 h 3320682"/>
                                <a:gd name="T26" fmla="*/ 4974795 w 4974795"/>
                                <a:gd name="T27" fmla="*/ 156753 h 3320682"/>
                                <a:gd name="T28" fmla="*/ 35040 w 4974795"/>
                                <a:gd name="T29" fmla="*/ 0 h 3320682"/>
                                <a:gd name="T30" fmla="*/ 4936434 w 4974795"/>
                                <a:gd name="T31" fmla="*/ 0 h 3320682"/>
                                <a:gd name="T32" fmla="*/ 2485737 w 4974795"/>
                                <a:gd name="T33" fmla="*/ 2125709 h 3320682"/>
                                <a:gd name="T34" fmla="*/ 35040 w 4974795"/>
                                <a:gd name="T35" fmla="*/ 0 h 33206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KSO_Shape"/>
                          <wps:cNvSpPr/>
                          <wps:spPr bwMode="auto">
                            <a:xfrm>
                              <a:off x="19734" y="999931"/>
                              <a:ext cx="238080" cy="258542"/>
                            </a:xfrm>
                            <a:custGeom>
                              <a:avLst/>
                              <a:gdLst>
                                <a:gd name="T0" fmla="*/ 2147483646 w 78"/>
                                <a:gd name="T1" fmla="*/ 2147483646 h 112"/>
                                <a:gd name="T2" fmla="*/ 2147483646 w 78"/>
                                <a:gd name="T3" fmla="*/ 2147483646 h 112"/>
                                <a:gd name="T4" fmla="*/ 2147483646 w 78"/>
                                <a:gd name="T5" fmla="*/ 2147483646 h 112"/>
                                <a:gd name="T6" fmla="*/ 2147483646 w 78"/>
                                <a:gd name="T7" fmla="*/ 2147483646 h 112"/>
                                <a:gd name="T8" fmla="*/ 2147483646 w 78"/>
                                <a:gd name="T9" fmla="*/ 2147483646 h 112"/>
                                <a:gd name="T10" fmla="*/ 2147483646 w 78"/>
                                <a:gd name="T11" fmla="*/ 2147483646 h 112"/>
                                <a:gd name="T12" fmla="*/ 2147483646 w 78"/>
                                <a:gd name="T13" fmla="*/ 2147483646 h 112"/>
                                <a:gd name="T14" fmla="*/ 2147483646 w 78"/>
                                <a:gd name="T15" fmla="*/ 2147483646 h 112"/>
                                <a:gd name="T16" fmla="*/ 2147483646 w 78"/>
                                <a:gd name="T17" fmla="*/ 2147483646 h 112"/>
                                <a:gd name="T18" fmla="*/ 2147483646 w 78"/>
                                <a:gd name="T19" fmla="*/ 2147483646 h 112"/>
                                <a:gd name="T20" fmla="*/ 2147483646 w 78"/>
                                <a:gd name="T21" fmla="*/ 2147483646 h 112"/>
                                <a:gd name="T22" fmla="*/ 2147483646 w 78"/>
                                <a:gd name="T23" fmla="*/ 2147483646 h 112"/>
                                <a:gd name="T24" fmla="*/ 2147483646 w 78"/>
                                <a:gd name="T25" fmla="*/ 2147483646 h 112"/>
                                <a:gd name="T26" fmla="*/ 2147483646 w 78"/>
                                <a:gd name="T27" fmla="*/ 2147483646 h 112"/>
                                <a:gd name="T28" fmla="*/ 2147483646 w 78"/>
                                <a:gd name="T29" fmla="*/ 2147483646 h 112"/>
                                <a:gd name="T30" fmla="*/ 2147483646 w 78"/>
                                <a:gd name="T31" fmla="*/ 2147483646 h 112"/>
                                <a:gd name="T32" fmla="*/ 2147483646 w 78"/>
                                <a:gd name="T33" fmla="*/ 2147483646 h 112"/>
                                <a:gd name="T34" fmla="*/ 2147483646 w 78"/>
                                <a:gd name="T35" fmla="*/ 2147483646 h 112"/>
                                <a:gd name="T36" fmla="*/ 2147483646 w 78"/>
                                <a:gd name="T37" fmla="*/ 2147483646 h 112"/>
                                <a:gd name="T38" fmla="*/ 2147483646 w 78"/>
                                <a:gd name="T39" fmla="*/ 2147483646 h 112"/>
                                <a:gd name="T40" fmla="*/ 2147483646 w 78"/>
                                <a:gd name="T41" fmla="*/ 2147483646 h 112"/>
                                <a:gd name="T42" fmla="*/ 2147483646 w 78"/>
                                <a:gd name="T43" fmla="*/ 2147483646 h 112"/>
                                <a:gd name="T44" fmla="*/ 2147483646 w 78"/>
                                <a:gd name="T45" fmla="*/ 2147483646 h 112"/>
                                <a:gd name="T46" fmla="*/ 2147483646 w 78"/>
                                <a:gd name="T47" fmla="*/ 2147483646 h 112"/>
                                <a:gd name="T48" fmla="*/ 2147483646 w 78"/>
                                <a:gd name="T49" fmla="*/ 2147483646 h 112"/>
                                <a:gd name="T50" fmla="*/ 2147483646 w 78"/>
                                <a:gd name="T51" fmla="*/ 2147483646 h 112"/>
                                <a:gd name="T52" fmla="*/ 2147483646 w 78"/>
                                <a:gd name="T53" fmla="*/ 2147483646 h 112"/>
                                <a:gd name="T54" fmla="*/ 2147483646 w 78"/>
                                <a:gd name="T55" fmla="*/ 2147483646 h 112"/>
                                <a:gd name="T56" fmla="*/ 2147483646 w 78"/>
                                <a:gd name="T57" fmla="*/ 2147483646 h 112"/>
                                <a:gd name="T58" fmla="*/ 2147483646 w 78"/>
                                <a:gd name="T59" fmla="*/ 2147483646 h 112"/>
                                <a:gd name="T60" fmla="*/ 2147483646 w 78"/>
                                <a:gd name="T61" fmla="*/ 2147483646 h 112"/>
                                <a:gd name="T62" fmla="*/ 2147483646 w 78"/>
                                <a:gd name="T63" fmla="*/ 2147483646 h 112"/>
                                <a:gd name="T64" fmla="*/ 2147483646 w 78"/>
                                <a:gd name="T65" fmla="*/ 2147483646 h 112"/>
                                <a:gd name="T66" fmla="*/ 2147483646 w 78"/>
                                <a:gd name="T67" fmla="*/ 2147483646 h 112"/>
                                <a:gd name="T68" fmla="*/ 2147483646 w 78"/>
                                <a:gd name="T69" fmla="*/ 2147483646 h 112"/>
                                <a:gd name="T70" fmla="*/ 2147483646 w 78"/>
                                <a:gd name="T71" fmla="*/ 2147483646 h 112"/>
                                <a:gd name="T72" fmla="*/ 2147483646 w 78"/>
                                <a:gd name="T73" fmla="*/ 2147483646 h 112"/>
                                <a:gd name="T74" fmla="*/ 2147483646 w 78"/>
                                <a:gd name="T75" fmla="*/ 2147483646 h 112"/>
                                <a:gd name="T76" fmla="*/ 2147483646 w 78"/>
                                <a:gd name="T77" fmla="*/ 2147483646 h 112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KSO_Shape"/>
                          <wps:cNvSpPr/>
                          <wps:spPr bwMode="auto">
                            <a:xfrm>
                              <a:off x="15914" y="1456254"/>
                              <a:ext cx="259088" cy="223201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KSO_Shape"/>
                          <wps:cNvSpPr/>
                          <wps:spPr bwMode="auto">
                            <a:xfrm>
                              <a:off x="24826" y="1804696"/>
                              <a:ext cx="253359" cy="274042"/>
                            </a:xfrm>
                            <a:custGeom>
                              <a:avLst/>
                              <a:gdLst>
                                <a:gd name="T0" fmla="*/ 234310 w 577593"/>
                                <a:gd name="T1" fmla="*/ 380217 h 577592"/>
                                <a:gd name="T2" fmla="*/ 262548 w 577593"/>
                                <a:gd name="T3" fmla="*/ 404283 h 577592"/>
                                <a:gd name="T4" fmla="*/ 229183 w 577593"/>
                                <a:gd name="T5" fmla="*/ 471323 h 577592"/>
                                <a:gd name="T6" fmla="*/ 180522 w 577593"/>
                                <a:gd name="T7" fmla="*/ 473617 h 577592"/>
                                <a:gd name="T8" fmla="*/ 217339 w 577593"/>
                                <a:gd name="T9" fmla="*/ 440601 h 577592"/>
                                <a:gd name="T10" fmla="*/ 234310 w 577593"/>
                                <a:gd name="T11" fmla="*/ 380217 h 577592"/>
                                <a:gd name="T12" fmla="*/ 425006 w 577593"/>
                                <a:gd name="T13" fmla="*/ 121382 h 577592"/>
                                <a:gd name="T14" fmla="*/ 436644 w 577593"/>
                                <a:gd name="T15" fmla="*/ 143057 h 577592"/>
                                <a:gd name="T16" fmla="*/ 356472 w 577593"/>
                                <a:gd name="T17" fmla="*/ 222273 h 577592"/>
                                <a:gd name="T18" fmla="*/ 316773 w 577593"/>
                                <a:gd name="T19" fmla="*/ 203393 h 577592"/>
                                <a:gd name="T20" fmla="*/ 365914 w 577593"/>
                                <a:gd name="T21" fmla="*/ 183372 h 577592"/>
                                <a:gd name="T22" fmla="*/ 425006 w 577593"/>
                                <a:gd name="T23" fmla="*/ 121382 h 577592"/>
                                <a:gd name="T24" fmla="*/ 288797 w 577593"/>
                                <a:gd name="T25" fmla="*/ 0 h 577592"/>
                                <a:gd name="T26" fmla="*/ 577593 w 577593"/>
                                <a:gd name="T27" fmla="*/ 288796 h 577592"/>
                                <a:gd name="T28" fmla="*/ 288797 w 577593"/>
                                <a:gd name="T29" fmla="*/ 577592 h 577592"/>
                                <a:gd name="T30" fmla="*/ 160790 w 577593"/>
                                <a:gd name="T31" fmla="*/ 547224 h 577592"/>
                                <a:gd name="T32" fmla="*/ 160978 w 577593"/>
                                <a:gd name="T33" fmla="*/ 548653 h 577592"/>
                                <a:gd name="T34" fmla="*/ 156576 w 577593"/>
                                <a:gd name="T35" fmla="*/ 545302 h 577592"/>
                                <a:gd name="T36" fmla="*/ 154452 w 577593"/>
                                <a:gd name="T37" fmla="*/ 544332 h 577592"/>
                                <a:gd name="T38" fmla="*/ 154081 w 577593"/>
                                <a:gd name="T39" fmla="*/ 542962 h 577592"/>
                                <a:gd name="T40" fmla="*/ 125778 w 577593"/>
                                <a:gd name="T41" fmla="*/ 482542 h 577592"/>
                                <a:gd name="T42" fmla="*/ 144328 w 577593"/>
                                <a:gd name="T43" fmla="*/ 435402 h 577592"/>
                                <a:gd name="T44" fmla="*/ 137482 w 577593"/>
                                <a:gd name="T45" fmla="*/ 414002 h 577592"/>
                                <a:gd name="T46" fmla="*/ 347629 w 577593"/>
                                <a:gd name="T47" fmla="*/ 102143 h 577592"/>
                                <a:gd name="T48" fmla="*/ 369059 w 577593"/>
                                <a:gd name="T49" fmla="*/ 99057 h 577592"/>
                                <a:gd name="T50" fmla="*/ 388776 w 577593"/>
                                <a:gd name="T51" fmla="*/ 99538 h 577592"/>
                                <a:gd name="T52" fmla="*/ 418998 w 577593"/>
                                <a:gd name="T53" fmla="*/ 114390 h 577592"/>
                                <a:gd name="T54" fmla="*/ 362093 w 577593"/>
                                <a:gd name="T55" fmla="*/ 179190 h 577592"/>
                                <a:gd name="T56" fmla="*/ 311456 w 577593"/>
                                <a:gd name="T57" fmla="*/ 199847 h 577592"/>
                                <a:gd name="T58" fmla="*/ 294986 w 577593"/>
                                <a:gd name="T59" fmla="*/ 197818 h 577592"/>
                                <a:gd name="T60" fmla="*/ 214388 w 577593"/>
                                <a:gd name="T61" fmla="*/ 347873 h 577592"/>
                                <a:gd name="T62" fmla="*/ 224964 w 577593"/>
                                <a:gd name="T63" fmla="*/ 373701 h 577592"/>
                                <a:gd name="T64" fmla="*/ 224630 w 577593"/>
                                <a:gd name="T65" fmla="*/ 374083 h 577592"/>
                                <a:gd name="T66" fmla="*/ 212274 w 577593"/>
                                <a:gd name="T67" fmla="*/ 438164 h 577592"/>
                                <a:gd name="T68" fmla="*/ 173722 w 577593"/>
                                <a:gd name="T69" fmla="*/ 471257 h 577592"/>
                                <a:gd name="T70" fmla="*/ 146587 w 577593"/>
                                <a:gd name="T71" fmla="*/ 441033 h 577592"/>
                                <a:gd name="T72" fmla="*/ 133146 w 577593"/>
                                <a:gd name="T73" fmla="*/ 486288 h 577592"/>
                                <a:gd name="T74" fmla="*/ 146174 w 577593"/>
                                <a:gd name="T75" fmla="*/ 525248 h 577592"/>
                                <a:gd name="T76" fmla="*/ 159578 w 577593"/>
                                <a:gd name="T77" fmla="*/ 539900 h 577592"/>
                                <a:gd name="T78" fmla="*/ 288797 w 577593"/>
                                <a:gd name="T79" fmla="*/ 571597 h 577592"/>
                                <a:gd name="T80" fmla="*/ 571598 w 577593"/>
                                <a:gd name="T81" fmla="*/ 288796 h 577592"/>
                                <a:gd name="T82" fmla="*/ 288797 w 577593"/>
                                <a:gd name="T83" fmla="*/ 5995 h 577592"/>
                                <a:gd name="T84" fmla="*/ 5996 w 577593"/>
                                <a:gd name="T85" fmla="*/ 288796 h 577592"/>
                                <a:gd name="T86" fmla="*/ 95262 w 577593"/>
                                <a:gd name="T87" fmla="*/ 494616 h 577592"/>
                                <a:gd name="T88" fmla="*/ 90248 w 577593"/>
                                <a:gd name="T89" fmla="*/ 498151 h 577592"/>
                                <a:gd name="T90" fmla="*/ 1 w 577593"/>
                                <a:gd name="T91" fmla="*/ 288796 h 577592"/>
                                <a:gd name="T92" fmla="*/ 288797 w 577593"/>
                                <a:gd name="T93" fmla="*/ 0 h 577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577593" h="577592">
                                  <a:moveTo>
                                    <a:pt x="234310" y="380217"/>
                                  </a:moveTo>
                                  <a:cubicBezTo>
                                    <a:pt x="246869" y="387442"/>
                                    <a:pt x="258665" y="381442"/>
                                    <a:pt x="262548" y="404283"/>
                                  </a:cubicBezTo>
                                  <a:cubicBezTo>
                                    <a:pt x="266431" y="427125"/>
                                    <a:pt x="242854" y="459767"/>
                                    <a:pt x="229183" y="471323"/>
                                  </a:cubicBezTo>
                                  <a:cubicBezTo>
                                    <a:pt x="215512" y="482878"/>
                                    <a:pt x="193419" y="478515"/>
                                    <a:pt x="180522" y="473617"/>
                                  </a:cubicBezTo>
                                  <a:cubicBezTo>
                                    <a:pt x="193965" y="466292"/>
                                    <a:pt x="207048" y="454529"/>
                                    <a:pt x="217339" y="440601"/>
                                  </a:cubicBezTo>
                                  <a:cubicBezTo>
                                    <a:pt x="233687" y="418479"/>
                                    <a:pt x="240024" y="395096"/>
                                    <a:pt x="234310" y="380217"/>
                                  </a:cubicBezTo>
                                  <a:close/>
                                  <a:moveTo>
                                    <a:pt x="425006" y="121382"/>
                                  </a:moveTo>
                                  <a:cubicBezTo>
                                    <a:pt x="429704" y="126991"/>
                                    <a:pt x="433488" y="134230"/>
                                    <a:pt x="436644" y="143057"/>
                                  </a:cubicBezTo>
                                  <a:cubicBezTo>
                                    <a:pt x="453017" y="188848"/>
                                    <a:pt x="374979" y="223071"/>
                                    <a:pt x="356472" y="222273"/>
                                  </a:cubicBezTo>
                                  <a:cubicBezTo>
                                    <a:pt x="340632" y="221589"/>
                                    <a:pt x="329013" y="212922"/>
                                    <a:pt x="316773" y="203393"/>
                                  </a:cubicBezTo>
                                  <a:cubicBezTo>
                                    <a:pt x="332982" y="199546"/>
                                    <a:pt x="349992" y="192409"/>
                                    <a:pt x="365914" y="183372"/>
                                  </a:cubicBezTo>
                                  <a:cubicBezTo>
                                    <a:pt x="400284" y="163865"/>
                                    <a:pt x="423202" y="139309"/>
                                    <a:pt x="425006" y="121382"/>
                                  </a:cubicBezTo>
                                  <a:close/>
                                  <a:moveTo>
                                    <a:pt x="288797" y="0"/>
                                  </a:moveTo>
                                  <a:cubicBezTo>
                                    <a:pt x="448295" y="0"/>
                                    <a:pt x="577593" y="129298"/>
                                    <a:pt x="577593" y="288796"/>
                                  </a:cubicBezTo>
                                  <a:cubicBezTo>
                                    <a:pt x="577593" y="448294"/>
                                    <a:pt x="448295" y="577592"/>
                                    <a:pt x="288797" y="577592"/>
                                  </a:cubicBezTo>
                                  <a:cubicBezTo>
                                    <a:pt x="242745" y="577593"/>
                                    <a:pt x="199210" y="566813"/>
                                    <a:pt x="160790" y="547224"/>
                                  </a:cubicBezTo>
                                  <a:lnTo>
                                    <a:pt x="160978" y="548653"/>
                                  </a:lnTo>
                                  <a:cubicBezTo>
                                    <a:pt x="160918" y="548616"/>
                                    <a:pt x="159201" y="547509"/>
                                    <a:pt x="156576" y="545302"/>
                                  </a:cubicBezTo>
                                  <a:cubicBezTo>
                                    <a:pt x="155826" y="545059"/>
                                    <a:pt x="155138" y="544697"/>
                                    <a:pt x="154452" y="544332"/>
                                  </a:cubicBezTo>
                                  <a:lnTo>
                                    <a:pt x="154081" y="542962"/>
                                  </a:lnTo>
                                  <a:cubicBezTo>
                                    <a:pt x="143887" y="534039"/>
                                    <a:pt x="126458" y="513897"/>
                                    <a:pt x="125778" y="482542"/>
                                  </a:cubicBezTo>
                                  <a:cubicBezTo>
                                    <a:pt x="125207" y="456209"/>
                                    <a:pt x="135424" y="442013"/>
                                    <a:pt x="144328" y="435402"/>
                                  </a:cubicBezTo>
                                  <a:cubicBezTo>
                                    <a:pt x="141049" y="427772"/>
                                    <a:pt x="139101" y="420175"/>
                                    <a:pt x="137482" y="414002"/>
                                  </a:cubicBezTo>
                                  <a:cubicBezTo>
                                    <a:pt x="130441" y="387159"/>
                                    <a:pt x="138178" y="160274"/>
                                    <a:pt x="347629" y="102143"/>
                                  </a:cubicBezTo>
                                  <a:cubicBezTo>
                                    <a:pt x="355010" y="100659"/>
                                    <a:pt x="362177" y="99561"/>
                                    <a:pt x="369059" y="99057"/>
                                  </a:cubicBezTo>
                                  <a:cubicBezTo>
                                    <a:pt x="375940" y="98553"/>
                                    <a:pt x="382537" y="98644"/>
                                    <a:pt x="388776" y="99538"/>
                                  </a:cubicBezTo>
                                  <a:cubicBezTo>
                                    <a:pt x="400320" y="101193"/>
                                    <a:pt x="410643" y="105601"/>
                                    <a:pt x="418998" y="114390"/>
                                  </a:cubicBezTo>
                                  <a:cubicBezTo>
                                    <a:pt x="425438" y="129703"/>
                                    <a:pt x="401160" y="157423"/>
                                    <a:pt x="362093" y="179190"/>
                                  </a:cubicBezTo>
                                  <a:cubicBezTo>
                                    <a:pt x="345488" y="188443"/>
                                    <a:pt x="327757" y="195717"/>
                                    <a:pt x="311456" y="199847"/>
                                  </a:cubicBezTo>
                                  <a:cubicBezTo>
                                    <a:pt x="306035" y="196348"/>
                                    <a:pt x="300569" y="194901"/>
                                    <a:pt x="294986" y="197818"/>
                                  </a:cubicBezTo>
                                  <a:cubicBezTo>
                                    <a:pt x="275325" y="208090"/>
                                    <a:pt x="219960" y="314670"/>
                                    <a:pt x="214388" y="347873"/>
                                  </a:cubicBezTo>
                                  <a:cubicBezTo>
                                    <a:pt x="212440" y="359480"/>
                                    <a:pt x="217439" y="367666"/>
                                    <a:pt x="224964" y="373701"/>
                                  </a:cubicBezTo>
                                  <a:lnTo>
                                    <a:pt x="224630" y="374083"/>
                                  </a:lnTo>
                                  <a:cubicBezTo>
                                    <a:pt x="237092" y="384983"/>
                                    <a:pt x="231822" y="412316"/>
                                    <a:pt x="212274" y="438164"/>
                                  </a:cubicBezTo>
                                  <a:cubicBezTo>
                                    <a:pt x="201379" y="452569"/>
                                    <a:pt x="187435" y="464598"/>
                                    <a:pt x="173722" y="471257"/>
                                  </a:cubicBezTo>
                                  <a:cubicBezTo>
                                    <a:pt x="160041" y="464734"/>
                                    <a:pt x="151775" y="453122"/>
                                    <a:pt x="146587" y="441033"/>
                                  </a:cubicBezTo>
                                  <a:cubicBezTo>
                                    <a:pt x="139259" y="451214"/>
                                    <a:pt x="130813" y="467448"/>
                                    <a:pt x="133146" y="486288"/>
                                  </a:cubicBezTo>
                                  <a:cubicBezTo>
                                    <a:pt x="137119" y="518381"/>
                                    <a:pt x="141720" y="516247"/>
                                    <a:pt x="146174" y="525248"/>
                                  </a:cubicBezTo>
                                  <a:cubicBezTo>
                                    <a:pt x="158269" y="542339"/>
                                    <a:pt x="158341" y="537239"/>
                                    <a:pt x="159578" y="539900"/>
                                  </a:cubicBezTo>
                                  <a:cubicBezTo>
                                    <a:pt x="198149" y="560306"/>
                                    <a:pt x="242154" y="571597"/>
                                    <a:pt x="288797" y="571597"/>
                                  </a:cubicBezTo>
                                  <a:cubicBezTo>
                                    <a:pt x="444983" y="571597"/>
                                    <a:pt x="571598" y="444983"/>
                                    <a:pt x="571598" y="288796"/>
                                  </a:cubicBezTo>
                                  <a:cubicBezTo>
                                    <a:pt x="571598" y="132609"/>
                                    <a:pt x="444984" y="5995"/>
                                    <a:pt x="288797" y="5995"/>
                                  </a:cubicBezTo>
                                  <a:cubicBezTo>
                                    <a:pt x="132610" y="5995"/>
                                    <a:pt x="5996" y="132609"/>
                                    <a:pt x="5996" y="288796"/>
                                  </a:cubicBezTo>
                                  <a:cubicBezTo>
                                    <a:pt x="5996" y="370017"/>
                                    <a:pt x="40236" y="443242"/>
                                    <a:pt x="95262" y="494616"/>
                                  </a:cubicBezTo>
                                  <a:lnTo>
                                    <a:pt x="90248" y="498151"/>
                                  </a:lnTo>
                                  <a:cubicBezTo>
                                    <a:pt x="34594" y="445716"/>
                                    <a:pt x="0" y="371296"/>
                                    <a:pt x="1" y="288796"/>
                                  </a:cubicBezTo>
                                  <a:cubicBezTo>
                                    <a:pt x="1" y="129298"/>
                                    <a:pt x="129299" y="0"/>
                                    <a:pt x="28879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7pt;margin-top:267.65pt;height:109.1pt;width:146.25pt;z-index:782751744;mso-width-relative:page;mso-height-relative:page;" coordorigin="4144,7076" coordsize="2925,2182" o:gfxdata="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">
                <o:lock v:ext="edit" aspectratio="f"/>
                <v:shape id="Text Box 8" o:spid="_x0000_s1026" o:spt="202" type="#_x0000_t202" style="position:absolute;left:4657;top:7076;height:2183;width:2412;" filled="f" stroked="f" coordsize="21600,21600" o:gfxdata="UEsDBAoAAAAAAIdO4kAAAAAAAAAAAAAAAAAEAAAAZHJzL1BLAwQUAAAACACHTuJAYbtEDb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BV+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E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520" w:lineRule="exact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1997.06</w:t>
                        </w:r>
                      </w:p>
                      <w:p>
                        <w:pPr>
                          <w:spacing w:line="520" w:lineRule="exact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888888888</w:t>
                        </w:r>
                      </w:p>
                      <w:p>
                        <w:pPr>
                          <w:spacing w:line="520" w:lineRule="exact"/>
                          <w:jc w:val="left"/>
                          <w:rPr>
                            <w:rFonts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red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docer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.com</w:t>
                        </w:r>
                      </w:p>
                      <w:p>
                        <w:pPr>
                          <w:spacing w:line="52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上海市浦东新区</w:t>
                        </w:r>
                      </w:p>
                    </w:txbxContent>
                  </v:textbox>
                </v:shape>
                <v:group id="组合 2" o:spid="_x0000_s1026" o:spt="203" style="position:absolute;left:4144;top:7299;height:1902;width:385;" coordorigin="15914,999931" coordsize="262271,1411749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33738;top:2213279;height:198401;width:220893;v-text-anchor:middle;" fillcolor="#000000 [3213]" filled="t" stroked="f" coordsize="4974795,3320682" o:gfxdata="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e1cC5AAAA2wAA&#10;AA8AAAAAAAAAAQAgAAAAIgAAAGRycy9kb3ducmV2LnhtbFBLAQIUABQAAAAIAIdO4kAzLwWeOwAA&#10;ADkAAAAQAAAAAAAAAAEAIAAAAAgBAABkcnMvc2hhcGV4bWwueG1sUEsFBgAAAAAGAAYAWwEAALID&#10;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84269,107892;110372,138358;136475,107892;214022,198401;6723,198401;84269,107892;0,9537;79406,102215;0,194894;0,9537;220893,9365;220893,195066;141339,102215;220893,9365;1555,0;219189,0;110372,127004;1555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19734;top:999931;height:258542;width:238080;" fillcolor="#000000 [3213]" filled="t" stroked="f" coordsize="78,112" o:gfxdata="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k7LNvQAA&#10;ANwAAAAPAAAAAAAAAAEAIAAAACIAAABkcnMvZG93bnJldi54bWxQSwECFAAUAAAACACHTuJAMy8F&#10;njsAAAA5AAAAEAAAAAAAAAABACAAAAAMAQAAZHJzL3NoYXBleG1sLnhtbFBLBQYAAAAABgAGAFsB&#10;AAC2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15914;top:1456254;height:223201;width:259088;v-text-anchor:middle;" fillcolor="#000000 [3213]" filled="t" stroked="f" coordsize="648072,400516" o:gfxdata="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3HTVu5AAAA2wAA&#10;AA8AAAAAAAAAAQAgAAAAIgAAAGRycy9kb3ducmV2LnhtbFBLAQIUABQAAAAIAIdO4kAzLwWeOwAA&#10;ADkAAAAQAAAAAAAAAAEAIAAAAAgBAABkcnMvc2hhcGV4bWwueG1sUEsFBgAAAAAGAAYAWwEAALID&#10;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129544,0;259088,120386;207960,120386;208700,122879;208700,203136;194306,223201;151134,223201;151134,142952;107953,142952;107953,223201;64781,223201;50387,203136;50387,122879;51127,120386;0,120386;129544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4826;top:1804696;height:274042;width:253359;v-text-anchor:middle;" fillcolor="#000000 [3213]" filled="t" stroked="f" coordsize="577593,577592" o:gfxdata="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s/eWvQAA&#10;ANwAAAAPAAAAAAAAAAEAIAAAACIAAABkcnMvZG93bnJldi54bWxQSwECFAAUAAAACACHTuJAMy8F&#10;njsAAAA5AAAAEAAAAAAAAAABACAAAAAMAQAAZHJzL3NoYXBleG1sLnhtbFBLBQYAAAAABgAGAFsB&#10;AAC2A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  <v:path o:connectlocs="102779,180396;115165,191814;100530,223622;79185,224710;95334,209045;102779,180396;186427,57590;191532,67874;156365,105458;138951,96501;160506,87001;186427,57590;126679,0;253359,137021;126679,274042;70529,259633;70612,260311;68681,258721;67749,258261;67587,257611;55172,228944;63308,206579;60305,196425;152486,48462;161886,46998;170535,47226;183791,54273;158830,85017;136619,94818;129394,93855;94040,165050;98679,177304;98533,177485;93113,207889;76202,223590;64299,209250;58403,230722;64118,249207;69998,256158;126679,271197;250729,137021;126679,2844;2630,137021;41786,234673;39586,236350;0,137021;126679,0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693615616" behindDoc="0" locked="0" layoutInCell="1" allowOverlap="1">
                <wp:simplePos x="0" y="0"/>
                <wp:positionH relativeFrom="column">
                  <wp:posOffset>-1177925</wp:posOffset>
                </wp:positionH>
                <wp:positionV relativeFrom="paragraph">
                  <wp:posOffset>2789555</wp:posOffset>
                </wp:positionV>
                <wp:extent cx="2385695" cy="372745"/>
                <wp:effectExtent l="0" t="0" r="6985" b="8255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95" cy="372745"/>
                          <a:chOff x="-10" y="4643"/>
                          <a:chExt cx="4003" cy="587"/>
                        </a:xfrm>
                      </wpg:grpSpPr>
                      <wpg:grpSp>
                        <wpg:cNvPr id="225" name="组合 26"/>
                        <wpg:cNvGrpSpPr/>
                        <wpg:grpSpPr>
                          <a:xfrm>
                            <a:off x="-10" y="4661"/>
                            <a:ext cx="4003" cy="569"/>
                            <a:chOff x="-8438" y="0"/>
                            <a:chExt cx="2542636" cy="361561"/>
                          </a:xfrm>
                        </wpg:grpSpPr>
                        <wps:wsp>
                          <wps:cNvPr id="226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-8438" y="0"/>
                              <a:ext cx="2479351" cy="361561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4643"/>
                            <a:ext cx="1722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75pt;margin-top:219.65pt;height:29.35pt;width:187.85pt;z-index:693615616;mso-width-relative:page;mso-height-relative:page;" coordorigin="-10,4643" coordsize="4003,587" o:gfxdata="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T6lx6twAAAAM&#10;AQAADwAAAAAAAAABACAAAAAiAAAAZHJzL2Rvd25yZXYueG1sUEsBAhQAFAAAAAgAh07iQD/ymM3E&#10;BAAApw8AAA4AAAAAAAAAAQAgAAAAKwEAAGRycy9lMm9Eb2MueG1sUEsFBgAAAAAGAAYAWQEAAGEI&#10;AAAAAA==&#10;">
                <o:lock v:ext="edit" aspectratio="f"/>
                <v:group id="组合 26" o:spid="_x0000_s1026" o:spt="203" style="position:absolute;left:-10;top:4661;height:569;width:4003;" coordorigin="-8438,0" coordsize="2542636,36156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/xm7vb0AAADc&#10;AAAADwAAAGRycy9kb3ducmV2LnhtbEWPQWvCQBSE7wX/w/IEL0U3hhpDdBUUhF6NpeLtkX0mwezb&#10;sLtq+u+7hYLHYWa+YdbbwXTiQc63lhXMZwkI4srqlmsFX6fDNAfhA7LGzjIp+CEP283obY2Ftk8+&#10;0qMMtYgQ9gUqaELoCyl91ZBBP7M9cfSu1hkMUbpaaofPCDedTJMkkwZbjgsN9rRvqLqVd6OgTM9m&#10;4T7ej4tdHr6HW35ZZtdeqcl4nqxABBrCK/zf/tQK0jSDvzPx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Gbu9vQAA&#10;ANwAAAAPAAAAAAAAAAEAIAAAACIAAABkcnMvZG93bnJldi54bWxQSwECFAAUAAAACACHTuJAMy8F&#10;njsAAAA5AAAAEAAAAAAAAAABACAAAAAMAQAAZHJzL3NoYXBleG1sLnhtbFBLBQYAAAAABgAGAFsB&#10;AAC2AwAAAAA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-8438;top:0;height:361561;width:2479351;v-text-anchor:middle;" fillcolor="#0070C0" filled="t" stroked="f" coordsize="21600,21600" o:gfxdata="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eXe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1139;top:4643;height:533;width:1722;" filled="f" stroked="f" coordsize="21600,21600" o:gfxdata="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F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5460"/>
        </w:tabs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97592"/>
    <w:multiLevelType w:val="multilevel"/>
    <w:tmpl w:val="4C397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45536"/>
    <w:rsid w:val="057C34A6"/>
    <w:rsid w:val="087D72D8"/>
    <w:rsid w:val="0C592ADE"/>
    <w:rsid w:val="0DD15779"/>
    <w:rsid w:val="100030EB"/>
    <w:rsid w:val="1C1D3E13"/>
    <w:rsid w:val="1FEA31CD"/>
    <w:rsid w:val="22D76897"/>
    <w:rsid w:val="25F24035"/>
    <w:rsid w:val="282634AE"/>
    <w:rsid w:val="288C702C"/>
    <w:rsid w:val="299A7E28"/>
    <w:rsid w:val="2E9F6587"/>
    <w:rsid w:val="301503BA"/>
    <w:rsid w:val="335728E9"/>
    <w:rsid w:val="35324D11"/>
    <w:rsid w:val="38944E39"/>
    <w:rsid w:val="3BEE3FDD"/>
    <w:rsid w:val="3CB80644"/>
    <w:rsid w:val="438C0C73"/>
    <w:rsid w:val="45FB4CC5"/>
    <w:rsid w:val="4B51469E"/>
    <w:rsid w:val="4B946615"/>
    <w:rsid w:val="4C585E07"/>
    <w:rsid w:val="4D5B655F"/>
    <w:rsid w:val="54E8097D"/>
    <w:rsid w:val="58FD0251"/>
    <w:rsid w:val="595A0F97"/>
    <w:rsid w:val="5BA95849"/>
    <w:rsid w:val="5E3F4B4D"/>
    <w:rsid w:val="60C307DF"/>
    <w:rsid w:val="622E0C30"/>
    <w:rsid w:val="6BDA607C"/>
    <w:rsid w:val="6CDF2CF4"/>
    <w:rsid w:val="6E5950B2"/>
    <w:rsid w:val="6F5C56B4"/>
    <w:rsid w:val="6FB21B56"/>
    <w:rsid w:val="6FBA3722"/>
    <w:rsid w:val="7A945536"/>
    <w:rsid w:val="7B925308"/>
    <w:rsid w:val="7EA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rFonts w:ascii="Times New Roman" w:hAnsi="Times New Roman" w:eastAsia="宋体" w:cs="Times New Roman"/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0">
    <w:name w:val="列出段落3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c5d0c469-c829-417f-8270-528339129c92\&#32771;&#30740;&#22797;&#35797;&#31616;&#21382;%20&#24212;&#23626;&#29983;%20&#29702;&#24037;&#3118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 应届生 理工科.docx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2022-01-10T08:13:00Z</dcterms:created>
  <dc:creator>Mr Lee</dc:creator>
  <cp:lastModifiedBy>Mr Lee</cp:lastModifiedBy>
  <dcterms:modified xsi:type="dcterms:W3CDTF">2022-01-10T13:15:49Z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1.0_ai5mwH+gkK+NO8O0RNGISR4zEND03njIpzyoKApzE5H0n+3lOv4N/RhHA+yLOO0Q726nBsTqqpFNE8MN5JZc8A==</vt:lpwstr>
  </property>
  <property fmtid="{D5CDD505-2E9C-101B-9397-08002B2CF9AE}" pid="4" name="KSOTemplateUUID">
    <vt:lpwstr>v1.0_mb_XTvUN19wj7WNeV6N1UdobQ==</vt:lpwstr>
  </property>
</Properties>
</file>