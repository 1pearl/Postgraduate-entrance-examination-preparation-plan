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6188710</wp:posOffset>
            </wp:positionH>
            <wp:positionV relativeFrom="paragraph">
              <wp:posOffset>250825</wp:posOffset>
            </wp:positionV>
            <wp:extent cx="979805" cy="1388745"/>
            <wp:effectExtent l="9525" t="9525" r="20320" b="11430"/>
            <wp:wrapNone/>
            <wp:docPr id="31" name="图片 3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1388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692130"/>
                <wp:effectExtent l="0" t="0" r="3175" b="13970"/>
                <wp:wrapNone/>
                <wp:docPr id="18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</wpg:grpSpPr>
                      <wps:wsp>
                        <wps:cNvPr id="185" name="矩形 185"/>
                        <wps:cNvSpPr/>
                        <wps:spPr>
                          <a:xfrm>
                            <a:off x="0" y="0"/>
                            <a:ext cx="7559675" cy="1640574"/>
                          </a:xfrm>
                          <a:prstGeom prst="rect">
                            <a:avLst/>
                          </a:prstGeom>
                          <a:solidFill>
                            <a:srgbClr val="6AB7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6" name="矩形 186"/>
                        <wps:cNvSpPr/>
                        <wps:spPr>
                          <a:xfrm>
                            <a:off x="0" y="1426687"/>
                            <a:ext cx="7559675" cy="316416"/>
                          </a:xfrm>
                          <a:prstGeom prst="rect">
                            <a:avLst/>
                          </a:prstGeom>
                          <a:solidFill>
                            <a:srgbClr val="35767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7" name="文本框 179"/>
                        <wps:cNvSpPr txBox="1"/>
                        <wps:spPr>
                          <a:xfrm>
                            <a:off x="2311137" y="1390313"/>
                            <a:ext cx="1144270" cy="358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2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 xml:space="preserve">152 0000 0000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8" name="KSO_Shape"/>
                        <wps:cNvSpPr/>
                        <wps:spPr bwMode="auto">
                          <a:xfrm>
                            <a:off x="2196108" y="1516300"/>
                            <a:ext cx="139532" cy="139532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9" name="KSO_Shape"/>
                        <wps:cNvSpPr>
                          <a:spLocks noChangeArrowheads="1"/>
                        </wps:cNvSpPr>
                        <wps:spPr bwMode="auto">
                          <a:xfrm>
                            <a:off x="896411" y="1514230"/>
                            <a:ext cx="151801" cy="142693"/>
                          </a:xfrm>
                          <a:custGeom>
                            <a:avLst/>
                            <a:gdLst>
                              <a:gd name="T0" fmla="*/ 186557 w 1993900"/>
                              <a:gd name="T1" fmla="*/ 1472016 h 1873250"/>
                              <a:gd name="T2" fmla="*/ 1296550 w 1993900"/>
                              <a:gd name="T3" fmla="*/ 576666 h 1873250"/>
                              <a:gd name="T4" fmla="*/ 1153710 w 1993900"/>
                              <a:gd name="T5" fmla="*/ 1135821 h 1873250"/>
                              <a:gd name="T6" fmla="*/ 1097106 w 1993900"/>
                              <a:gd name="T7" fmla="*/ 797974 h 1873250"/>
                              <a:gd name="T8" fmla="*/ 1032144 w 1993900"/>
                              <a:gd name="T9" fmla="*/ 704592 h 1873250"/>
                              <a:gd name="T10" fmla="*/ 1078871 w 1993900"/>
                              <a:gd name="T11" fmla="*/ 694343 h 1873250"/>
                              <a:gd name="T12" fmla="*/ 1116861 w 1993900"/>
                              <a:gd name="T13" fmla="*/ 676502 h 1873250"/>
                              <a:gd name="T14" fmla="*/ 1146872 w 1993900"/>
                              <a:gd name="T15" fmla="*/ 652207 h 1873250"/>
                              <a:gd name="T16" fmla="*/ 1168526 w 1993900"/>
                              <a:gd name="T17" fmla="*/ 620700 h 1873250"/>
                              <a:gd name="T18" fmla="*/ 1184861 w 1993900"/>
                              <a:gd name="T19" fmla="*/ 576666 h 1873250"/>
                              <a:gd name="T20" fmla="*/ 568770 w 1993900"/>
                              <a:gd name="T21" fmla="*/ 1239833 h 1873250"/>
                              <a:gd name="T22" fmla="*/ 673241 w 1993900"/>
                              <a:gd name="T23" fmla="*/ 791901 h 1873250"/>
                              <a:gd name="T24" fmla="*/ 568770 w 1993900"/>
                              <a:gd name="T25" fmla="*/ 802909 h 1873250"/>
                              <a:gd name="T26" fmla="*/ 609419 w 1993900"/>
                              <a:gd name="T27" fmla="*/ 698519 h 1873250"/>
                              <a:gd name="T28" fmla="*/ 650068 w 1993900"/>
                              <a:gd name="T29" fmla="*/ 682954 h 1873250"/>
                              <a:gd name="T30" fmla="*/ 682739 w 1993900"/>
                              <a:gd name="T31" fmla="*/ 660938 h 1873250"/>
                              <a:gd name="T32" fmla="*/ 707052 w 1993900"/>
                              <a:gd name="T33" fmla="*/ 632088 h 1873250"/>
                              <a:gd name="T34" fmla="*/ 724147 w 1993900"/>
                              <a:gd name="T35" fmla="*/ 596405 h 1873250"/>
                              <a:gd name="T36" fmla="*/ 214659 w 1993900"/>
                              <a:gd name="T37" fmla="*/ 266708 h 1873250"/>
                              <a:gd name="T38" fmla="*/ 171803 w 1993900"/>
                              <a:gd name="T39" fmla="*/ 295920 h 1873250"/>
                              <a:gd name="T40" fmla="*/ 151323 w 1993900"/>
                              <a:gd name="T41" fmla="*/ 344102 h 1873250"/>
                              <a:gd name="T42" fmla="*/ 158150 w 1993900"/>
                              <a:gd name="T43" fmla="*/ 1583935 h 1873250"/>
                              <a:gd name="T44" fmla="*/ 190766 w 1993900"/>
                              <a:gd name="T45" fmla="*/ 1623770 h 1873250"/>
                              <a:gd name="T46" fmla="*/ 241586 w 1993900"/>
                              <a:gd name="T47" fmla="*/ 1639325 h 1873250"/>
                              <a:gd name="T48" fmla="*/ 1706270 w 1993900"/>
                              <a:gd name="T49" fmla="*/ 1627944 h 1873250"/>
                              <a:gd name="T50" fmla="*/ 1743058 w 1993900"/>
                              <a:gd name="T51" fmla="*/ 1591902 h 1873250"/>
                              <a:gd name="T52" fmla="*/ 1754056 w 1993900"/>
                              <a:gd name="T53" fmla="*/ 353207 h 1873250"/>
                              <a:gd name="T54" fmla="*/ 1738127 w 1993900"/>
                              <a:gd name="T55" fmla="*/ 302749 h 1873250"/>
                              <a:gd name="T56" fmla="*/ 1698306 w 1993900"/>
                              <a:gd name="T57" fmla="*/ 269743 h 1873250"/>
                              <a:gd name="T58" fmla="*/ 1541294 w 1993900"/>
                              <a:gd name="T59" fmla="*/ 323995 h 1873250"/>
                              <a:gd name="T60" fmla="*/ 334125 w 1993900"/>
                              <a:gd name="T61" fmla="*/ 262534 h 1873250"/>
                              <a:gd name="T62" fmla="*/ 1334979 w 1993900"/>
                              <a:gd name="T63" fmla="*/ 206006 h 1873250"/>
                              <a:gd name="T64" fmla="*/ 1663414 w 1993900"/>
                              <a:gd name="T65" fmla="*/ 111160 h 1873250"/>
                              <a:gd name="T66" fmla="*/ 1735094 w 1993900"/>
                              <a:gd name="T67" fmla="*/ 122162 h 1873250"/>
                              <a:gd name="T68" fmla="*/ 1798429 w 1993900"/>
                              <a:gd name="T69" fmla="*/ 152513 h 1873250"/>
                              <a:gd name="T70" fmla="*/ 1849629 w 1993900"/>
                              <a:gd name="T71" fmla="*/ 199557 h 1873250"/>
                              <a:gd name="T72" fmla="*/ 1886037 w 1993900"/>
                              <a:gd name="T73" fmla="*/ 259120 h 1873250"/>
                              <a:gd name="T74" fmla="*/ 1903862 w 1993900"/>
                              <a:gd name="T75" fmla="*/ 328927 h 1873250"/>
                              <a:gd name="T76" fmla="*/ 1902346 w 1993900"/>
                              <a:gd name="T77" fmla="*/ 1585453 h 1873250"/>
                              <a:gd name="T78" fmla="*/ 1881107 w 1993900"/>
                              <a:gd name="T79" fmla="*/ 1653362 h 1873250"/>
                              <a:gd name="T80" fmla="*/ 1842044 w 1993900"/>
                              <a:gd name="T81" fmla="*/ 1711029 h 1873250"/>
                              <a:gd name="T82" fmla="*/ 1788568 w 1993900"/>
                              <a:gd name="T83" fmla="*/ 1755417 h 1873250"/>
                              <a:gd name="T84" fmla="*/ 1723716 w 1993900"/>
                              <a:gd name="T85" fmla="*/ 1782733 h 1873250"/>
                              <a:gd name="T86" fmla="*/ 241586 w 1993900"/>
                              <a:gd name="T87" fmla="*/ 1790700 h 1873250"/>
                              <a:gd name="T88" fmla="*/ 169906 w 1993900"/>
                              <a:gd name="T89" fmla="*/ 1779698 h 1873250"/>
                              <a:gd name="T90" fmla="*/ 106191 w 1993900"/>
                              <a:gd name="T91" fmla="*/ 1748968 h 1873250"/>
                              <a:gd name="T92" fmla="*/ 54992 w 1993900"/>
                              <a:gd name="T93" fmla="*/ 1702303 h 1873250"/>
                              <a:gd name="T94" fmla="*/ 18963 w 1993900"/>
                              <a:gd name="T95" fmla="*/ 1642740 h 1873250"/>
                              <a:gd name="T96" fmla="*/ 1138 w 1993900"/>
                              <a:gd name="T97" fmla="*/ 1573312 h 1873250"/>
                              <a:gd name="T98" fmla="*/ 2655 w 1993900"/>
                              <a:gd name="T99" fmla="*/ 316408 h 1873250"/>
                              <a:gd name="T100" fmla="*/ 23514 w 1993900"/>
                              <a:gd name="T101" fmla="*/ 248497 h 1873250"/>
                              <a:gd name="T102" fmla="*/ 62577 w 1993900"/>
                              <a:gd name="T103" fmla="*/ 190451 h 1873250"/>
                              <a:gd name="T104" fmla="*/ 116432 w 1993900"/>
                              <a:gd name="T105" fmla="*/ 146064 h 1873250"/>
                              <a:gd name="T106" fmla="*/ 181284 w 1993900"/>
                              <a:gd name="T107" fmla="*/ 118748 h 1873250"/>
                              <a:gd name="T108" fmla="*/ 363706 w 1993900"/>
                              <a:gd name="T109" fmla="*/ 111160 h 1873250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0" name="文本框 184"/>
                        <wps:cNvSpPr txBox="1"/>
                        <wps:spPr>
                          <a:xfrm>
                            <a:off x="1046813" y="1390314"/>
                            <a:ext cx="1294765" cy="358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2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1991.07.07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1" name="文本框 185"/>
                        <wps:cNvSpPr txBox="1"/>
                        <wps:spPr>
                          <a:xfrm>
                            <a:off x="827360" y="550018"/>
                            <a:ext cx="3350260" cy="739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62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  <w:t xml:space="preserve">逗西甘     </w:t>
                              </w:r>
                            </w:p>
                            <w:p>
                              <w:pPr>
                                <w:spacing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kern w:val="24"/>
                                  <w:sz w:val="22"/>
                                </w:rPr>
                                <w:t>LU XIAO SHENG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2" name="直接连接符 192"/>
                        <wps:cNvCnPr/>
                        <wps:spPr>
                          <a:xfrm>
                            <a:off x="581386" y="746760"/>
                            <a:ext cx="0" cy="9764078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3" name="椭圆 193"/>
                        <wps:cNvSpPr/>
                        <wps:spPr>
                          <a:xfrm>
                            <a:off x="425797" y="2190220"/>
                            <a:ext cx="317536" cy="317534"/>
                          </a:xfrm>
                          <a:prstGeom prst="ellipse">
                            <a:avLst/>
                          </a:prstGeom>
                          <a:solidFill>
                            <a:srgbClr val="6AB7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4" name="椭圆 194"/>
                        <wps:cNvSpPr/>
                        <wps:spPr>
                          <a:xfrm>
                            <a:off x="424792" y="8352241"/>
                            <a:ext cx="317536" cy="317534"/>
                          </a:xfrm>
                          <a:prstGeom prst="ellipse">
                            <a:avLst/>
                          </a:prstGeom>
                          <a:solidFill>
                            <a:srgbClr val="6AB7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5" name="椭圆 195"/>
                        <wps:cNvSpPr/>
                        <wps:spPr>
                          <a:xfrm>
                            <a:off x="424792" y="5860123"/>
                            <a:ext cx="317536" cy="317534"/>
                          </a:xfrm>
                          <a:prstGeom prst="ellipse">
                            <a:avLst/>
                          </a:prstGeom>
                          <a:solidFill>
                            <a:srgbClr val="6AB7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6" name="椭圆 196"/>
                        <wps:cNvSpPr/>
                        <wps:spPr>
                          <a:xfrm>
                            <a:off x="423137" y="4025612"/>
                            <a:ext cx="317536" cy="317534"/>
                          </a:xfrm>
                          <a:prstGeom prst="ellipse">
                            <a:avLst/>
                          </a:prstGeom>
                          <a:solidFill>
                            <a:srgbClr val="6AB7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0402" y="2278612"/>
                            <a:ext cx="228050" cy="1593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198" name="KSO_Shape"/>
                        <wps:cNvSpPr/>
                        <wps:spPr bwMode="auto">
                          <a:xfrm>
                            <a:off x="504958" y="8410724"/>
                            <a:ext cx="158448" cy="200568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9" name="椭圆 199"/>
                        <wps:cNvSpPr/>
                        <wps:spPr>
                          <a:xfrm>
                            <a:off x="537474" y="4611940"/>
                            <a:ext cx="88862" cy="88860"/>
                          </a:xfrm>
                          <a:prstGeom prst="ellipse">
                            <a:avLst/>
                          </a:prstGeom>
                          <a:solidFill>
                            <a:srgbClr val="6AB7C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0" name="椭圆 200"/>
                        <wps:cNvSpPr/>
                        <wps:spPr>
                          <a:xfrm>
                            <a:off x="537474" y="2759777"/>
                            <a:ext cx="88862" cy="88860"/>
                          </a:xfrm>
                          <a:prstGeom prst="ellipse">
                            <a:avLst/>
                          </a:prstGeom>
                          <a:solidFill>
                            <a:srgbClr val="6AB7C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1" name="矩形 201"/>
                        <wps:cNvSpPr/>
                        <wps:spPr>
                          <a:xfrm>
                            <a:off x="874662" y="2189254"/>
                            <a:ext cx="6286500" cy="811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 xml:space="preserve">2015.09-2019.07                     湖北工业大学                   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>财务管理/本科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在校成绩： GPA：3.7/4.0 (专业前10%)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语言证书： 大学英语六级证书，普通话二甲资格证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核心课程： 管理学，微观经济学，宏观经济学，统计学，管理信息系统，财务管理，人力资源管理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  <w:t>考研成绩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E3E3E"/>
                                  <w:kern w:val="24"/>
                                  <w:sz w:val="22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  <w:t>毕业设计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 xml:space="preserve">论文名称:基于推特数据的亚马逊用户分类模型研究                   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 xml:space="preserve">2017.03--2017.05 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45454"/>
                                  <w:kern w:val="24"/>
                                  <w:sz w:val="22"/>
                                </w:rPr>
                                <w:t>项目职责：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在导师的指导下完成了项目的模型建立以及论文撰写。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45454"/>
                                  <w:kern w:val="24"/>
                                  <w:sz w:val="22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创造性地将情感分析与聚类分析结合，对推特上的亚马逊用户的推特进行分类，进而建立亚马逊用户分类模型，在教授的指导下完成了项目的模型建立以及论文撰写。该项目对消费者分类模型的研究起到了推动作用，并被多家亚马逊业务相关企业采用。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E3E3E"/>
                                  <w:kern w:val="24"/>
                                  <w:sz w:val="22"/>
                                </w:rPr>
                                <w:t xml:space="preserve">  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E3E3E"/>
                                  <w:kern w:val="24"/>
                                  <w:sz w:val="22"/>
                                </w:rPr>
                                <w:t xml:space="preserve">  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8"/>
                                  <w:szCs w:val="28"/>
                                </w:rPr>
                                <w:t>校内实践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E3E3E"/>
                                  <w:kern w:val="24"/>
                                  <w:sz w:val="22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spacing w:line="40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 xml:space="preserve">湖北工业大学学生会                                       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AB7C1"/>
                                  <w:kern w:val="24"/>
                                  <w:sz w:val="22"/>
                                </w:rPr>
                                <w:t xml:space="preserve">         2015.09-2019.07               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45454"/>
                                  <w:kern w:val="24"/>
                                  <w:sz w:val="22"/>
                                </w:rPr>
                                <w:t>艺术团团长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协调校艺术团其他部门，共同组织 3 次大型晚会（上千人参与）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协助晚会策划，主要负责节目彩排及审核担任校园十佳歌手海选赛评委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对 600 位参赛选手做初步的筛选和点评组织声乐队成员纳新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每月定期举行队员的声乐培训辅导及考核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202" name="组合 202"/>
                        <wpg:cNvGrpSpPr/>
                        <wpg:grpSpPr>
                          <a:xfrm>
                            <a:off x="2016774" y="2348987"/>
                            <a:ext cx="5045354" cy="6165857"/>
                            <a:chOff x="2016774" y="2348987"/>
                            <a:chExt cx="6660000" cy="6165857"/>
                          </a:xfrm>
                        </wpg:grpSpPr>
                        <wps:wsp>
                          <wps:cNvPr id="203" name="直接连接符 203"/>
                          <wps:cNvCnPr/>
                          <wps:spPr>
                            <a:xfrm>
                              <a:off x="2016774" y="2348987"/>
                              <a:ext cx="6660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4" name="直接连接符 204"/>
                          <wps:cNvCnPr/>
                          <wps:spPr>
                            <a:xfrm>
                              <a:off x="2016774" y="4185630"/>
                              <a:ext cx="6660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5" name="直接连接符 205"/>
                          <wps:cNvCnPr/>
                          <wps:spPr>
                            <a:xfrm>
                              <a:off x="2016774" y="6005429"/>
                              <a:ext cx="6660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6" name="直接连接符 206"/>
                          <wps:cNvCnPr/>
                          <wps:spPr>
                            <a:xfrm>
                              <a:off x="2016774" y="8514844"/>
                              <a:ext cx="6660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7" name="KSO_Shape"/>
                        <wps:cNvSpPr/>
                        <wps:spPr bwMode="auto">
                          <a:xfrm>
                            <a:off x="497549" y="5931222"/>
                            <a:ext cx="169202" cy="168944"/>
                          </a:xfrm>
                          <a:custGeom>
                            <a:avLst/>
                            <a:gdLst>
                              <a:gd name="T0" fmla="*/ 6894 w 7804"/>
                              <a:gd name="T1" fmla="*/ 3038 h 7804"/>
                              <a:gd name="T2" fmla="*/ 6614 w 7804"/>
                              <a:gd name="T3" fmla="*/ 2704 h 7804"/>
                              <a:gd name="T4" fmla="*/ 6826 w 7804"/>
                              <a:gd name="T5" fmla="*/ 2200 h 7804"/>
                              <a:gd name="T6" fmla="*/ 6496 w 7804"/>
                              <a:gd name="T7" fmla="*/ 978 h 7804"/>
                              <a:gd name="T8" fmla="*/ 5604 w 7804"/>
                              <a:gd name="T9" fmla="*/ 978 h 7804"/>
                              <a:gd name="T10" fmla="*/ 5254 w 7804"/>
                              <a:gd name="T11" fmla="*/ 1222 h 7804"/>
                              <a:gd name="T12" fmla="*/ 4973 w 7804"/>
                              <a:gd name="T13" fmla="*/ 1137 h 7804"/>
                              <a:gd name="T14" fmla="*/ 4766 w 7804"/>
                              <a:gd name="T15" fmla="*/ 631 h 7804"/>
                              <a:gd name="T16" fmla="*/ 3668 w 7804"/>
                              <a:gd name="T17" fmla="*/ 0 h 7804"/>
                              <a:gd name="T18" fmla="*/ 3038 w 7804"/>
                              <a:gd name="T19" fmla="*/ 910 h 7804"/>
                              <a:gd name="T20" fmla="*/ 2704 w 7804"/>
                              <a:gd name="T21" fmla="*/ 1190 h 7804"/>
                              <a:gd name="T22" fmla="*/ 2398 w 7804"/>
                              <a:gd name="T23" fmla="*/ 1175 h 7804"/>
                              <a:gd name="T24" fmla="*/ 1754 w 7804"/>
                              <a:gd name="T25" fmla="*/ 793 h 7804"/>
                              <a:gd name="T26" fmla="*/ 978 w 7804"/>
                              <a:gd name="T27" fmla="*/ 1308 h 7804"/>
                              <a:gd name="T28" fmla="*/ 1175 w 7804"/>
                              <a:gd name="T29" fmla="*/ 2398 h 7804"/>
                              <a:gd name="T30" fmla="*/ 1137 w 7804"/>
                              <a:gd name="T31" fmla="*/ 2831 h 7804"/>
                              <a:gd name="T32" fmla="*/ 631 w 7804"/>
                              <a:gd name="T33" fmla="*/ 3038 h 7804"/>
                              <a:gd name="T34" fmla="*/ 0 w 7804"/>
                              <a:gd name="T35" fmla="*/ 4136 h 7804"/>
                              <a:gd name="T36" fmla="*/ 910 w 7804"/>
                              <a:gd name="T37" fmla="*/ 4766 h 7804"/>
                              <a:gd name="T38" fmla="*/ 1190 w 7804"/>
                              <a:gd name="T39" fmla="*/ 5100 h 7804"/>
                              <a:gd name="T40" fmla="*/ 978 w 7804"/>
                              <a:gd name="T41" fmla="*/ 5604 h 7804"/>
                              <a:gd name="T42" fmla="*/ 1308 w 7804"/>
                              <a:gd name="T43" fmla="*/ 6826 h 7804"/>
                              <a:gd name="T44" fmla="*/ 2200 w 7804"/>
                              <a:gd name="T45" fmla="*/ 6826 h 7804"/>
                              <a:gd name="T46" fmla="*/ 2550 w 7804"/>
                              <a:gd name="T47" fmla="*/ 6582 h 7804"/>
                              <a:gd name="T48" fmla="*/ 2831 w 7804"/>
                              <a:gd name="T49" fmla="*/ 6667 h 7804"/>
                              <a:gd name="T50" fmla="*/ 3038 w 7804"/>
                              <a:gd name="T51" fmla="*/ 7173 h 7804"/>
                              <a:gd name="T52" fmla="*/ 4136 w 7804"/>
                              <a:gd name="T53" fmla="*/ 7804 h 7804"/>
                              <a:gd name="T54" fmla="*/ 4766 w 7804"/>
                              <a:gd name="T55" fmla="*/ 6894 h 7804"/>
                              <a:gd name="T56" fmla="*/ 5100 w 7804"/>
                              <a:gd name="T57" fmla="*/ 6614 h 7804"/>
                              <a:gd name="T58" fmla="*/ 5406 w 7804"/>
                              <a:gd name="T59" fmla="*/ 6629 h 7804"/>
                              <a:gd name="T60" fmla="*/ 6050 w 7804"/>
                              <a:gd name="T61" fmla="*/ 7011 h 7804"/>
                              <a:gd name="T62" fmla="*/ 6647 w 7804"/>
                              <a:gd name="T63" fmla="*/ 6675 h 7804"/>
                              <a:gd name="T64" fmla="*/ 6826 w 7804"/>
                              <a:gd name="T65" fmla="*/ 6496 h 7804"/>
                              <a:gd name="T66" fmla="*/ 6629 w 7804"/>
                              <a:gd name="T67" fmla="*/ 5406 h 7804"/>
                              <a:gd name="T68" fmla="*/ 6667 w 7804"/>
                              <a:gd name="T69" fmla="*/ 4972 h 7804"/>
                              <a:gd name="T70" fmla="*/ 7173 w 7804"/>
                              <a:gd name="T71" fmla="*/ 4766 h 7804"/>
                              <a:gd name="T72" fmla="*/ 7804 w 7804"/>
                              <a:gd name="T73" fmla="*/ 3668 h 7804"/>
                              <a:gd name="T74" fmla="*/ 5608 w 7804"/>
                              <a:gd name="T75" fmla="*/ 3902 h 7804"/>
                              <a:gd name="T76" fmla="*/ 2196 w 7804"/>
                              <a:gd name="T77" fmla="*/ 3902 h 7804"/>
                              <a:gd name="T78" fmla="*/ 5608 w 7804"/>
                              <a:gd name="T79" fmla="*/ 3902 h 7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7804" h="7804">
                                <a:moveTo>
                                  <a:pt x="7173" y="3038"/>
                                </a:moveTo>
                                <a:lnTo>
                                  <a:pt x="6894" y="3038"/>
                                </a:lnTo>
                                <a:cubicBezTo>
                                  <a:pt x="6824" y="3038"/>
                                  <a:pt x="6714" y="2953"/>
                                  <a:pt x="6667" y="2831"/>
                                </a:cubicBezTo>
                                <a:cubicBezTo>
                                  <a:pt x="6650" y="2789"/>
                                  <a:pt x="6632" y="2746"/>
                                  <a:pt x="6614" y="2704"/>
                                </a:cubicBezTo>
                                <a:cubicBezTo>
                                  <a:pt x="6561" y="2585"/>
                                  <a:pt x="6579" y="2447"/>
                                  <a:pt x="6629" y="2398"/>
                                </a:cubicBezTo>
                                <a:lnTo>
                                  <a:pt x="6826" y="2200"/>
                                </a:lnTo>
                                <a:cubicBezTo>
                                  <a:pt x="7072" y="1954"/>
                                  <a:pt x="7072" y="1554"/>
                                  <a:pt x="6826" y="1308"/>
                                </a:cubicBezTo>
                                <a:lnTo>
                                  <a:pt x="6496" y="978"/>
                                </a:lnTo>
                                <a:cubicBezTo>
                                  <a:pt x="6377" y="859"/>
                                  <a:pt x="6218" y="793"/>
                                  <a:pt x="6050" y="793"/>
                                </a:cubicBezTo>
                                <a:cubicBezTo>
                                  <a:pt x="5882" y="793"/>
                                  <a:pt x="5723" y="859"/>
                                  <a:pt x="5604" y="978"/>
                                </a:cubicBezTo>
                                <a:lnTo>
                                  <a:pt x="5406" y="1176"/>
                                </a:lnTo>
                                <a:cubicBezTo>
                                  <a:pt x="5378" y="1204"/>
                                  <a:pt x="5319" y="1222"/>
                                  <a:pt x="5254" y="1222"/>
                                </a:cubicBezTo>
                                <a:cubicBezTo>
                                  <a:pt x="5201" y="1222"/>
                                  <a:pt x="5147" y="1211"/>
                                  <a:pt x="5100" y="1190"/>
                                </a:cubicBezTo>
                                <a:cubicBezTo>
                                  <a:pt x="5058" y="1172"/>
                                  <a:pt x="5015" y="1154"/>
                                  <a:pt x="4973" y="1137"/>
                                </a:cubicBezTo>
                                <a:cubicBezTo>
                                  <a:pt x="4851" y="1090"/>
                                  <a:pt x="4766" y="980"/>
                                  <a:pt x="4766" y="910"/>
                                </a:cubicBezTo>
                                <a:lnTo>
                                  <a:pt x="4766" y="631"/>
                                </a:lnTo>
                                <a:cubicBezTo>
                                  <a:pt x="4766" y="283"/>
                                  <a:pt x="4483" y="0"/>
                                  <a:pt x="4136" y="0"/>
                                </a:cubicBezTo>
                                <a:lnTo>
                                  <a:pt x="3668" y="0"/>
                                </a:lnTo>
                                <a:cubicBezTo>
                                  <a:pt x="3321" y="0"/>
                                  <a:pt x="3038" y="283"/>
                                  <a:pt x="3038" y="631"/>
                                </a:cubicBezTo>
                                <a:lnTo>
                                  <a:pt x="3038" y="910"/>
                                </a:lnTo>
                                <a:cubicBezTo>
                                  <a:pt x="3038" y="980"/>
                                  <a:pt x="2953" y="1090"/>
                                  <a:pt x="2831" y="1137"/>
                                </a:cubicBezTo>
                                <a:cubicBezTo>
                                  <a:pt x="2789" y="1154"/>
                                  <a:pt x="2746" y="1172"/>
                                  <a:pt x="2704" y="1190"/>
                                </a:cubicBezTo>
                                <a:cubicBezTo>
                                  <a:pt x="2657" y="1211"/>
                                  <a:pt x="2603" y="1222"/>
                                  <a:pt x="2550" y="1222"/>
                                </a:cubicBezTo>
                                <a:cubicBezTo>
                                  <a:pt x="2485" y="1222"/>
                                  <a:pt x="2426" y="1204"/>
                                  <a:pt x="2398" y="1175"/>
                                </a:cubicBezTo>
                                <a:lnTo>
                                  <a:pt x="2200" y="978"/>
                                </a:lnTo>
                                <a:cubicBezTo>
                                  <a:pt x="2081" y="859"/>
                                  <a:pt x="1922" y="793"/>
                                  <a:pt x="1754" y="793"/>
                                </a:cubicBezTo>
                                <a:cubicBezTo>
                                  <a:pt x="1585" y="793"/>
                                  <a:pt x="1427" y="859"/>
                                  <a:pt x="1308" y="978"/>
                                </a:cubicBezTo>
                                <a:lnTo>
                                  <a:pt x="978" y="1308"/>
                                </a:lnTo>
                                <a:cubicBezTo>
                                  <a:pt x="732" y="1554"/>
                                  <a:pt x="732" y="1954"/>
                                  <a:pt x="978" y="2200"/>
                                </a:cubicBezTo>
                                <a:lnTo>
                                  <a:pt x="1175" y="2398"/>
                                </a:lnTo>
                                <a:cubicBezTo>
                                  <a:pt x="1225" y="2447"/>
                                  <a:pt x="1243" y="2585"/>
                                  <a:pt x="1190" y="2704"/>
                                </a:cubicBezTo>
                                <a:cubicBezTo>
                                  <a:pt x="1172" y="2746"/>
                                  <a:pt x="1154" y="2789"/>
                                  <a:pt x="1137" y="2831"/>
                                </a:cubicBezTo>
                                <a:cubicBezTo>
                                  <a:pt x="1090" y="2953"/>
                                  <a:pt x="980" y="3038"/>
                                  <a:pt x="910" y="3038"/>
                                </a:cubicBezTo>
                                <a:lnTo>
                                  <a:pt x="631" y="3038"/>
                                </a:lnTo>
                                <a:cubicBezTo>
                                  <a:pt x="283" y="3038"/>
                                  <a:pt x="0" y="3321"/>
                                  <a:pt x="0" y="3668"/>
                                </a:cubicBezTo>
                                <a:lnTo>
                                  <a:pt x="0" y="4136"/>
                                </a:lnTo>
                                <a:cubicBezTo>
                                  <a:pt x="0" y="4483"/>
                                  <a:pt x="283" y="4766"/>
                                  <a:pt x="631" y="4766"/>
                                </a:cubicBezTo>
                                <a:lnTo>
                                  <a:pt x="910" y="4766"/>
                                </a:lnTo>
                                <a:cubicBezTo>
                                  <a:pt x="980" y="4766"/>
                                  <a:pt x="1090" y="4851"/>
                                  <a:pt x="1137" y="4972"/>
                                </a:cubicBezTo>
                                <a:cubicBezTo>
                                  <a:pt x="1154" y="5015"/>
                                  <a:pt x="1172" y="5058"/>
                                  <a:pt x="1190" y="5100"/>
                                </a:cubicBezTo>
                                <a:cubicBezTo>
                                  <a:pt x="1243" y="5219"/>
                                  <a:pt x="1225" y="5357"/>
                                  <a:pt x="1175" y="5406"/>
                                </a:cubicBezTo>
                                <a:lnTo>
                                  <a:pt x="978" y="5604"/>
                                </a:lnTo>
                                <a:cubicBezTo>
                                  <a:pt x="732" y="5850"/>
                                  <a:pt x="732" y="6250"/>
                                  <a:pt x="978" y="6496"/>
                                </a:cubicBezTo>
                                <a:lnTo>
                                  <a:pt x="1308" y="6826"/>
                                </a:lnTo>
                                <a:cubicBezTo>
                                  <a:pt x="1427" y="6945"/>
                                  <a:pt x="1586" y="7011"/>
                                  <a:pt x="1754" y="7011"/>
                                </a:cubicBezTo>
                                <a:cubicBezTo>
                                  <a:pt x="1922" y="7011"/>
                                  <a:pt x="2081" y="6945"/>
                                  <a:pt x="2200" y="6826"/>
                                </a:cubicBezTo>
                                <a:lnTo>
                                  <a:pt x="2398" y="6628"/>
                                </a:lnTo>
                                <a:cubicBezTo>
                                  <a:pt x="2427" y="6599"/>
                                  <a:pt x="2484" y="6582"/>
                                  <a:pt x="2550" y="6582"/>
                                </a:cubicBezTo>
                                <a:cubicBezTo>
                                  <a:pt x="2602" y="6582"/>
                                  <a:pt x="2657" y="6593"/>
                                  <a:pt x="2704" y="6614"/>
                                </a:cubicBezTo>
                                <a:cubicBezTo>
                                  <a:pt x="2745" y="6632"/>
                                  <a:pt x="2788" y="6650"/>
                                  <a:pt x="2831" y="6667"/>
                                </a:cubicBezTo>
                                <a:cubicBezTo>
                                  <a:pt x="2953" y="6714"/>
                                  <a:pt x="3038" y="6824"/>
                                  <a:pt x="3038" y="6894"/>
                                </a:cubicBezTo>
                                <a:lnTo>
                                  <a:pt x="3038" y="7173"/>
                                </a:lnTo>
                                <a:cubicBezTo>
                                  <a:pt x="3038" y="7521"/>
                                  <a:pt x="3321" y="7804"/>
                                  <a:pt x="3668" y="7804"/>
                                </a:cubicBezTo>
                                <a:lnTo>
                                  <a:pt x="4136" y="7804"/>
                                </a:lnTo>
                                <a:cubicBezTo>
                                  <a:pt x="4483" y="7804"/>
                                  <a:pt x="4766" y="7521"/>
                                  <a:pt x="4766" y="7173"/>
                                </a:cubicBezTo>
                                <a:lnTo>
                                  <a:pt x="4766" y="6894"/>
                                </a:lnTo>
                                <a:cubicBezTo>
                                  <a:pt x="4766" y="6824"/>
                                  <a:pt x="4851" y="6714"/>
                                  <a:pt x="4972" y="6667"/>
                                </a:cubicBezTo>
                                <a:cubicBezTo>
                                  <a:pt x="5015" y="6650"/>
                                  <a:pt x="5058" y="6632"/>
                                  <a:pt x="5100" y="6614"/>
                                </a:cubicBezTo>
                                <a:cubicBezTo>
                                  <a:pt x="5146" y="6593"/>
                                  <a:pt x="5201" y="6582"/>
                                  <a:pt x="5254" y="6582"/>
                                </a:cubicBezTo>
                                <a:cubicBezTo>
                                  <a:pt x="5319" y="6582"/>
                                  <a:pt x="5377" y="6600"/>
                                  <a:pt x="5406" y="6629"/>
                                </a:cubicBezTo>
                                <a:lnTo>
                                  <a:pt x="5604" y="6826"/>
                                </a:lnTo>
                                <a:cubicBezTo>
                                  <a:pt x="5723" y="6945"/>
                                  <a:pt x="5882" y="7011"/>
                                  <a:pt x="6050" y="7011"/>
                                </a:cubicBezTo>
                                <a:cubicBezTo>
                                  <a:pt x="6068" y="7011"/>
                                  <a:pt x="6087" y="7010"/>
                                  <a:pt x="6105" y="7009"/>
                                </a:cubicBezTo>
                                <a:cubicBezTo>
                                  <a:pt x="6335" y="6989"/>
                                  <a:pt x="6538" y="6785"/>
                                  <a:pt x="6647" y="6675"/>
                                </a:cubicBezTo>
                                <a:lnTo>
                                  <a:pt x="6661" y="6661"/>
                                </a:lnTo>
                                <a:lnTo>
                                  <a:pt x="6826" y="6496"/>
                                </a:lnTo>
                                <a:cubicBezTo>
                                  <a:pt x="7072" y="6250"/>
                                  <a:pt x="7072" y="5850"/>
                                  <a:pt x="6826" y="5604"/>
                                </a:cubicBezTo>
                                <a:lnTo>
                                  <a:pt x="6629" y="5406"/>
                                </a:lnTo>
                                <a:cubicBezTo>
                                  <a:pt x="6579" y="5357"/>
                                  <a:pt x="6561" y="5219"/>
                                  <a:pt x="6614" y="5100"/>
                                </a:cubicBezTo>
                                <a:cubicBezTo>
                                  <a:pt x="6632" y="5058"/>
                                  <a:pt x="6650" y="5015"/>
                                  <a:pt x="6667" y="4972"/>
                                </a:cubicBezTo>
                                <a:cubicBezTo>
                                  <a:pt x="6714" y="4851"/>
                                  <a:pt x="6824" y="4766"/>
                                  <a:pt x="6894" y="4766"/>
                                </a:cubicBezTo>
                                <a:lnTo>
                                  <a:pt x="7173" y="4766"/>
                                </a:lnTo>
                                <a:cubicBezTo>
                                  <a:pt x="7521" y="4766"/>
                                  <a:pt x="7804" y="4483"/>
                                  <a:pt x="7804" y="4135"/>
                                </a:cubicBezTo>
                                <a:lnTo>
                                  <a:pt x="7804" y="3668"/>
                                </a:lnTo>
                                <a:cubicBezTo>
                                  <a:pt x="7804" y="3321"/>
                                  <a:pt x="7521" y="3038"/>
                                  <a:pt x="7173" y="3038"/>
                                </a:cubicBezTo>
                                <a:close/>
                                <a:moveTo>
                                  <a:pt x="5608" y="3902"/>
                                </a:moveTo>
                                <a:cubicBezTo>
                                  <a:pt x="5608" y="4843"/>
                                  <a:pt x="4843" y="5608"/>
                                  <a:pt x="3902" y="5608"/>
                                </a:cubicBezTo>
                                <a:cubicBezTo>
                                  <a:pt x="2961" y="5608"/>
                                  <a:pt x="2196" y="4843"/>
                                  <a:pt x="2196" y="3902"/>
                                </a:cubicBezTo>
                                <a:cubicBezTo>
                                  <a:pt x="2196" y="2961"/>
                                  <a:pt x="2961" y="2196"/>
                                  <a:pt x="3902" y="2196"/>
                                </a:cubicBezTo>
                                <a:cubicBezTo>
                                  <a:pt x="4843" y="2196"/>
                                  <a:pt x="5608" y="2961"/>
                                  <a:pt x="5608" y="39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8" name="portfolio-filled-tool_58910"/>
                        <wps:cNvSpPr>
                          <a:spLocks noChangeAspect="1"/>
                        </wps:cNvSpPr>
                        <wps:spPr bwMode="auto">
                          <a:xfrm>
                            <a:off x="506556" y="4106171"/>
                            <a:ext cx="147378" cy="138254"/>
                          </a:xfrm>
                          <a:custGeom>
                            <a:avLst/>
                            <a:gdLst>
                              <a:gd name="connsiteX0" fmla="*/ 248517 w 594286"/>
                              <a:gd name="connsiteY0" fmla="*/ 276228 h 557490"/>
                              <a:gd name="connsiteX1" fmla="*/ 345769 w 594286"/>
                              <a:gd name="connsiteY1" fmla="*/ 276228 h 557490"/>
                              <a:gd name="connsiteX2" fmla="*/ 351300 w 594286"/>
                              <a:gd name="connsiteY2" fmla="*/ 281748 h 557490"/>
                              <a:gd name="connsiteX3" fmla="*/ 351300 w 594286"/>
                              <a:gd name="connsiteY3" fmla="*/ 333268 h 557490"/>
                              <a:gd name="connsiteX4" fmla="*/ 345769 w 594286"/>
                              <a:gd name="connsiteY4" fmla="*/ 338788 h 557490"/>
                              <a:gd name="connsiteX5" fmla="*/ 248517 w 594286"/>
                              <a:gd name="connsiteY5" fmla="*/ 338788 h 557490"/>
                              <a:gd name="connsiteX6" fmla="*/ 242986 w 594286"/>
                              <a:gd name="connsiteY6" fmla="*/ 333268 h 557490"/>
                              <a:gd name="connsiteX7" fmla="*/ 242986 w 594286"/>
                              <a:gd name="connsiteY7" fmla="*/ 281748 h 557490"/>
                              <a:gd name="connsiteX8" fmla="*/ 248517 w 594286"/>
                              <a:gd name="connsiteY8" fmla="*/ 276228 h 557490"/>
                              <a:gd name="connsiteX9" fmla="*/ 6916 w 594286"/>
                              <a:gd name="connsiteY9" fmla="*/ 269268 h 557490"/>
                              <a:gd name="connsiteX10" fmla="*/ 198249 w 594286"/>
                              <a:gd name="connsiteY10" fmla="*/ 269268 h 557490"/>
                              <a:gd name="connsiteX11" fmla="*/ 204704 w 594286"/>
                              <a:gd name="connsiteY11" fmla="*/ 275714 h 557490"/>
                              <a:gd name="connsiteX12" fmla="*/ 204704 w 594286"/>
                              <a:gd name="connsiteY12" fmla="*/ 358589 h 557490"/>
                              <a:gd name="connsiteX13" fmla="*/ 218074 w 594286"/>
                              <a:gd name="connsiteY13" fmla="*/ 371941 h 557490"/>
                              <a:gd name="connsiteX14" fmla="*/ 376212 w 594286"/>
                              <a:gd name="connsiteY14" fmla="*/ 371941 h 557490"/>
                              <a:gd name="connsiteX15" fmla="*/ 389582 w 594286"/>
                              <a:gd name="connsiteY15" fmla="*/ 358589 h 557490"/>
                              <a:gd name="connsiteX16" fmla="*/ 389582 w 594286"/>
                              <a:gd name="connsiteY16" fmla="*/ 275714 h 557490"/>
                              <a:gd name="connsiteX17" fmla="*/ 396498 w 594286"/>
                              <a:gd name="connsiteY17" fmla="*/ 269268 h 557490"/>
                              <a:gd name="connsiteX18" fmla="*/ 587831 w 594286"/>
                              <a:gd name="connsiteY18" fmla="*/ 269268 h 557490"/>
                              <a:gd name="connsiteX19" fmla="*/ 594286 w 594286"/>
                              <a:gd name="connsiteY19" fmla="*/ 275714 h 557490"/>
                              <a:gd name="connsiteX20" fmla="*/ 594286 w 594286"/>
                              <a:gd name="connsiteY20" fmla="*/ 550584 h 557490"/>
                              <a:gd name="connsiteX21" fmla="*/ 587831 w 594286"/>
                              <a:gd name="connsiteY21" fmla="*/ 557490 h 557490"/>
                              <a:gd name="connsiteX22" fmla="*/ 6916 w 594286"/>
                              <a:gd name="connsiteY22" fmla="*/ 557490 h 557490"/>
                              <a:gd name="connsiteX23" fmla="*/ 0 w 594286"/>
                              <a:gd name="connsiteY23" fmla="*/ 550584 h 557490"/>
                              <a:gd name="connsiteX24" fmla="*/ 0 w 594286"/>
                              <a:gd name="connsiteY24" fmla="*/ 275714 h 557490"/>
                              <a:gd name="connsiteX25" fmla="*/ 6916 w 594286"/>
                              <a:gd name="connsiteY25" fmla="*/ 269268 h 557490"/>
                              <a:gd name="connsiteX26" fmla="*/ 232366 w 594286"/>
                              <a:gd name="connsiteY26" fmla="*/ 40505 h 557490"/>
                              <a:gd name="connsiteX27" fmla="*/ 232366 w 594286"/>
                              <a:gd name="connsiteY27" fmla="*/ 69963 h 557490"/>
                              <a:gd name="connsiteX28" fmla="*/ 361920 w 594286"/>
                              <a:gd name="connsiteY28" fmla="*/ 69963 h 557490"/>
                              <a:gd name="connsiteX29" fmla="*/ 361920 w 594286"/>
                              <a:gd name="connsiteY29" fmla="*/ 40505 h 557490"/>
                              <a:gd name="connsiteX30" fmla="*/ 212541 w 594286"/>
                              <a:gd name="connsiteY30" fmla="*/ 0 h 557490"/>
                              <a:gd name="connsiteX31" fmla="*/ 382206 w 594286"/>
                              <a:gd name="connsiteY31" fmla="*/ 0 h 557490"/>
                              <a:gd name="connsiteX32" fmla="*/ 402031 w 594286"/>
                              <a:gd name="connsiteY32" fmla="*/ 20253 h 557490"/>
                              <a:gd name="connsiteX33" fmla="*/ 402031 w 594286"/>
                              <a:gd name="connsiteY33" fmla="*/ 69963 h 557490"/>
                              <a:gd name="connsiteX34" fmla="*/ 587831 w 594286"/>
                              <a:gd name="connsiteY34" fmla="*/ 69963 h 557490"/>
                              <a:gd name="connsiteX35" fmla="*/ 594286 w 594286"/>
                              <a:gd name="connsiteY35" fmla="*/ 76407 h 557490"/>
                              <a:gd name="connsiteX36" fmla="*/ 594286 w 594286"/>
                              <a:gd name="connsiteY36" fmla="*/ 230603 h 557490"/>
                              <a:gd name="connsiteX37" fmla="*/ 587831 w 594286"/>
                              <a:gd name="connsiteY37" fmla="*/ 237507 h 557490"/>
                              <a:gd name="connsiteX38" fmla="*/ 6916 w 594286"/>
                              <a:gd name="connsiteY38" fmla="*/ 237507 h 557490"/>
                              <a:gd name="connsiteX39" fmla="*/ 0 w 594286"/>
                              <a:gd name="connsiteY39" fmla="*/ 230603 h 557490"/>
                              <a:gd name="connsiteX40" fmla="*/ 0 w 594286"/>
                              <a:gd name="connsiteY40" fmla="*/ 76407 h 557490"/>
                              <a:gd name="connsiteX41" fmla="*/ 6916 w 594286"/>
                              <a:gd name="connsiteY41" fmla="*/ 69963 h 557490"/>
                              <a:gd name="connsiteX42" fmla="*/ 192255 w 594286"/>
                              <a:gd name="connsiteY42" fmla="*/ 69963 h 557490"/>
                              <a:gd name="connsiteX43" fmla="*/ 192255 w 594286"/>
                              <a:gd name="connsiteY43" fmla="*/ 20253 h 557490"/>
                              <a:gd name="connsiteX44" fmla="*/ 212541 w 594286"/>
                              <a:gd name="connsiteY44" fmla="*/ 0 h 5574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594286" h="557490">
                                <a:moveTo>
                                  <a:pt x="248517" y="276228"/>
                                </a:moveTo>
                                <a:lnTo>
                                  <a:pt x="345769" y="276228"/>
                                </a:lnTo>
                                <a:cubicBezTo>
                                  <a:pt x="348995" y="276228"/>
                                  <a:pt x="351300" y="278528"/>
                                  <a:pt x="351300" y="281748"/>
                                </a:cubicBezTo>
                                <a:lnTo>
                                  <a:pt x="351300" y="333268"/>
                                </a:lnTo>
                                <a:cubicBezTo>
                                  <a:pt x="351300" y="336028"/>
                                  <a:pt x="348995" y="338788"/>
                                  <a:pt x="345769" y="338788"/>
                                </a:cubicBezTo>
                                <a:lnTo>
                                  <a:pt x="248517" y="338788"/>
                                </a:lnTo>
                                <a:cubicBezTo>
                                  <a:pt x="245291" y="338788"/>
                                  <a:pt x="242986" y="336028"/>
                                  <a:pt x="242986" y="333268"/>
                                </a:cubicBezTo>
                                <a:lnTo>
                                  <a:pt x="242986" y="281748"/>
                                </a:lnTo>
                                <a:cubicBezTo>
                                  <a:pt x="242986" y="278528"/>
                                  <a:pt x="245291" y="276228"/>
                                  <a:pt x="248517" y="276228"/>
                                </a:cubicBezTo>
                                <a:close/>
                                <a:moveTo>
                                  <a:pt x="6916" y="269268"/>
                                </a:moveTo>
                                <a:lnTo>
                                  <a:pt x="198249" y="269268"/>
                                </a:lnTo>
                                <a:cubicBezTo>
                                  <a:pt x="201937" y="269268"/>
                                  <a:pt x="204704" y="272031"/>
                                  <a:pt x="204704" y="275714"/>
                                </a:cubicBezTo>
                                <a:lnTo>
                                  <a:pt x="204704" y="358589"/>
                                </a:lnTo>
                                <a:cubicBezTo>
                                  <a:pt x="204704" y="365956"/>
                                  <a:pt x="210697" y="371941"/>
                                  <a:pt x="218074" y="371941"/>
                                </a:cubicBezTo>
                                <a:lnTo>
                                  <a:pt x="376212" y="371941"/>
                                </a:lnTo>
                                <a:cubicBezTo>
                                  <a:pt x="383589" y="371941"/>
                                  <a:pt x="389582" y="365956"/>
                                  <a:pt x="389582" y="358589"/>
                                </a:cubicBezTo>
                                <a:lnTo>
                                  <a:pt x="389582" y="275714"/>
                                </a:lnTo>
                                <a:cubicBezTo>
                                  <a:pt x="389582" y="272031"/>
                                  <a:pt x="392810" y="269268"/>
                                  <a:pt x="396498" y="269268"/>
                                </a:cubicBezTo>
                                <a:lnTo>
                                  <a:pt x="587831" y="269268"/>
                                </a:lnTo>
                                <a:cubicBezTo>
                                  <a:pt x="591520" y="269268"/>
                                  <a:pt x="594286" y="272031"/>
                                  <a:pt x="594286" y="275714"/>
                                </a:cubicBezTo>
                                <a:lnTo>
                                  <a:pt x="594286" y="550584"/>
                                </a:lnTo>
                                <a:cubicBezTo>
                                  <a:pt x="594286" y="554267"/>
                                  <a:pt x="591520" y="557490"/>
                                  <a:pt x="587831" y="557490"/>
                                </a:cubicBezTo>
                                <a:lnTo>
                                  <a:pt x="6916" y="557490"/>
                                </a:lnTo>
                                <a:cubicBezTo>
                                  <a:pt x="3227" y="557490"/>
                                  <a:pt x="0" y="554267"/>
                                  <a:pt x="0" y="550584"/>
                                </a:cubicBezTo>
                                <a:lnTo>
                                  <a:pt x="0" y="275714"/>
                                </a:lnTo>
                                <a:cubicBezTo>
                                  <a:pt x="0" y="272031"/>
                                  <a:pt x="3227" y="269268"/>
                                  <a:pt x="6916" y="269268"/>
                                </a:cubicBezTo>
                                <a:close/>
                                <a:moveTo>
                                  <a:pt x="232366" y="40505"/>
                                </a:moveTo>
                                <a:lnTo>
                                  <a:pt x="232366" y="69963"/>
                                </a:lnTo>
                                <a:lnTo>
                                  <a:pt x="361920" y="69963"/>
                                </a:lnTo>
                                <a:lnTo>
                                  <a:pt x="361920" y="40505"/>
                                </a:lnTo>
                                <a:close/>
                                <a:moveTo>
                                  <a:pt x="212541" y="0"/>
                                </a:moveTo>
                                <a:lnTo>
                                  <a:pt x="382206" y="0"/>
                                </a:lnTo>
                                <a:cubicBezTo>
                                  <a:pt x="393271" y="0"/>
                                  <a:pt x="402031" y="9206"/>
                                  <a:pt x="402031" y="20253"/>
                                </a:cubicBezTo>
                                <a:lnTo>
                                  <a:pt x="402031" y="69963"/>
                                </a:lnTo>
                                <a:lnTo>
                                  <a:pt x="587831" y="69963"/>
                                </a:lnTo>
                                <a:cubicBezTo>
                                  <a:pt x="591520" y="69963"/>
                                  <a:pt x="594286" y="72725"/>
                                  <a:pt x="594286" y="76407"/>
                                </a:cubicBezTo>
                                <a:lnTo>
                                  <a:pt x="594286" y="230603"/>
                                </a:lnTo>
                                <a:cubicBezTo>
                                  <a:pt x="594286" y="234285"/>
                                  <a:pt x="591520" y="237507"/>
                                  <a:pt x="587831" y="237507"/>
                                </a:cubicBezTo>
                                <a:lnTo>
                                  <a:pt x="6916" y="237507"/>
                                </a:lnTo>
                                <a:cubicBezTo>
                                  <a:pt x="3227" y="237507"/>
                                  <a:pt x="0" y="234285"/>
                                  <a:pt x="0" y="230603"/>
                                </a:cubicBezTo>
                                <a:lnTo>
                                  <a:pt x="0" y="76407"/>
                                </a:lnTo>
                                <a:cubicBezTo>
                                  <a:pt x="0" y="72725"/>
                                  <a:pt x="3227" y="69963"/>
                                  <a:pt x="6916" y="69963"/>
                                </a:cubicBezTo>
                                <a:lnTo>
                                  <a:pt x="192255" y="69963"/>
                                </a:lnTo>
                                <a:lnTo>
                                  <a:pt x="192255" y="20253"/>
                                </a:lnTo>
                                <a:cubicBezTo>
                                  <a:pt x="192255" y="9206"/>
                                  <a:pt x="201015" y="0"/>
                                  <a:pt x="2125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9" name="文本框 72"/>
                        <wps:cNvSpPr txBox="1"/>
                        <wps:spPr>
                          <a:xfrm>
                            <a:off x="3824097" y="1390313"/>
                            <a:ext cx="1527810" cy="358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2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12125612@qq.com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0" name="KSO_Shape"/>
                        <wps:cNvSpPr/>
                        <wps:spPr bwMode="auto">
                          <a:xfrm>
                            <a:off x="3697531" y="1510222"/>
                            <a:ext cx="136901" cy="141621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12" name="椭圆 212"/>
                        <wps:cNvSpPr/>
                        <wps:spPr>
                          <a:xfrm>
                            <a:off x="425797" y="653143"/>
                            <a:ext cx="317536" cy="317534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3" name="KSO_Shape"/>
                        <wps:cNvSpPr/>
                        <wps:spPr bwMode="auto">
                          <a:xfrm>
                            <a:off x="504958" y="709843"/>
                            <a:ext cx="158448" cy="200568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B7C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214" name="组合 214"/>
                        <wpg:cNvGrpSpPr/>
                        <wpg:grpSpPr>
                          <a:xfrm>
                            <a:off x="874662" y="4429275"/>
                            <a:ext cx="6187466" cy="1057770"/>
                            <a:chOff x="874662" y="4429275"/>
                            <a:chExt cx="6727734" cy="1057770"/>
                          </a:xfrm>
                        </wpg:grpSpPr>
                        <wpg:grpSp>
                          <wpg:cNvPr id="215" name="组合 215"/>
                          <wpg:cNvGrpSpPr/>
                          <wpg:grpSpPr>
                            <a:xfrm>
                              <a:off x="874662" y="4429275"/>
                              <a:ext cx="6727734" cy="1032945"/>
                              <a:chOff x="874662" y="4429275"/>
                              <a:chExt cx="6727734" cy="1032945"/>
                            </a:xfrm>
                          </wpg:grpSpPr>
                          <wps:wsp>
                            <wps:cNvPr id="216" name="文本框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4662" y="4429275"/>
                                <a:ext cx="5014018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6AB7C1"/>
                                      <w:szCs w:val="21"/>
                                    </w:rPr>
                                    <w:t>报考院校：湖畔大学                  报考专业：财会专业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17" name="组合 217"/>
                            <wpg:cNvGrpSpPr/>
                            <wpg:grpSpPr>
                              <a:xfrm>
                                <a:off x="940515" y="4848481"/>
                                <a:ext cx="6661881" cy="613739"/>
                                <a:chOff x="940515" y="4848481"/>
                                <a:chExt cx="6591253" cy="700731"/>
                              </a:xfrm>
                            </wpg:grpSpPr>
                            <wps:wsp>
                              <wps:cNvPr id="218" name="矩形 218"/>
                              <wps:cNvSpPr/>
                              <wps:spPr>
                                <a:xfrm>
                                  <a:off x="940515" y="4848481"/>
                                  <a:ext cx="6591253" cy="7007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lumMod val="85000"/>
                                      <a:lumOff val="1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219" name="直接连接符 219"/>
                              <wps:cNvCnPr/>
                              <wps:spPr>
                                <a:xfrm>
                                  <a:off x="1920659" y="5198847"/>
                                  <a:ext cx="5611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lumMod val="85000"/>
                                      <a:lumOff val="1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0" name="直接连接符 220"/>
                              <wps:cNvCnPr/>
                              <wps:spPr>
                                <a:xfrm>
                                  <a:off x="4236142" y="4848481"/>
                                  <a:ext cx="0" cy="7007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lumMod val="85000"/>
                                      <a:lumOff val="1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1" name="矩形 221"/>
                              <wps:cNvSpPr/>
                              <wps:spPr>
                                <a:xfrm>
                                  <a:off x="1920659" y="4848481"/>
                                  <a:ext cx="1098000" cy="7007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lumMod val="85000"/>
                                      <a:lumOff val="1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222" name="矩形 222"/>
                              <wps:cNvSpPr/>
                              <wps:spPr>
                                <a:xfrm>
                                  <a:off x="5334955" y="4848481"/>
                                  <a:ext cx="1098000" cy="7007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lumMod val="85000"/>
                                      <a:lumOff val="1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</wpg:grpSp>
                        <wpg:grpSp>
                          <wpg:cNvPr id="223" name="组合 223"/>
                          <wpg:cNvGrpSpPr/>
                          <wpg:grpSpPr>
                            <a:xfrm>
                              <a:off x="940515" y="4843278"/>
                              <a:ext cx="6605090" cy="492183"/>
                              <a:chOff x="940515" y="4843278"/>
                              <a:chExt cx="6605090" cy="492183"/>
                            </a:xfrm>
                          </wpg:grpSpPr>
                          <wps:wsp>
                            <wps:cNvPr id="224" name="文本框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40515" y="5005897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5" name="文本框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90721" y="4843278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数学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6" name="文本框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0867" y="4843278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外语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7" name="文本框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31012" y="4843278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思想政治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8" name="文本框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41603" y="4843278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专业课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9" name="文本框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54816" y="4843278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总分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30" name="组合 230"/>
                          <wpg:cNvGrpSpPr/>
                          <wpg:grpSpPr>
                            <a:xfrm>
                              <a:off x="1990721" y="5157481"/>
                              <a:ext cx="5554884" cy="329564"/>
                              <a:chOff x="1990721" y="5157481"/>
                              <a:chExt cx="5554884" cy="329564"/>
                            </a:xfrm>
                          </wpg:grpSpPr>
                          <wps:wsp>
                            <wps:cNvPr id="231" name="文本框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90721" y="5157481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2" name="文本框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0867" y="5157481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3" name="文本框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31012" y="5157481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4" name="文本框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41604" y="5157481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5" name="文本框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54816" y="5157481"/>
                                <a:ext cx="99078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414141"/>
                                      <w:szCs w:val="21"/>
                                    </w:rPr>
                                    <w:t>320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236" name="矩形 236"/>
                        <wps:cNvSpPr/>
                        <wps:spPr>
                          <a:xfrm>
                            <a:off x="0" y="10504282"/>
                            <a:ext cx="7559675" cy="187531"/>
                          </a:xfrm>
                          <a:prstGeom prst="rect">
                            <a:avLst/>
                          </a:prstGeom>
                          <a:solidFill>
                            <a:srgbClr val="6AB7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7" name="椭圆 237"/>
                        <wps:cNvSpPr/>
                        <wps:spPr>
                          <a:xfrm>
                            <a:off x="537474" y="6461588"/>
                            <a:ext cx="88862" cy="88860"/>
                          </a:xfrm>
                          <a:prstGeom prst="ellipse">
                            <a:avLst/>
                          </a:prstGeom>
                          <a:solidFill>
                            <a:srgbClr val="6AB7C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8" name="椭圆 238"/>
                        <wps:cNvSpPr/>
                        <wps:spPr>
                          <a:xfrm>
                            <a:off x="537474" y="8963485"/>
                            <a:ext cx="88862" cy="88860"/>
                          </a:xfrm>
                          <a:prstGeom prst="ellipse">
                            <a:avLst/>
                          </a:prstGeom>
                          <a:solidFill>
                            <a:srgbClr val="6AB7C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0pt;margin-top:0pt;height:841.9pt;width:595.25pt;z-index:251661312;mso-width-relative:page;mso-height-relative:page;" coordsize="7559675,10691813" o:gfxdata="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">
                <o:lock v:ext="edit" aspectratio="f"/>
                <v:rect id="_x0000_s1026" o:spid="_x0000_s1026" o:spt="1" style="position:absolute;left:0;top:0;height:1640574;width:7559675;v-text-anchor:middle;" fillcolor="#6AB7C1" filled="t" stroked="f" coordsize="21600,21600" o:gfxdata="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1hHS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426687;height:316416;width:7559675;v-text-anchor:middle;" fillcolor="#35767F" filled="t" stroked="f" coordsize="21600,21600" o:gfxdata="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UGda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79" o:spid="_x0000_s1026" o:spt="202" type="#_x0000_t202" style="position:absolute;left:2311137;top:1390313;height:358140;width:1144270;" filled="f" stroked="f" coordsize="21600,21600" o:gfxdata="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sC5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2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kern w:val="24"/>
                            <w:sz w:val="20"/>
                            <w:szCs w:val="20"/>
                          </w:rPr>
                          <w:t xml:space="preserve">152 0000 0000  </w:t>
                        </w:r>
                      </w:p>
                    </w:txbxContent>
                  </v:textbox>
                </v:shape>
                <v:shape id="KSO_Shape" o:spid="_x0000_s1026" o:spt="100" style="position:absolute;left:2196108;top:1516300;height:139532;width:139532;v-text-anchor:middle;" fillcolor="#FFFFFF" filled="t" stroked="f" coordsize="5581,5581" o:gfxdata="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WwfG/&#10;AAAA3AAAAA8AAAAAAAAAAQAgAAAAIgAAAGRycy9kb3ducmV2LnhtbFBLAQIUABQAAAAIAIdO4kAz&#10;LwWeOwAAADkAAAAQAAAAAAAAAAEAIAAAAA4BAABkcnMvc2hhcGV4bWwueG1sUEsFBgAAAAAGAAYA&#10;WwEAALg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993305431;@0,@0;@0,@0;@0,@0;@0,@0;99330543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96411;top:1514230;height:142693;width:151801;v-text-anchor:middle;" fillcolor="#FFFFFF" filled="t" stroked="f" coordsize="1993900,1873250" o:gfxdata="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jNzCugAAANwA&#10;AAAPAAAAAAAAAAEAIAAAACIAAABkcnMvZG93bnJldi54bWxQSwECFAAUAAAACACHTuJAMy8FnjsA&#10;AAA5AAAAEAAAAAAAAAABACAAAAAJAQAAZHJzL3NoYXBleG1sLnhtbFBLBQYAAAAABgAGAFsBAACz&#10;Aw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4203,112129;98709,43926;87835,86520;83525,60784;78579,53671;82137,52890;85029,51531;87314,49681;88963,47281;90206,43926;43301,94443;51255,60322;43301,61160;46396,53209;49491,52023;51978,50346;53829,48148;55131,45430;16342,20316;13079,22541;11520,26211;12040,120654;14523,123689;18392,124873;129902,124007;132703,121261;133541,26905;132328,23061;129296,20547;117342,24680;25437,19998;101635,15692;126640,8467;132097,9305;136919,11617;140817,15201;143589,19738;144946,25055;144830,120770;143213,125943;140239,130335;136168,133717;131231,135797;18392,136404;12935,135566;8084,133225;4186,129671;1443,125134;86,119845;202,24102;1790,18929;4764,14507;8864,11126;13801,9045;27689,8467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184" o:spid="_x0000_s1026" o:spt="202" type="#_x0000_t202" style="position:absolute;left:1046813;top:1390314;height:358140;width:1294765;" filled="f" stroked="f" coordsize="21600,21600" o:gfxdata="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AIP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2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kern w:val="24"/>
                            <w:sz w:val="20"/>
                            <w:szCs w:val="20"/>
                          </w:rPr>
                          <w:t>1991.07.07</w:t>
                        </w:r>
                      </w:p>
                    </w:txbxContent>
                  </v:textbox>
                </v:shape>
                <v:shape id="文本框 185" o:spid="_x0000_s1026" o:spt="202" type="#_x0000_t202" style="position:absolute;left:827360;top:550018;height:739140;width:3350260;" filled="f" stroked="f" coordsize="21600,21600" o:gfxdata="UEsDBAoAAAAAAIdO4kAAAAAAAAAAAAAAAAAEAAAAZHJzL1BLAwQUAAAACACHTuJA38yFaLoAAADc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1r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zIVo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62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</w:rPr>
                          <w:t xml:space="preserve">逗西甘     </w:t>
                        </w:r>
                      </w:p>
                      <w:p>
                        <w:pPr>
                          <w:spacing w:line="400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kern w:val="24"/>
                            <w:sz w:val="22"/>
                          </w:rPr>
                          <w:t>LU XIAO SHENG</w:t>
                        </w:r>
                      </w:p>
                    </w:txbxContent>
                  </v:textbox>
                </v:shape>
                <v:line id="_x0000_s1026" o:spid="_x0000_s1026" o:spt="20" style="position:absolute;left:581386;top:746760;height:9764078;width:0;" filled="f" stroked="t" coordsize="21600,21600" o:gfxdata="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fYmD7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D9D9D9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425797;top:2190220;height:317534;width:317536;v-text-anchor:middle;" fillcolor="#6AB7C1" filled="t" stroked="f" coordsize="21600,21600" o:gfxdata="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H+c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24792;top:8352241;height:317534;width:317536;v-text-anchor:middle;" fillcolor="#6AB7C1" filled="t" stroked="f" coordsize="21600,21600" o:gfxdata="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uYbe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24792;top:5860123;height:317534;width:317536;v-text-anchor:middle;" fillcolor="#6AB7C1" filled="t" stroked="f" coordsize="21600,21600" o:gfxdata="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ixC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23137;top:4025612;height:317534;width:317536;v-text-anchor:middle;" fillcolor="#6AB7C1" filled="t" stroked="f" coordsize="21600,21600" o:gfxdata="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BaW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2" o:spid="_x0000_s1026" o:spt="100" style="position:absolute;left:470402;top:2278612;height:159344;width:228050;" fillcolor="#FFFFFF" filled="t" stroked="f" coordsize="263,184" o:gfxdata="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/NdC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shape id="KSO_Shape" o:spid="_x0000_s1026" o:spt="100" style="position:absolute;left:504958;top:8410724;height:200568;width:158448;v-text-anchor:middle;" fillcolor="#FFFFFF" filled="t" stroked="f" coordsize="1679575,2125662" o:gfxdata="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HyDy/&#10;AAAA3AAAAA8AAAAAAAAAAQAgAAAAIgAAAGRycy9kb3ducmV2LnhtbFBLAQIUABQAAAAIAIdO4kAz&#10;LwWeOwAAADkAAAAQAAAAAAAAAAEAIAAAAA4BAABkcnMvc2hhcGV4bWwueG1sUEsFBgAAAAAGAAYA&#10;WwEAALgD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47968,88084;60880,94765;60182,98683;59377,103379;60934,108370;87133,158495;83590,107323;84583,102225;83509,98039;86515,94336;98917,87494;110272,88111;118620,96349;125814,105579;131827,115830;136498,127287;139826,139980;141678,154014;135827,164398;117224,172368;97709,177493;77577,179693;56263,178727;35191,174353;15032,166706;0,158173;1449,143280;4455,129890;8911,117869;14710,107162;21769,97690;29983,89291;40345,81188;78475,483;87465,2928;95597,7226;102548,13110;108050,20310;111942,28638;113955,37852;113713,48491;110600,59130;104991,68425;97234,75920;86338,81831;78984,83765;71040,84302;62157,83147;53998,80219;46671,75759;40042,69500;34621,61440;31186,52225;29924,42151;30998,32614;34111,23909;38942,16145;45276,9617;52898,4620;61566,1316;70960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537474;top:4611940;height:88860;width:88862;v-text-anchor:middle;" fillcolor="#6AB7C1" filled="t" stroked="t" coordsize="21600,21600" o:gfxdata="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dXzfu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.25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37474;top:2759777;height:88860;width:88862;v-text-anchor:middle;" fillcolor="#6AB7C1" filled="t" stroked="t" coordsize="21600,21600" o:gfxdata="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UKQnbgAAADcAAAA&#10;DwAAAAAAAAABACAAAAAiAAAAZHJzL2Rvd25yZXYueG1sUEsBAhQAFAAAAAgAh07iQDMvBZ47AAAA&#10;OQAAABAAAAAAAAAAAQAgAAAABwEAAGRycy9zaGFwZXhtbC54bWxQSwUGAAAAAAYABgBbAQAAsQMA&#10;AAAA&#10;">
                  <v:fill on="t" focussize="0,0"/>
                  <v:stroke weight="2.25pt" color="#FFFFFF" miterlimit="8" joinstyle="miter"/>
                  <v:imagedata o:title=""/>
                  <o:lock v:ext="edit" aspectratio="f"/>
                </v:shape>
                <v:rect id="_x0000_s1026" o:spid="_x0000_s1026" o:spt="1" style="position:absolute;left:874662;top:2189254;height:8117840;width:6286500;" filled="f" stroked="f" coordsize="21600,21600" o:gfxdata="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192k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lef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 xml:space="preserve">  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 xml:space="preserve">2015.09-2019.07                     湖北工业大学                     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>财务管理/本科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在校成绩： GPA：3.7/4.0 (专业前10%)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语言证书： 大学英语六级证书，普通话二甲资格证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核心课程： 管理学，微观经济学，宏观经济学，统计学，管理信息系统，财务管理，人力资源管理</w:t>
                        </w: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  <w:t>考研成绩</w:t>
                        </w: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E3E3E"/>
                            <w:kern w:val="24"/>
                            <w:sz w:val="22"/>
                          </w:rPr>
                          <w:t xml:space="preserve">  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  <w:t>毕业设计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 xml:space="preserve">  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 xml:space="preserve">论文名称:基于推特数据的亚马逊用户分类模型研究                     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 xml:space="preserve">2017.03--2017.05 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45454"/>
                            <w:kern w:val="24"/>
                            <w:sz w:val="22"/>
                          </w:rPr>
                          <w:t>项目职责：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在导师的指导下完成了项目的模型建立以及论文撰写。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45454"/>
                            <w:kern w:val="24"/>
                            <w:sz w:val="22"/>
                          </w:rPr>
                          <w:t>项目描述：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创造性地将情感分析与聚类分析结合，对推特上的亚马逊用户的推特进行分类，进而建立亚马逊用户分类模型，在教授的指导下完成了项目的模型建立以及论文撰写。该项目对消费者分类模型的研究起到了推动作用，并被多家亚马逊业务相关企业采用。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E3E3E"/>
                            <w:kern w:val="24"/>
                            <w:sz w:val="22"/>
                          </w:rPr>
                          <w:t xml:space="preserve">  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E3E3E"/>
                            <w:kern w:val="24"/>
                            <w:sz w:val="22"/>
                          </w:rPr>
                          <w:t xml:space="preserve">  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8"/>
                            <w:szCs w:val="28"/>
                          </w:rPr>
                          <w:t>校内实践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E3E3E"/>
                            <w:kern w:val="24"/>
                            <w:sz w:val="22"/>
                          </w:rPr>
                          <w:t xml:space="preserve">   </w:t>
                        </w:r>
                      </w:p>
                      <w:p>
                        <w:pPr>
                          <w:spacing w:line="40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 xml:space="preserve">湖北工业大学学生会                                         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AB7C1"/>
                            <w:kern w:val="24"/>
                            <w:sz w:val="22"/>
                          </w:rPr>
                          <w:t xml:space="preserve">         2015.09-2019.07               </w:t>
                        </w:r>
                      </w:p>
                      <w:p>
                        <w:pPr>
                          <w:spacing w:line="36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45454"/>
                            <w:kern w:val="24"/>
                            <w:sz w:val="22"/>
                          </w:rPr>
                          <w:t>艺术团团长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协调校艺术团其他部门，共同组织 3 次大型晚会（上千人参与）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协助晚会策划，主要负责节目彩排及审核担任校园十佳歌手海选赛评委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对 600 位参赛选手做初步的筛选和点评组织声乐队成员纳新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每月定期举行队员的声乐培训辅导及考核</w:t>
                        </w:r>
                      </w:p>
                    </w:txbxContent>
                  </v:textbox>
                </v:rect>
                <v:group id="_x0000_s1026" o:spid="_x0000_s1026" o:spt="203" style="position:absolute;left:2016774;top:2348987;height:6165857;width:5045354;" coordorigin="2016774,2348987" coordsize="6660000,6165857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2016774;top:2348987;height:0;width:6660000;" filled="f" stroked="t" coordsize="21600,21600" o:gfxdata="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E7EO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  <v:line id="_x0000_s1026" o:spid="_x0000_s1026" o:spt="20" style="position:absolute;left:2016774;top:4185630;height:0;width:6660000;" filled="f" stroked="t" coordsize="21600,21600" o:gfxdata="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+il6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  <v:line id="_x0000_s1026" o:spid="_x0000_s1026" o:spt="20" style="position:absolute;left:2016774;top:6005429;height:0;width:6660000;" filled="f" stroked="t" coordsize="21600,21600" o:gfxdata="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tozh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  <v:line id="_x0000_s1026" o:spid="_x0000_s1026" o:spt="20" style="position:absolute;left:2016774;top:8514844;height:0;width:6660000;" filled="f" stroked="t" coordsize="21600,21600" o:gfxdata="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ZBKW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</v:group>
                <v:shape id="KSO_Shape" o:spid="_x0000_s1026" o:spt="100" style="position:absolute;left:497549;top:5931222;height:168944;width:169202;v-text-anchor:middle;" fillcolor="#FFFFFF" filled="t" stroked="f" coordsize="7804,7804" o:gfxdata="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4FIb4A&#10;AADcAAAADwAAAAAAAAABACAAAAAiAAAAZHJzL2Rvd25yZXYueG1sUEsBAhQAFAAAAAgAh07iQDMv&#10;BZ47AAAAOQAAABAAAAAAAAAAAQAgAAAADQEAAGRycy9zaGFwZXhtbC54bWxQSwUGAAAAAAYABgBb&#10;AQAAtwMAAAAA&#10;" path="m7173,3038l6894,3038c6824,3038,6714,2953,6667,2831c6650,2789,6632,2746,6614,2704c6561,2585,6579,2447,6629,2398l6826,2200c7072,1954,7072,1554,6826,1308l6496,978c6377,859,6218,793,6050,793c5882,793,5723,859,5604,978l5406,1176c5378,1204,5319,1222,5254,1222c5201,1222,5147,1211,5100,1190c5058,1172,5015,1154,4973,1137c4851,1090,4766,980,4766,910l4766,631c4766,283,4483,0,4136,0l3668,0c3321,0,3038,283,3038,631l3038,910c3038,980,2953,1090,2831,1137c2789,1154,2746,1172,2704,1190c2657,1211,2603,1222,2550,1222c2485,1222,2426,1204,2398,1175l2200,978c2081,859,1922,793,1754,793c1585,793,1427,859,1308,978l978,1308c732,1554,732,1954,978,2200l1175,2398c1225,2447,1243,2585,1190,2704c1172,2746,1154,2789,1137,2831c1090,2953,980,3038,910,3038l631,3038c283,3038,0,3321,0,3668l0,4136c0,4483,283,4766,631,4766l910,4766c980,4766,1090,4851,1137,4972c1154,5015,1172,5058,1190,5100c1243,5219,1225,5357,1175,5406l978,5604c732,5850,732,6250,978,6496l1308,6826c1427,6945,1586,7011,1754,7011c1922,7011,2081,6945,2200,6826l2398,6628c2427,6599,2484,6582,2550,6582c2602,6582,2657,6593,2704,6614c2745,6632,2788,6650,2831,6667c2953,6714,3038,6824,3038,6894l3038,7173c3038,7521,3321,7804,3668,7804l4136,7804c4483,7804,4766,7521,4766,7173l4766,6894c4766,6824,4851,6714,4972,6667c5015,6650,5058,6632,5100,6614c5146,6593,5201,6582,5254,6582c5319,6582,5377,6600,5406,6629l5604,6826c5723,6945,5882,7011,6050,7011c6068,7011,6087,7010,6105,7009c6335,6989,6538,6785,6647,6675l6661,6661,6826,6496c7072,6250,7072,5850,6826,5604l6629,5406c6579,5357,6561,5219,6614,5100c6632,5058,6650,5015,6667,4972c6714,4851,6824,4766,6894,4766l7173,4766c7521,4766,7804,4483,7804,4135l7804,3668c7804,3321,7521,3038,7173,3038xm5608,3902c5608,4843,4843,5608,3902,5608c2961,5608,2196,4843,2196,3902c2196,2961,2961,2196,3902,2196c4843,2196,5608,2961,5608,3902xe">
                  <v:path o:connectlocs="149471,65767;143401,58537;147997,47626;140842,21172;121502,21172;113914,26454;107821,24614;103333,13660;79527,0;65868,19700;58626,25761;51992,25436;38029,17167;21204,28316;25475,51912;24651,61286;13680,65767;0,89537;19730,103176;25800,110406;21204,121317;28359,147771;47699,147771;55287,142489;61380,144329;65868,155283;89674,168944;103333,149243;110575,143182;117209,143507;131172,151776;144116,144502;147997,140627;143726,117031;144550,107635;155521,103176;169202,79406;121589,84472;47612,84472;121589,8447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ortfolio-filled-tool_58910" o:spid="_x0000_s1026" o:spt="100" style="position:absolute;left:506556;top:4106171;height:138254;width:147378;" fillcolor="#FFFFFF" filled="t" stroked="f" coordsize="594286,557490" o:gfxdata="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eSGIugAAANwA&#10;AAAPAAAAAAAAAAEAIAAAACIAAABkcnMvZG93bnJldi54bWxQSwECFAAUAAAACACHTuJAMy8FnjsA&#10;AAA5AAAAEAAAAAAAAAABACAAAAAJAQAAZHJzL3NoYXBleG1sLnhtbFBLBQYAAAAABgAGAFsBAACz&#10;AwAAAAA=&#10;" path="m248517,276228l345769,276228c348995,276228,351300,278528,351300,281748l351300,333268c351300,336028,348995,338788,345769,338788l248517,338788c245291,338788,242986,336028,242986,333268l242986,281748c242986,278528,245291,276228,248517,276228xm6916,269268l198249,269268c201937,269268,204704,272031,204704,275714l204704,358589c204704,365956,210697,371941,218074,371941l376212,371941c383589,371941,389582,365956,389582,358589l389582,275714c389582,272031,392810,269268,396498,269268l587831,269268c591520,269268,594286,272031,594286,275714l594286,550584c594286,554267,591520,557490,587831,557490l6916,557490c3227,557490,0,554267,0,550584l0,275714c0,272031,3227,269268,6916,269268xm232366,40505l232366,69963,361920,69963,361920,40505xm212541,0l382206,0c393271,0,402031,9206,402031,20253l402031,69963,587831,69963c591520,69963,594286,72725,594286,76407l594286,230603c594286,234285,591520,237507,587831,237507l6916,237507c3227,237507,0,234285,0,230603l0,76407c0,72725,3227,69963,6916,69963l192255,69963,192255,20253c192255,9206,201015,0,212541,0xe">
                  <v:path o:connectlocs="61630,68502;85747,68502;87119,69871;87119,82648;85747,84017;61630,84017;60258,82648;60258,69871;61630,68502;1715,66776;49164,66776;50764,68375;50764,88927;54080,92239;93297,92239;96613,88927;96613,68375;98328,66776;145777,66776;147378,68375;147378,136541;145777,138254;1715,138254;0,136541;0,68375;1715,66776;57624,10044;57624,17350;89753,17350;89753,10044;52708,0;94783,0;99700,5022;99700,17350;145777,17350;147378,18948;147378,57188;145777,58900;1715,58900;0,57188;0,18948;1715,17350;47677,17350;47677,5022;52708,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72" o:spid="_x0000_s1026" o:spt="202" type="#_x0000_t202" style="position:absolute;left:3824097;top:1390313;height:358140;width:1527810;" filled="f" stroked="f" coordsize="21600,21600" o:gfxdata="UEsDBAoAAAAAAIdO4kAAAAAAAAAAAAAAAAAEAAAAZHJzL1BLAwQUAAAACACHTuJAEpV9lbwAAADc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WV2cD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VfZ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2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kern w:val="24"/>
                            <w:sz w:val="20"/>
                            <w:szCs w:val="20"/>
                          </w:rPr>
                          <w:t>12125612@qq.com</w:t>
                        </w:r>
                      </w:p>
                    </w:txbxContent>
                  </v:textbox>
                </v:shape>
                <v:shape id="KSO_Shape" o:spid="_x0000_s1026" o:spt="100" style="position:absolute;left:3697531;top:1510222;height:141621;width:136901;v-text-anchor:middle;" fillcolor="#FFFFFF" filled="t" stroked="f" coordsize="90,93" o:gfxdata="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+kauugAAANwA&#10;AAAPAAAAAAAAAAEAIAAAACIAAABkcnMvZG93bnJldi54bWxQSwECFAAUAAAACACHTuJAMy8FnjsA&#10;AAA5AAAAEAAAAAAAAAABACAAAAAJAQAAZHJzL3NoYXBleG1sLnhtbFBLBQYAAAAABgAGAFsBAACz&#10;Aw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25797;top:653143;height:317534;width:317536;v-text-anchor:middle;" fillcolor="#FFFFFF" filled="t" stroked="f" coordsize="21600,21600" o:gfxdata="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0q+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504958;top:709843;height:200568;width:158448;v-text-anchor:middle;" fillcolor="#6AB7C1" filled="t" stroked="f" coordsize="1679575,2125662" o:gfxdata="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MseK/&#10;AAAA3AAAAA8AAAAAAAAAAQAgAAAAIgAAAGRycy9kb3ducmV2LnhtbFBLAQIUABQAAAAIAIdO4kAz&#10;LwWeOwAAADkAAAAQAAAAAAAAAAEAIAAAAA4BAABkcnMvc2hhcGV4bWwueG1sUEsFBgAAAAAGAAYA&#10;WwEAALgD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47968,88084;60880,94765;60182,98683;59377,103379;60934,108370;87133,158495;83590,107323;84583,102225;83509,98039;86515,94336;98917,87494;110272,88111;118620,96349;125814,105579;131827,115830;136498,127287;139826,139980;141678,154014;135827,164398;117224,172368;97709,177493;77577,179693;56263,178727;35191,174353;15032,166706;0,158173;1449,143280;4455,129890;8911,117869;14710,107162;21769,97690;29983,89291;40345,81188;78475,483;87465,2928;95597,7226;102548,13110;108050,20310;111942,28638;113955,37852;113713,48491;110600,59130;104991,68425;97234,75920;86338,81831;78984,83765;71040,84302;62157,83147;53998,80219;46671,75759;40042,69500;34621,61440;31186,52225;29924,42151;30998,32614;34111,23909;38942,16145;45276,9617;52898,4620;61566,1316;70960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874662;top:4429275;height:1057770;width:6187466;" coordorigin="874662,4429275" coordsize="6727734,1057770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874662;top:4429275;height:1032945;width:6727734;" coordorigin="874662,4429275" coordsize="6727734,1032945" o:gfxdata="UEsDBAoAAAAAAIdO4kAAAAAAAAAAAAAAAAAEAAAAZHJzL1BLAwQUAAAACACHTuJAwxHJ6L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B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Ecno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47" o:spid="_x0000_s1026" o:spt="202" type="#_x0000_t202" style="position:absolute;left:874662;top:4429275;height:329564;width:5014018;" filled="f" stroked="f" coordsize="21600,21600" o:gfxdata="UEsDBAoAAAAAAIdO4kAAAAAAAAAAAAAAAAAEAAAAZHJzL1BLAwQUAAAACACHTuJA5tN/OrwAAADc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AsVvB3Jh8B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Tfz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szCs w:val="21"/>
                              </w:rPr>
                              <w:t>报考院校：湖畔大学                  报考专业：财会专业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40515;top:4848481;height:613739;width:6661881;" coordorigin="940515,4848481" coordsize="6591253,700731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940515;top:4848481;height:700731;width:6591253;v-text-anchor:middle;" filled="f" stroked="t" coordsize="21600,21600" o:gfxdata="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HdRG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262626" miterlimit="8" joinstyle="miter"/>
                        <v:imagedata o:title=""/>
                        <o:lock v:ext="edit" aspectratio="f"/>
                      </v:rect>
                      <v:line id="_x0000_s1026" o:spid="_x0000_s1026" o:spt="20" style="position:absolute;left:1920659;top:5198847;height:0;width:5611109;" filled="f" stroked="t" coordsize="21600,21600" o:gfxdata="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mVN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262626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236142;top:4848481;height:700731;width:0;" filled="f" stroked="t" coordsize="21600,21600" o:gfxdata="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cBm2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262626" miterlimit="8" joinstyle="miter"/>
                        <v:imagedata o:title=""/>
                        <o:lock v:ext="edit" aspectratio="f"/>
                      </v:line>
                      <v:rect id="_x0000_s1026" o:spid="_x0000_s1026" o:spt="1" style="position:absolute;left:1920659;top:4848481;height:700731;width:1098000;v-text-anchor:middle;" filled="f" stroked="t" coordsize="21600,21600" o:gfxdata="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RFj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262626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5334955;top:4848481;height:700731;width:1098000;v-text-anchor:middle;" filled="f" stroked="t" coordsize="21600,21600" o:gfxdata="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DiE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262626" miterlimit="8" joinstyle="miter"/>
                        <v:imagedata o:title=""/>
                        <o:lock v:ext="edit" aspectratio="f"/>
                      </v:rect>
                    </v:group>
                  </v:group>
                  <v:group id="_x0000_s1026" o:spid="_x0000_s1026" o:spt="203" style="position:absolute;left:940515;top:4843278;height:492183;width:6605090;" coordorigin="940515,4843278" coordsize="6605090,492183" o:gfxdata="UEsDBAoAAAAAAIdO4kAAAAAAAAAAAAAAAAAEAAAAZHJzL1BLAwQUAAAACACHTuJA7dg+ur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ZJM4f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3YPrq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41" o:spid="_x0000_s1026" o:spt="202" type="#_x0000_t202" style="position:absolute;left:940515;top:5005897;height:329564;width:990789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初试成绩</w:t>
                            </w:r>
                          </w:p>
                        </w:txbxContent>
                      </v:textbox>
                    </v:shape>
                    <v:shape id="文本框 42" o:spid="_x0000_s1026" o:spt="202" type="#_x0000_t202" style="position:absolute;left:1990721;top:4843278;height:329564;width:990789;" filled="f" stroked="f" coordsize="21600,21600" o:gfxdata="UEsDBAoAAAAAAIdO4kAAAAAAAAAAAAAAAAAEAAAAZHJzL1BLAwQUAAAACACHTuJA2G0r8L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JZruD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tK/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数学</w:t>
                            </w:r>
                          </w:p>
                        </w:txbxContent>
                      </v:textbox>
                    </v:shape>
                    <v:shape id="文本框 43" o:spid="_x0000_s1026" o:spt="202" type="#_x0000_t202" style="position:absolute;left:3160867;top:4843278;height:329564;width:990789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外语</w:t>
                            </w:r>
                          </w:p>
                        </w:txbxContent>
                      </v:textbox>
                    </v:shape>
                    <v:shape id="文本框 44" o:spid="_x0000_s1026" o:spt="202" type="#_x0000_t202" style="position:absolute;left:4331012;top:4843278;height:329564;width:990789;" filled="f" stroked="f" coordsize="21600,21600" o:gfxdata="UEsDBAoAAAAAAIdO4kAAAAAAAAAAAAAAAAAEAAAAZHJzL1BLAwQUAAAACACHTuJAR/MQHLwAAADc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bK8gmuZ/IR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zE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思想政治</w:t>
                            </w:r>
                          </w:p>
                        </w:txbxContent>
                      </v:textbox>
                    </v:shape>
                    <v:shape id="文本框 45" o:spid="_x0000_s1026" o:spt="202" type="#_x0000_t202" style="position:absolute;left:5441603;top:4843278;height:329564;width:990789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专业课</w:t>
                            </w:r>
                          </w:p>
                        </w:txbxContent>
                      </v:textbox>
                    </v:shape>
                    <v:shape id="文本框 46" o:spid="_x0000_s1026" o:spt="202" type="#_x0000_t202" style="position:absolute;left:6554816;top:4843278;height:329564;width:990789;" filled="f" stroked="f" coordsize="21600,21600" o:gfxdata="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If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总分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990721;top:5157481;height:329564;width:5554884;" coordorigin="1990721,5157481" coordsize="5554884,329564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36" o:spid="_x0000_s1026" o:spt="202" type="#_x0000_t202" style="position:absolute;left:1990721;top:5157481;height:329564;width:990789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  <v:shape id="文本框 37" o:spid="_x0000_s1026" o:spt="202" type="#_x0000_t202" style="position:absolute;left:3160867;top:5157481;height:329564;width:990789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  <v:shape id="文本框 38" o:spid="_x0000_s1026" o:spt="202" type="#_x0000_t202" style="position:absolute;left:4331012;top:5157481;height:329564;width:990789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  <v:shape id="文本框 39" o:spid="_x0000_s1026" o:spt="202" type="#_x0000_t202" style="position:absolute;left:5441604;top:5157481;height:329564;width:990789;" filled="f" stroked="f" coordsize="21600,21600" o:gfxdata="UEsDBAoAAAAAAIdO4kAAAAAAAAAAAAAAAAAEAAAAZHJzL1BLAwQUAAAACACHTuJAMvgYtr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8Ql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4GL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  <v:shape id="文本框 40" o:spid="_x0000_s1026" o:spt="202" type="#_x0000_t202" style="position:absolute;left:6554816;top:5157481;height:329564;width:990789;" filled="f" stroked="f" coordsize="21600,21600" o:gfxdata="UEsDBAoAAAAAAIdO4kAAAAAAAAAAAAAAAAAEAAAAZHJzL1BLAwQUAAAACACHTuJAXbS9Lb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0vS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320</w:t>
                            </w:r>
                          </w:p>
                        </w:txbxContent>
                      </v:textbox>
                    </v:shape>
                  </v:group>
                </v:group>
                <v:rect id="_x0000_s1026" o:spid="_x0000_s1026" o:spt="1" style="position:absolute;left:0;top:10504282;height:187531;width:7559675;v-text-anchor:middle;" fillcolor="#6AB7C1" filled="t" stroked="f" coordsize="21600,21600" o:gfxdata="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2ym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537474;top:6461588;height:88860;width:88862;v-text-anchor:middle;" fillcolor="#6AB7C1" filled="t" stroked="t" coordsize="21600,21600" o:gfxdata="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HwlS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FFFFFF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37474;top:8963485;height:88860;width:88862;v-text-anchor:middle;" fillcolor="#6AB7C1" filled="t" stroked="t" coordsize="21600,21600" o:gfxdata="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VYVia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.25pt" color="#FFFFFF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1" w:fontKey="{B50002C4-8161-4AC6-9818-C97907F1B482}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  <w:embedRegular r:id="rId2" w:fontKey="{4FDD0C6B-B622-40EE-A52C-EA6E5F5C43B3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C55E0"/>
    <w:multiLevelType w:val="multilevel"/>
    <w:tmpl w:val="49CC55E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A048F"/>
    <w:rsid w:val="000A38E8"/>
    <w:rsid w:val="000E04DC"/>
    <w:rsid w:val="001264C2"/>
    <w:rsid w:val="00147FEC"/>
    <w:rsid w:val="001543B0"/>
    <w:rsid w:val="00223AEB"/>
    <w:rsid w:val="0030074F"/>
    <w:rsid w:val="00523EA1"/>
    <w:rsid w:val="005325AA"/>
    <w:rsid w:val="00735C23"/>
    <w:rsid w:val="008D7B16"/>
    <w:rsid w:val="00AE666A"/>
    <w:rsid w:val="00B0303F"/>
    <w:rsid w:val="00D321CF"/>
    <w:rsid w:val="00D46F8C"/>
    <w:rsid w:val="00DF5DAF"/>
    <w:rsid w:val="00E33CCA"/>
    <w:rsid w:val="00F42787"/>
    <w:rsid w:val="0DCA048F"/>
    <w:rsid w:val="25C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20171639-3168-4826-a24d-b7580c6c81b4\&#30740;&#31350;&#29983;&#32771;&#30740;&#22797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研究生考研复试简历.docx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2022-01-10T08:35:00Z</dcterms:created>
  <dc:creator>Mr Lee</dc:creator>
  <cp:lastModifiedBy>Mr Lee</cp:lastModifiedBy>
  <dcterms:modified xsi:type="dcterms:W3CDTF">2022-01-10T13:15:54Z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1.0_j+P7Ux/7su+M0TC2UP77kvuM7XevF4oFOcBVUq6iWE18rHdVp5/IGbL22YFIZ59X0AIqLcr/mScvrVZzomnQ0Q==</vt:lpwstr>
  </property>
  <property fmtid="{D5CDD505-2E9C-101B-9397-08002B2CF9AE}" pid="3" name="KSOTemplateUUID">
    <vt:lpwstr>v1.0_mb_2JTIaduRb+MwSvAGsRfWuA==</vt:lpwstr>
  </property>
  <property fmtid="{D5CDD505-2E9C-101B-9397-08002B2CF9AE}" pid="4" name="KSOProductBuildVer">
    <vt:lpwstr>2052-11.1.0.10072</vt:lpwstr>
  </property>
</Properties>
</file>