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g">
            <w:drawing>
              <wp:anchor distT="0" distB="0" distL="114300" distR="114300" simplePos="0" relativeHeight="251697152" behindDoc="0" locked="0" layoutInCell="1" allowOverlap="1">
                <wp:simplePos x="0" y="0"/>
                <wp:positionH relativeFrom="column">
                  <wp:posOffset>3223895</wp:posOffset>
                </wp:positionH>
                <wp:positionV relativeFrom="paragraph">
                  <wp:posOffset>66675</wp:posOffset>
                </wp:positionV>
                <wp:extent cx="217170" cy="217170"/>
                <wp:effectExtent l="0" t="0" r="12065" b="12065"/>
                <wp:wrapNone/>
                <wp:docPr id="8" name="Group 26"/>
                <wp:cNvGraphicFramePr/>
                <a:graphic xmlns:a="http://schemas.openxmlformats.org/drawingml/2006/main">
                  <a:graphicData uri="http://schemas.microsoft.com/office/word/2010/wordprocessingGroup">
                    <wpg:wgp>
                      <wpg:cNvGrpSpPr/>
                      <wpg:grpSpPr>
                        <a:xfrm>
                          <a:off x="0" y="0"/>
                          <a:ext cx="216979" cy="216979"/>
                          <a:chOff x="5916" y="1481"/>
                          <a:chExt cx="283" cy="283"/>
                        </a:xfrm>
                      </wpg:grpSpPr>
                      <wps:wsp>
                        <wps:cNvPr id="9" name="椭圆 16"/>
                        <wps:cNvSpPr>
                          <a:spLocks noChangeArrowheads="1"/>
                        </wps:cNvSpPr>
                        <wps:spPr bwMode="auto">
                          <a:xfrm>
                            <a:off x="5916" y="1481"/>
                            <a:ext cx="283" cy="283"/>
                          </a:xfrm>
                          <a:prstGeom prst="ellipse">
                            <a:avLst/>
                          </a:prstGeom>
                          <a:solidFill>
                            <a:srgbClr val="3DB1D8"/>
                          </a:solidFill>
                          <a:ln w="12700" algn="ctr">
                            <a:solidFill>
                              <a:srgbClr val="FFFFFF"/>
                            </a:solidFill>
                            <a:miter lim="800000"/>
                          </a:ln>
                        </wps:spPr>
                        <wps:bodyPr rot="0" vert="horz" wrap="square" lIns="91440" tIns="45720" rIns="91440" bIns="45720" anchor="ctr" anchorCtr="0" upright="1">
                          <a:noAutofit/>
                        </wps:bodyPr>
                      </wps:wsp>
                      <wps:wsp>
                        <wps:cNvPr id="10" name="Freeform 226"/>
                        <wps:cNvSpPr>
                          <a:spLocks noChangeAspect="1" noEditPoints="1"/>
                        </wps:cNvSpPr>
                        <wps:spPr bwMode="auto">
                          <a:xfrm>
                            <a:off x="5992" y="1551"/>
                            <a:ext cx="142" cy="142"/>
                          </a:xfrm>
                          <a:custGeom>
                            <a:avLst/>
                            <a:gdLst>
                              <a:gd name="T0" fmla="*/ 2147483646 w 562"/>
                              <a:gd name="T1" fmla="*/ 2147483646 h 535"/>
                              <a:gd name="T2" fmla="*/ 2147483646 w 562"/>
                              <a:gd name="T3" fmla="*/ 2147483646 h 535"/>
                              <a:gd name="T4" fmla="*/ 2147483646 w 562"/>
                              <a:gd name="T5" fmla="*/ 0 h 535"/>
                              <a:gd name="T6" fmla="*/ 2147483646 w 562"/>
                              <a:gd name="T7" fmla="*/ 2147483646 h 535"/>
                              <a:gd name="T8" fmla="*/ 0 w 562"/>
                              <a:gd name="T9" fmla="*/ 2147483646 h 535"/>
                              <a:gd name="T10" fmla="*/ 2147483646 w 562"/>
                              <a:gd name="T11" fmla="*/ 2147483646 h 535"/>
                              <a:gd name="T12" fmla="*/ 2147483646 w 562"/>
                              <a:gd name="T13" fmla="*/ 2147483646 h 535"/>
                              <a:gd name="T14" fmla="*/ 2147483646 w 562"/>
                              <a:gd name="T15" fmla="*/ 2147483646 h 535"/>
                              <a:gd name="T16" fmla="*/ 2147483646 w 562"/>
                              <a:gd name="T17" fmla="*/ 2147483646 h 535"/>
                              <a:gd name="T18" fmla="*/ 2147483646 w 562"/>
                              <a:gd name="T19" fmla="*/ 2147483646 h 535"/>
                              <a:gd name="T20" fmla="*/ 2147483646 w 562"/>
                              <a:gd name="T21" fmla="*/ 2147483646 h 535"/>
                              <a:gd name="T22" fmla="*/ 2147483646 w 562"/>
                              <a:gd name="T23" fmla="*/ 2147483646 h 535"/>
                              <a:gd name="T24" fmla="*/ 2147483646 w 562"/>
                              <a:gd name="T25" fmla="*/ 2147483646 h 535"/>
                              <a:gd name="T26" fmla="*/ 2147483646 w 562"/>
                              <a:gd name="T27" fmla="*/ 2147483646 h 535"/>
                              <a:gd name="T28" fmla="*/ 2147483646 w 562"/>
                              <a:gd name="T29" fmla="*/ 2147483646 h 535"/>
                              <a:gd name="T30" fmla="*/ 2147483646 w 562"/>
                              <a:gd name="T31" fmla="*/ 2147483646 h 535"/>
                              <a:gd name="T32" fmla="*/ 2147483646 w 562"/>
                              <a:gd name="T33" fmla="*/ 2147483646 h 535"/>
                              <a:gd name="T34" fmla="*/ 2147483646 w 562"/>
                              <a:gd name="T35" fmla="*/ 2147483646 h 535"/>
                              <a:gd name="T36" fmla="*/ 2147483646 w 562"/>
                              <a:gd name="T37" fmla="*/ 2147483646 h 535"/>
                              <a:gd name="T38" fmla="*/ 2147483646 w 562"/>
                              <a:gd name="T39" fmla="*/ 2147483646 h 5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562" h="535">
                                <a:moveTo>
                                  <a:pt x="562" y="204"/>
                                </a:moveTo>
                                <a:lnTo>
                                  <a:pt x="367" y="176"/>
                                </a:lnTo>
                                <a:lnTo>
                                  <a:pt x="281" y="0"/>
                                </a:lnTo>
                                <a:lnTo>
                                  <a:pt x="194" y="176"/>
                                </a:lnTo>
                                <a:lnTo>
                                  <a:pt x="0" y="204"/>
                                </a:lnTo>
                                <a:lnTo>
                                  <a:pt x="141" y="342"/>
                                </a:lnTo>
                                <a:lnTo>
                                  <a:pt x="107" y="535"/>
                                </a:lnTo>
                                <a:lnTo>
                                  <a:pt x="281" y="444"/>
                                </a:lnTo>
                                <a:lnTo>
                                  <a:pt x="454" y="535"/>
                                </a:lnTo>
                                <a:lnTo>
                                  <a:pt x="421" y="342"/>
                                </a:lnTo>
                                <a:lnTo>
                                  <a:pt x="562" y="204"/>
                                </a:lnTo>
                                <a:close/>
                                <a:moveTo>
                                  <a:pt x="281" y="400"/>
                                </a:moveTo>
                                <a:lnTo>
                                  <a:pt x="281" y="86"/>
                                </a:lnTo>
                                <a:lnTo>
                                  <a:pt x="343" y="211"/>
                                </a:lnTo>
                                <a:lnTo>
                                  <a:pt x="480" y="231"/>
                                </a:lnTo>
                                <a:lnTo>
                                  <a:pt x="380" y="328"/>
                                </a:lnTo>
                                <a:lnTo>
                                  <a:pt x="404" y="466"/>
                                </a:lnTo>
                                <a:lnTo>
                                  <a:pt x="281" y="400"/>
                                </a:lnTo>
                                <a:close/>
                              </a:path>
                            </a:pathLst>
                          </a:custGeom>
                          <a:noFill/>
                          <a:ln w="3175">
                            <a:solidFill>
                              <a:srgbClr val="FFFFFF"/>
                            </a:solidFill>
                            <a:round/>
                          </a:ln>
                        </wps:spPr>
                        <wps:bodyPr rot="0" vert="horz" wrap="square" lIns="91440" tIns="45720" rIns="91440" bIns="45720" anchor="t" anchorCtr="0" upright="1">
                          <a:noAutofit/>
                        </wps:bodyPr>
                      </wps:wsp>
                    </wpg:wgp>
                  </a:graphicData>
                </a:graphic>
              </wp:anchor>
            </w:drawing>
          </mc:Choice>
          <mc:Fallback>
            <w:pict>
              <v:group id="Group 26" o:spid="_x0000_s1026" o:spt="203" style="position:absolute;left:0pt;margin-left:253.85pt;margin-top:5.25pt;height:17.1pt;width:17.1pt;z-index:251697152;mso-width-relative:page;mso-height-relative:page;" coordorigin="5916,1481" coordsize="283,283" o:gfxdata="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">
                <o:lock v:ext="edit" aspectratio="f"/>
                <v:shape id="椭圆 16" o:spid="_x0000_s1026" o:spt="3" type="#_x0000_t3" style="position:absolute;left:5916;top:1481;height:283;width:283;v-text-anchor:middle;" fillcolor="#3DB1D8" filled="t" stroked="t" coordsize="21600,21600" o:gfxdata="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hnwt74A&#10;AADaAAAADwAAAAAAAAABACAAAAAiAAAAZHJzL2Rvd25yZXYueG1sUEsBAhQAFAAAAAgAh07iQDMv&#10;BZ47AAAAOQAAABAAAAAAAAAAAQAgAAAADQEAAGRycy9zaGFwZXhtbC54bWxQSwUGAAAAAAYABgBb&#10;AQAAtwMAAAAA&#10;">
                  <v:fill on="t" focussize="0,0"/>
                  <v:stroke weight="1pt" color="#FFFFFF" miterlimit="8" joinstyle="miter"/>
                  <v:imagedata o:title=""/>
                  <o:lock v:ext="edit" aspectratio="f"/>
                </v:shape>
                <v:shape id="Freeform 226" o:spid="_x0000_s1026" o:spt="100" style="position:absolute;left:5992;top:1551;height:142;width:142;" filled="f" stroked="t" coordsize="562,535" o:gfxdata="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IX+vvQAA&#10;ANsAAAAPAAAAAAAAAAEAIAAAACIAAABkcnMvZG93bnJldi54bWxQSwECFAAUAAAACACHTuJAMy8F&#10;njsAAAA5AAAAEAAAAAAAAAABACAAAAAMAQAAZHJzL3NoYXBleG1sLnhtbFBLBQYAAAAABgAGAFsB&#10;AAC2AwAAAAA=&#10;" path="m562,204l367,176,281,0,194,176,0,204,141,342,107,535,281,444,454,535,421,342,562,204xm281,400l281,86,343,211,480,231,380,328,404,466,281,400xe">
                  <v:path o:connectlocs="542602629,569986313;542602629,569986313;542602629,0;542602629,569986313;0,569986313;542602629,569986313;542602629,569986313;542602629,569986313;542602629,569986313;542602629,569986313;542602629,569986313;542602629,569986313;542602629,569986313;542602629,569986313;542602629,569986313;542602629,569986313;542602629,569986313;542602629,569986313;542602629,569986313;542602629,569986313" o:connectangles="0,0,0,0,0,0,0,0,0,0,0,0,0,0,0,0,0,0,0,0"/>
                  <v:fill on="f" focussize="0,0"/>
                  <v:stroke weight="0.25pt" color="#FFFFFF" joinstyle="round"/>
                  <v:imagedata o:title=""/>
                  <o:lock v:ext="edit" aspectratio="t"/>
                </v:shape>
              </v:group>
            </w:pict>
          </mc:Fallback>
        </mc:AlternateContent>
      </w:r>
      <w:r>
        <mc:AlternateContent>
          <mc:Choice Requires="wpg">
            <w:drawing>
              <wp:anchor distT="0" distB="0" distL="114300" distR="114300" simplePos="0" relativeHeight="251696128" behindDoc="0" locked="0" layoutInCell="1" allowOverlap="1">
                <wp:simplePos x="0" y="0"/>
                <wp:positionH relativeFrom="column">
                  <wp:posOffset>3227705</wp:posOffset>
                </wp:positionH>
                <wp:positionV relativeFrom="paragraph">
                  <wp:posOffset>-283845</wp:posOffset>
                </wp:positionV>
                <wp:extent cx="217805" cy="217805"/>
                <wp:effectExtent l="0" t="0" r="11430" b="11430"/>
                <wp:wrapNone/>
                <wp:docPr id="5" name="Group 23"/>
                <wp:cNvGraphicFramePr/>
                <a:graphic xmlns:a="http://schemas.openxmlformats.org/drawingml/2006/main">
                  <a:graphicData uri="http://schemas.microsoft.com/office/word/2010/wordprocessingGroup">
                    <wpg:wgp>
                      <wpg:cNvGrpSpPr/>
                      <wpg:grpSpPr>
                        <a:xfrm>
                          <a:off x="0" y="0"/>
                          <a:ext cx="217746" cy="217746"/>
                          <a:chOff x="5921" y="1023"/>
                          <a:chExt cx="284" cy="284"/>
                        </a:xfrm>
                      </wpg:grpSpPr>
                      <wps:wsp>
                        <wps:cNvPr id="6" name="椭圆 15"/>
                        <wps:cNvSpPr>
                          <a:spLocks noChangeArrowheads="1"/>
                        </wps:cNvSpPr>
                        <wps:spPr bwMode="auto">
                          <a:xfrm>
                            <a:off x="5921" y="1023"/>
                            <a:ext cx="284" cy="284"/>
                          </a:xfrm>
                          <a:prstGeom prst="ellipse">
                            <a:avLst/>
                          </a:prstGeom>
                          <a:solidFill>
                            <a:srgbClr val="3DB1D8"/>
                          </a:solidFill>
                          <a:ln w="12700" algn="ctr">
                            <a:solidFill>
                              <a:srgbClr val="FFFFFF"/>
                            </a:solidFill>
                            <a:miter lim="800000"/>
                          </a:ln>
                        </wps:spPr>
                        <wps:bodyPr rot="0" vert="horz" wrap="square" lIns="91440" tIns="45720" rIns="91440" bIns="45720" anchor="ctr" anchorCtr="0" upright="1">
                          <a:noAutofit/>
                        </wps:bodyPr>
                      </wps:wsp>
                      <wps:wsp>
                        <wps:cNvPr id="7" name="Freeform 143"/>
                        <wps:cNvSpPr>
                          <a:spLocks noChangeAspect="1" noEditPoints="1"/>
                        </wps:cNvSpPr>
                        <wps:spPr bwMode="auto">
                          <a:xfrm>
                            <a:off x="5993" y="1099"/>
                            <a:ext cx="142" cy="142"/>
                          </a:xfrm>
                          <a:custGeom>
                            <a:avLst/>
                            <a:gdLst>
                              <a:gd name="T0" fmla="*/ 2147483646 w 4260"/>
                              <a:gd name="T1" fmla="*/ 2147483646 h 4221"/>
                              <a:gd name="T2" fmla="*/ 2147483646 w 4260"/>
                              <a:gd name="T3" fmla="*/ 2147483646 h 4221"/>
                              <a:gd name="T4" fmla="*/ 2147483646 w 4260"/>
                              <a:gd name="T5" fmla="*/ 2147483646 h 4221"/>
                              <a:gd name="T6" fmla="*/ 2147483646 w 4260"/>
                              <a:gd name="T7" fmla="*/ 2147483646 h 4221"/>
                              <a:gd name="T8" fmla="*/ 2147483646 w 4260"/>
                              <a:gd name="T9" fmla="*/ 2147483646 h 4221"/>
                              <a:gd name="T10" fmla="*/ 2147483646 w 4260"/>
                              <a:gd name="T11" fmla="*/ 2147483646 h 4221"/>
                              <a:gd name="T12" fmla="*/ 2147483646 w 4260"/>
                              <a:gd name="T13" fmla="*/ 2147483646 h 4221"/>
                              <a:gd name="T14" fmla="*/ 2147483646 w 4260"/>
                              <a:gd name="T15" fmla="*/ 2147483646 h 4221"/>
                              <a:gd name="T16" fmla="*/ 2147483646 w 4260"/>
                              <a:gd name="T17" fmla="*/ 2147483646 h 4221"/>
                              <a:gd name="T18" fmla="*/ 2147483646 w 4260"/>
                              <a:gd name="T19" fmla="*/ 2147483646 h 4221"/>
                              <a:gd name="T20" fmla="*/ 2147483646 w 4260"/>
                              <a:gd name="T21" fmla="*/ 2147483646 h 4221"/>
                              <a:gd name="T22" fmla="*/ 2147483646 w 4260"/>
                              <a:gd name="T23" fmla="*/ 2147483646 h 4221"/>
                              <a:gd name="T24" fmla="*/ 2147483646 w 4260"/>
                              <a:gd name="T25" fmla="*/ 2147483646 h 4221"/>
                              <a:gd name="T26" fmla="*/ 2147483646 w 4260"/>
                              <a:gd name="T27" fmla="*/ 2147483646 h 4221"/>
                              <a:gd name="T28" fmla="*/ 2147483646 w 4260"/>
                              <a:gd name="T29" fmla="*/ 2147483646 h 4221"/>
                              <a:gd name="T30" fmla="*/ 2147483646 w 4260"/>
                              <a:gd name="T31" fmla="*/ 2147483646 h 4221"/>
                              <a:gd name="T32" fmla="*/ 2147483646 w 4260"/>
                              <a:gd name="T33" fmla="*/ 2147483646 h 4221"/>
                              <a:gd name="T34" fmla="*/ 2147483646 w 4260"/>
                              <a:gd name="T35" fmla="*/ 2147483646 h 4221"/>
                              <a:gd name="T36" fmla="*/ 2147483646 w 4260"/>
                              <a:gd name="T37" fmla="*/ 2147483646 h 4221"/>
                              <a:gd name="T38" fmla="*/ 2147483646 w 4260"/>
                              <a:gd name="T39" fmla="*/ 2147483646 h 4221"/>
                              <a:gd name="T40" fmla="*/ 2147483646 w 4260"/>
                              <a:gd name="T41" fmla="*/ 2147483646 h 4221"/>
                              <a:gd name="T42" fmla="*/ 2147483646 w 4260"/>
                              <a:gd name="T43" fmla="*/ 2147483646 h 4221"/>
                              <a:gd name="T44" fmla="*/ 2147483646 w 4260"/>
                              <a:gd name="T45" fmla="*/ 2147483646 h 4221"/>
                              <a:gd name="T46" fmla="*/ 2147483646 w 4260"/>
                              <a:gd name="T47" fmla="*/ 2147483646 h 4221"/>
                              <a:gd name="T48" fmla="*/ 2147483646 w 4260"/>
                              <a:gd name="T49" fmla="*/ 2147483646 h 4221"/>
                              <a:gd name="T50" fmla="*/ 2147483646 w 4260"/>
                              <a:gd name="T51" fmla="*/ 2147483646 h 4221"/>
                              <a:gd name="T52" fmla="*/ 2147483646 w 4260"/>
                              <a:gd name="T53" fmla="*/ 2147483646 h 4221"/>
                              <a:gd name="T54" fmla="*/ 2147483646 w 4260"/>
                              <a:gd name="T55" fmla="*/ 2147483646 h 4221"/>
                              <a:gd name="T56" fmla="*/ 2147483646 w 4260"/>
                              <a:gd name="T57" fmla="*/ 2147483646 h 4221"/>
                              <a:gd name="T58" fmla="*/ 2147483646 w 4260"/>
                              <a:gd name="T59" fmla="*/ 2147483646 h 4221"/>
                              <a:gd name="T60" fmla="*/ 2147483646 w 4260"/>
                              <a:gd name="T61" fmla="*/ 2147483646 h 4221"/>
                              <a:gd name="T62" fmla="*/ 2147483646 w 4260"/>
                              <a:gd name="T63" fmla="*/ 2147483646 h 4221"/>
                              <a:gd name="T64" fmla="*/ 2147483646 w 4260"/>
                              <a:gd name="T65" fmla="*/ 2147483646 h 4221"/>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260" h="4221">
                                <a:moveTo>
                                  <a:pt x="3953" y="1726"/>
                                </a:moveTo>
                                <a:cubicBezTo>
                                  <a:pt x="3582" y="2097"/>
                                  <a:pt x="3582" y="2097"/>
                                  <a:pt x="3582" y="2097"/>
                                </a:cubicBezTo>
                                <a:cubicBezTo>
                                  <a:pt x="3351" y="2328"/>
                                  <a:pt x="2993" y="2379"/>
                                  <a:pt x="2712" y="2251"/>
                                </a:cubicBezTo>
                                <a:cubicBezTo>
                                  <a:pt x="3582" y="1381"/>
                                  <a:pt x="3582" y="1381"/>
                                  <a:pt x="3582" y="1381"/>
                                </a:cubicBezTo>
                                <a:cubicBezTo>
                                  <a:pt x="3684" y="1279"/>
                                  <a:pt x="3684" y="1125"/>
                                  <a:pt x="3582" y="1023"/>
                                </a:cubicBezTo>
                                <a:cubicBezTo>
                                  <a:pt x="3224" y="665"/>
                                  <a:pt x="3224" y="665"/>
                                  <a:pt x="3224" y="665"/>
                                </a:cubicBezTo>
                                <a:cubicBezTo>
                                  <a:pt x="3121" y="563"/>
                                  <a:pt x="2968" y="563"/>
                                  <a:pt x="2865" y="665"/>
                                </a:cubicBezTo>
                                <a:cubicBezTo>
                                  <a:pt x="1996" y="1535"/>
                                  <a:pt x="1996" y="1535"/>
                                  <a:pt x="1996" y="1535"/>
                                </a:cubicBezTo>
                                <a:cubicBezTo>
                                  <a:pt x="1855" y="1253"/>
                                  <a:pt x="1906" y="895"/>
                                  <a:pt x="2149" y="665"/>
                                </a:cubicBezTo>
                                <a:cubicBezTo>
                                  <a:pt x="2520" y="294"/>
                                  <a:pt x="2520" y="294"/>
                                  <a:pt x="2520" y="294"/>
                                </a:cubicBezTo>
                                <a:cubicBezTo>
                                  <a:pt x="2814" y="0"/>
                                  <a:pt x="3300" y="0"/>
                                  <a:pt x="3607" y="294"/>
                                </a:cubicBezTo>
                                <a:cubicBezTo>
                                  <a:pt x="3965" y="652"/>
                                  <a:pt x="3965" y="652"/>
                                  <a:pt x="3965" y="652"/>
                                </a:cubicBezTo>
                                <a:cubicBezTo>
                                  <a:pt x="4260" y="934"/>
                                  <a:pt x="4260" y="1420"/>
                                  <a:pt x="3953" y="1726"/>
                                </a:cubicBezTo>
                                <a:close/>
                                <a:moveTo>
                                  <a:pt x="1420" y="2814"/>
                                </a:moveTo>
                                <a:cubicBezTo>
                                  <a:pt x="1318" y="2711"/>
                                  <a:pt x="1318" y="2558"/>
                                  <a:pt x="1420" y="2456"/>
                                </a:cubicBezTo>
                                <a:cubicBezTo>
                                  <a:pt x="2507" y="1368"/>
                                  <a:pt x="2507" y="1368"/>
                                  <a:pt x="2507" y="1368"/>
                                </a:cubicBezTo>
                                <a:cubicBezTo>
                                  <a:pt x="2610" y="1266"/>
                                  <a:pt x="2763" y="1266"/>
                                  <a:pt x="2865" y="1368"/>
                                </a:cubicBezTo>
                                <a:cubicBezTo>
                                  <a:pt x="2968" y="1471"/>
                                  <a:pt x="2968" y="1624"/>
                                  <a:pt x="2865" y="1726"/>
                                </a:cubicBezTo>
                                <a:cubicBezTo>
                                  <a:pt x="1778" y="2814"/>
                                  <a:pt x="1778" y="2814"/>
                                  <a:pt x="1778" y="2814"/>
                                </a:cubicBezTo>
                                <a:cubicBezTo>
                                  <a:pt x="1676" y="2916"/>
                                  <a:pt x="1510" y="2916"/>
                                  <a:pt x="1420" y="2814"/>
                                </a:cubicBezTo>
                                <a:close/>
                                <a:moveTo>
                                  <a:pt x="691" y="3185"/>
                                </a:moveTo>
                                <a:cubicBezTo>
                                  <a:pt x="1049" y="3543"/>
                                  <a:pt x="1049" y="3543"/>
                                  <a:pt x="1049" y="3543"/>
                                </a:cubicBezTo>
                                <a:cubicBezTo>
                                  <a:pt x="1152" y="3645"/>
                                  <a:pt x="1305" y="3645"/>
                                  <a:pt x="1407" y="3543"/>
                                </a:cubicBezTo>
                                <a:cubicBezTo>
                                  <a:pt x="2277" y="2673"/>
                                  <a:pt x="2277" y="2673"/>
                                  <a:pt x="2277" y="2673"/>
                                </a:cubicBezTo>
                                <a:cubicBezTo>
                                  <a:pt x="2418" y="2954"/>
                                  <a:pt x="2367" y="3312"/>
                                  <a:pt x="2124" y="3543"/>
                                </a:cubicBezTo>
                                <a:cubicBezTo>
                                  <a:pt x="1778" y="3926"/>
                                  <a:pt x="1778" y="3926"/>
                                  <a:pt x="1778" y="3926"/>
                                </a:cubicBezTo>
                                <a:cubicBezTo>
                                  <a:pt x="1484" y="4221"/>
                                  <a:pt x="998" y="4221"/>
                                  <a:pt x="691" y="3926"/>
                                </a:cubicBezTo>
                                <a:cubicBezTo>
                                  <a:pt x="295" y="3530"/>
                                  <a:pt x="295" y="3530"/>
                                  <a:pt x="295" y="3530"/>
                                </a:cubicBezTo>
                                <a:cubicBezTo>
                                  <a:pt x="0" y="3236"/>
                                  <a:pt x="0" y="2750"/>
                                  <a:pt x="295" y="2443"/>
                                </a:cubicBezTo>
                                <a:cubicBezTo>
                                  <a:pt x="691" y="2097"/>
                                  <a:pt x="691" y="2097"/>
                                  <a:pt x="691" y="2097"/>
                                </a:cubicBezTo>
                                <a:cubicBezTo>
                                  <a:pt x="921" y="1867"/>
                                  <a:pt x="1279" y="1816"/>
                                  <a:pt x="1561" y="1944"/>
                                </a:cubicBezTo>
                                <a:cubicBezTo>
                                  <a:pt x="691" y="2814"/>
                                  <a:pt x="691" y="2814"/>
                                  <a:pt x="691" y="2814"/>
                                </a:cubicBezTo>
                                <a:cubicBezTo>
                                  <a:pt x="589" y="2916"/>
                                  <a:pt x="589" y="3082"/>
                                  <a:pt x="691" y="3185"/>
                                </a:cubicBezTo>
                                <a:close/>
                              </a:path>
                            </a:pathLst>
                          </a:custGeom>
                          <a:noFill/>
                          <a:ln w="3175">
                            <a:solidFill>
                              <a:srgbClr val="FFFFFF"/>
                            </a:solidFill>
                            <a:round/>
                          </a:ln>
                        </wps:spPr>
                        <wps:bodyPr rot="0" vert="horz" wrap="square" lIns="91440" tIns="45720" rIns="91440" bIns="45720" anchor="t" anchorCtr="0" upright="1">
                          <a:noAutofit/>
                        </wps:bodyPr>
                      </wps:wsp>
                    </wpg:wgp>
                  </a:graphicData>
                </a:graphic>
              </wp:anchor>
            </w:drawing>
          </mc:Choice>
          <mc:Fallback>
            <w:pict>
              <v:group id="Group 23" o:spid="_x0000_s1026" o:spt="203" style="position:absolute;left:0pt;margin-left:254.15pt;margin-top:-22.35pt;height:17.15pt;width:17.15pt;z-index:251696128;mso-width-relative:page;mso-height-relative:page;" coordorigin="5921,1023" coordsize="284,284" o:gfxdata="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">
                <o:lock v:ext="edit" aspectratio="f"/>
                <v:shape id="椭圆 15" o:spid="_x0000_s1026" o:spt="3" type="#_x0000_t3" style="position:absolute;left:5921;top:1023;height:284;width:284;v-text-anchor:middle;" fillcolor="#3DB1D8" filled="t" stroked="t" coordsize="21600,21600" o:gfxdata="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hmTFvQAA&#10;ANoAAAAPAAAAAAAAAAEAIAAAACIAAABkcnMvZG93bnJldi54bWxQSwECFAAUAAAACACHTuJAMy8F&#10;njsAAAA5AAAAEAAAAAAAAAABACAAAAAMAQAAZHJzL3NoYXBleG1sLnhtbFBLBQYAAAAABgAGAFsB&#10;AAC2AwAAAAA=&#10;">
                  <v:fill on="t" focussize="0,0"/>
                  <v:stroke weight="1pt" color="#FFFFFF" miterlimit="8" joinstyle="miter"/>
                  <v:imagedata o:title=""/>
                  <o:lock v:ext="edit" aspectratio="f"/>
                </v:shape>
                <v:shape id="Freeform 143" o:spid="_x0000_s1026" o:spt="100" style="position:absolute;left:5993;top:1099;height:142;width:142;" filled="f" stroked="t" coordsize="4260,4221" o:gfxdata="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fE7u8AAAA&#10;2gAAAA8AAAAAAAAAAQAgAAAAIgAAAGRycy9kb3ducmV2LnhtbFBLAQIUABQAAAAIAIdO4kAzLwWe&#10;OwAAADkAAAAQAAAAAAAAAAEAIAAAAAsBAABkcnMvc2hhcGV4bWwueG1sUEsFBgAAAAAGAAYAWwEA&#10;ALUDAAAAAA==&#10;" path="m3953,1726c3582,2097,3582,2097,3582,2097c3351,2328,2993,2379,2712,2251c3582,1381,3582,1381,3582,1381c3684,1279,3684,1125,3582,1023c3224,665,3224,665,3224,665c3121,563,2968,563,2865,665c1996,1535,1996,1535,1996,1535c1855,1253,1906,895,2149,665c2520,294,2520,294,2520,294c2814,0,3300,0,3607,294c3965,652,3965,652,3965,652c4260,934,4260,1420,3953,1726xm1420,2814c1318,2711,1318,2558,1420,2456c2507,1368,2507,1368,2507,1368c2610,1266,2763,1266,2865,1368c2968,1471,2968,1624,2865,1726c1778,2814,1778,2814,1778,2814c1676,2916,1510,2916,1420,2814xm691,3185c1049,3543,1049,3543,1049,3543c1152,3645,1305,3645,1407,3543c2277,2673,2277,2673,2277,2673c2418,2954,2367,3312,2124,3543c1778,3926,1778,3926,1778,3926c1484,4221,998,4221,691,3926c295,3530,295,3530,295,3530c0,3236,0,2750,295,2443c691,2097,691,2097,691,2097c921,1867,1279,1816,1561,1944c691,2814,691,2814,691,2814c589,2916,589,3082,691,3185xe">
                  <v:path o:connectlocs="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 o:connectangles="0,0,0,0,0,0,0,0,0,0,0,0,0,0,0,0,0,0,0,0,0,0,0,0,0,0,0,0,0,0,0,0,0"/>
                  <v:fill on="f" focussize="0,0"/>
                  <v:stroke weight="0.25pt" color="#FFFFFF" joinstyle="round"/>
                  <v:imagedata o:title=""/>
                  <o:lock v:ext="edit" aspectratio="t"/>
                </v:shape>
              </v:group>
            </w:pict>
          </mc:Fallback>
        </mc:AlternateContent>
      </w:r>
      <w:r>
        <w:t xml:space="preserve"> </w:t>
      </w:r>
      <w:r>
        <mc:AlternateContent>
          <mc:Choice Requires="wpg">
            <w:drawing>
              <wp:anchor distT="0" distB="0" distL="114300" distR="114300" simplePos="0" relativeHeight="251664384" behindDoc="0" locked="0" layoutInCell="1" allowOverlap="1">
                <wp:simplePos x="0" y="0"/>
                <wp:positionH relativeFrom="column">
                  <wp:posOffset>935355</wp:posOffset>
                </wp:positionH>
                <wp:positionV relativeFrom="paragraph">
                  <wp:posOffset>-430530</wp:posOffset>
                </wp:positionV>
                <wp:extent cx="2540000" cy="1204595"/>
                <wp:effectExtent l="0" t="0" r="0" b="0"/>
                <wp:wrapNone/>
                <wp:docPr id="104" name="组合 104"/>
                <wp:cNvGraphicFramePr/>
                <a:graphic xmlns:a="http://schemas.openxmlformats.org/drawingml/2006/main">
                  <a:graphicData uri="http://schemas.microsoft.com/office/word/2010/wordprocessingGroup">
                    <wpg:wgp>
                      <wpg:cNvGrpSpPr/>
                      <wpg:grpSpPr>
                        <a:xfrm>
                          <a:off x="0" y="0"/>
                          <a:ext cx="2540000" cy="1204595"/>
                          <a:chOff x="0" y="0"/>
                          <a:chExt cx="2540201" cy="1204595"/>
                        </a:xfrm>
                      </wpg:grpSpPr>
                      <wps:wsp>
                        <wps:cNvPr id="105" name="文本框 5"/>
                        <wps:cNvSpPr txBox="1">
                          <a:spLocks noChangeArrowheads="1"/>
                        </wps:cNvSpPr>
                        <wps:spPr bwMode="auto">
                          <a:xfrm>
                            <a:off x="218440" y="0"/>
                            <a:ext cx="2321761" cy="442595"/>
                          </a:xfrm>
                          <a:prstGeom prst="rect">
                            <a:avLst/>
                          </a:prstGeom>
                          <a:noFill/>
                          <a:ln>
                            <a:noFill/>
                          </a:ln>
                        </wps:spPr>
                        <wps:txbx>
                          <w:txbxContent>
                            <w:p>
                              <w:pPr>
                                <w:pStyle w:val="4"/>
                                <w:kinsoku w:val="0"/>
                                <w:overflowPunct w:val="0"/>
                                <w:spacing w:before="0" w:beforeAutospacing="0" w:after="0" w:afterAutospacing="0" w:line="408" w:lineRule="auto"/>
                                <w:jc w:val="both"/>
                                <w:textAlignment w:val="baseline"/>
                                <w:rPr>
                                  <w:color w:val="3B3838"/>
                                  <w:sz w:val="21"/>
                                </w:rPr>
                              </w:pPr>
                              <w:r>
                                <w:rPr>
                                  <w:rFonts w:hint="eastAsia" w:hAnsi="微软雅黑" w:eastAsia="微软雅黑" w:cs="Times New Roman"/>
                                  <w:color w:val="3B3838"/>
                                  <w:kern w:val="24"/>
                                  <w:sz w:val="21"/>
                                </w:rPr>
                                <w:t>姓名：开开开</w:t>
                              </w:r>
                            </w:p>
                          </w:txbxContent>
                        </wps:txbx>
                        <wps:bodyPr rot="0" vert="horz" wrap="square" lIns="91439" tIns="45719" rIns="91439" bIns="45719" anchor="t" anchorCtr="0" upright="1">
                          <a:noAutofit/>
                        </wps:bodyPr>
                      </wps:wsp>
                      <wpg:grpSp>
                        <wpg:cNvPr id="106" name="组合 105"/>
                        <wpg:cNvGrpSpPr/>
                        <wpg:grpSpPr>
                          <a:xfrm>
                            <a:off x="0" y="152400"/>
                            <a:ext cx="216000" cy="216000"/>
                            <a:chOff x="0" y="0"/>
                            <a:chExt cx="216000" cy="216000"/>
                          </a:xfrm>
                        </wpg:grpSpPr>
                        <wps:wsp>
                          <wps:cNvPr id="107" name="椭圆 91"/>
                          <wps:cNvSpPr>
                            <a:spLocks noChangeArrowheads="1"/>
                          </wps:cNvSpPr>
                          <wps:spPr bwMode="auto">
                            <a:xfrm>
                              <a:off x="0" y="0"/>
                              <a:ext cx="216000" cy="216000"/>
                            </a:xfrm>
                            <a:prstGeom prst="ellipse">
                              <a:avLst/>
                            </a:prstGeom>
                            <a:solidFill>
                              <a:srgbClr val="3DB1D8"/>
                            </a:solidFill>
                            <a:ln w="12700" algn="ctr">
                              <a:solidFill>
                                <a:srgbClr val="FFFFFF"/>
                              </a:solidFill>
                              <a:miter lim="800000"/>
                            </a:ln>
                          </wps:spPr>
                          <wps:bodyPr rot="0" vert="horz" wrap="square" lIns="91440" tIns="45720" rIns="91440" bIns="45720" anchor="ctr" anchorCtr="0" upright="1">
                            <a:noAutofit/>
                          </wps:bodyPr>
                        </wps:wsp>
                        <wpg:grpSp>
                          <wpg:cNvPr id="108" name="Group 33"/>
                          <wpg:cNvGrpSpPr/>
                          <wpg:grpSpPr>
                            <a:xfrm>
                              <a:off x="55180" y="49924"/>
                              <a:ext cx="108000" cy="108000"/>
                              <a:chOff x="79058" y="159780"/>
                              <a:chExt cx="4314" cy="3964"/>
                            </a:xfrm>
                          </wpg:grpSpPr>
                          <wps:wsp>
                            <wps:cNvPr id="109" name="Freeform 35"/>
                            <wps:cNvSpPr/>
                            <wps:spPr bwMode="auto">
                              <a:xfrm>
                                <a:off x="79058" y="162315"/>
                                <a:ext cx="4314" cy="1429"/>
                              </a:xfrm>
                              <a:custGeom>
                                <a:avLst/>
                                <a:gdLst>
                                  <a:gd name="T0" fmla="*/ 4311 w 4314"/>
                                  <a:gd name="T1" fmla="*/ 1162 h 1429"/>
                                  <a:gd name="T2" fmla="*/ 4291 w 4314"/>
                                  <a:gd name="T3" fmla="*/ 1249 h 1429"/>
                                  <a:gd name="T4" fmla="*/ 4248 w 4314"/>
                                  <a:gd name="T5" fmla="*/ 1331 h 1429"/>
                                  <a:gd name="T6" fmla="*/ 4174 w 4314"/>
                                  <a:gd name="T7" fmla="*/ 1393 h 1429"/>
                                  <a:gd name="T8" fmla="*/ 4064 w 4314"/>
                                  <a:gd name="T9" fmla="*/ 1426 h 1429"/>
                                  <a:gd name="T10" fmla="*/ 250 w 4314"/>
                                  <a:gd name="T11" fmla="*/ 1426 h 1429"/>
                                  <a:gd name="T12" fmla="*/ 140 w 4314"/>
                                  <a:gd name="T13" fmla="*/ 1393 h 1429"/>
                                  <a:gd name="T14" fmla="*/ 66 w 4314"/>
                                  <a:gd name="T15" fmla="*/ 1331 h 1429"/>
                                  <a:gd name="T16" fmla="*/ 22 w 4314"/>
                                  <a:gd name="T17" fmla="*/ 1249 h 1429"/>
                                  <a:gd name="T18" fmla="*/ 3 w 4314"/>
                                  <a:gd name="T19" fmla="*/ 1162 h 1429"/>
                                  <a:gd name="T20" fmla="*/ 2 w 4314"/>
                                  <a:gd name="T21" fmla="*/ 1048 h 1429"/>
                                  <a:gd name="T22" fmla="*/ 33 w 4314"/>
                                  <a:gd name="T23" fmla="*/ 864 h 1429"/>
                                  <a:gd name="T24" fmla="*/ 101 w 4314"/>
                                  <a:gd name="T25" fmla="*/ 677 h 1429"/>
                                  <a:gd name="T26" fmla="*/ 204 w 4314"/>
                                  <a:gd name="T27" fmla="*/ 494 h 1429"/>
                                  <a:gd name="T28" fmla="*/ 343 w 4314"/>
                                  <a:gd name="T29" fmla="*/ 327 h 1429"/>
                                  <a:gd name="T30" fmla="*/ 515 w 4314"/>
                                  <a:gd name="T31" fmla="*/ 185 h 1429"/>
                                  <a:gd name="T32" fmla="*/ 720 w 4314"/>
                                  <a:gd name="T33" fmla="*/ 76 h 1429"/>
                                  <a:gd name="T34" fmla="*/ 957 w 4314"/>
                                  <a:gd name="T35" fmla="*/ 13 h 1429"/>
                                  <a:gd name="T36" fmla="*/ 1134 w 4314"/>
                                  <a:gd name="T37" fmla="*/ 1 h 1429"/>
                                  <a:gd name="T38" fmla="*/ 1152 w 4314"/>
                                  <a:gd name="T39" fmla="*/ 25 h 1429"/>
                                  <a:gd name="T40" fmla="*/ 1197 w 4314"/>
                                  <a:gd name="T41" fmla="*/ 72 h 1429"/>
                                  <a:gd name="T42" fmla="*/ 1271 w 4314"/>
                                  <a:gd name="T43" fmla="*/ 131 h 1429"/>
                                  <a:gd name="T44" fmla="*/ 1383 w 4314"/>
                                  <a:gd name="T45" fmla="*/ 196 h 1429"/>
                                  <a:gd name="T46" fmla="*/ 1532 w 4314"/>
                                  <a:gd name="T47" fmla="*/ 259 h 1429"/>
                                  <a:gd name="T48" fmla="*/ 1726 w 4314"/>
                                  <a:gd name="T49" fmla="*/ 310 h 1429"/>
                                  <a:gd name="T50" fmla="*/ 1966 w 4314"/>
                                  <a:gd name="T51" fmla="*/ 343 h 1429"/>
                                  <a:gd name="T52" fmla="*/ 2254 w 4314"/>
                                  <a:gd name="T53" fmla="*/ 348 h 1429"/>
                                  <a:gd name="T54" fmla="*/ 2514 w 4314"/>
                                  <a:gd name="T55" fmla="*/ 325 h 1429"/>
                                  <a:gd name="T56" fmla="*/ 2723 w 4314"/>
                                  <a:gd name="T57" fmla="*/ 278 h 1429"/>
                                  <a:gd name="T58" fmla="*/ 2887 w 4314"/>
                                  <a:gd name="T59" fmla="*/ 219 h 1429"/>
                                  <a:gd name="T60" fmla="*/ 3010 w 4314"/>
                                  <a:gd name="T61" fmla="*/ 153 h 1429"/>
                                  <a:gd name="T62" fmla="*/ 3096 w 4314"/>
                                  <a:gd name="T63" fmla="*/ 90 h 1429"/>
                                  <a:gd name="T64" fmla="*/ 3150 w 4314"/>
                                  <a:gd name="T65" fmla="*/ 39 h 1429"/>
                                  <a:gd name="T66" fmla="*/ 3177 w 4314"/>
                                  <a:gd name="T67" fmla="*/ 7 h 1429"/>
                                  <a:gd name="T68" fmla="*/ 3270 w 4314"/>
                                  <a:gd name="T69" fmla="*/ 3 h 1429"/>
                                  <a:gd name="T70" fmla="*/ 3518 w 4314"/>
                                  <a:gd name="T71" fmla="*/ 50 h 1429"/>
                                  <a:gd name="T72" fmla="*/ 3734 w 4314"/>
                                  <a:gd name="T73" fmla="*/ 144 h 1429"/>
                                  <a:gd name="T74" fmla="*/ 3917 w 4314"/>
                                  <a:gd name="T75" fmla="*/ 276 h 1429"/>
                                  <a:gd name="T76" fmla="*/ 4068 w 4314"/>
                                  <a:gd name="T77" fmla="*/ 436 h 1429"/>
                                  <a:gd name="T78" fmla="*/ 4183 w 4314"/>
                                  <a:gd name="T79" fmla="*/ 616 h 1429"/>
                                  <a:gd name="T80" fmla="*/ 4263 w 4314"/>
                                  <a:gd name="T81" fmla="*/ 801 h 1429"/>
                                  <a:gd name="T82" fmla="*/ 4306 w 4314"/>
                                  <a:gd name="T83" fmla="*/ 987 h 1429"/>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4314" h="1429">
                                    <a:moveTo>
                                      <a:pt x="4314" y="1105"/>
                                    </a:moveTo>
                                    <a:lnTo>
                                      <a:pt x="4314" y="1133"/>
                                    </a:lnTo>
                                    <a:lnTo>
                                      <a:pt x="4311" y="1162"/>
                                    </a:lnTo>
                                    <a:lnTo>
                                      <a:pt x="4307" y="1190"/>
                                    </a:lnTo>
                                    <a:lnTo>
                                      <a:pt x="4301" y="1221"/>
                                    </a:lnTo>
                                    <a:lnTo>
                                      <a:pt x="4291" y="1249"/>
                                    </a:lnTo>
                                    <a:lnTo>
                                      <a:pt x="4280" y="1278"/>
                                    </a:lnTo>
                                    <a:lnTo>
                                      <a:pt x="4265" y="1304"/>
                                    </a:lnTo>
                                    <a:lnTo>
                                      <a:pt x="4248" y="1331"/>
                                    </a:lnTo>
                                    <a:lnTo>
                                      <a:pt x="4227" y="1354"/>
                                    </a:lnTo>
                                    <a:lnTo>
                                      <a:pt x="4202" y="1375"/>
                                    </a:lnTo>
                                    <a:lnTo>
                                      <a:pt x="4174" y="1393"/>
                                    </a:lnTo>
                                    <a:lnTo>
                                      <a:pt x="4141" y="1408"/>
                                    </a:lnTo>
                                    <a:lnTo>
                                      <a:pt x="4104" y="1420"/>
                                    </a:lnTo>
                                    <a:lnTo>
                                      <a:pt x="4064" y="1426"/>
                                    </a:lnTo>
                                    <a:lnTo>
                                      <a:pt x="4018" y="1429"/>
                                    </a:lnTo>
                                    <a:lnTo>
                                      <a:pt x="296" y="1429"/>
                                    </a:lnTo>
                                    <a:lnTo>
                                      <a:pt x="250" y="1426"/>
                                    </a:lnTo>
                                    <a:lnTo>
                                      <a:pt x="210" y="1420"/>
                                    </a:lnTo>
                                    <a:lnTo>
                                      <a:pt x="173" y="1408"/>
                                    </a:lnTo>
                                    <a:lnTo>
                                      <a:pt x="140" y="1393"/>
                                    </a:lnTo>
                                    <a:lnTo>
                                      <a:pt x="112" y="1375"/>
                                    </a:lnTo>
                                    <a:lnTo>
                                      <a:pt x="87" y="1354"/>
                                    </a:lnTo>
                                    <a:lnTo>
                                      <a:pt x="66" y="1331"/>
                                    </a:lnTo>
                                    <a:lnTo>
                                      <a:pt x="49" y="1304"/>
                                    </a:lnTo>
                                    <a:lnTo>
                                      <a:pt x="34" y="1278"/>
                                    </a:lnTo>
                                    <a:lnTo>
                                      <a:pt x="22" y="1249"/>
                                    </a:lnTo>
                                    <a:lnTo>
                                      <a:pt x="13" y="1221"/>
                                    </a:lnTo>
                                    <a:lnTo>
                                      <a:pt x="7" y="1190"/>
                                    </a:lnTo>
                                    <a:lnTo>
                                      <a:pt x="3" y="1162"/>
                                    </a:lnTo>
                                    <a:lnTo>
                                      <a:pt x="0" y="1133"/>
                                    </a:lnTo>
                                    <a:lnTo>
                                      <a:pt x="0" y="1105"/>
                                    </a:lnTo>
                                    <a:lnTo>
                                      <a:pt x="2" y="1048"/>
                                    </a:lnTo>
                                    <a:lnTo>
                                      <a:pt x="8" y="987"/>
                                    </a:lnTo>
                                    <a:lnTo>
                                      <a:pt x="19" y="926"/>
                                    </a:lnTo>
                                    <a:lnTo>
                                      <a:pt x="33" y="864"/>
                                    </a:lnTo>
                                    <a:lnTo>
                                      <a:pt x="51" y="801"/>
                                    </a:lnTo>
                                    <a:lnTo>
                                      <a:pt x="75" y="739"/>
                                    </a:lnTo>
                                    <a:lnTo>
                                      <a:pt x="101" y="677"/>
                                    </a:lnTo>
                                    <a:lnTo>
                                      <a:pt x="131" y="616"/>
                                    </a:lnTo>
                                    <a:lnTo>
                                      <a:pt x="166" y="554"/>
                                    </a:lnTo>
                                    <a:lnTo>
                                      <a:pt x="204" y="494"/>
                                    </a:lnTo>
                                    <a:lnTo>
                                      <a:pt x="246" y="436"/>
                                    </a:lnTo>
                                    <a:lnTo>
                                      <a:pt x="293" y="381"/>
                                    </a:lnTo>
                                    <a:lnTo>
                                      <a:pt x="343" y="327"/>
                                    </a:lnTo>
                                    <a:lnTo>
                                      <a:pt x="397" y="276"/>
                                    </a:lnTo>
                                    <a:lnTo>
                                      <a:pt x="454" y="228"/>
                                    </a:lnTo>
                                    <a:lnTo>
                                      <a:pt x="515" y="185"/>
                                    </a:lnTo>
                                    <a:lnTo>
                                      <a:pt x="580" y="144"/>
                                    </a:lnTo>
                                    <a:lnTo>
                                      <a:pt x="648" y="107"/>
                                    </a:lnTo>
                                    <a:lnTo>
                                      <a:pt x="720" y="76"/>
                                    </a:lnTo>
                                    <a:lnTo>
                                      <a:pt x="796" y="50"/>
                                    </a:lnTo>
                                    <a:lnTo>
                                      <a:pt x="875" y="29"/>
                                    </a:lnTo>
                                    <a:lnTo>
                                      <a:pt x="957" y="13"/>
                                    </a:lnTo>
                                    <a:lnTo>
                                      <a:pt x="1044" y="3"/>
                                    </a:lnTo>
                                    <a:lnTo>
                                      <a:pt x="1133" y="0"/>
                                    </a:lnTo>
                                    <a:lnTo>
                                      <a:pt x="1134" y="1"/>
                                    </a:lnTo>
                                    <a:lnTo>
                                      <a:pt x="1137" y="7"/>
                                    </a:lnTo>
                                    <a:lnTo>
                                      <a:pt x="1143" y="14"/>
                                    </a:lnTo>
                                    <a:lnTo>
                                      <a:pt x="1152" y="25"/>
                                    </a:lnTo>
                                    <a:lnTo>
                                      <a:pt x="1164" y="39"/>
                                    </a:lnTo>
                                    <a:lnTo>
                                      <a:pt x="1178" y="54"/>
                                    </a:lnTo>
                                    <a:lnTo>
                                      <a:pt x="1197" y="72"/>
                                    </a:lnTo>
                                    <a:lnTo>
                                      <a:pt x="1218" y="90"/>
                                    </a:lnTo>
                                    <a:lnTo>
                                      <a:pt x="1244" y="110"/>
                                    </a:lnTo>
                                    <a:lnTo>
                                      <a:pt x="1271" y="131"/>
                                    </a:lnTo>
                                    <a:lnTo>
                                      <a:pt x="1304" y="153"/>
                                    </a:lnTo>
                                    <a:lnTo>
                                      <a:pt x="1341" y="174"/>
                                    </a:lnTo>
                                    <a:lnTo>
                                      <a:pt x="1383" y="196"/>
                                    </a:lnTo>
                                    <a:lnTo>
                                      <a:pt x="1427" y="219"/>
                                    </a:lnTo>
                                    <a:lnTo>
                                      <a:pt x="1477" y="240"/>
                                    </a:lnTo>
                                    <a:lnTo>
                                      <a:pt x="1532" y="259"/>
                                    </a:lnTo>
                                    <a:lnTo>
                                      <a:pt x="1591" y="278"/>
                                    </a:lnTo>
                                    <a:lnTo>
                                      <a:pt x="1656" y="296"/>
                                    </a:lnTo>
                                    <a:lnTo>
                                      <a:pt x="1726" y="310"/>
                                    </a:lnTo>
                                    <a:lnTo>
                                      <a:pt x="1800" y="325"/>
                                    </a:lnTo>
                                    <a:lnTo>
                                      <a:pt x="1880" y="335"/>
                                    </a:lnTo>
                                    <a:lnTo>
                                      <a:pt x="1966" y="343"/>
                                    </a:lnTo>
                                    <a:lnTo>
                                      <a:pt x="2059" y="348"/>
                                    </a:lnTo>
                                    <a:lnTo>
                                      <a:pt x="2158" y="350"/>
                                    </a:lnTo>
                                    <a:lnTo>
                                      <a:pt x="2254" y="348"/>
                                    </a:lnTo>
                                    <a:lnTo>
                                      <a:pt x="2347" y="343"/>
                                    </a:lnTo>
                                    <a:lnTo>
                                      <a:pt x="2434" y="335"/>
                                    </a:lnTo>
                                    <a:lnTo>
                                      <a:pt x="2514" y="325"/>
                                    </a:lnTo>
                                    <a:lnTo>
                                      <a:pt x="2588" y="310"/>
                                    </a:lnTo>
                                    <a:lnTo>
                                      <a:pt x="2658" y="296"/>
                                    </a:lnTo>
                                    <a:lnTo>
                                      <a:pt x="2723" y="278"/>
                                    </a:lnTo>
                                    <a:lnTo>
                                      <a:pt x="2782" y="259"/>
                                    </a:lnTo>
                                    <a:lnTo>
                                      <a:pt x="2837" y="240"/>
                                    </a:lnTo>
                                    <a:lnTo>
                                      <a:pt x="2887" y="219"/>
                                    </a:lnTo>
                                    <a:lnTo>
                                      <a:pt x="2931" y="196"/>
                                    </a:lnTo>
                                    <a:lnTo>
                                      <a:pt x="2973" y="174"/>
                                    </a:lnTo>
                                    <a:lnTo>
                                      <a:pt x="3010" y="153"/>
                                    </a:lnTo>
                                    <a:lnTo>
                                      <a:pt x="3043" y="131"/>
                                    </a:lnTo>
                                    <a:lnTo>
                                      <a:pt x="3070" y="110"/>
                                    </a:lnTo>
                                    <a:lnTo>
                                      <a:pt x="3096" y="90"/>
                                    </a:lnTo>
                                    <a:lnTo>
                                      <a:pt x="3117" y="72"/>
                                    </a:lnTo>
                                    <a:lnTo>
                                      <a:pt x="3136" y="54"/>
                                    </a:lnTo>
                                    <a:lnTo>
                                      <a:pt x="3150" y="39"/>
                                    </a:lnTo>
                                    <a:lnTo>
                                      <a:pt x="3162" y="25"/>
                                    </a:lnTo>
                                    <a:lnTo>
                                      <a:pt x="3171" y="14"/>
                                    </a:lnTo>
                                    <a:lnTo>
                                      <a:pt x="3177" y="7"/>
                                    </a:lnTo>
                                    <a:lnTo>
                                      <a:pt x="3180" y="1"/>
                                    </a:lnTo>
                                    <a:lnTo>
                                      <a:pt x="3181" y="0"/>
                                    </a:lnTo>
                                    <a:lnTo>
                                      <a:pt x="3270" y="3"/>
                                    </a:lnTo>
                                    <a:lnTo>
                                      <a:pt x="3357" y="13"/>
                                    </a:lnTo>
                                    <a:lnTo>
                                      <a:pt x="3439" y="29"/>
                                    </a:lnTo>
                                    <a:lnTo>
                                      <a:pt x="3518" y="50"/>
                                    </a:lnTo>
                                    <a:lnTo>
                                      <a:pt x="3594" y="76"/>
                                    </a:lnTo>
                                    <a:lnTo>
                                      <a:pt x="3666" y="107"/>
                                    </a:lnTo>
                                    <a:lnTo>
                                      <a:pt x="3734" y="144"/>
                                    </a:lnTo>
                                    <a:lnTo>
                                      <a:pt x="3799" y="185"/>
                                    </a:lnTo>
                                    <a:lnTo>
                                      <a:pt x="3859" y="228"/>
                                    </a:lnTo>
                                    <a:lnTo>
                                      <a:pt x="3917" y="276"/>
                                    </a:lnTo>
                                    <a:lnTo>
                                      <a:pt x="3971" y="327"/>
                                    </a:lnTo>
                                    <a:lnTo>
                                      <a:pt x="4020" y="381"/>
                                    </a:lnTo>
                                    <a:lnTo>
                                      <a:pt x="4068" y="436"/>
                                    </a:lnTo>
                                    <a:lnTo>
                                      <a:pt x="4109" y="494"/>
                                    </a:lnTo>
                                    <a:lnTo>
                                      <a:pt x="4147" y="554"/>
                                    </a:lnTo>
                                    <a:lnTo>
                                      <a:pt x="4183" y="616"/>
                                    </a:lnTo>
                                    <a:lnTo>
                                      <a:pt x="4213" y="677"/>
                                    </a:lnTo>
                                    <a:lnTo>
                                      <a:pt x="4239" y="739"/>
                                    </a:lnTo>
                                    <a:lnTo>
                                      <a:pt x="4263" y="801"/>
                                    </a:lnTo>
                                    <a:lnTo>
                                      <a:pt x="4281" y="864"/>
                                    </a:lnTo>
                                    <a:lnTo>
                                      <a:pt x="4295" y="926"/>
                                    </a:lnTo>
                                    <a:lnTo>
                                      <a:pt x="4306" y="987"/>
                                    </a:lnTo>
                                    <a:lnTo>
                                      <a:pt x="4312" y="1048"/>
                                    </a:lnTo>
                                    <a:lnTo>
                                      <a:pt x="4314" y="1105"/>
                                    </a:lnTo>
                                    <a:close/>
                                  </a:path>
                                </a:pathLst>
                              </a:custGeom>
                              <a:solidFill>
                                <a:srgbClr val="FFFFFF"/>
                              </a:solidFill>
                              <a:ln w="0">
                                <a:solidFill>
                                  <a:srgbClr val="FFFFFF"/>
                                </a:solidFill>
                                <a:prstDash val="solid"/>
                                <a:round/>
                              </a:ln>
                            </wps:spPr>
                            <wps:bodyPr rot="0" vert="horz" wrap="square" lIns="91440" tIns="45720" rIns="91440" bIns="45720" anchor="t" anchorCtr="0" upright="1">
                              <a:noAutofit/>
                            </wps:bodyPr>
                          </wps:wsp>
                          <wps:wsp>
                            <wps:cNvPr id="110" name="Freeform 36"/>
                            <wps:cNvSpPr/>
                            <wps:spPr bwMode="auto">
                              <a:xfrm>
                                <a:off x="80107" y="159780"/>
                                <a:ext cx="2263" cy="2530"/>
                              </a:xfrm>
                              <a:custGeom>
                                <a:avLst/>
                                <a:gdLst>
                                  <a:gd name="T0" fmla="*/ 1039 w 2263"/>
                                  <a:gd name="T1" fmla="*/ 4 h 2530"/>
                                  <a:gd name="T2" fmla="*/ 860 w 2263"/>
                                  <a:gd name="T3" fmla="*/ 36 h 2530"/>
                                  <a:gd name="T4" fmla="*/ 691 w 2263"/>
                                  <a:gd name="T5" fmla="*/ 99 h 2530"/>
                                  <a:gd name="T6" fmla="*/ 535 w 2263"/>
                                  <a:gd name="T7" fmla="*/ 190 h 2530"/>
                                  <a:gd name="T8" fmla="*/ 395 w 2263"/>
                                  <a:gd name="T9" fmla="*/ 305 h 2530"/>
                                  <a:gd name="T10" fmla="*/ 272 w 2263"/>
                                  <a:gd name="T11" fmla="*/ 441 h 2530"/>
                                  <a:gd name="T12" fmla="*/ 170 w 2263"/>
                                  <a:gd name="T13" fmla="*/ 598 h 2530"/>
                                  <a:gd name="T14" fmla="*/ 89 w 2263"/>
                                  <a:gd name="T15" fmla="*/ 772 h 2530"/>
                                  <a:gd name="T16" fmla="*/ 33 w 2263"/>
                                  <a:gd name="T17" fmla="*/ 961 h 2530"/>
                                  <a:gd name="T18" fmla="*/ 4 w 2263"/>
                                  <a:gd name="T19" fmla="*/ 1161 h 2530"/>
                                  <a:gd name="T20" fmla="*/ 4 w 2263"/>
                                  <a:gd name="T21" fmla="*/ 1368 h 2530"/>
                                  <a:gd name="T22" fmla="*/ 33 w 2263"/>
                                  <a:gd name="T23" fmla="*/ 1569 h 2530"/>
                                  <a:gd name="T24" fmla="*/ 89 w 2263"/>
                                  <a:gd name="T25" fmla="*/ 1757 h 2530"/>
                                  <a:gd name="T26" fmla="*/ 170 w 2263"/>
                                  <a:gd name="T27" fmla="*/ 1931 h 2530"/>
                                  <a:gd name="T28" fmla="*/ 272 w 2263"/>
                                  <a:gd name="T29" fmla="*/ 2088 h 2530"/>
                                  <a:gd name="T30" fmla="*/ 395 w 2263"/>
                                  <a:gd name="T31" fmla="*/ 2226 h 2530"/>
                                  <a:gd name="T32" fmla="*/ 535 w 2263"/>
                                  <a:gd name="T33" fmla="*/ 2341 h 2530"/>
                                  <a:gd name="T34" fmla="*/ 691 w 2263"/>
                                  <a:gd name="T35" fmla="*/ 2430 h 2530"/>
                                  <a:gd name="T36" fmla="*/ 860 w 2263"/>
                                  <a:gd name="T37" fmla="*/ 2493 h 2530"/>
                                  <a:gd name="T38" fmla="*/ 1039 w 2263"/>
                                  <a:gd name="T39" fmla="*/ 2526 h 2530"/>
                                  <a:gd name="T40" fmla="*/ 1225 w 2263"/>
                                  <a:gd name="T41" fmla="*/ 2526 h 2530"/>
                                  <a:gd name="T42" fmla="*/ 1403 w 2263"/>
                                  <a:gd name="T43" fmla="*/ 2493 h 2530"/>
                                  <a:gd name="T44" fmla="*/ 1572 w 2263"/>
                                  <a:gd name="T45" fmla="*/ 2430 h 2530"/>
                                  <a:gd name="T46" fmla="*/ 1728 w 2263"/>
                                  <a:gd name="T47" fmla="*/ 2341 h 2530"/>
                                  <a:gd name="T48" fmla="*/ 1868 w 2263"/>
                                  <a:gd name="T49" fmla="*/ 2226 h 2530"/>
                                  <a:gd name="T50" fmla="*/ 1991 w 2263"/>
                                  <a:gd name="T51" fmla="*/ 2088 h 2530"/>
                                  <a:gd name="T52" fmla="*/ 2093 w 2263"/>
                                  <a:gd name="T53" fmla="*/ 1931 h 2530"/>
                                  <a:gd name="T54" fmla="*/ 2174 w 2263"/>
                                  <a:gd name="T55" fmla="*/ 1757 h 2530"/>
                                  <a:gd name="T56" fmla="*/ 2231 w 2263"/>
                                  <a:gd name="T57" fmla="*/ 1569 h 2530"/>
                                  <a:gd name="T58" fmla="*/ 2259 w 2263"/>
                                  <a:gd name="T59" fmla="*/ 1368 h 2530"/>
                                  <a:gd name="T60" fmla="*/ 2259 w 2263"/>
                                  <a:gd name="T61" fmla="*/ 1161 h 2530"/>
                                  <a:gd name="T62" fmla="*/ 2231 w 2263"/>
                                  <a:gd name="T63" fmla="*/ 961 h 2530"/>
                                  <a:gd name="T64" fmla="*/ 2174 w 2263"/>
                                  <a:gd name="T65" fmla="*/ 772 h 2530"/>
                                  <a:gd name="T66" fmla="*/ 2093 w 2263"/>
                                  <a:gd name="T67" fmla="*/ 598 h 2530"/>
                                  <a:gd name="T68" fmla="*/ 1991 w 2263"/>
                                  <a:gd name="T69" fmla="*/ 441 h 2530"/>
                                  <a:gd name="T70" fmla="*/ 1868 w 2263"/>
                                  <a:gd name="T71" fmla="*/ 305 h 2530"/>
                                  <a:gd name="T72" fmla="*/ 1728 w 2263"/>
                                  <a:gd name="T73" fmla="*/ 190 h 2530"/>
                                  <a:gd name="T74" fmla="*/ 1572 w 2263"/>
                                  <a:gd name="T75" fmla="*/ 99 h 2530"/>
                                  <a:gd name="T76" fmla="*/ 1403 w 2263"/>
                                  <a:gd name="T77" fmla="*/ 36 h 2530"/>
                                  <a:gd name="T78" fmla="*/ 1225 w 2263"/>
                                  <a:gd name="T79" fmla="*/ 4 h 2530"/>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2263" h="2530">
                                    <a:moveTo>
                                      <a:pt x="1132" y="0"/>
                                    </a:moveTo>
                                    <a:lnTo>
                                      <a:pt x="1039" y="4"/>
                                    </a:lnTo>
                                    <a:lnTo>
                                      <a:pt x="948" y="17"/>
                                    </a:lnTo>
                                    <a:lnTo>
                                      <a:pt x="860" y="36"/>
                                    </a:lnTo>
                                    <a:lnTo>
                                      <a:pt x="773" y="64"/>
                                    </a:lnTo>
                                    <a:lnTo>
                                      <a:pt x="691" y="99"/>
                                    </a:lnTo>
                                    <a:lnTo>
                                      <a:pt x="611" y="141"/>
                                    </a:lnTo>
                                    <a:lnTo>
                                      <a:pt x="535" y="190"/>
                                    </a:lnTo>
                                    <a:lnTo>
                                      <a:pt x="463" y="243"/>
                                    </a:lnTo>
                                    <a:lnTo>
                                      <a:pt x="395" y="305"/>
                                    </a:lnTo>
                                    <a:lnTo>
                                      <a:pt x="331" y="370"/>
                                    </a:lnTo>
                                    <a:lnTo>
                                      <a:pt x="272" y="441"/>
                                    </a:lnTo>
                                    <a:lnTo>
                                      <a:pt x="218" y="518"/>
                                    </a:lnTo>
                                    <a:lnTo>
                                      <a:pt x="170" y="598"/>
                                    </a:lnTo>
                                    <a:lnTo>
                                      <a:pt x="127" y="683"/>
                                    </a:lnTo>
                                    <a:lnTo>
                                      <a:pt x="89" y="772"/>
                                    </a:lnTo>
                                    <a:lnTo>
                                      <a:pt x="57" y="865"/>
                                    </a:lnTo>
                                    <a:lnTo>
                                      <a:pt x="33" y="961"/>
                                    </a:lnTo>
                                    <a:lnTo>
                                      <a:pt x="16" y="1059"/>
                                    </a:lnTo>
                                    <a:lnTo>
                                      <a:pt x="4" y="1161"/>
                                    </a:lnTo>
                                    <a:lnTo>
                                      <a:pt x="0" y="1265"/>
                                    </a:lnTo>
                                    <a:lnTo>
                                      <a:pt x="4" y="1368"/>
                                    </a:lnTo>
                                    <a:lnTo>
                                      <a:pt x="16" y="1470"/>
                                    </a:lnTo>
                                    <a:lnTo>
                                      <a:pt x="33" y="1569"/>
                                    </a:lnTo>
                                    <a:lnTo>
                                      <a:pt x="57" y="1665"/>
                                    </a:lnTo>
                                    <a:lnTo>
                                      <a:pt x="89" y="1757"/>
                                    </a:lnTo>
                                    <a:lnTo>
                                      <a:pt x="127" y="1846"/>
                                    </a:lnTo>
                                    <a:lnTo>
                                      <a:pt x="170" y="1931"/>
                                    </a:lnTo>
                                    <a:lnTo>
                                      <a:pt x="218" y="2012"/>
                                    </a:lnTo>
                                    <a:lnTo>
                                      <a:pt x="272" y="2088"/>
                                    </a:lnTo>
                                    <a:lnTo>
                                      <a:pt x="331" y="2159"/>
                                    </a:lnTo>
                                    <a:lnTo>
                                      <a:pt x="395" y="2226"/>
                                    </a:lnTo>
                                    <a:lnTo>
                                      <a:pt x="463" y="2286"/>
                                    </a:lnTo>
                                    <a:lnTo>
                                      <a:pt x="535" y="2341"/>
                                    </a:lnTo>
                                    <a:lnTo>
                                      <a:pt x="611" y="2390"/>
                                    </a:lnTo>
                                    <a:lnTo>
                                      <a:pt x="691" y="2430"/>
                                    </a:lnTo>
                                    <a:lnTo>
                                      <a:pt x="773" y="2466"/>
                                    </a:lnTo>
                                    <a:lnTo>
                                      <a:pt x="860" y="2493"/>
                                    </a:lnTo>
                                    <a:lnTo>
                                      <a:pt x="948" y="2514"/>
                                    </a:lnTo>
                                    <a:lnTo>
                                      <a:pt x="1039" y="2526"/>
                                    </a:lnTo>
                                    <a:lnTo>
                                      <a:pt x="1132" y="2530"/>
                                    </a:lnTo>
                                    <a:lnTo>
                                      <a:pt x="1225" y="2526"/>
                                    </a:lnTo>
                                    <a:lnTo>
                                      <a:pt x="1315" y="2514"/>
                                    </a:lnTo>
                                    <a:lnTo>
                                      <a:pt x="1403" y="2493"/>
                                    </a:lnTo>
                                    <a:lnTo>
                                      <a:pt x="1490" y="2466"/>
                                    </a:lnTo>
                                    <a:lnTo>
                                      <a:pt x="1572" y="2430"/>
                                    </a:lnTo>
                                    <a:lnTo>
                                      <a:pt x="1652" y="2390"/>
                                    </a:lnTo>
                                    <a:lnTo>
                                      <a:pt x="1728" y="2341"/>
                                    </a:lnTo>
                                    <a:lnTo>
                                      <a:pt x="1800" y="2286"/>
                                    </a:lnTo>
                                    <a:lnTo>
                                      <a:pt x="1868" y="2226"/>
                                    </a:lnTo>
                                    <a:lnTo>
                                      <a:pt x="1932" y="2159"/>
                                    </a:lnTo>
                                    <a:lnTo>
                                      <a:pt x="1991" y="2088"/>
                                    </a:lnTo>
                                    <a:lnTo>
                                      <a:pt x="2045" y="2012"/>
                                    </a:lnTo>
                                    <a:lnTo>
                                      <a:pt x="2093" y="1931"/>
                                    </a:lnTo>
                                    <a:lnTo>
                                      <a:pt x="2136" y="1846"/>
                                    </a:lnTo>
                                    <a:lnTo>
                                      <a:pt x="2174" y="1757"/>
                                    </a:lnTo>
                                    <a:lnTo>
                                      <a:pt x="2206" y="1665"/>
                                    </a:lnTo>
                                    <a:lnTo>
                                      <a:pt x="2231" y="1569"/>
                                    </a:lnTo>
                                    <a:lnTo>
                                      <a:pt x="2249" y="1470"/>
                                    </a:lnTo>
                                    <a:lnTo>
                                      <a:pt x="2259" y="1368"/>
                                    </a:lnTo>
                                    <a:lnTo>
                                      <a:pt x="2263" y="1265"/>
                                    </a:lnTo>
                                    <a:lnTo>
                                      <a:pt x="2259" y="1161"/>
                                    </a:lnTo>
                                    <a:lnTo>
                                      <a:pt x="2249" y="1059"/>
                                    </a:lnTo>
                                    <a:lnTo>
                                      <a:pt x="2231" y="961"/>
                                    </a:lnTo>
                                    <a:lnTo>
                                      <a:pt x="2206" y="865"/>
                                    </a:lnTo>
                                    <a:lnTo>
                                      <a:pt x="2174" y="772"/>
                                    </a:lnTo>
                                    <a:lnTo>
                                      <a:pt x="2136" y="683"/>
                                    </a:lnTo>
                                    <a:lnTo>
                                      <a:pt x="2093" y="598"/>
                                    </a:lnTo>
                                    <a:lnTo>
                                      <a:pt x="2045" y="518"/>
                                    </a:lnTo>
                                    <a:lnTo>
                                      <a:pt x="1991" y="441"/>
                                    </a:lnTo>
                                    <a:lnTo>
                                      <a:pt x="1932" y="370"/>
                                    </a:lnTo>
                                    <a:lnTo>
                                      <a:pt x="1868" y="305"/>
                                    </a:lnTo>
                                    <a:lnTo>
                                      <a:pt x="1800" y="243"/>
                                    </a:lnTo>
                                    <a:lnTo>
                                      <a:pt x="1728" y="190"/>
                                    </a:lnTo>
                                    <a:lnTo>
                                      <a:pt x="1652" y="141"/>
                                    </a:lnTo>
                                    <a:lnTo>
                                      <a:pt x="1572" y="99"/>
                                    </a:lnTo>
                                    <a:lnTo>
                                      <a:pt x="1490" y="64"/>
                                    </a:lnTo>
                                    <a:lnTo>
                                      <a:pt x="1403" y="36"/>
                                    </a:lnTo>
                                    <a:lnTo>
                                      <a:pt x="1315" y="17"/>
                                    </a:lnTo>
                                    <a:lnTo>
                                      <a:pt x="1225" y="4"/>
                                    </a:lnTo>
                                    <a:lnTo>
                                      <a:pt x="1132" y="0"/>
                                    </a:lnTo>
                                    <a:close/>
                                  </a:path>
                                </a:pathLst>
                              </a:custGeom>
                              <a:solidFill>
                                <a:srgbClr val="FFFFFF"/>
                              </a:solidFill>
                              <a:ln w="0">
                                <a:solidFill>
                                  <a:srgbClr val="FFFFFF"/>
                                </a:solidFill>
                                <a:prstDash val="solid"/>
                                <a:round/>
                              </a:ln>
                            </wps:spPr>
                            <wps:bodyPr rot="0" vert="horz" wrap="square" lIns="91440" tIns="45720" rIns="91440" bIns="45720" anchor="t" anchorCtr="0" upright="1">
                              <a:noAutofit/>
                            </wps:bodyPr>
                          </wps:wsp>
                        </wpg:grpSp>
                      </wpg:grpSp>
                      <wps:wsp>
                        <wps:cNvPr id="111" name="文本框 5"/>
                        <wps:cNvSpPr txBox="1">
                          <a:spLocks noChangeArrowheads="1"/>
                        </wps:cNvSpPr>
                        <wps:spPr bwMode="auto">
                          <a:xfrm>
                            <a:off x="203200" y="381000"/>
                            <a:ext cx="2322899" cy="442595"/>
                          </a:xfrm>
                          <a:prstGeom prst="rect">
                            <a:avLst/>
                          </a:prstGeom>
                          <a:noFill/>
                          <a:ln>
                            <a:noFill/>
                          </a:ln>
                        </wps:spPr>
                        <wps:txbx>
                          <w:txbxContent>
                            <w:p>
                              <w:pPr>
                                <w:pStyle w:val="4"/>
                                <w:kinsoku w:val="0"/>
                                <w:overflowPunct w:val="0"/>
                                <w:spacing w:before="0" w:beforeAutospacing="0" w:after="0" w:afterAutospacing="0" w:line="408" w:lineRule="auto"/>
                                <w:jc w:val="both"/>
                                <w:textAlignment w:val="baseline"/>
                                <w:rPr>
                                  <w:color w:val="3B3838"/>
                                  <w:sz w:val="21"/>
                                </w:rPr>
                              </w:pPr>
                              <w:r>
                                <w:rPr>
                                  <w:rFonts w:hint="eastAsia" w:ascii="微软雅黑" w:hAnsi="微软雅黑" w:eastAsia="微软雅黑" w:cs="Times New Roman"/>
                                  <w:color w:val="3B3838"/>
                                  <w:kern w:val="24"/>
                                  <w:sz w:val="21"/>
                                </w:rPr>
                                <w:t>电话：</w:t>
                              </w:r>
                              <w:r>
                                <w:rPr>
                                  <w:rFonts w:ascii="微软雅黑" w:hAnsi="微软雅黑" w:eastAsia="微软雅黑" w:cs="Times New Roman"/>
                                  <w:color w:val="3B3838"/>
                                  <w:kern w:val="24"/>
                                  <w:sz w:val="21"/>
                                </w:rPr>
                                <w:t>19012121212</w:t>
                              </w:r>
                            </w:p>
                          </w:txbxContent>
                        </wps:txbx>
                        <wps:bodyPr rot="0" vert="horz" wrap="square" lIns="91439" tIns="45719" rIns="91439" bIns="45719" anchor="t" anchorCtr="0" upright="1">
                          <a:noAutofit/>
                        </wps:bodyPr>
                      </wps:wsp>
                      <wpg:grpSp>
                        <wpg:cNvPr id="112" name="组合 97"/>
                        <wpg:cNvGrpSpPr/>
                        <wpg:grpSpPr>
                          <a:xfrm>
                            <a:off x="5080" y="513080"/>
                            <a:ext cx="215900" cy="215900"/>
                            <a:chOff x="0" y="584036"/>
                            <a:chExt cx="216242" cy="216429"/>
                          </a:xfrm>
                        </wpg:grpSpPr>
                        <wps:wsp>
                          <wps:cNvPr id="113" name="椭圆 98"/>
                          <wps:cNvSpPr>
                            <a:spLocks noChangeArrowheads="1"/>
                          </wps:cNvSpPr>
                          <wps:spPr bwMode="auto">
                            <a:xfrm>
                              <a:off x="0" y="584036"/>
                              <a:ext cx="216242" cy="216429"/>
                            </a:xfrm>
                            <a:prstGeom prst="ellipse">
                              <a:avLst/>
                            </a:prstGeom>
                            <a:solidFill>
                              <a:srgbClr val="3DB1D8"/>
                            </a:solidFill>
                            <a:ln w="12700" algn="ctr">
                              <a:solidFill>
                                <a:srgbClr val="FFFFFF"/>
                              </a:solidFill>
                              <a:miter lim="800000"/>
                            </a:ln>
                          </wps:spPr>
                          <wps:bodyPr rot="0" vert="horz" wrap="square" lIns="91440" tIns="45720" rIns="91440" bIns="45720" anchor="ctr" anchorCtr="0" upright="1">
                            <a:noAutofit/>
                          </wps:bodyPr>
                        </wps:wsp>
                        <wps:wsp>
                          <wps:cNvPr id="114" name="KSO_Shape"/>
                          <wps:cNvSpPr/>
                          <wps:spPr bwMode="auto">
                            <a:xfrm>
                              <a:off x="64138" y="646524"/>
                              <a:ext cx="93705" cy="108214"/>
                            </a:xfrm>
                            <a:custGeom>
                              <a:avLst/>
                              <a:gdLst>
                                <a:gd name="T0" fmla="*/ 154 w 1978606"/>
                                <a:gd name="T1" fmla="*/ 0 h 3092264"/>
                                <a:gd name="T2" fmla="*/ 182 w 1978606"/>
                                <a:gd name="T3" fmla="*/ 10 h 3092264"/>
                                <a:gd name="T4" fmla="*/ 222 w 1978606"/>
                                <a:gd name="T5" fmla="*/ 57 h 3092264"/>
                                <a:gd name="T6" fmla="*/ 210 w 1978606"/>
                                <a:gd name="T7" fmla="*/ 71 h 3092264"/>
                                <a:gd name="T8" fmla="*/ 142 w 1978606"/>
                                <a:gd name="T9" fmla="*/ 84 h 3092264"/>
                                <a:gd name="T10" fmla="*/ 273 w 1978606"/>
                                <a:gd name="T11" fmla="*/ 185 h 3092264"/>
                                <a:gd name="T12" fmla="*/ 340 w 1978606"/>
                                <a:gd name="T13" fmla="*/ 172 h 3092264"/>
                                <a:gd name="T14" fmla="*/ 380 w 1978606"/>
                                <a:gd name="T15" fmla="*/ 174 h 3092264"/>
                                <a:gd name="T16" fmla="*/ 488 w 1978606"/>
                                <a:gd name="T17" fmla="*/ 210 h 3092264"/>
                                <a:gd name="T18" fmla="*/ 493 w 1978606"/>
                                <a:gd name="T19" fmla="*/ 223 h 3092264"/>
                                <a:gd name="T20" fmla="*/ 431 w 1978606"/>
                                <a:gd name="T21" fmla="*/ 256 h 3092264"/>
                                <a:gd name="T22" fmla="*/ 374 w 1978606"/>
                                <a:gd name="T23" fmla="*/ 259 h 3092264"/>
                                <a:gd name="T24" fmla="*/ 1 w 1978606"/>
                                <a:gd name="T25" fmla="*/ 15 h 3092264"/>
                                <a:gd name="T26" fmla="*/ 40 w 1978606"/>
                                <a:gd name="T27" fmla="*/ 4 h 3092264"/>
                                <a:gd name="T28" fmla="*/ 154 w 1978606"/>
                                <a:gd name="T29" fmla="*/ 0 h 3092264"/>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78606" h="3092264">
                                  <a:moveTo>
                                    <a:pt x="608252" y="0"/>
                                  </a:moveTo>
                                  <a:cubicBezTo>
                                    <a:pt x="675547" y="0"/>
                                    <a:pt x="697978" y="44800"/>
                                    <a:pt x="720410" y="112000"/>
                                  </a:cubicBezTo>
                                  <a:cubicBezTo>
                                    <a:pt x="787705" y="291200"/>
                                    <a:pt x="832568" y="492800"/>
                                    <a:pt x="877432" y="672000"/>
                                  </a:cubicBezTo>
                                  <a:cubicBezTo>
                                    <a:pt x="899864" y="761601"/>
                                    <a:pt x="877432" y="806401"/>
                                    <a:pt x="832568" y="828801"/>
                                  </a:cubicBezTo>
                                  <a:cubicBezTo>
                                    <a:pt x="742842" y="896001"/>
                                    <a:pt x="653115" y="940801"/>
                                    <a:pt x="563388" y="985601"/>
                                  </a:cubicBezTo>
                                  <a:cubicBezTo>
                                    <a:pt x="563388" y="1388801"/>
                                    <a:pt x="675547" y="1747202"/>
                                    <a:pt x="1079317" y="2172802"/>
                                  </a:cubicBezTo>
                                  <a:cubicBezTo>
                                    <a:pt x="1169044" y="2105602"/>
                                    <a:pt x="1270188" y="2055228"/>
                                    <a:pt x="1337349" y="2010428"/>
                                  </a:cubicBezTo>
                                  <a:cubicBezTo>
                                    <a:pt x="1404510" y="1965628"/>
                                    <a:pt x="1454947" y="1993602"/>
                                    <a:pt x="1505519" y="2038402"/>
                                  </a:cubicBezTo>
                                  <a:cubicBezTo>
                                    <a:pt x="1640109" y="2172802"/>
                                    <a:pt x="1797131" y="2307202"/>
                                    <a:pt x="1931721" y="2464003"/>
                                  </a:cubicBezTo>
                                  <a:cubicBezTo>
                                    <a:pt x="1976584" y="2508803"/>
                                    <a:pt x="1999016" y="2576003"/>
                                    <a:pt x="1954153" y="2620803"/>
                                  </a:cubicBezTo>
                                  <a:cubicBezTo>
                                    <a:pt x="1864426" y="2755203"/>
                                    <a:pt x="1797131" y="2867203"/>
                                    <a:pt x="1707404" y="3001603"/>
                                  </a:cubicBezTo>
                                  <a:cubicBezTo>
                                    <a:pt x="1640109" y="3113603"/>
                                    <a:pt x="1572814" y="3113603"/>
                                    <a:pt x="1483087" y="3046403"/>
                                  </a:cubicBezTo>
                                  <a:cubicBezTo>
                                    <a:pt x="496093" y="2329602"/>
                                    <a:pt x="-42267" y="1568002"/>
                                    <a:pt x="2596" y="179200"/>
                                  </a:cubicBezTo>
                                  <a:cubicBezTo>
                                    <a:pt x="2596" y="89600"/>
                                    <a:pt x="25028" y="44800"/>
                                    <a:pt x="159618" y="44800"/>
                                  </a:cubicBezTo>
                                  <a:cubicBezTo>
                                    <a:pt x="294208" y="22400"/>
                                    <a:pt x="451230" y="0"/>
                                    <a:pt x="608252" y="0"/>
                                  </a:cubicBezTo>
                                  <a:close/>
                                </a:path>
                              </a:pathLst>
                            </a:custGeom>
                            <a:noFill/>
                            <a:ln w="12700" cap="flat" cmpd="sng" algn="ctr">
                              <a:solidFill>
                                <a:srgbClr val="FFFFFF"/>
                              </a:solidFill>
                              <a:prstDash val="solid"/>
                              <a:miter lim="800000"/>
                            </a:ln>
                          </wps:spPr>
                          <wps:bodyPr rot="0" vert="horz" wrap="square" lIns="91440" tIns="45720" rIns="91440" bIns="45720" anchor="ctr" anchorCtr="0" upright="1">
                            <a:noAutofit/>
                          </wps:bodyPr>
                        </wps:wsp>
                      </wpg:grpSp>
                      <wps:wsp>
                        <wps:cNvPr id="115" name="文本框 5"/>
                        <wps:cNvSpPr txBox="1">
                          <a:spLocks noChangeArrowheads="1"/>
                        </wps:cNvSpPr>
                        <wps:spPr bwMode="auto">
                          <a:xfrm>
                            <a:off x="203200" y="762000"/>
                            <a:ext cx="2322899" cy="442595"/>
                          </a:xfrm>
                          <a:prstGeom prst="rect">
                            <a:avLst/>
                          </a:prstGeom>
                          <a:noFill/>
                          <a:ln>
                            <a:noFill/>
                          </a:ln>
                        </wps:spPr>
                        <wps:txbx>
                          <w:txbxContent>
                            <w:p>
                              <w:pPr>
                                <w:pStyle w:val="4"/>
                                <w:kinsoku w:val="0"/>
                                <w:overflowPunct w:val="0"/>
                                <w:spacing w:before="0" w:beforeAutospacing="0" w:after="0" w:afterAutospacing="0" w:line="408" w:lineRule="auto"/>
                                <w:jc w:val="both"/>
                                <w:textAlignment w:val="baseline"/>
                                <w:rPr>
                                  <w:color w:val="3B3838"/>
                                  <w:sz w:val="21"/>
                                </w:rPr>
                              </w:pPr>
                              <w:r>
                                <w:rPr>
                                  <w:rFonts w:hint="eastAsia" w:ascii="微软雅黑" w:hAnsi="微软雅黑" w:eastAsia="微软雅黑" w:cs="Times New Roman"/>
                                  <w:color w:val="3B3838"/>
                                  <w:kern w:val="24"/>
                                  <w:sz w:val="21"/>
                                </w:rPr>
                                <w:t>邮箱：1234567@qq.com</w:t>
                              </w:r>
                            </w:p>
                          </w:txbxContent>
                        </wps:txbx>
                        <wps:bodyPr rot="0" vert="horz" wrap="square" lIns="91439" tIns="45719" rIns="91439" bIns="45719" anchor="t" anchorCtr="0" upright="1">
                          <a:noAutofit/>
                        </wps:bodyPr>
                      </wps:wsp>
                      <wpg:grpSp>
                        <wpg:cNvPr id="116" name="组合 102"/>
                        <wpg:cNvGrpSpPr/>
                        <wpg:grpSpPr>
                          <a:xfrm>
                            <a:off x="5080" y="899160"/>
                            <a:ext cx="215900" cy="215900"/>
                            <a:chOff x="0" y="1110007"/>
                            <a:chExt cx="216000" cy="216775"/>
                          </a:xfrm>
                        </wpg:grpSpPr>
                        <wps:wsp>
                          <wps:cNvPr id="117" name="椭圆 103"/>
                          <wps:cNvSpPr>
                            <a:spLocks noChangeArrowheads="1"/>
                          </wps:cNvSpPr>
                          <wps:spPr bwMode="auto">
                            <a:xfrm>
                              <a:off x="0" y="1110007"/>
                              <a:ext cx="216000" cy="216775"/>
                            </a:xfrm>
                            <a:prstGeom prst="ellipse">
                              <a:avLst/>
                            </a:prstGeom>
                            <a:solidFill>
                              <a:srgbClr val="3DB1D8"/>
                            </a:solidFill>
                            <a:ln w="12700" algn="ctr">
                              <a:solidFill>
                                <a:srgbClr val="FFFFFF"/>
                              </a:solidFill>
                              <a:miter lim="800000"/>
                            </a:ln>
                          </wps:spPr>
                          <wps:bodyPr rot="0" vert="horz" wrap="square" lIns="91440" tIns="45720" rIns="91440" bIns="45720" anchor="ctr" anchorCtr="0" upright="1">
                            <a:noAutofit/>
                          </wps:bodyPr>
                        </wps:wsp>
                        <wps:wsp>
                          <wps:cNvPr id="118" name="Freeform 30"/>
                          <wps:cNvSpPr>
                            <a:spLocks noEditPoints="1"/>
                          </wps:cNvSpPr>
                          <wps:spPr bwMode="auto">
                            <a:xfrm>
                              <a:off x="59712" y="1185431"/>
                              <a:ext cx="108000" cy="72258"/>
                            </a:xfrm>
                            <a:custGeom>
                              <a:avLst/>
                              <a:gdLst>
                                <a:gd name="T0" fmla="*/ 33469917 w 4306"/>
                                <a:gd name="T1" fmla="*/ 0 h 2922"/>
                                <a:gd name="T2" fmla="*/ 23893784 w 4306"/>
                                <a:gd name="T3" fmla="*/ 1619771 h 2922"/>
                                <a:gd name="T4" fmla="*/ 15246987 w 4306"/>
                                <a:gd name="T5" fmla="*/ 5873423 h 2922"/>
                                <a:gd name="T6" fmla="*/ 8274365 w 4306"/>
                                <a:gd name="T7" fmla="*/ 12557214 h 2922"/>
                                <a:gd name="T8" fmla="*/ 3254397 w 4306"/>
                                <a:gd name="T9" fmla="*/ 21062663 h 2922"/>
                                <a:gd name="T10" fmla="*/ 371579 w 4306"/>
                                <a:gd name="T11" fmla="*/ 31189738 h 2922"/>
                                <a:gd name="T12" fmla="*/ 0 w 4306"/>
                                <a:gd name="T13" fmla="*/ 259439382 h 2922"/>
                                <a:gd name="T14" fmla="*/ 1487119 w 4306"/>
                                <a:gd name="T15" fmla="*/ 270072584 h 2922"/>
                                <a:gd name="T16" fmla="*/ 5392400 w 4306"/>
                                <a:gd name="T17" fmla="*/ 279287902 h 2922"/>
                                <a:gd name="T18" fmla="*/ 11621036 w 4306"/>
                                <a:gd name="T19" fmla="*/ 286983923 h 2922"/>
                                <a:gd name="T20" fmla="*/ 19430745 w 4306"/>
                                <a:gd name="T21" fmla="*/ 292553131 h 2922"/>
                                <a:gd name="T22" fmla="*/ 28635300 w 4306"/>
                                <a:gd name="T23" fmla="*/ 295490312 h 2922"/>
                                <a:gd name="T24" fmla="*/ 366863961 w 4306"/>
                                <a:gd name="T25" fmla="*/ 295895026 h 2922"/>
                                <a:gd name="T26" fmla="*/ 376626298 w 4306"/>
                                <a:gd name="T27" fmla="*/ 294477142 h 2922"/>
                                <a:gd name="T28" fmla="*/ 385086892 w 4306"/>
                                <a:gd name="T29" fmla="*/ 290021603 h 2922"/>
                                <a:gd name="T30" fmla="*/ 392152615 w 4306"/>
                                <a:gd name="T31" fmla="*/ 283439226 h 2922"/>
                                <a:gd name="T32" fmla="*/ 397265710 w 4306"/>
                                <a:gd name="T33" fmla="*/ 274832363 h 2922"/>
                                <a:gd name="T34" fmla="*/ 400054573 w 4306"/>
                                <a:gd name="T35" fmla="*/ 264908091 h 2922"/>
                                <a:gd name="T36" fmla="*/ 400333878 w 4306"/>
                                <a:gd name="T37" fmla="*/ 36657532 h 2922"/>
                                <a:gd name="T38" fmla="*/ 399032135 w 4306"/>
                                <a:gd name="T39" fmla="*/ 26025244 h 2922"/>
                                <a:gd name="T40" fmla="*/ 394941503 w 4306"/>
                                <a:gd name="T41" fmla="*/ 16708537 h 2922"/>
                                <a:gd name="T42" fmla="*/ 388898218 w 4306"/>
                                <a:gd name="T43" fmla="*/ 9012492 h 2922"/>
                                <a:gd name="T44" fmla="*/ 380996260 w 4306"/>
                                <a:gd name="T45" fmla="*/ 3443284 h 2922"/>
                                <a:gd name="T46" fmla="*/ 371884782 w 4306"/>
                                <a:gd name="T47" fmla="*/ 404714 h 2922"/>
                                <a:gd name="T48" fmla="*/ 358868901 w 4306"/>
                                <a:gd name="T49" fmla="*/ 26126658 h 2922"/>
                                <a:gd name="T50" fmla="*/ 221829617 w 4306"/>
                                <a:gd name="T51" fmla="*/ 158681189 h 2922"/>
                                <a:gd name="T52" fmla="*/ 214113010 w 4306"/>
                                <a:gd name="T53" fmla="*/ 165061655 h 2922"/>
                                <a:gd name="T54" fmla="*/ 207697343 w 4306"/>
                                <a:gd name="T55" fmla="*/ 169212978 h 2922"/>
                                <a:gd name="T56" fmla="*/ 202398045 w 4306"/>
                                <a:gd name="T57" fmla="*/ 171339817 h 2922"/>
                                <a:gd name="T58" fmla="*/ 198028935 w 4306"/>
                                <a:gd name="T59" fmla="*/ 171339817 h 2922"/>
                                <a:gd name="T60" fmla="*/ 192729662 w 4306"/>
                                <a:gd name="T61" fmla="*/ 169212978 h 2922"/>
                                <a:gd name="T62" fmla="*/ 186220869 w 4306"/>
                                <a:gd name="T63" fmla="*/ 165061655 h 2922"/>
                                <a:gd name="T64" fmla="*/ 178690464 w 4306"/>
                                <a:gd name="T65" fmla="*/ 158681189 h 2922"/>
                                <a:gd name="T66" fmla="*/ 41558079 w 4306"/>
                                <a:gd name="T67" fmla="*/ 26126658 h 2922"/>
                                <a:gd name="T68" fmla="*/ 25009324 w 4306"/>
                                <a:gd name="T69" fmla="*/ 251338646 h 2922"/>
                                <a:gd name="T70" fmla="*/ 128764894 w 4306"/>
                                <a:gd name="T71" fmla="*/ 149263984 h 2922"/>
                                <a:gd name="T72" fmla="*/ 42395167 w 4306"/>
                                <a:gd name="T73" fmla="*/ 269768368 h 2922"/>
                                <a:gd name="T74" fmla="*/ 163721930 w 4306"/>
                                <a:gd name="T75" fmla="*/ 185212561 h 2922"/>
                                <a:gd name="T76" fmla="*/ 172740307 w 4306"/>
                                <a:gd name="T77" fmla="*/ 192099154 h 2922"/>
                                <a:gd name="T78" fmla="*/ 182967300 w 4306"/>
                                <a:gd name="T79" fmla="*/ 196959432 h 2922"/>
                                <a:gd name="T80" fmla="*/ 194123680 w 4306"/>
                                <a:gd name="T81" fmla="*/ 199187659 h 2922"/>
                                <a:gd name="T82" fmla="*/ 206210224 w 4306"/>
                                <a:gd name="T83" fmla="*/ 199187659 h 2922"/>
                                <a:gd name="T84" fmla="*/ 217552782 w 4306"/>
                                <a:gd name="T85" fmla="*/ 196959432 h 2922"/>
                                <a:gd name="T86" fmla="*/ 227779800 w 4306"/>
                                <a:gd name="T87" fmla="*/ 192099154 h 2922"/>
                                <a:gd name="T88" fmla="*/ 236797299 w 4306"/>
                                <a:gd name="T89" fmla="*/ 185212561 h 2922"/>
                                <a:gd name="T90" fmla="*/ 358124915 w 4306"/>
                                <a:gd name="T91" fmla="*/ 269768368 h 2922"/>
                                <a:gd name="T92" fmla="*/ 375510758 w 4306"/>
                                <a:gd name="T93" fmla="*/ 251338646 h 2922"/>
                                <a:gd name="T94" fmla="*/ 375510758 w 4306"/>
                                <a:gd name="T95" fmla="*/ 49923675 h 2922"/>
                                <a:gd name="T96" fmla="*/ 375510758 w 4306"/>
                                <a:gd name="T97" fmla="*/ 251338646 h 2922"/>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4306" h="2922">
                                  <a:moveTo>
                                    <a:pt x="3946" y="0"/>
                                  </a:moveTo>
                                  <a:lnTo>
                                    <a:pt x="360" y="0"/>
                                  </a:lnTo>
                                  <a:lnTo>
                                    <a:pt x="308" y="4"/>
                                  </a:lnTo>
                                  <a:lnTo>
                                    <a:pt x="257" y="16"/>
                                  </a:lnTo>
                                  <a:lnTo>
                                    <a:pt x="209" y="34"/>
                                  </a:lnTo>
                                  <a:lnTo>
                                    <a:pt x="164" y="58"/>
                                  </a:lnTo>
                                  <a:lnTo>
                                    <a:pt x="125" y="89"/>
                                  </a:lnTo>
                                  <a:lnTo>
                                    <a:pt x="89" y="124"/>
                                  </a:lnTo>
                                  <a:lnTo>
                                    <a:pt x="58" y="165"/>
                                  </a:lnTo>
                                  <a:lnTo>
                                    <a:pt x="35" y="208"/>
                                  </a:lnTo>
                                  <a:lnTo>
                                    <a:pt x="16" y="257"/>
                                  </a:lnTo>
                                  <a:lnTo>
                                    <a:pt x="4" y="308"/>
                                  </a:lnTo>
                                  <a:lnTo>
                                    <a:pt x="0" y="362"/>
                                  </a:lnTo>
                                  <a:lnTo>
                                    <a:pt x="0" y="2562"/>
                                  </a:lnTo>
                                  <a:lnTo>
                                    <a:pt x="4" y="2616"/>
                                  </a:lnTo>
                                  <a:lnTo>
                                    <a:pt x="16" y="2667"/>
                                  </a:lnTo>
                                  <a:lnTo>
                                    <a:pt x="35" y="2714"/>
                                  </a:lnTo>
                                  <a:lnTo>
                                    <a:pt x="58" y="2758"/>
                                  </a:lnTo>
                                  <a:lnTo>
                                    <a:pt x="89" y="2799"/>
                                  </a:lnTo>
                                  <a:lnTo>
                                    <a:pt x="125" y="2834"/>
                                  </a:lnTo>
                                  <a:lnTo>
                                    <a:pt x="164" y="2864"/>
                                  </a:lnTo>
                                  <a:lnTo>
                                    <a:pt x="209" y="2889"/>
                                  </a:lnTo>
                                  <a:lnTo>
                                    <a:pt x="257" y="2908"/>
                                  </a:lnTo>
                                  <a:lnTo>
                                    <a:pt x="308" y="2918"/>
                                  </a:lnTo>
                                  <a:lnTo>
                                    <a:pt x="360" y="2922"/>
                                  </a:lnTo>
                                  <a:lnTo>
                                    <a:pt x="3946" y="2922"/>
                                  </a:lnTo>
                                  <a:lnTo>
                                    <a:pt x="4000" y="2918"/>
                                  </a:lnTo>
                                  <a:lnTo>
                                    <a:pt x="4051" y="2908"/>
                                  </a:lnTo>
                                  <a:lnTo>
                                    <a:pt x="4098" y="2889"/>
                                  </a:lnTo>
                                  <a:lnTo>
                                    <a:pt x="4142" y="2864"/>
                                  </a:lnTo>
                                  <a:lnTo>
                                    <a:pt x="4183" y="2834"/>
                                  </a:lnTo>
                                  <a:lnTo>
                                    <a:pt x="4218" y="2799"/>
                                  </a:lnTo>
                                  <a:lnTo>
                                    <a:pt x="4248" y="2758"/>
                                  </a:lnTo>
                                  <a:lnTo>
                                    <a:pt x="4273" y="2714"/>
                                  </a:lnTo>
                                  <a:lnTo>
                                    <a:pt x="4292" y="2667"/>
                                  </a:lnTo>
                                  <a:lnTo>
                                    <a:pt x="4303" y="2616"/>
                                  </a:lnTo>
                                  <a:lnTo>
                                    <a:pt x="4306" y="2562"/>
                                  </a:lnTo>
                                  <a:lnTo>
                                    <a:pt x="4306" y="362"/>
                                  </a:lnTo>
                                  <a:lnTo>
                                    <a:pt x="4303" y="308"/>
                                  </a:lnTo>
                                  <a:lnTo>
                                    <a:pt x="4292" y="257"/>
                                  </a:lnTo>
                                  <a:lnTo>
                                    <a:pt x="4273" y="208"/>
                                  </a:lnTo>
                                  <a:lnTo>
                                    <a:pt x="4248" y="165"/>
                                  </a:lnTo>
                                  <a:lnTo>
                                    <a:pt x="4218" y="124"/>
                                  </a:lnTo>
                                  <a:lnTo>
                                    <a:pt x="4183" y="89"/>
                                  </a:lnTo>
                                  <a:lnTo>
                                    <a:pt x="4142" y="58"/>
                                  </a:lnTo>
                                  <a:lnTo>
                                    <a:pt x="4098" y="34"/>
                                  </a:lnTo>
                                  <a:lnTo>
                                    <a:pt x="4051" y="16"/>
                                  </a:lnTo>
                                  <a:lnTo>
                                    <a:pt x="4000" y="4"/>
                                  </a:lnTo>
                                  <a:lnTo>
                                    <a:pt x="3946" y="0"/>
                                  </a:lnTo>
                                  <a:close/>
                                  <a:moveTo>
                                    <a:pt x="3860" y="258"/>
                                  </a:moveTo>
                                  <a:lnTo>
                                    <a:pt x="2430" y="1528"/>
                                  </a:lnTo>
                                  <a:lnTo>
                                    <a:pt x="2386" y="1567"/>
                                  </a:lnTo>
                                  <a:lnTo>
                                    <a:pt x="2342" y="1601"/>
                                  </a:lnTo>
                                  <a:lnTo>
                                    <a:pt x="2303" y="1630"/>
                                  </a:lnTo>
                                  <a:lnTo>
                                    <a:pt x="2268" y="1652"/>
                                  </a:lnTo>
                                  <a:lnTo>
                                    <a:pt x="2234" y="1671"/>
                                  </a:lnTo>
                                  <a:lnTo>
                                    <a:pt x="2205" y="1684"/>
                                  </a:lnTo>
                                  <a:lnTo>
                                    <a:pt x="2177" y="1692"/>
                                  </a:lnTo>
                                  <a:lnTo>
                                    <a:pt x="2154" y="1694"/>
                                  </a:lnTo>
                                  <a:lnTo>
                                    <a:pt x="2130" y="1692"/>
                                  </a:lnTo>
                                  <a:lnTo>
                                    <a:pt x="2103" y="1684"/>
                                  </a:lnTo>
                                  <a:lnTo>
                                    <a:pt x="2073" y="1671"/>
                                  </a:lnTo>
                                  <a:lnTo>
                                    <a:pt x="2040" y="1652"/>
                                  </a:lnTo>
                                  <a:lnTo>
                                    <a:pt x="2003" y="1630"/>
                                  </a:lnTo>
                                  <a:lnTo>
                                    <a:pt x="1964" y="1601"/>
                                  </a:lnTo>
                                  <a:lnTo>
                                    <a:pt x="1922" y="1567"/>
                                  </a:lnTo>
                                  <a:lnTo>
                                    <a:pt x="1876" y="1528"/>
                                  </a:lnTo>
                                  <a:lnTo>
                                    <a:pt x="447" y="258"/>
                                  </a:lnTo>
                                  <a:lnTo>
                                    <a:pt x="3860" y="258"/>
                                  </a:lnTo>
                                  <a:close/>
                                  <a:moveTo>
                                    <a:pt x="269" y="2482"/>
                                  </a:moveTo>
                                  <a:lnTo>
                                    <a:pt x="269" y="493"/>
                                  </a:lnTo>
                                  <a:lnTo>
                                    <a:pt x="1385" y="1474"/>
                                  </a:lnTo>
                                  <a:lnTo>
                                    <a:pt x="269" y="2482"/>
                                  </a:lnTo>
                                  <a:close/>
                                  <a:moveTo>
                                    <a:pt x="456" y="2664"/>
                                  </a:moveTo>
                                  <a:lnTo>
                                    <a:pt x="1577" y="1668"/>
                                  </a:lnTo>
                                  <a:lnTo>
                                    <a:pt x="1761" y="1829"/>
                                  </a:lnTo>
                                  <a:lnTo>
                                    <a:pt x="1808" y="1866"/>
                                  </a:lnTo>
                                  <a:lnTo>
                                    <a:pt x="1858" y="1897"/>
                                  </a:lnTo>
                                  <a:lnTo>
                                    <a:pt x="1912" y="1924"/>
                                  </a:lnTo>
                                  <a:lnTo>
                                    <a:pt x="1968" y="1945"/>
                                  </a:lnTo>
                                  <a:lnTo>
                                    <a:pt x="2027" y="1959"/>
                                  </a:lnTo>
                                  <a:lnTo>
                                    <a:pt x="2088" y="1967"/>
                                  </a:lnTo>
                                  <a:lnTo>
                                    <a:pt x="2154" y="1971"/>
                                  </a:lnTo>
                                  <a:lnTo>
                                    <a:pt x="2218" y="1967"/>
                                  </a:lnTo>
                                  <a:lnTo>
                                    <a:pt x="2281" y="1959"/>
                                  </a:lnTo>
                                  <a:lnTo>
                                    <a:pt x="2340" y="1945"/>
                                  </a:lnTo>
                                  <a:lnTo>
                                    <a:pt x="2396" y="1924"/>
                                  </a:lnTo>
                                  <a:lnTo>
                                    <a:pt x="2450" y="1897"/>
                                  </a:lnTo>
                                  <a:lnTo>
                                    <a:pt x="2500" y="1866"/>
                                  </a:lnTo>
                                  <a:lnTo>
                                    <a:pt x="2547" y="1829"/>
                                  </a:lnTo>
                                  <a:lnTo>
                                    <a:pt x="2730" y="1668"/>
                                  </a:lnTo>
                                  <a:lnTo>
                                    <a:pt x="3852" y="2664"/>
                                  </a:lnTo>
                                  <a:lnTo>
                                    <a:pt x="456" y="2664"/>
                                  </a:lnTo>
                                  <a:close/>
                                  <a:moveTo>
                                    <a:pt x="4039" y="2482"/>
                                  </a:moveTo>
                                  <a:lnTo>
                                    <a:pt x="2922" y="1474"/>
                                  </a:lnTo>
                                  <a:lnTo>
                                    <a:pt x="4039" y="493"/>
                                  </a:lnTo>
                                  <a:lnTo>
                                    <a:pt x="4039" y="2482"/>
                                  </a:lnTo>
                                  <a:close/>
                                  <a:moveTo>
                                    <a:pt x="4039" y="2482"/>
                                  </a:moveTo>
                                  <a:lnTo>
                                    <a:pt x="4039" y="2482"/>
                                  </a:lnTo>
                                  <a:close/>
                                </a:path>
                              </a:pathLst>
                            </a:custGeom>
                            <a:solidFill>
                              <a:srgbClr val="FFFFFF"/>
                            </a:solidFill>
                            <a:ln w="0">
                              <a:solidFill>
                                <a:srgbClr val="FFFFFF"/>
                              </a:solidFill>
                              <a:prstDash val="solid"/>
                              <a:round/>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73.65pt;margin-top:-33.9pt;height:94.85pt;width:200pt;z-index:251664384;mso-width-relative:page;mso-height-relative:page;" coordsize="2540201,1204595" o:gfxdata="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">
                <o:lock v:ext="edit" aspectratio="f"/>
                <v:shape id="文本框 5" o:spid="_x0000_s1026" o:spt="202" type="#_x0000_t202" style="position:absolute;left:218440;top:0;height:442595;width:2321761;" filled="f" stroked="f" coordsize="21600,21600" o:gfxdata="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svG3LsAAADc&#10;AAAADwAAAAAAAAABACAAAAAiAAAAZHJzL2Rvd25yZXYueG1sUEsBAhQAFAAAAAgAh07iQDMvBZ47&#10;AAAAOQAAABAAAAAAAAAAAQAgAAAACgEAAGRycy9zaGFwZXhtbC54bWxQSwUGAAAAAAYABgBbAQAA&#10;tAMAAAAA&#10;">
                  <v:fill on="f" focussize="0,0"/>
                  <v:stroke on="f"/>
                  <v:imagedata o:title=""/>
                  <o:lock v:ext="edit" aspectratio="f"/>
                  <v:textbox inset="7.19992125984252pt,3.59992125984252pt,7.19992125984252pt,3.59992125984252pt">
                    <w:txbxContent>
                      <w:p>
                        <w:pPr>
                          <w:pStyle w:val="4"/>
                          <w:kinsoku w:val="0"/>
                          <w:overflowPunct w:val="0"/>
                          <w:spacing w:before="0" w:beforeAutospacing="0" w:after="0" w:afterAutospacing="0" w:line="408" w:lineRule="auto"/>
                          <w:jc w:val="both"/>
                          <w:textAlignment w:val="baseline"/>
                          <w:rPr>
                            <w:color w:val="3B3838"/>
                            <w:sz w:val="21"/>
                          </w:rPr>
                        </w:pPr>
                        <w:r>
                          <w:rPr>
                            <w:rFonts w:hint="eastAsia" w:hAnsi="微软雅黑" w:eastAsia="微软雅黑" w:cs="Times New Roman"/>
                            <w:color w:val="3B3838"/>
                            <w:kern w:val="24"/>
                            <w:sz w:val="21"/>
                          </w:rPr>
                          <w:t>姓名：开开开</w:t>
                        </w:r>
                      </w:p>
                    </w:txbxContent>
                  </v:textbox>
                </v:shape>
                <v:group id="组合 105" o:spid="_x0000_s1026" o:spt="203" style="position:absolute;left:0;top:152400;height:216000;width:216000;" coordsize="216000,216000" o:gfxdata="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T+gPr0AAADcAAAADwAAAAAAAAABACAAAAAiAAAAZHJzL2Rvd25yZXYueG1s&#10;UEsBAhQAFAAAAAgAh07iQDMvBZ47AAAAOQAAABUAAAAAAAAAAQAgAAAADAEAAGRycy9ncm91cHNo&#10;YXBleG1sLnhtbFBLBQYAAAAABgAGAGABAADJAwAAAAA=&#10;">
                  <o:lock v:ext="edit" aspectratio="f"/>
                  <v:shape id="椭圆 91" o:spid="_x0000_s1026" o:spt="3" type="#_x0000_t3" style="position:absolute;left:0;top:0;height:216000;width:216000;v-text-anchor:middle;" fillcolor="#3DB1D8" filled="t" stroked="t" coordsize="21600,21600" o:gfxdata="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rx1b4A&#10;AADcAAAADwAAAAAAAAABACAAAAAiAAAAZHJzL2Rvd25yZXYueG1sUEsBAhQAFAAAAAgAh07iQDMv&#10;BZ47AAAAOQAAABAAAAAAAAAAAQAgAAAADQEAAGRycy9zaGFwZXhtbC54bWxQSwUGAAAAAAYABgBb&#10;AQAAtwMAAAAA&#10;">
                    <v:fill on="t" focussize="0,0"/>
                    <v:stroke weight="1pt" color="#FFFFFF" miterlimit="8" joinstyle="miter"/>
                    <v:imagedata o:title=""/>
                    <o:lock v:ext="edit" aspectratio="f"/>
                  </v:shape>
                  <v:group id="Group 33" o:spid="_x0000_s1026" o:spt="203" style="position:absolute;left:55180;top:49924;height:108000;width:108000;" coordorigin="79058,159780" coordsize="4314,3964"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shape id="Freeform 35" o:spid="_x0000_s1026" o:spt="100" style="position:absolute;left:79058;top:162315;height:1429;width:4314;" fillcolor="#FFFFFF" filled="t" stroked="t" coordsize="4314,1429" o:gfxdata="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PD3u8AAAA&#10;3AAAAA8AAAAAAAAAAQAgAAAAIgAAAGRycy9kb3ducmV2LnhtbFBLAQIUABQAAAAIAIdO4kAzLwWe&#10;OwAAADkAAAAQAAAAAAAAAAEAIAAAAAsBAABkcnMvc2hhcGV4bWwueG1sUEsFBgAAAAAGAAYAWwEA&#10;ALUDAAAAAA==&#10;" path="m4314,1105l4314,1133,4311,1162,4307,1190,4301,1221,4291,1249,4280,1278,4265,1304,4248,1331,4227,1354,4202,1375,4174,1393,4141,1408,4104,1420,4064,1426,4018,1429,296,1429,250,1426,210,1420,173,1408,140,1393,112,1375,87,1354,66,1331,49,1304,34,1278,22,1249,13,1221,7,1190,3,1162,0,1133,0,1105,2,1048,8,987,19,926,33,864,51,801,75,739,101,677,131,616,166,554,204,494,246,436,293,381,343,327,397,276,454,228,515,185,580,144,648,107,720,76,796,50,875,29,957,13,1044,3,1133,0,1134,1,1137,7,1143,14,1152,25,1164,39,1178,54,1197,72,1218,90,1244,110,1271,131,1304,153,1341,174,1383,196,1427,219,1477,240,1532,259,1591,278,1656,296,1726,310,1800,325,1880,335,1966,343,2059,348,2158,350,2254,348,2347,343,2434,335,2514,325,2588,310,2658,296,2723,278,2782,259,2837,240,2887,219,2931,196,2973,174,3010,153,3043,131,3070,110,3096,90,3117,72,3136,54,3150,39,3162,25,3171,14,3177,7,3180,1,3181,0,3270,3,3357,13,3439,29,3518,50,3594,76,3666,107,3734,144,3799,185,3859,228,3917,276,3971,327,4020,381,4068,436,4109,494,4147,554,4183,616,4213,677,4239,739,4263,801,4281,864,4295,926,4306,987,4312,1048,4314,1105xe">
                      <v:path o:connectlocs="4311,1162;4291,1249;4248,1331;4174,1393;4064,1426;250,1426;140,1393;66,1331;22,1249;3,1162;2,1048;33,864;101,677;204,494;343,327;515,185;720,76;957,13;1134,1;1152,25;1197,72;1271,131;1383,196;1532,259;1726,310;1966,343;2254,348;2514,325;2723,278;2887,219;3010,153;3096,90;3150,39;3177,7;3270,3;3518,50;3734,144;3917,276;4068,436;4183,616;4263,801;4306,987" o:connectangles="0,0,0,0,0,0,0,0,0,0,0,0,0,0,0,0,0,0,0,0,0,0,0,0,0,0,0,0,0,0,0,0,0,0,0,0,0,0,0,0,0,0"/>
                      <v:fill on="t" focussize="0,0"/>
                      <v:stroke weight="0pt" color="#FFFFFF" joinstyle="round"/>
                      <v:imagedata o:title=""/>
                      <o:lock v:ext="edit" aspectratio="f"/>
                    </v:shape>
                    <v:shape id="Freeform 36" o:spid="_x0000_s1026" o:spt="100" style="position:absolute;left:80107;top:159780;height:2530;width:2263;" fillcolor="#FFFFFF" filled="t" stroked="t" coordsize="2263,2530" o:gfxdata="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ax5Jr4A&#10;AADcAAAADwAAAAAAAAABACAAAAAiAAAAZHJzL2Rvd25yZXYueG1sUEsBAhQAFAAAAAgAh07iQDMv&#10;BZ47AAAAOQAAABAAAAAAAAAAAQAgAAAADQEAAGRycy9zaGFwZXhtbC54bWxQSwUGAAAAAAYABgBb&#10;AQAAtwMAAAAA&#10;" path="m1132,0l1039,4,948,17,860,36,773,64,691,99,611,141,535,190,463,243,395,305,331,370,272,441,218,518,170,598,127,683,89,772,57,865,33,961,16,1059,4,1161,0,1265,4,1368,16,1470,33,1569,57,1665,89,1757,127,1846,170,1931,218,2012,272,2088,331,2159,395,2226,463,2286,535,2341,611,2390,691,2430,773,2466,860,2493,948,2514,1039,2526,1132,2530,1225,2526,1315,2514,1403,2493,1490,2466,1572,2430,1652,2390,1728,2341,1800,2286,1868,2226,1932,2159,1991,2088,2045,2012,2093,1931,2136,1846,2174,1757,2206,1665,2231,1569,2249,1470,2259,1368,2263,1265,2259,1161,2249,1059,2231,961,2206,865,2174,772,2136,683,2093,598,2045,518,1991,441,1932,370,1868,305,1800,243,1728,190,1652,141,1572,99,1490,64,1403,36,1315,17,1225,4,1132,0xe">
                      <v:path o:connectlocs="1039,4;860,36;691,99;535,190;395,305;272,441;170,598;89,772;33,961;4,1161;4,1368;33,1569;89,1757;170,1931;272,2088;395,2226;535,2341;691,2430;860,2493;1039,2526;1225,2526;1403,2493;1572,2430;1728,2341;1868,2226;1991,2088;2093,1931;2174,1757;2231,1569;2259,1368;2259,1161;2231,961;2174,772;2093,598;1991,441;1868,305;1728,190;1572,99;1403,36;1225,4" o:connectangles="0,0,0,0,0,0,0,0,0,0,0,0,0,0,0,0,0,0,0,0,0,0,0,0,0,0,0,0,0,0,0,0,0,0,0,0,0,0,0,0"/>
                      <v:fill on="t" focussize="0,0"/>
                      <v:stroke weight="0pt" color="#FFFFFF" joinstyle="round"/>
                      <v:imagedata o:title=""/>
                      <o:lock v:ext="edit" aspectratio="f"/>
                    </v:shape>
                  </v:group>
                </v:group>
                <v:shape id="文本框 5" o:spid="_x0000_s1026" o:spt="202" type="#_x0000_t202" style="position:absolute;left:203200;top:381000;height:442595;width:2322899;" filled="f" stroked="f" coordsize="21600,21600" o:gfxdata="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ClWArsAAADc&#10;AAAADwAAAAAAAAABACAAAAAiAAAAZHJzL2Rvd25yZXYueG1sUEsBAhQAFAAAAAgAh07iQDMvBZ47&#10;AAAAOQAAABAAAAAAAAAAAQAgAAAACgEAAGRycy9zaGFwZXhtbC54bWxQSwUGAAAAAAYABgBbAQAA&#10;tAMAAAAA&#10;">
                  <v:fill on="f" focussize="0,0"/>
                  <v:stroke on="f"/>
                  <v:imagedata o:title=""/>
                  <o:lock v:ext="edit" aspectratio="f"/>
                  <v:textbox inset="7.19992125984252pt,3.59992125984252pt,7.19992125984252pt,3.59992125984252pt">
                    <w:txbxContent>
                      <w:p>
                        <w:pPr>
                          <w:pStyle w:val="4"/>
                          <w:kinsoku w:val="0"/>
                          <w:overflowPunct w:val="0"/>
                          <w:spacing w:before="0" w:beforeAutospacing="0" w:after="0" w:afterAutospacing="0" w:line="408" w:lineRule="auto"/>
                          <w:jc w:val="both"/>
                          <w:textAlignment w:val="baseline"/>
                          <w:rPr>
                            <w:color w:val="3B3838"/>
                            <w:sz w:val="21"/>
                          </w:rPr>
                        </w:pPr>
                        <w:r>
                          <w:rPr>
                            <w:rFonts w:hint="eastAsia" w:ascii="微软雅黑" w:hAnsi="微软雅黑" w:eastAsia="微软雅黑" w:cs="Times New Roman"/>
                            <w:color w:val="3B3838"/>
                            <w:kern w:val="24"/>
                            <w:sz w:val="21"/>
                          </w:rPr>
                          <w:t>电话：</w:t>
                        </w:r>
                        <w:r>
                          <w:rPr>
                            <w:rFonts w:ascii="微软雅黑" w:hAnsi="微软雅黑" w:eastAsia="微软雅黑" w:cs="Times New Roman"/>
                            <w:color w:val="3B3838"/>
                            <w:kern w:val="24"/>
                            <w:sz w:val="21"/>
                          </w:rPr>
                          <w:t>19012121212</w:t>
                        </w:r>
                      </w:p>
                    </w:txbxContent>
                  </v:textbox>
                </v:shape>
                <v:group id="组合 97" o:spid="_x0000_s1026" o:spt="203" style="position:absolute;left:5080;top:513080;height:215900;width:215900;" coordorigin="0,584036" coordsize="216242,216429" o:gfxdata="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90w4L0AAADcAAAADwAAAAAAAAABACAAAAAiAAAAZHJzL2Rvd25yZXYueG1s&#10;UEsBAhQAFAAAAAgAh07iQDMvBZ47AAAAOQAAABUAAAAAAAAAAQAgAAAADAEAAGRycy9ncm91cHNo&#10;YXBleG1sLnhtbFBLBQYAAAAABgAGAGABAADJAwAAAAA=&#10;">
                  <o:lock v:ext="edit" aspectratio="f"/>
                  <v:shape id="椭圆 98" o:spid="_x0000_s1026" o:spt="3" type="#_x0000_t3" style="position:absolute;left:0;top:584036;height:216429;width:216242;v-text-anchor:middle;" fillcolor="#3DB1D8" filled="t" stroked="t" coordsize="21600,21600" o:gfxdata="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hhC74A&#10;AADcAAAADwAAAAAAAAABACAAAAAiAAAAZHJzL2Rvd25yZXYueG1sUEsBAhQAFAAAAAgAh07iQDMv&#10;BZ47AAAAOQAAABAAAAAAAAAAAQAgAAAADQEAAGRycy9zaGFwZXhtbC54bWxQSwUGAAAAAAYABgBb&#10;AQAAtwMAAAAA&#10;">
                    <v:fill on="t" focussize="0,0"/>
                    <v:stroke weight="1pt" color="#FFFFFF" miterlimit="8" joinstyle="miter"/>
                    <v:imagedata o:title=""/>
                    <o:lock v:ext="edit" aspectratio="f"/>
                  </v:shape>
                  <v:shape id="KSO_Shape" o:spid="_x0000_s1026" o:spt="100" style="position:absolute;left:64138;top:646524;height:108214;width:93705;v-text-anchor:middle;" filled="f" stroked="t" coordsize="1978606,3092264" o:gfxdata="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4tbu8AAAA&#10;3AAAAA8AAAAAAAAAAQAgAAAAIgAAAGRycy9kb3ducmV2LnhtbFBLAQIUABQAAAAIAIdO4kAzLwWe&#10;OwAAADkAAAAQAAAAAAAAAAEAIAAAAAsBAABkcnMvc2hhcGV4bWwueG1sUEsFBgAAAAAGAAYAWwEA&#10;ALUDAAAAAA==&#10;" path="m608252,0c675547,0,697978,44800,720410,112000c787705,291200,832568,492800,877432,672000c899864,761601,877432,806401,832568,828801c742842,896001,653115,940801,563388,985601c563388,1388801,675547,1747202,1079317,2172802c1169044,2105602,1270188,2055228,1337349,2010428c1404510,1965628,1454947,1993602,1505519,2038402c1640109,2172802,1797131,2307202,1931721,2464003c1976584,2508803,1999016,2576003,1954153,2620803c1864426,2755203,1797131,2867203,1707404,3001603c1640109,3113603,1572814,3113603,1483087,3046403c496093,2329602,-42267,1568002,2596,179200c2596,89600,25028,44800,159618,44800c294208,22400,451230,0,608252,0xe">
                    <v:path o:connectlocs="7,0;8,0;10,1;9,2;6,2;12,6;16,6;17,6;23,7;23,7;20,8;17,9;0,0;1,0;7,0" o:connectangles="0,0,0,0,0,0,0,0,0,0,0,0,0,0,0"/>
                    <v:fill on="f" focussize="0,0"/>
                    <v:stroke weight="1pt" color="#FFFFFF" miterlimit="8" joinstyle="miter"/>
                    <v:imagedata o:title=""/>
                    <o:lock v:ext="edit" aspectratio="f"/>
                  </v:shape>
                </v:group>
                <v:shape id="文本框 5" o:spid="_x0000_s1026" o:spt="202" type="#_x0000_t202" style="position:absolute;left:203200;top:762000;height:442595;width:2322899;" filled="f" stroked="f" coordsize="21600,21600" o:gfxdata="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xJQAbsAAADc&#10;AAAADwAAAAAAAAABACAAAAAiAAAAZHJzL2Rvd25yZXYueG1sUEsBAhQAFAAAAAgAh07iQDMvBZ47&#10;AAAAOQAAABAAAAAAAAAAAQAgAAAACgEAAGRycy9zaGFwZXhtbC54bWxQSwUGAAAAAAYABgBbAQAA&#10;tAMAAAAA&#10;">
                  <v:fill on="f" focussize="0,0"/>
                  <v:stroke on="f"/>
                  <v:imagedata o:title=""/>
                  <o:lock v:ext="edit" aspectratio="f"/>
                  <v:textbox inset="7.19992125984252pt,3.59992125984252pt,7.19992125984252pt,3.59992125984252pt">
                    <w:txbxContent>
                      <w:p>
                        <w:pPr>
                          <w:pStyle w:val="4"/>
                          <w:kinsoku w:val="0"/>
                          <w:overflowPunct w:val="0"/>
                          <w:spacing w:before="0" w:beforeAutospacing="0" w:after="0" w:afterAutospacing="0" w:line="408" w:lineRule="auto"/>
                          <w:jc w:val="both"/>
                          <w:textAlignment w:val="baseline"/>
                          <w:rPr>
                            <w:color w:val="3B3838"/>
                            <w:sz w:val="21"/>
                          </w:rPr>
                        </w:pPr>
                        <w:r>
                          <w:rPr>
                            <w:rFonts w:hint="eastAsia" w:ascii="微软雅黑" w:hAnsi="微软雅黑" w:eastAsia="微软雅黑" w:cs="Times New Roman"/>
                            <w:color w:val="3B3838"/>
                            <w:kern w:val="24"/>
                            <w:sz w:val="21"/>
                          </w:rPr>
                          <w:t>邮箱：1234567@qq.com</w:t>
                        </w:r>
                      </w:p>
                    </w:txbxContent>
                  </v:textbox>
                </v:shape>
                <v:group id="组合 102" o:spid="_x0000_s1026" o:spt="203" style="position:absolute;left:5080;top:899160;height:215900;width:215900;" coordorigin="0,1110007" coordsize="216000,216775" o:gfxdata="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OY2470AAADcAAAADwAAAAAAAAABACAAAAAiAAAAZHJzL2Rvd25yZXYueG1s&#10;UEsBAhQAFAAAAAgAh07iQDMvBZ47AAAAOQAAABUAAAAAAAAAAQAgAAAADAEAAGRycy9ncm91cHNo&#10;YXBleG1sLnhtbFBLBQYAAAAABgAGAGABAADJAwAAAAA=&#10;">
                  <o:lock v:ext="edit" aspectratio="f"/>
                  <v:shape id="椭圆 103" o:spid="_x0000_s1026" o:spt="3" type="#_x0000_t3" style="position:absolute;left:0;top:1110007;height:216775;width:216000;v-text-anchor:middle;" fillcolor="#3DB1D8" filled="t" stroked="t" coordsize="21600,21600" o:gfxdata="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NnCL4A&#10;AADcAAAADwAAAAAAAAABACAAAAAiAAAAZHJzL2Rvd25yZXYueG1sUEsBAhQAFAAAAAgAh07iQDMv&#10;BZ47AAAAOQAAABAAAAAAAAAAAQAgAAAADQEAAGRycy9zaGFwZXhtbC54bWxQSwUGAAAAAAYABgBb&#10;AQAAtwMAAAAA&#10;">
                    <v:fill on="t" focussize="0,0"/>
                    <v:stroke weight="1pt" color="#FFFFFF" miterlimit="8" joinstyle="miter"/>
                    <v:imagedata o:title=""/>
                    <o:lock v:ext="edit" aspectratio="f"/>
                  </v:shape>
                  <v:shape id="Freeform 30" o:spid="_x0000_s1026" o:spt="100" style="position:absolute;left:59712;top:1185431;height:72258;width:108000;" fillcolor="#FFFFFF" filled="t" stroked="t" coordsize="4306,2922" o:gfxdata="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ZizBy/&#10;AAAA3AAAAA8AAAAAAAAAAQAgAAAAIgAAAGRycy9kb3ducmV2LnhtbFBLAQIUABQAAAAIAIdO4kAz&#10;LwWeOwAAADkAAAAQAAAAAAAAAAEAIAAAAA4BAABkcnMvc2hhcGV4bWwueG1sUEsFBgAAAAAGAAYA&#10;WwEAALgDAAAAAA==&#10;" path="m3946,0l360,0,308,4,257,16,209,34,164,58,125,89,89,124,58,165,35,208,16,257,4,308,0,362,0,2562,4,2616,16,2667,35,2714,58,2758,89,2799,125,2834,164,2864,209,2889,257,2908,308,2918,360,2922,3946,2922,4000,2918,4051,2908,4098,2889,4142,2864,4183,2834,4218,2799,4248,2758,4273,2714,4292,2667,4303,2616,4306,2562,4306,362,4303,308,4292,257,4273,208,4248,165,4218,124,4183,89,4142,58,4098,34,4051,16,4000,4,3946,0xm3860,258l2430,1528,2386,1567,2342,1601,2303,1630,2268,1652,2234,1671,2205,1684,2177,1692,2154,1694,2130,1692,2103,1684,2073,1671,2040,1652,2003,1630,1964,1601,1922,1567,1876,1528,447,258,3860,258xm269,2482l269,493,1385,1474,269,2482xm456,2664l1577,1668,1761,1829,1808,1866,1858,1897,1912,1924,1968,1945,2027,1959,2088,1967,2154,1971,2218,1967,2281,1959,2340,1945,2396,1924,2450,1897,2500,1866,2547,1829,2730,1668,3852,2664,456,2664xm4039,2482l2922,1474,4039,493,4039,2482xm4039,2482l4039,2482xe">
                    <v:path o:connectlocs="839468424,0;599286732,40055240;382413979,145243599;207531681,310526751;81624448,520857598;9319677,771289557;0,@0;37298850,@0;135248304,@0;291470480,@0;487347993,@0;718210032,@0;@0,@0;@0,@0;@0,@0;@0,@0;@0,@0;@0,@0;@0,906502377;@0,643577029;@0,413184622;@0,222869489;@0,85148807;@0,10008153;@0,646084891;@0,@0;@0,@0;@0,@0;@0,@0;@0,@0;@0,@0;@0,@0;@0,@0;1042329895,646084891;627265906,@0;@0,@0;1063325136,@0;@0,@0;@0,@0;@0,@0;@0,@0;@0,@0;@0,@0;@0,@0;@0,@0;@0,@0;@0,@0;@0,1234560201;@0,@0" o:connectangles="0,0,0,0,0,0,0,0,0,0,0,0,0,0,0,0,0,0,0,0,0,0,0,0,0,0,0,0,0,0,0,0,0,0,0,0,0,0,0,0,0,0,0,0,0,0,0,0,0"/>
                    <v:fill on="t" focussize="0,0"/>
                    <v:stroke weight="0pt" color="#FFFFFF" joinstyle="round"/>
                    <v:imagedata o:title=""/>
                    <o:lock v:ext="edit" aspectratio="f"/>
                  </v:shape>
                </v:group>
              </v:group>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3567430</wp:posOffset>
                </wp:positionH>
                <wp:positionV relativeFrom="paragraph">
                  <wp:posOffset>-467360</wp:posOffset>
                </wp:positionV>
                <wp:extent cx="2672715" cy="1219835"/>
                <wp:effectExtent l="0" t="0" r="0" b="0"/>
                <wp:wrapNone/>
                <wp:docPr id="34" name="文本框 224"/>
                <wp:cNvGraphicFramePr/>
                <a:graphic xmlns:a="http://schemas.openxmlformats.org/drawingml/2006/main">
                  <a:graphicData uri="http://schemas.microsoft.com/office/word/2010/wordprocessingShape">
                    <wps:wsp>
                      <wps:cNvSpPr txBox="1">
                        <a:spLocks noChangeArrowheads="1"/>
                      </wps:cNvSpPr>
                      <wps:spPr bwMode="auto">
                        <a:xfrm>
                          <a:off x="0" y="0"/>
                          <a:ext cx="2672715" cy="1219835"/>
                        </a:xfrm>
                        <a:prstGeom prst="rect">
                          <a:avLst/>
                        </a:prstGeom>
                        <a:noFill/>
                        <a:ln>
                          <a:noFill/>
                        </a:ln>
                      </wps:spPr>
                      <wps:txbx>
                        <w:txbxContent>
                          <w:p>
                            <w:pPr>
                              <w:pStyle w:val="4"/>
                              <w:kinsoku w:val="0"/>
                              <w:overflowPunct w:val="0"/>
                              <w:snapToGrid w:val="0"/>
                              <w:spacing w:before="0" w:beforeAutospacing="0" w:after="0" w:afterAutospacing="0" w:line="580" w:lineRule="exact"/>
                              <w:contextualSpacing/>
                              <w:jc w:val="both"/>
                              <w:textAlignment w:val="baseline"/>
                              <w:rPr>
                                <w:rFonts w:ascii="微软雅黑" w:hAnsi="微软雅黑" w:eastAsia="微软雅黑" w:cs="Times New Roman"/>
                                <w:caps/>
                                <w:color w:val="0D0D0D" w:themeColor="text1" w:themeTint="F2"/>
                                <w:kern w:val="2"/>
                                <w:sz w:val="21"/>
                                <w:szCs w:val="32"/>
                                <w14:textFill>
                                  <w14:solidFill>
                                    <w14:schemeClr w14:val="tx1">
                                      <w14:lumMod w14:val="95000"/>
                                      <w14:lumOff w14:val="5000"/>
                                    </w14:schemeClr>
                                  </w14:solidFill>
                                </w14:textFill>
                              </w:rPr>
                            </w:pPr>
                            <w:r>
                              <w:rPr>
                                <w:rFonts w:hint="eastAsia" w:ascii="微软雅黑" w:hAnsi="微软雅黑" w:eastAsia="微软雅黑" w:cs="Times New Roman"/>
                                <w:caps/>
                                <w:color w:val="0D0D0D" w:themeColor="text1" w:themeTint="F2"/>
                                <w:kern w:val="2"/>
                                <w:sz w:val="21"/>
                                <w:szCs w:val="32"/>
                                <w14:textFill>
                                  <w14:solidFill>
                                    <w14:schemeClr w14:val="tx1">
                                      <w14:lumMod w14:val="95000"/>
                                      <w14:lumOff w14:val="5000"/>
                                    </w14:schemeClr>
                                  </w14:solidFill>
                                </w14:textFill>
                              </w:rPr>
                              <w:t>政治面貌：党员</w:t>
                            </w:r>
                          </w:p>
                          <w:p>
                            <w:pPr>
                              <w:pStyle w:val="4"/>
                              <w:kinsoku w:val="0"/>
                              <w:overflowPunct w:val="0"/>
                              <w:snapToGrid w:val="0"/>
                              <w:spacing w:before="0" w:beforeAutospacing="0" w:after="0" w:afterAutospacing="0" w:line="580" w:lineRule="exact"/>
                              <w:contextualSpacing/>
                              <w:jc w:val="both"/>
                              <w:textAlignment w:val="baseline"/>
                              <w:rPr>
                                <w:rFonts w:ascii="微软雅黑" w:hAnsi="微软雅黑" w:eastAsia="微软雅黑" w:cs="Times New Roman"/>
                                <w:caps/>
                                <w:color w:val="0D0D0D" w:themeColor="text1" w:themeTint="F2"/>
                                <w:kern w:val="2"/>
                                <w:sz w:val="21"/>
                                <w:szCs w:val="32"/>
                                <w14:textFill>
                                  <w14:solidFill>
                                    <w14:schemeClr w14:val="tx1">
                                      <w14:lumMod w14:val="95000"/>
                                      <w14:lumOff w14:val="5000"/>
                                    </w14:schemeClr>
                                  </w14:solidFill>
                                </w14:textFill>
                              </w:rPr>
                            </w:pPr>
                            <w:r>
                              <w:rPr>
                                <w:rFonts w:hint="eastAsia" w:ascii="微软雅黑" w:hAnsi="微软雅黑" w:eastAsia="微软雅黑" w:cs="Times New Roman"/>
                                <w:caps/>
                                <w:color w:val="0D0D0D" w:themeColor="text1" w:themeTint="F2"/>
                                <w:kern w:val="2"/>
                                <w:sz w:val="21"/>
                                <w:szCs w:val="32"/>
                                <w14:textFill>
                                  <w14:solidFill>
                                    <w14:schemeClr w14:val="tx1">
                                      <w14:lumMod w14:val="95000"/>
                                      <w14:lumOff w14:val="5000"/>
                                    </w14:schemeClr>
                                  </w14:solidFill>
                                </w14:textFill>
                              </w:rPr>
                              <w:t>学校：南昌大学</w:t>
                            </w:r>
                          </w:p>
                          <w:p>
                            <w:pPr>
                              <w:pStyle w:val="4"/>
                              <w:kinsoku w:val="0"/>
                              <w:overflowPunct w:val="0"/>
                              <w:snapToGrid w:val="0"/>
                              <w:spacing w:before="0" w:beforeAutospacing="0" w:after="0" w:afterAutospacing="0" w:line="580" w:lineRule="exact"/>
                              <w:contextualSpacing/>
                              <w:jc w:val="both"/>
                              <w:textAlignment w:val="baseline"/>
                              <w:rPr>
                                <w:rFonts w:hint="eastAsia" w:ascii="微软雅黑" w:hAnsi="微软雅黑" w:eastAsia="微软雅黑" w:cs="Times New Roman"/>
                                <w:color w:val="0D0D0D" w:themeColor="text1" w:themeTint="F2"/>
                                <w:kern w:val="2"/>
                                <w:sz w:val="21"/>
                                <w:szCs w:val="32"/>
                                <w14:textFill>
                                  <w14:solidFill>
                                    <w14:schemeClr w14:val="tx1">
                                      <w14:lumMod w14:val="95000"/>
                                      <w14:lumOff w14:val="5000"/>
                                    </w14:schemeClr>
                                  </w14:solidFill>
                                </w14:textFill>
                              </w:rPr>
                            </w:pPr>
                            <w:r>
                              <w:rPr>
                                <w:rFonts w:hint="eastAsia" w:ascii="微软雅黑" w:hAnsi="微软雅黑" w:eastAsia="微软雅黑" w:cs="Times New Roman"/>
                                <w:caps/>
                                <w:color w:val="0D0D0D" w:themeColor="text1" w:themeTint="F2"/>
                                <w:kern w:val="2"/>
                                <w:sz w:val="21"/>
                                <w:szCs w:val="32"/>
                                <w14:textFill>
                                  <w14:solidFill>
                                    <w14:schemeClr w14:val="tx1">
                                      <w14:lumMod w14:val="95000"/>
                                      <w14:lumOff w14:val="5000"/>
                                    </w14:schemeClr>
                                  </w14:solidFill>
                                </w14:textFill>
                              </w:rPr>
                              <w:t>专业：</w:t>
                            </w:r>
                            <w:r>
                              <w:rPr>
                                <w:rFonts w:hint="eastAsia" w:ascii="微软雅黑" w:hAnsi="微软雅黑" w:eastAsia="微软雅黑"/>
                                <w:color w:val="333333"/>
                                <w:sz w:val="21"/>
                                <w:szCs w:val="21"/>
                                <w:shd w:val="clear" w:color="auto" w:fill="FFFFFF"/>
                              </w:rPr>
                              <w:t>电气工程及其自动化</w:t>
                            </w:r>
                          </w:p>
                        </w:txbxContent>
                      </wps:txbx>
                      <wps:bodyPr rot="0" vert="horz" wrap="square" lIns="91440" tIns="45720" rIns="91440" bIns="45720" anchor="t" anchorCtr="0" upright="1">
                        <a:noAutofit/>
                      </wps:bodyPr>
                    </wps:wsp>
                  </a:graphicData>
                </a:graphic>
              </wp:anchor>
            </w:drawing>
          </mc:Choice>
          <mc:Fallback>
            <w:pict>
              <v:shape id="文本框 224" o:spid="_x0000_s1026" o:spt="202" type="#_x0000_t202" style="position:absolute;left:0pt;margin-left:280.9pt;margin-top:-36.8pt;height:96.05pt;width:210.45pt;z-index:251699200;mso-width-relative:page;mso-height-relative:page;" filled="f" stroked="f" coordsize="21600,21600" o:gfxdata="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aKDB1tgAAAAL&#10;AQAADwAAAAAAAAABACAAAAAiAAAAZHJzL2Rvd25yZXYueG1sUEsBAhQAFAAAAAgAh07iQFtYYSQc&#10;AgAAGQQAAA4AAAAAAAAAAQAgAAAAJwEAAGRycy9lMm9Eb2MueG1sUEsFBgAAAAAGAAYAWQEAALUF&#10;AAAAAA==&#10;">
                <v:fill on="f" focussize="0,0"/>
                <v:stroke on="f"/>
                <v:imagedata o:title=""/>
                <o:lock v:ext="edit" aspectratio="f"/>
                <v:textbox>
                  <w:txbxContent>
                    <w:p>
                      <w:pPr>
                        <w:pStyle w:val="4"/>
                        <w:kinsoku w:val="0"/>
                        <w:overflowPunct w:val="0"/>
                        <w:snapToGrid w:val="0"/>
                        <w:spacing w:before="0" w:beforeAutospacing="0" w:after="0" w:afterAutospacing="0" w:line="580" w:lineRule="exact"/>
                        <w:contextualSpacing/>
                        <w:jc w:val="both"/>
                        <w:textAlignment w:val="baseline"/>
                        <w:rPr>
                          <w:rFonts w:ascii="微软雅黑" w:hAnsi="微软雅黑" w:eastAsia="微软雅黑" w:cs="Times New Roman"/>
                          <w:caps/>
                          <w:color w:val="0D0D0D" w:themeColor="text1" w:themeTint="F2"/>
                          <w:kern w:val="2"/>
                          <w:sz w:val="21"/>
                          <w:szCs w:val="32"/>
                          <w14:textFill>
                            <w14:solidFill>
                              <w14:schemeClr w14:val="tx1">
                                <w14:lumMod w14:val="95000"/>
                                <w14:lumOff w14:val="5000"/>
                              </w14:schemeClr>
                            </w14:solidFill>
                          </w14:textFill>
                        </w:rPr>
                      </w:pPr>
                      <w:r>
                        <w:rPr>
                          <w:rFonts w:hint="eastAsia" w:ascii="微软雅黑" w:hAnsi="微软雅黑" w:eastAsia="微软雅黑" w:cs="Times New Roman"/>
                          <w:caps/>
                          <w:color w:val="0D0D0D" w:themeColor="text1" w:themeTint="F2"/>
                          <w:kern w:val="2"/>
                          <w:sz w:val="21"/>
                          <w:szCs w:val="32"/>
                          <w14:textFill>
                            <w14:solidFill>
                              <w14:schemeClr w14:val="tx1">
                                <w14:lumMod w14:val="95000"/>
                                <w14:lumOff w14:val="5000"/>
                              </w14:schemeClr>
                            </w14:solidFill>
                          </w14:textFill>
                        </w:rPr>
                        <w:t>政治面貌：党员</w:t>
                      </w:r>
                    </w:p>
                    <w:p>
                      <w:pPr>
                        <w:pStyle w:val="4"/>
                        <w:kinsoku w:val="0"/>
                        <w:overflowPunct w:val="0"/>
                        <w:snapToGrid w:val="0"/>
                        <w:spacing w:before="0" w:beforeAutospacing="0" w:after="0" w:afterAutospacing="0" w:line="580" w:lineRule="exact"/>
                        <w:contextualSpacing/>
                        <w:jc w:val="both"/>
                        <w:textAlignment w:val="baseline"/>
                        <w:rPr>
                          <w:rFonts w:ascii="微软雅黑" w:hAnsi="微软雅黑" w:eastAsia="微软雅黑" w:cs="Times New Roman"/>
                          <w:caps/>
                          <w:color w:val="0D0D0D" w:themeColor="text1" w:themeTint="F2"/>
                          <w:kern w:val="2"/>
                          <w:sz w:val="21"/>
                          <w:szCs w:val="32"/>
                          <w14:textFill>
                            <w14:solidFill>
                              <w14:schemeClr w14:val="tx1">
                                <w14:lumMod w14:val="95000"/>
                                <w14:lumOff w14:val="5000"/>
                              </w14:schemeClr>
                            </w14:solidFill>
                          </w14:textFill>
                        </w:rPr>
                      </w:pPr>
                      <w:r>
                        <w:rPr>
                          <w:rFonts w:hint="eastAsia" w:ascii="微软雅黑" w:hAnsi="微软雅黑" w:eastAsia="微软雅黑" w:cs="Times New Roman"/>
                          <w:caps/>
                          <w:color w:val="0D0D0D" w:themeColor="text1" w:themeTint="F2"/>
                          <w:kern w:val="2"/>
                          <w:sz w:val="21"/>
                          <w:szCs w:val="32"/>
                          <w14:textFill>
                            <w14:solidFill>
                              <w14:schemeClr w14:val="tx1">
                                <w14:lumMod w14:val="95000"/>
                                <w14:lumOff w14:val="5000"/>
                              </w14:schemeClr>
                            </w14:solidFill>
                          </w14:textFill>
                        </w:rPr>
                        <w:t>学校：南昌大学</w:t>
                      </w:r>
                    </w:p>
                    <w:p>
                      <w:pPr>
                        <w:pStyle w:val="4"/>
                        <w:kinsoku w:val="0"/>
                        <w:overflowPunct w:val="0"/>
                        <w:snapToGrid w:val="0"/>
                        <w:spacing w:before="0" w:beforeAutospacing="0" w:after="0" w:afterAutospacing="0" w:line="580" w:lineRule="exact"/>
                        <w:contextualSpacing/>
                        <w:jc w:val="both"/>
                        <w:textAlignment w:val="baseline"/>
                        <w:rPr>
                          <w:rFonts w:hint="eastAsia" w:ascii="微软雅黑" w:hAnsi="微软雅黑" w:eastAsia="微软雅黑" w:cs="Times New Roman"/>
                          <w:color w:val="0D0D0D" w:themeColor="text1" w:themeTint="F2"/>
                          <w:kern w:val="2"/>
                          <w:sz w:val="21"/>
                          <w:szCs w:val="32"/>
                          <w14:textFill>
                            <w14:solidFill>
                              <w14:schemeClr w14:val="tx1">
                                <w14:lumMod w14:val="95000"/>
                                <w14:lumOff w14:val="5000"/>
                              </w14:schemeClr>
                            </w14:solidFill>
                          </w14:textFill>
                        </w:rPr>
                      </w:pPr>
                      <w:r>
                        <w:rPr>
                          <w:rFonts w:hint="eastAsia" w:ascii="微软雅黑" w:hAnsi="微软雅黑" w:eastAsia="微软雅黑" w:cs="Times New Roman"/>
                          <w:caps/>
                          <w:color w:val="0D0D0D" w:themeColor="text1" w:themeTint="F2"/>
                          <w:kern w:val="2"/>
                          <w:sz w:val="21"/>
                          <w:szCs w:val="32"/>
                          <w14:textFill>
                            <w14:solidFill>
                              <w14:schemeClr w14:val="tx1">
                                <w14:lumMod w14:val="95000"/>
                                <w14:lumOff w14:val="5000"/>
                              </w14:schemeClr>
                            </w14:solidFill>
                          </w14:textFill>
                        </w:rPr>
                        <w:t>专业：</w:t>
                      </w:r>
                      <w:r>
                        <w:rPr>
                          <w:rFonts w:hint="eastAsia" w:ascii="微软雅黑" w:hAnsi="微软雅黑" w:eastAsia="微软雅黑"/>
                          <w:color w:val="333333"/>
                          <w:sz w:val="21"/>
                          <w:szCs w:val="21"/>
                          <w:shd w:val="clear" w:color="auto" w:fill="FFFFFF"/>
                        </w:rPr>
                        <w:t>电气工程及其自动化</w:t>
                      </w:r>
                    </w:p>
                  </w:txbxContent>
                </v:textbox>
              </v:shape>
            </w:pict>
          </mc:Fallback>
        </mc:AlternateContent>
      </w:r>
      <w:r>
        <w:drawing>
          <wp:anchor distT="0" distB="0" distL="114300" distR="114300" simplePos="0" relativeHeight="251693056" behindDoc="0" locked="0" layoutInCell="1" allowOverlap="1">
            <wp:simplePos x="0" y="0"/>
            <wp:positionH relativeFrom="column">
              <wp:posOffset>-381635</wp:posOffset>
            </wp:positionH>
            <wp:positionV relativeFrom="paragraph">
              <wp:posOffset>-464185</wp:posOffset>
            </wp:positionV>
            <wp:extent cx="914400" cy="1295400"/>
            <wp:effectExtent l="9525" t="9525" r="9525" b="9525"/>
            <wp:wrapNone/>
            <wp:docPr id="3" name="图片 3" descr="C:\Users\Administrator\Desktop\头像照片\长方形.png长方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头像照片\长方形.png长方形"/>
                    <pic:cNvPicPr>
                      <a:picLocks noChangeAspect="1" noChangeArrowheads="1"/>
                    </pic:cNvPicPr>
                  </pic:nvPicPr>
                  <pic:blipFill>
                    <a:blip r:embed="rId4"/>
                    <a:srcRect/>
                    <a:stretch>
                      <a:fillRect/>
                    </a:stretch>
                  </pic:blipFill>
                  <pic:spPr>
                    <a:xfrm>
                      <a:off x="0" y="0"/>
                      <a:ext cx="914400" cy="1295400"/>
                    </a:xfrm>
                    <a:prstGeom prst="rect">
                      <a:avLst/>
                    </a:prstGeom>
                    <a:noFill/>
                    <a:ln>
                      <a:solidFill>
                        <a:schemeClr val="tx1">
                          <a:lumMod val="85000"/>
                          <a:lumOff val="15000"/>
                        </a:schemeClr>
                      </a:solidFill>
                    </a:ln>
                  </pic:spPr>
                </pic:pic>
              </a:graphicData>
            </a:graphic>
          </wp:anchor>
        </w:drawing>
      </w:r>
      <w:r>
        <mc:AlternateContent>
          <mc:Choice Requires="wps">
            <w:drawing>
              <wp:anchor distT="0" distB="0" distL="114300" distR="114300" simplePos="0" relativeHeight="251666432" behindDoc="0" locked="0" layoutInCell="1" allowOverlap="1">
                <wp:simplePos x="0" y="0"/>
                <wp:positionH relativeFrom="column">
                  <wp:posOffset>-1651000</wp:posOffset>
                </wp:positionH>
                <wp:positionV relativeFrom="paragraph">
                  <wp:posOffset>-1045210</wp:posOffset>
                </wp:positionV>
                <wp:extent cx="8197215" cy="245110"/>
                <wp:effectExtent l="0" t="0" r="0" b="2540"/>
                <wp:wrapNone/>
                <wp:docPr id="125" name="矩形 125"/>
                <wp:cNvGraphicFramePr/>
                <a:graphic xmlns:a="http://schemas.openxmlformats.org/drawingml/2006/main">
                  <a:graphicData uri="http://schemas.microsoft.com/office/word/2010/wordprocessingShape">
                    <wps:wsp>
                      <wps:cNvSpPr>
                        <a:spLocks noChangeArrowheads="1"/>
                      </wps:cNvSpPr>
                      <wps:spPr bwMode="auto">
                        <a:xfrm>
                          <a:off x="0" y="0"/>
                          <a:ext cx="8197215" cy="245110"/>
                        </a:xfrm>
                        <a:prstGeom prst="rect">
                          <a:avLst/>
                        </a:prstGeom>
                        <a:solidFill>
                          <a:schemeClr val="tx1">
                            <a:lumMod val="85000"/>
                            <a:lumOff val="15000"/>
                          </a:schemeClr>
                        </a:solidFill>
                        <a:ln w="9525">
                          <a:no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30pt;margin-top:-82.3pt;height:19.3pt;width:645.45pt;z-index:251666432;mso-width-relative:page;mso-height-relative:page;" fillcolor="#262626 [2749]" filled="t" stroked="f" coordsize="21600,21600" o:gfxdata="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o96s/bAAAADwEA&#10;AA8AAAAAAAAAAQAgAAAAIgAAAGRycy9kb3ducmV2LnhtbFBLAQIUABQAAAAIAIdO4kDC13kUUAIA&#10;AI4EAAAOAAAAAAAAAAEAIAAAACoBAABkcnMvZTJvRG9jLnhtbFBLBQYAAAAABgAGAFkBAADsBQAA&#10;AAA=&#10;">
                <v:fill on="t" focussize="0,0"/>
                <v:stroke on="f"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-1143000</wp:posOffset>
                </wp:positionH>
                <wp:positionV relativeFrom="paragraph">
                  <wp:posOffset>1163320</wp:posOffset>
                </wp:positionV>
                <wp:extent cx="7689215" cy="0"/>
                <wp:effectExtent l="9525" t="10795" r="6985" b="8255"/>
                <wp:wrapNone/>
                <wp:docPr id="124" name="直接箭头连接符 124"/>
                <wp:cNvGraphicFramePr/>
                <a:graphic xmlns:a="http://schemas.openxmlformats.org/drawingml/2006/main">
                  <a:graphicData uri="http://schemas.microsoft.com/office/word/2010/wordprocessingShape">
                    <wps:wsp>
                      <wps:cNvCnPr>
                        <a:cxnSpLocks noChangeShapeType="1"/>
                      </wps:cNvCnPr>
                      <wps:spPr bwMode="auto">
                        <a:xfrm>
                          <a:off x="0" y="0"/>
                          <a:ext cx="7689215" cy="0"/>
                        </a:xfrm>
                        <a:prstGeom prst="straightConnector1">
                          <a:avLst/>
                        </a:prstGeom>
                        <a:noFill/>
                        <a:ln w="12700">
                          <a:solidFill>
                            <a:srgbClr val="393737"/>
                          </a:solidFill>
                          <a:round/>
                        </a:ln>
                      </wps:spPr>
                      <wps:bodyPr/>
                    </wps:wsp>
                  </a:graphicData>
                </a:graphic>
              </wp:anchor>
            </w:drawing>
          </mc:Choice>
          <mc:Fallback>
            <w:pict>
              <v:shape id="_x0000_s1026" o:spid="_x0000_s1026" o:spt="32" type="#_x0000_t32" style="position:absolute;left:0pt;margin-left:-90pt;margin-top:91.6pt;height:0pt;width:605.45pt;z-index:251665408;mso-width-relative:page;mso-height-relative:page;" filled="f" stroked="t" coordsize="21600,21600" o:gfxdata="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iks09gAAAANAQAADwAAAAAAAAABACAAAAAiAAAAZHJzL2Rvd25yZXYu&#10;eG1sUEsBAhQAFAAAAAgAh07iQL8fpwj7AQAAwwMAAA4AAAAAAAAAAQAgAAAAJwEAAGRycy9lMm9E&#10;b2MueG1sUEsFBgAAAAAGAAYAWQEAAJQFAAAAAA==&#10;">
                <v:fill on="f" focussize="0,0"/>
                <v:stroke weight="1pt" color="#393737" joinstyle="round"/>
                <v:imagedata o:title=""/>
                <o:lock v:ext="edit" aspectratio="f"/>
              </v:shape>
            </w:pict>
          </mc:Fallback>
        </mc:AlternateContent>
      </w:r>
      <w:r>
        <mc:AlternateContent>
          <mc:Choice Requires="wpg">
            <w:drawing>
              <wp:anchor distT="0" distB="0" distL="114300" distR="114300" simplePos="0" relativeHeight="251662336" behindDoc="0" locked="0" layoutInCell="1" allowOverlap="1">
                <wp:simplePos x="0" y="0"/>
                <wp:positionH relativeFrom="column">
                  <wp:posOffset>-733425</wp:posOffset>
                </wp:positionH>
                <wp:positionV relativeFrom="paragraph">
                  <wp:posOffset>1249680</wp:posOffset>
                </wp:positionV>
                <wp:extent cx="6786245" cy="438785"/>
                <wp:effectExtent l="0" t="0" r="33655" b="18415"/>
                <wp:wrapNone/>
                <wp:docPr id="65" name="组合 65"/>
                <wp:cNvGraphicFramePr/>
                <a:graphic xmlns:a="http://schemas.openxmlformats.org/drawingml/2006/main">
                  <a:graphicData uri="http://schemas.microsoft.com/office/word/2010/wordprocessingGroup">
                    <wpg:wgp>
                      <wpg:cNvGrpSpPr/>
                      <wpg:grpSpPr>
                        <a:xfrm>
                          <a:off x="0" y="0"/>
                          <a:ext cx="6786245" cy="438785"/>
                          <a:chOff x="0" y="-119748"/>
                          <a:chExt cx="6788197" cy="438846"/>
                        </a:xfrm>
                      </wpg:grpSpPr>
                      <wpg:grpSp>
                        <wpg:cNvPr id="66" name="组合 5"/>
                        <wpg:cNvGrpSpPr/>
                        <wpg:grpSpPr>
                          <a:xfrm>
                            <a:off x="0" y="15876"/>
                            <a:ext cx="287407" cy="287349"/>
                            <a:chOff x="0" y="15876"/>
                            <a:chExt cx="287407" cy="287349"/>
                          </a:xfrm>
                        </wpg:grpSpPr>
                        <wps:wsp>
                          <wps:cNvPr id="67" name="椭圆 6"/>
                          <wps:cNvSpPr>
                            <a:spLocks noChangeArrowheads="1"/>
                          </wps:cNvSpPr>
                          <wps:spPr bwMode="auto">
                            <a:xfrm>
                              <a:off x="0" y="15876"/>
                              <a:ext cx="287407" cy="287349"/>
                            </a:xfrm>
                            <a:prstGeom prst="ellipse">
                              <a:avLst/>
                            </a:prstGeom>
                            <a:solidFill>
                              <a:srgbClr val="3DB1D8"/>
                            </a:solidFill>
                            <a:ln w="12700" algn="ctr">
                              <a:noFill/>
                              <a:miter lim="800000"/>
                            </a:ln>
                          </wps:spPr>
                          <wps:bodyPr rot="0" vert="horz" wrap="square" lIns="91440" tIns="45720" rIns="91440" bIns="45720" anchor="ctr" anchorCtr="0" upright="1">
                            <a:noAutofit/>
                          </wps:bodyPr>
                        </wps:wsp>
                        <wps:wsp>
                          <wps:cNvPr id="68" name="Freeform 142"/>
                          <wps:cNvSpPr>
                            <a:spLocks noChangeAspect="1" noEditPoints="1"/>
                          </wps:cNvSpPr>
                          <wps:spPr bwMode="auto">
                            <a:xfrm>
                              <a:off x="54366" y="104137"/>
                              <a:ext cx="179299" cy="139651"/>
                            </a:xfrm>
                            <a:custGeom>
                              <a:avLst/>
                              <a:gdLst>
                                <a:gd name="T0" fmla="*/ 2147483646 w 263"/>
                                <a:gd name="T1" fmla="*/ 2147483646 h 184"/>
                                <a:gd name="T2" fmla="*/ 2147483646 w 263"/>
                                <a:gd name="T3" fmla="*/ 2147483646 h 184"/>
                                <a:gd name="T4" fmla="*/ 2147483646 w 263"/>
                                <a:gd name="T5" fmla="*/ 2147483646 h 184"/>
                                <a:gd name="T6" fmla="*/ 2147483646 w 263"/>
                                <a:gd name="T7" fmla="*/ 2147483646 h 184"/>
                                <a:gd name="T8" fmla="*/ 2147483646 w 263"/>
                                <a:gd name="T9" fmla="*/ 2147483646 h 184"/>
                                <a:gd name="T10" fmla="*/ 2147483646 w 263"/>
                                <a:gd name="T11" fmla="*/ 2147483646 h 184"/>
                                <a:gd name="T12" fmla="*/ 2147483646 w 263"/>
                                <a:gd name="T13" fmla="*/ 2147483646 h 184"/>
                                <a:gd name="T14" fmla="*/ 2147483646 w 263"/>
                                <a:gd name="T15" fmla="*/ 2147483646 h 184"/>
                                <a:gd name="T16" fmla="*/ 2147483646 w 263"/>
                                <a:gd name="T17" fmla="*/ 2147483646 h 184"/>
                                <a:gd name="T18" fmla="*/ 0 w 263"/>
                                <a:gd name="T19" fmla="*/ 2147483646 h 184"/>
                                <a:gd name="T20" fmla="*/ 2147483646 w 263"/>
                                <a:gd name="T21" fmla="*/ 2147483646 h 184"/>
                                <a:gd name="T22" fmla="*/ 2147483646 w 263"/>
                                <a:gd name="T23" fmla="*/ 2147483646 h 184"/>
                                <a:gd name="T24" fmla="*/ 2147483646 w 263"/>
                                <a:gd name="T25" fmla="*/ 2147483646 h 184"/>
                                <a:gd name="T26" fmla="*/ 2147483646 w 263"/>
                                <a:gd name="T27" fmla="*/ 2147483646 h 184"/>
                                <a:gd name="T28" fmla="*/ 2147483646 w 263"/>
                                <a:gd name="T29" fmla="*/ 2147483646 h 184"/>
                                <a:gd name="T30" fmla="*/ 2147483646 w 263"/>
                                <a:gd name="T31" fmla="*/ 2147483646 h 184"/>
                                <a:gd name="T32" fmla="*/ 2147483646 w 263"/>
                                <a:gd name="T33" fmla="*/ 2147483646 h 184"/>
                                <a:gd name="T34" fmla="*/ 2147483646 w 263"/>
                                <a:gd name="T35" fmla="*/ 2147483646 h 184"/>
                                <a:gd name="T36" fmla="*/ 2147483646 w 263"/>
                                <a:gd name="T37" fmla="*/ 2147483646 h 184"/>
                                <a:gd name="T38" fmla="*/ 2147483646 w 263"/>
                                <a:gd name="T39" fmla="*/ 2147483646 h 184"/>
                                <a:gd name="T40" fmla="*/ 2147483646 w 263"/>
                                <a:gd name="T41" fmla="*/ 2147483646 h 184"/>
                                <a:gd name="T42" fmla="*/ 2147483646 w 263"/>
                                <a:gd name="T43" fmla="*/ 2147483646 h 184"/>
                                <a:gd name="T44" fmla="*/ 2147483646 w 263"/>
                                <a:gd name="T45" fmla="*/ 2147483646 h 184"/>
                                <a:gd name="T46" fmla="*/ 2147483646 w 263"/>
                                <a:gd name="T47" fmla="*/ 2147483646 h 184"/>
                                <a:gd name="T48" fmla="*/ 2147483646 w 263"/>
                                <a:gd name="T49" fmla="*/ 2147483646 h 184"/>
                                <a:gd name="T50" fmla="*/ 2147483646 w 263"/>
                                <a:gd name="T51" fmla="*/ 2147483646 h 184"/>
                                <a:gd name="T52" fmla="*/ 2147483646 w 263"/>
                                <a:gd name="T53" fmla="*/ 2147483646 h 184"/>
                                <a:gd name="T54" fmla="*/ 2147483646 w 263"/>
                                <a:gd name="T55" fmla="*/ 2147483646 h 184"/>
                                <a:gd name="T56" fmla="*/ 2147483646 w 263"/>
                                <a:gd name="T57" fmla="*/ 2147483646 h 184"/>
                                <a:gd name="T58" fmla="*/ 2147483646 w 263"/>
                                <a:gd name="T59" fmla="*/ 2147483646 h 184"/>
                                <a:gd name="T60" fmla="*/ 2147483646 w 263"/>
                                <a:gd name="T61" fmla="*/ 2147483646 h 184"/>
                                <a:gd name="T62" fmla="*/ 2147483646 w 263"/>
                                <a:gd name="T63" fmla="*/ 2147483646 h 184"/>
                                <a:gd name="T64" fmla="*/ 2147483646 w 263"/>
                                <a:gd name="T65" fmla="*/ 2147483646 h 184"/>
                                <a:gd name="T66" fmla="*/ 2147483646 w 263"/>
                                <a:gd name="T67" fmla="*/ 2147483646 h 184"/>
                                <a:gd name="T68" fmla="*/ 2147483646 w 263"/>
                                <a:gd name="T69" fmla="*/ 2147483646 h 184"/>
                                <a:gd name="T70" fmla="*/ 2147483646 w 263"/>
                                <a:gd name="T71" fmla="*/ 2147483646 h 184"/>
                                <a:gd name="T72" fmla="*/ 2147483646 w 263"/>
                                <a:gd name="T73" fmla="*/ 2147483646 h 184"/>
                                <a:gd name="T74" fmla="*/ 2147483646 w 263"/>
                                <a:gd name="T75" fmla="*/ 2147483646 h 184"/>
                                <a:gd name="T76" fmla="*/ 2147483646 w 263"/>
                                <a:gd name="T77" fmla="*/ 2147483646 h 184"/>
                                <a:gd name="T78" fmla="*/ 2147483646 w 263"/>
                                <a:gd name="T79" fmla="*/ 2147483646 h 184"/>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FFFFFF"/>
                            </a:solidFill>
                            <a:ln>
                              <a:noFill/>
                            </a:ln>
                          </wps:spPr>
                          <wps:bodyPr rot="0" vert="horz" wrap="square" lIns="91440" tIns="45720" rIns="91440" bIns="45720" anchor="t" anchorCtr="0" upright="1">
                            <a:noAutofit/>
                          </wps:bodyPr>
                        </wps:wsp>
                      </wpg:grpSp>
                      <wps:wsp>
                        <wps:cNvPr id="69" name="文本框 198"/>
                        <wps:cNvSpPr txBox="1">
                          <a:spLocks noChangeArrowheads="1"/>
                        </wps:cNvSpPr>
                        <wps:spPr bwMode="auto">
                          <a:xfrm>
                            <a:off x="379110" y="-119748"/>
                            <a:ext cx="2069013" cy="400466"/>
                          </a:xfrm>
                          <a:prstGeom prst="rect">
                            <a:avLst/>
                          </a:prstGeom>
                          <a:noFill/>
                          <a:ln>
                            <a:noFill/>
                          </a:ln>
                        </wps:spPr>
                        <wps:txbx>
                          <w:txbxContent>
                            <w:p>
                              <w:pPr>
                                <w:pStyle w:val="4"/>
                                <w:kinsoku w:val="0"/>
                                <w:overflowPunct w:val="0"/>
                                <w:spacing w:before="0" w:beforeAutospacing="0" w:after="180" w:afterAutospacing="0" w:line="252" w:lineRule="auto"/>
                                <w:textAlignment w:val="baseline"/>
                                <w:rPr>
                                  <w:rFonts w:hint="eastAsia"/>
                                </w:rPr>
                              </w:pPr>
                              <w:r>
                                <w:rPr>
                                  <w:rFonts w:hint="eastAsia" w:ascii="Calibri" w:hAnsi="微软雅黑" w:eastAsia="微软雅黑" w:cs="Times New Roman"/>
                                  <w:color w:val="171717"/>
                                  <w:kern w:val="24"/>
                                </w:rPr>
                                <w:t>初试成绩</w:t>
                              </w:r>
                            </w:p>
                          </w:txbxContent>
                        </wps:txbx>
                        <wps:bodyPr rot="0" vert="horz" wrap="square" lIns="91440" tIns="45720" rIns="91440" bIns="45720" anchor="t" anchorCtr="0" upright="1">
                          <a:noAutofit/>
                        </wps:bodyPr>
                      </wps:wsp>
                      <wps:wsp>
                        <wps:cNvPr id="70" name="直接连接符 9"/>
                        <wps:cNvCnPr>
                          <a:cxnSpLocks noChangeShapeType="1"/>
                        </wps:cNvCnPr>
                        <wps:spPr bwMode="auto">
                          <a:xfrm>
                            <a:off x="414139" y="319097"/>
                            <a:ext cx="6374058" cy="1"/>
                          </a:xfrm>
                          <a:prstGeom prst="line">
                            <a:avLst/>
                          </a:prstGeom>
                          <a:noFill/>
                          <a:ln w="6350" algn="ctr">
                            <a:solidFill>
                              <a:srgbClr val="181717"/>
                            </a:solidFill>
                            <a:miter lim="800000"/>
                          </a:ln>
                        </wps:spPr>
                        <wps:bodyPr/>
                      </wps:wsp>
                    </wpg:wgp>
                  </a:graphicData>
                </a:graphic>
              </wp:anchor>
            </w:drawing>
          </mc:Choice>
          <mc:Fallback>
            <w:pict>
              <v:group id="_x0000_s1026" o:spid="_x0000_s1026" o:spt="203" style="position:absolute;left:0pt;margin-left:-57.75pt;margin-top:98.4pt;height:34.55pt;width:534.35pt;z-index:251662336;mso-width-relative:page;mso-height-relative:page;" coordorigin="0,-119748" coordsize="6788197,438846" o:gfxdata="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">
                <o:lock v:ext="edit" aspectratio="f"/>
                <v:group id="组合 5" o:spid="_x0000_s1026" o:spt="203" style="position:absolute;left:0;top:15876;height:287349;width:287407;" coordorigin="0,15876" coordsize="287407,287349"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shape id="椭圆 6" o:spid="_x0000_s1026" o:spt="3" type="#_x0000_t3" style="position:absolute;left:0;top:15876;height:287349;width:287407;v-text-anchor:middle;" fillcolor="#3DB1D8" filled="t" stroked="f" coordsize="21600,21600" o:gfxdata="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3Hm1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Freeform 142" o:spid="_x0000_s1026" o:spt="100" style="position:absolute;left:54366;top:104137;height:139651;width:179299;" fillcolor="#FFFFFF" filled="t" stroked="f" coordsize="263,184" o:gfxdata="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8dyhvQAA&#10;ANsAAAAPAAAAAAAAAAEAIAAAACIAAABkcnMvZG93bnJldi54bWxQSwECFAAUAAAACACHTuJAMy8F&#10;njsAAAA5AAAAEAAAAAAAAAABACAAAAAMAQAAZHJzL3NoYXBleG1sLnhtbFBLBQYAAAAABgAGAFsB&#10;AAC2Aw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0,@0;@0,@0;@0,@0;@0,@0;@0,@0;@0,@0;@0,@0;@0,@0;@0,@0;0,@0;@0,@0;@0,@0;@0,@0;@0,@0;@0,@0;@0,@0;@0,@0;@0,@0;@0,@0;@0,@0;@0,@0;@0,@0;@0,@0;@0,@0;@0,@0;@0,@0;@0,@0;@0,@0;@0,@0;@0,@0;@0,@0;@0,@0;@0,@0;@0,@0;@0,@0;@0,@0;@0,@0;@0,@0;@0,@0;@0,@0" o:connectangles="0,0,0,0,0,0,0,0,0,0,0,0,0,0,0,0,0,0,0,0,0,0,0,0,0,0,0,0,0,0,0,0,0,0,0,0,0,0,0,0"/>
                    <v:fill on="t" focussize="0,0"/>
                    <v:stroke on="f"/>
                    <v:imagedata o:title=""/>
                    <o:lock v:ext="edit" aspectratio="t"/>
                  </v:shape>
                </v:group>
                <v:shape id="文本框 198" o:spid="_x0000_s1026" o:spt="202" type="#_x0000_t202" style="position:absolute;left:379110;top:-119748;height:400466;width:2069013;" filled="f" stroked="f" coordsize="21600,21600" o:gfxdata="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j1w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4"/>
                          <w:kinsoku w:val="0"/>
                          <w:overflowPunct w:val="0"/>
                          <w:spacing w:before="0" w:beforeAutospacing="0" w:after="180" w:afterAutospacing="0" w:line="252" w:lineRule="auto"/>
                          <w:textAlignment w:val="baseline"/>
                          <w:rPr>
                            <w:rFonts w:hint="eastAsia"/>
                          </w:rPr>
                        </w:pPr>
                        <w:r>
                          <w:rPr>
                            <w:rFonts w:hint="eastAsia" w:ascii="Calibri" w:hAnsi="微软雅黑" w:eastAsia="微软雅黑" w:cs="Times New Roman"/>
                            <w:color w:val="171717"/>
                            <w:kern w:val="24"/>
                          </w:rPr>
                          <w:t>初试成绩</w:t>
                        </w:r>
                      </w:p>
                    </w:txbxContent>
                  </v:textbox>
                </v:shape>
                <v:line id="直接连接符 9" o:spid="_x0000_s1026" o:spt="20" style="position:absolute;left:414139;top:319097;height:1;width:6374058;" filled="f" stroked="t" coordsize="21600,21600" o:gfxdata="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ivN+O5AAAA2wAA&#10;AA8AAAAAAAAAAQAgAAAAIgAAAGRycy9kb3ducmV2LnhtbFBLAQIUABQAAAAIAIdO4kAzLwWeOwAA&#10;ADkAAAAQAAAAAAAAAAEAIAAAAAgBAABkcnMvc2hhcGV4bWwueG1sUEsFBgAAAAAGAAYAWwEAALID&#10;AAAAAA==&#10;">
                  <v:fill on="f" focussize="0,0"/>
                  <v:stroke weight="0.5pt" color="#181717" miterlimit="8" joinstyle="miter"/>
                  <v:imagedata o:title=""/>
                  <o:lock v:ext="edit" aspectratio="f"/>
                </v:line>
              </v:group>
            </w:pict>
          </mc:Fallback>
        </mc:AlternateContent>
      </w:r>
    </w:p>
    <w:p>
      <w:r>
        <mc:AlternateContent>
          <mc:Choice Requires="wpg">
            <w:drawing>
              <wp:anchor distT="0" distB="0" distL="114300" distR="114300" simplePos="0" relativeHeight="251701248" behindDoc="0" locked="0" layoutInCell="1" allowOverlap="1">
                <wp:simplePos x="0" y="0"/>
                <wp:positionH relativeFrom="column">
                  <wp:posOffset>3223895</wp:posOffset>
                </wp:positionH>
                <wp:positionV relativeFrom="paragraph">
                  <wp:posOffset>38100</wp:posOffset>
                </wp:positionV>
                <wp:extent cx="217170" cy="217170"/>
                <wp:effectExtent l="0" t="0" r="12065" b="12065"/>
                <wp:wrapNone/>
                <wp:docPr id="35" name="Group 26"/>
                <wp:cNvGraphicFramePr/>
                <a:graphic xmlns:a="http://schemas.openxmlformats.org/drawingml/2006/main">
                  <a:graphicData uri="http://schemas.microsoft.com/office/word/2010/wordprocessingGroup">
                    <wpg:wgp>
                      <wpg:cNvGrpSpPr/>
                      <wpg:grpSpPr>
                        <a:xfrm>
                          <a:off x="0" y="0"/>
                          <a:ext cx="216979" cy="216979"/>
                          <a:chOff x="5916" y="1481"/>
                          <a:chExt cx="283" cy="283"/>
                        </a:xfrm>
                      </wpg:grpSpPr>
                      <wps:wsp>
                        <wps:cNvPr id="36" name="椭圆 16"/>
                        <wps:cNvSpPr>
                          <a:spLocks noChangeArrowheads="1"/>
                        </wps:cNvSpPr>
                        <wps:spPr bwMode="auto">
                          <a:xfrm>
                            <a:off x="5916" y="1481"/>
                            <a:ext cx="283" cy="283"/>
                          </a:xfrm>
                          <a:prstGeom prst="ellipse">
                            <a:avLst/>
                          </a:prstGeom>
                          <a:solidFill>
                            <a:srgbClr val="3DB1D8"/>
                          </a:solidFill>
                          <a:ln w="12700" algn="ctr">
                            <a:solidFill>
                              <a:srgbClr val="FFFFFF"/>
                            </a:solidFill>
                            <a:miter lim="800000"/>
                          </a:ln>
                        </wps:spPr>
                        <wps:bodyPr rot="0" vert="horz" wrap="square" lIns="91440" tIns="45720" rIns="91440" bIns="45720" anchor="ctr" anchorCtr="0" upright="1">
                          <a:noAutofit/>
                        </wps:bodyPr>
                      </wps:wsp>
                      <wps:wsp>
                        <wps:cNvPr id="37" name="Freeform 226"/>
                        <wps:cNvSpPr>
                          <a:spLocks noChangeAspect="1" noEditPoints="1"/>
                        </wps:cNvSpPr>
                        <wps:spPr bwMode="auto">
                          <a:xfrm>
                            <a:off x="5992" y="1551"/>
                            <a:ext cx="142" cy="142"/>
                          </a:xfrm>
                          <a:custGeom>
                            <a:avLst/>
                            <a:gdLst>
                              <a:gd name="T0" fmla="*/ 2147483646 w 562"/>
                              <a:gd name="T1" fmla="*/ 2147483646 h 535"/>
                              <a:gd name="T2" fmla="*/ 2147483646 w 562"/>
                              <a:gd name="T3" fmla="*/ 2147483646 h 535"/>
                              <a:gd name="T4" fmla="*/ 2147483646 w 562"/>
                              <a:gd name="T5" fmla="*/ 0 h 535"/>
                              <a:gd name="T6" fmla="*/ 2147483646 w 562"/>
                              <a:gd name="T7" fmla="*/ 2147483646 h 535"/>
                              <a:gd name="T8" fmla="*/ 0 w 562"/>
                              <a:gd name="T9" fmla="*/ 2147483646 h 535"/>
                              <a:gd name="T10" fmla="*/ 2147483646 w 562"/>
                              <a:gd name="T11" fmla="*/ 2147483646 h 535"/>
                              <a:gd name="T12" fmla="*/ 2147483646 w 562"/>
                              <a:gd name="T13" fmla="*/ 2147483646 h 535"/>
                              <a:gd name="T14" fmla="*/ 2147483646 w 562"/>
                              <a:gd name="T15" fmla="*/ 2147483646 h 535"/>
                              <a:gd name="T16" fmla="*/ 2147483646 w 562"/>
                              <a:gd name="T17" fmla="*/ 2147483646 h 535"/>
                              <a:gd name="T18" fmla="*/ 2147483646 w 562"/>
                              <a:gd name="T19" fmla="*/ 2147483646 h 535"/>
                              <a:gd name="T20" fmla="*/ 2147483646 w 562"/>
                              <a:gd name="T21" fmla="*/ 2147483646 h 535"/>
                              <a:gd name="T22" fmla="*/ 2147483646 w 562"/>
                              <a:gd name="T23" fmla="*/ 2147483646 h 535"/>
                              <a:gd name="T24" fmla="*/ 2147483646 w 562"/>
                              <a:gd name="T25" fmla="*/ 2147483646 h 535"/>
                              <a:gd name="T26" fmla="*/ 2147483646 w 562"/>
                              <a:gd name="T27" fmla="*/ 2147483646 h 535"/>
                              <a:gd name="T28" fmla="*/ 2147483646 w 562"/>
                              <a:gd name="T29" fmla="*/ 2147483646 h 535"/>
                              <a:gd name="T30" fmla="*/ 2147483646 w 562"/>
                              <a:gd name="T31" fmla="*/ 2147483646 h 535"/>
                              <a:gd name="T32" fmla="*/ 2147483646 w 562"/>
                              <a:gd name="T33" fmla="*/ 2147483646 h 535"/>
                              <a:gd name="T34" fmla="*/ 2147483646 w 562"/>
                              <a:gd name="T35" fmla="*/ 2147483646 h 535"/>
                              <a:gd name="T36" fmla="*/ 2147483646 w 562"/>
                              <a:gd name="T37" fmla="*/ 2147483646 h 535"/>
                              <a:gd name="T38" fmla="*/ 2147483646 w 562"/>
                              <a:gd name="T39" fmla="*/ 2147483646 h 5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562" h="535">
                                <a:moveTo>
                                  <a:pt x="562" y="204"/>
                                </a:moveTo>
                                <a:lnTo>
                                  <a:pt x="367" y="176"/>
                                </a:lnTo>
                                <a:lnTo>
                                  <a:pt x="281" y="0"/>
                                </a:lnTo>
                                <a:lnTo>
                                  <a:pt x="194" y="176"/>
                                </a:lnTo>
                                <a:lnTo>
                                  <a:pt x="0" y="204"/>
                                </a:lnTo>
                                <a:lnTo>
                                  <a:pt x="141" y="342"/>
                                </a:lnTo>
                                <a:lnTo>
                                  <a:pt x="107" y="535"/>
                                </a:lnTo>
                                <a:lnTo>
                                  <a:pt x="281" y="444"/>
                                </a:lnTo>
                                <a:lnTo>
                                  <a:pt x="454" y="535"/>
                                </a:lnTo>
                                <a:lnTo>
                                  <a:pt x="421" y="342"/>
                                </a:lnTo>
                                <a:lnTo>
                                  <a:pt x="562" y="204"/>
                                </a:lnTo>
                                <a:close/>
                                <a:moveTo>
                                  <a:pt x="281" y="400"/>
                                </a:moveTo>
                                <a:lnTo>
                                  <a:pt x="281" y="86"/>
                                </a:lnTo>
                                <a:lnTo>
                                  <a:pt x="343" y="211"/>
                                </a:lnTo>
                                <a:lnTo>
                                  <a:pt x="480" y="231"/>
                                </a:lnTo>
                                <a:lnTo>
                                  <a:pt x="380" y="328"/>
                                </a:lnTo>
                                <a:lnTo>
                                  <a:pt x="404" y="466"/>
                                </a:lnTo>
                                <a:lnTo>
                                  <a:pt x="281" y="400"/>
                                </a:lnTo>
                                <a:close/>
                              </a:path>
                            </a:pathLst>
                          </a:custGeom>
                          <a:noFill/>
                          <a:ln w="3175">
                            <a:solidFill>
                              <a:srgbClr val="FFFFFF"/>
                            </a:solidFill>
                            <a:round/>
                          </a:ln>
                        </wps:spPr>
                        <wps:bodyPr rot="0" vert="horz" wrap="square" lIns="91440" tIns="45720" rIns="91440" bIns="45720" anchor="t" anchorCtr="0" upright="1">
                          <a:noAutofit/>
                        </wps:bodyPr>
                      </wps:wsp>
                    </wpg:wgp>
                  </a:graphicData>
                </a:graphic>
              </wp:anchor>
            </w:drawing>
          </mc:Choice>
          <mc:Fallback>
            <w:pict>
              <v:group id="Group 26" o:spid="_x0000_s1026" o:spt="203" style="position:absolute;left:0pt;margin-left:253.85pt;margin-top:3pt;height:17.1pt;width:17.1pt;z-index:251701248;mso-width-relative:page;mso-height-relative:page;" coordorigin="5916,1481" coordsize="283,283" o:gfxdata="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">
                <o:lock v:ext="edit" aspectratio="f"/>
                <v:shape id="椭圆 16" o:spid="_x0000_s1026" o:spt="3" type="#_x0000_t3" style="position:absolute;left:5916;top:1481;height:283;width:283;v-text-anchor:middle;" fillcolor="#3DB1D8" filled="t" stroked="t" coordsize="21600,21600" o:gfxdata="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4XQS/&#10;AAAA2wAAAA8AAAAAAAAAAQAgAAAAIgAAAGRycy9kb3ducmV2LnhtbFBLAQIUABQAAAAIAIdO4kAz&#10;LwWeOwAAADkAAAAQAAAAAAAAAAEAIAAAAA4BAABkcnMvc2hhcGV4bWwueG1sUEsFBgAAAAAGAAYA&#10;WwEAALgDAAAAAA==&#10;">
                  <v:fill on="t" focussize="0,0"/>
                  <v:stroke weight="1pt" color="#FFFFFF" miterlimit="8" joinstyle="miter"/>
                  <v:imagedata o:title=""/>
                  <o:lock v:ext="edit" aspectratio="f"/>
                </v:shape>
                <v:shape id="Freeform 226" o:spid="_x0000_s1026" o:spt="100" style="position:absolute;left:5992;top:1551;height:142;width:142;" filled="f" stroked="t" coordsize="562,535" o:gfxdata="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X27u74A&#10;AADbAAAADwAAAAAAAAABACAAAAAiAAAAZHJzL2Rvd25yZXYueG1sUEsBAhQAFAAAAAgAh07iQDMv&#10;BZ47AAAAOQAAABAAAAAAAAAAAQAgAAAADQEAAGRycy9zaGFwZXhtbC54bWxQSwUGAAAAAAYABgBb&#10;AQAAtwMAAAAA&#10;" path="m562,204l367,176,281,0,194,176,0,204,141,342,107,535,281,444,454,535,421,342,562,204xm281,400l281,86,343,211,480,231,380,328,404,466,281,400xe">
                  <v:path o:connectlocs="542602629,569986313;542602629,569986313;542602629,0;542602629,569986313;0,569986313;542602629,569986313;542602629,569986313;542602629,569986313;542602629,569986313;542602629,569986313;542602629,569986313;542602629,569986313;542602629,569986313;542602629,569986313;542602629,569986313;542602629,569986313;542602629,569986313;542602629,569986313;542602629,569986313;542602629,569986313" o:connectangles="0,0,0,0,0,0,0,0,0,0,0,0,0,0,0,0,0,0,0,0"/>
                  <v:fill on="f" focussize="0,0"/>
                  <v:stroke weight="0.25pt" color="#FFFFFF" joinstyle="round"/>
                  <v:imagedata o:title=""/>
                  <o:lock v:ext="edit" aspectratio="t"/>
                </v:shape>
              </v:group>
            </w:pict>
          </mc:Fallback>
        </mc:AlternateContent>
      </w:r>
    </w:p>
    <w:p/>
    <w:p>
      <w:pPr>
        <w:widowControl/>
        <w:jc w:val="left"/>
      </w:pPr>
      <w:bookmarkStart w:id="0" w:name="_GoBack"/>
      <w:bookmarkEnd w:id="0"/>
      <w:r>
        <mc:AlternateContent>
          <mc:Choice Requires="wpg">
            <w:drawing>
              <wp:anchor distT="0" distB="0" distL="114300" distR="114300" simplePos="0" relativeHeight="251661312" behindDoc="0" locked="0" layoutInCell="1" allowOverlap="1">
                <wp:simplePos x="0" y="0"/>
                <wp:positionH relativeFrom="column">
                  <wp:posOffset>-686435</wp:posOffset>
                </wp:positionH>
                <wp:positionV relativeFrom="paragraph">
                  <wp:posOffset>4965700</wp:posOffset>
                </wp:positionV>
                <wp:extent cx="6786245" cy="3535680"/>
                <wp:effectExtent l="0" t="0" r="33655" b="7620"/>
                <wp:wrapNone/>
                <wp:docPr id="80" name="组合 80"/>
                <wp:cNvGraphicFramePr/>
                <a:graphic xmlns:a="http://schemas.openxmlformats.org/drawingml/2006/main">
                  <a:graphicData uri="http://schemas.microsoft.com/office/word/2010/wordprocessingGroup">
                    <wpg:wgp>
                      <wpg:cNvGrpSpPr/>
                      <wpg:grpSpPr>
                        <a:xfrm>
                          <a:off x="0" y="0"/>
                          <a:ext cx="6786245" cy="3535680"/>
                          <a:chOff x="0" y="0"/>
                          <a:chExt cx="6786245" cy="3535680"/>
                        </a:xfrm>
                      </wpg:grpSpPr>
                      <wpg:grpSp>
                        <wpg:cNvPr id="81" name="组合 102"/>
                        <wpg:cNvGrpSpPr/>
                        <wpg:grpSpPr>
                          <a:xfrm>
                            <a:off x="0" y="0"/>
                            <a:ext cx="6786245" cy="414020"/>
                            <a:chOff x="0" y="-95254"/>
                            <a:chExt cx="6787260" cy="414353"/>
                          </a:xfrm>
                        </wpg:grpSpPr>
                        <wps:wsp>
                          <wps:cNvPr id="82" name="文本框 198"/>
                          <wps:cNvSpPr txBox="1">
                            <a:spLocks noChangeArrowheads="1"/>
                          </wps:cNvSpPr>
                          <wps:spPr bwMode="auto">
                            <a:xfrm>
                              <a:off x="371542" y="-95254"/>
                              <a:ext cx="2438646" cy="369624"/>
                            </a:xfrm>
                            <a:prstGeom prst="rect">
                              <a:avLst/>
                            </a:prstGeom>
                            <a:noFill/>
                            <a:ln>
                              <a:noFill/>
                            </a:ln>
                          </wps:spPr>
                          <wps:txbx>
                            <w:txbxContent>
                              <w:p>
                                <w:pPr>
                                  <w:pStyle w:val="4"/>
                                  <w:kinsoku w:val="0"/>
                                  <w:overflowPunct w:val="0"/>
                                  <w:spacing w:after="180" w:line="252" w:lineRule="auto"/>
                                  <w:textAlignment w:val="baseline"/>
                                  <w:rPr>
                                    <w:rFonts w:ascii="Calibri" w:hAnsi="微软雅黑" w:eastAsia="微软雅黑"/>
                                    <w:color w:val="171717"/>
                                    <w:kern w:val="24"/>
                                  </w:rPr>
                                </w:pPr>
                                <w:r>
                                  <w:rPr>
                                    <w:rFonts w:hint="eastAsia" w:ascii="Calibri" w:hAnsi="微软雅黑" w:eastAsia="微软雅黑"/>
                                    <w:color w:val="171717"/>
                                    <w:kern w:val="24"/>
                                  </w:rPr>
                                  <w:t>自我简介</w:t>
                                </w:r>
                              </w:p>
                              <w:p>
                                <w:pPr>
                                  <w:pStyle w:val="4"/>
                                  <w:kinsoku w:val="0"/>
                                  <w:overflowPunct w:val="0"/>
                                  <w:spacing w:after="180" w:line="252" w:lineRule="auto"/>
                                  <w:textAlignment w:val="baseline"/>
                                  <w:rPr>
                                    <w:rFonts w:hint="eastAsia"/>
                                  </w:rPr>
                                </w:pPr>
                              </w:p>
                            </w:txbxContent>
                          </wps:txbx>
                          <wps:bodyPr rot="0" vert="horz" wrap="square" lIns="91440" tIns="45720" rIns="91440" bIns="45720" anchor="t" anchorCtr="0" upright="1">
                            <a:noAutofit/>
                          </wps:bodyPr>
                        </wps:wsp>
                        <wps:wsp>
                          <wps:cNvPr id="83" name="直接连接符 43"/>
                          <wps:cNvCnPr>
                            <a:cxnSpLocks noChangeShapeType="1"/>
                          </wps:cNvCnPr>
                          <wps:spPr bwMode="auto">
                            <a:xfrm>
                              <a:off x="414378" y="319099"/>
                              <a:ext cx="6372882" cy="0"/>
                            </a:xfrm>
                            <a:prstGeom prst="line">
                              <a:avLst/>
                            </a:prstGeom>
                            <a:noFill/>
                            <a:ln w="6350" algn="ctr">
                              <a:solidFill>
                                <a:srgbClr val="181717"/>
                              </a:solidFill>
                              <a:miter lim="800000"/>
                            </a:ln>
                          </wps:spPr>
                          <wps:bodyPr/>
                        </wps:wsp>
                        <wpg:grpSp>
                          <wpg:cNvPr id="84" name="组合 45"/>
                          <wpg:cNvGrpSpPr/>
                          <wpg:grpSpPr>
                            <a:xfrm>
                              <a:off x="0" y="15876"/>
                              <a:ext cx="287366" cy="287349"/>
                              <a:chOff x="0" y="15876"/>
                              <a:chExt cx="287366" cy="287349"/>
                            </a:xfrm>
                          </wpg:grpSpPr>
                          <wps:wsp>
                            <wps:cNvPr id="85" name="椭圆 46"/>
                            <wps:cNvSpPr>
                              <a:spLocks noChangeArrowheads="1"/>
                            </wps:cNvSpPr>
                            <wps:spPr bwMode="auto">
                              <a:xfrm>
                                <a:off x="0" y="15876"/>
                                <a:ext cx="287366" cy="287349"/>
                              </a:xfrm>
                              <a:prstGeom prst="ellipse">
                                <a:avLst/>
                              </a:prstGeom>
                              <a:solidFill>
                                <a:srgbClr val="3DB1D8"/>
                              </a:solidFill>
                              <a:ln w="12700" algn="ctr">
                                <a:noFill/>
                                <a:miter lim="800000"/>
                              </a:ln>
                            </wps:spPr>
                            <wps:bodyPr rot="0" vert="horz" wrap="square" lIns="91440" tIns="45720" rIns="91440" bIns="45720" anchor="ctr" anchorCtr="0" upright="1">
                              <a:noAutofit/>
                            </wps:bodyPr>
                          </wps:wsp>
                          <wps:wsp>
                            <wps:cNvPr id="86" name="Freeform 5"/>
                            <wps:cNvSpPr>
                              <a:spLocks noChangeAspect="1"/>
                            </wps:cNvSpPr>
                            <wps:spPr bwMode="auto">
                              <a:xfrm>
                                <a:off x="64658" y="84120"/>
                                <a:ext cx="158714" cy="151448"/>
                              </a:xfrm>
                              <a:custGeom>
                                <a:avLst/>
                                <a:gdLst>
                                  <a:gd name="T0" fmla="*/ 2147483646 w 178"/>
                                  <a:gd name="T1" fmla="*/ 2147483646 h 170"/>
                                  <a:gd name="T2" fmla="*/ 2147483646 w 178"/>
                                  <a:gd name="T3" fmla="*/ 2147483646 h 170"/>
                                  <a:gd name="T4" fmla="*/ 2147483646 w 178"/>
                                  <a:gd name="T5" fmla="*/ 0 h 170"/>
                                  <a:gd name="T6" fmla="*/ 2147483646 w 178"/>
                                  <a:gd name="T7" fmla="*/ 2147483646 h 170"/>
                                  <a:gd name="T8" fmla="*/ 0 w 178"/>
                                  <a:gd name="T9" fmla="*/ 2147483646 h 170"/>
                                  <a:gd name="T10" fmla="*/ 2147483646 w 178"/>
                                  <a:gd name="T11" fmla="*/ 2147483646 h 170"/>
                                  <a:gd name="T12" fmla="*/ 2147483646 w 178"/>
                                  <a:gd name="T13" fmla="*/ 2147483646 h 170"/>
                                  <a:gd name="T14" fmla="*/ 2147483646 w 178"/>
                                  <a:gd name="T15" fmla="*/ 2147483646 h 170"/>
                                  <a:gd name="T16" fmla="*/ 2147483646 w 178"/>
                                  <a:gd name="T17" fmla="*/ 2147483646 h 170"/>
                                  <a:gd name="T18" fmla="*/ 2147483646 w 178"/>
                                  <a:gd name="T19" fmla="*/ 2147483646 h 170"/>
                                  <a:gd name="T20" fmla="*/ 2147483646 w 178"/>
                                  <a:gd name="T21" fmla="*/ 2147483646 h 17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78" h="170">
                                    <a:moveTo>
                                      <a:pt x="178" y="65"/>
                                    </a:moveTo>
                                    <a:lnTo>
                                      <a:pt x="116" y="56"/>
                                    </a:lnTo>
                                    <a:lnTo>
                                      <a:pt x="89" y="0"/>
                                    </a:lnTo>
                                    <a:lnTo>
                                      <a:pt x="61" y="56"/>
                                    </a:lnTo>
                                    <a:lnTo>
                                      <a:pt x="0" y="65"/>
                                    </a:lnTo>
                                    <a:lnTo>
                                      <a:pt x="45" y="109"/>
                                    </a:lnTo>
                                    <a:lnTo>
                                      <a:pt x="34" y="170"/>
                                    </a:lnTo>
                                    <a:lnTo>
                                      <a:pt x="89" y="141"/>
                                    </a:lnTo>
                                    <a:lnTo>
                                      <a:pt x="144" y="170"/>
                                    </a:lnTo>
                                    <a:lnTo>
                                      <a:pt x="133" y="109"/>
                                    </a:lnTo>
                                    <a:lnTo>
                                      <a:pt x="178" y="65"/>
                                    </a:lnTo>
                                    <a:close/>
                                  </a:path>
                                </a:pathLst>
                              </a:custGeom>
                              <a:solidFill>
                                <a:srgbClr val="FFFFFF"/>
                              </a:solidFill>
                              <a:ln>
                                <a:noFill/>
                              </a:ln>
                            </wps:spPr>
                            <wps:bodyPr rot="0" vert="horz" wrap="square" lIns="91440" tIns="45720" rIns="91440" bIns="45720" anchor="t" anchorCtr="0" upright="1">
                              <a:noAutofit/>
                            </wps:bodyPr>
                          </wps:wsp>
                        </wpg:grpSp>
                      </wpg:grpSp>
                      <wps:wsp>
                        <wps:cNvPr id="87" name="矩形 36"/>
                        <wps:cNvSpPr>
                          <a:spLocks noChangeArrowheads="1"/>
                        </wps:cNvSpPr>
                        <wps:spPr bwMode="auto">
                          <a:xfrm>
                            <a:off x="380999" y="472440"/>
                            <a:ext cx="6350635" cy="3063240"/>
                          </a:xfrm>
                          <a:prstGeom prst="rect">
                            <a:avLst/>
                          </a:prstGeom>
                          <a:noFill/>
                          <a:ln>
                            <a:noFill/>
                          </a:ln>
                        </wps:spPr>
                        <wps:txbx>
                          <w:txbxContent>
                            <w:p>
                              <w:pPr>
                                <w:pStyle w:val="4"/>
                                <w:kinsoku w:val="0"/>
                                <w:overflowPunct w:val="0"/>
                                <w:snapToGrid w:val="0"/>
                                <w:spacing w:line="400" w:lineRule="exact"/>
                                <w:contextualSpacing/>
                                <w:rPr>
                                  <w:rFonts w:ascii="微软雅黑" w:hAnsi="微软雅黑" w:eastAsia="微软雅黑"/>
                                  <w:caps/>
                                  <w:color w:val="000000"/>
                                  <w:sz w:val="20"/>
                                  <w:szCs w:val="20"/>
                                </w:rPr>
                              </w:pPr>
                              <w:r>
                                <w:rPr>
                                  <w:rFonts w:hint="eastAsia" w:ascii="微软雅黑" w:hAnsi="微软雅黑" w:eastAsia="微软雅黑"/>
                                  <w:b/>
                                  <w:bCs/>
                                  <w:color w:val="333333"/>
                                  <w:sz w:val="21"/>
                                  <w:szCs w:val="21"/>
                                  <w:shd w:val="clear" w:color="auto" w:fill="FFFFFF"/>
                                </w:rPr>
                                <w:t>学习上： </w:t>
                              </w:r>
                              <w:r>
                                <w:rPr>
                                  <w:rFonts w:hint="eastAsia" w:ascii="微软雅黑" w:hAnsi="微软雅黑" w:eastAsia="微软雅黑"/>
                                  <w:color w:val="333333"/>
                                  <w:sz w:val="21"/>
                                  <w:szCs w:val="21"/>
                                  <w:shd w:val="clear" w:color="auto" w:fill="FFFFFF"/>
                                </w:rPr>
                                <w:t>我的大学前三年平均成绩名列班级前三，于20</w:t>
                              </w:r>
                              <w:r>
                                <w:rPr>
                                  <w:rFonts w:ascii="微软雅黑" w:hAnsi="微软雅黑" w:eastAsia="微软雅黑"/>
                                  <w:color w:val="333333"/>
                                  <w:sz w:val="21"/>
                                  <w:szCs w:val="21"/>
                                  <w:shd w:val="clear" w:color="auto" w:fill="FFFFFF"/>
                                </w:rPr>
                                <w:t>16</w:t>
                              </w:r>
                              <w:r>
                                <w:rPr>
                                  <w:rFonts w:hint="eastAsia" w:ascii="微软雅黑" w:hAnsi="微软雅黑" w:eastAsia="微软雅黑"/>
                                  <w:color w:val="333333"/>
                                  <w:sz w:val="21"/>
                                  <w:szCs w:val="21"/>
                                  <w:shd w:val="clear" w:color="auto" w:fill="FFFFFF"/>
                                </w:rPr>
                                <w:t>年选入学院理工科实验班学员。在此期间曾参加了全国大学生数学竞赛及全国大学生英语竞赛、全国大学生数学建模竞赛并获得省区三等奖。 </w:t>
                              </w:r>
                              <w:r>
                                <w:rPr>
                                  <w:rFonts w:hint="eastAsia" w:ascii="微软雅黑" w:hAnsi="微软雅黑" w:eastAsia="微软雅黑"/>
                                  <w:color w:val="333333"/>
                                  <w:sz w:val="21"/>
                                  <w:szCs w:val="21"/>
                                </w:rPr>
                                <w:br w:type="textWrapping"/>
                              </w:r>
                              <w:r>
                                <w:rPr>
                                  <w:rFonts w:hint="eastAsia" w:ascii="微软雅黑" w:hAnsi="微软雅黑" w:eastAsia="微软雅黑"/>
                                  <w:b/>
                                  <w:bCs/>
                                  <w:color w:val="333333"/>
                                  <w:sz w:val="21"/>
                                  <w:szCs w:val="21"/>
                                  <w:shd w:val="clear" w:color="auto" w:fill="FFFFFF"/>
                                </w:rPr>
                                <w:t>工作上： </w:t>
                              </w:r>
                              <w:r>
                                <w:rPr>
                                  <w:rFonts w:hint="eastAsia" w:ascii="微软雅黑" w:hAnsi="微软雅黑" w:eastAsia="微软雅黑"/>
                                  <w:color w:val="333333"/>
                                  <w:sz w:val="21"/>
                                  <w:szCs w:val="21"/>
                                  <w:shd w:val="clear" w:color="auto" w:fill="FFFFFF"/>
                                </w:rPr>
                                <w:t>20</w:t>
                              </w:r>
                              <w:r>
                                <w:rPr>
                                  <w:rFonts w:ascii="微软雅黑" w:hAnsi="微软雅黑" w:eastAsia="微软雅黑"/>
                                  <w:color w:val="333333"/>
                                  <w:sz w:val="21"/>
                                  <w:szCs w:val="21"/>
                                  <w:shd w:val="clear" w:color="auto" w:fill="FFFFFF"/>
                                </w:rPr>
                                <w:t>15</w:t>
                              </w:r>
                              <w:r>
                                <w:rPr>
                                  <w:rFonts w:hint="eastAsia" w:ascii="微软雅黑" w:hAnsi="微软雅黑" w:eastAsia="微软雅黑"/>
                                  <w:color w:val="333333"/>
                                  <w:sz w:val="21"/>
                                  <w:szCs w:val="21"/>
                                  <w:shd w:val="clear" w:color="auto" w:fill="FFFFFF"/>
                                </w:rPr>
                                <w:t>-201</w:t>
                              </w:r>
                              <w:r>
                                <w:rPr>
                                  <w:rFonts w:ascii="微软雅黑" w:hAnsi="微软雅黑" w:eastAsia="微软雅黑"/>
                                  <w:color w:val="333333"/>
                                  <w:sz w:val="21"/>
                                  <w:szCs w:val="21"/>
                                  <w:shd w:val="clear" w:color="auto" w:fill="FFFFFF"/>
                                </w:rPr>
                                <w:t>8</w:t>
                              </w:r>
                              <w:r>
                                <w:rPr>
                                  <w:rFonts w:hint="eastAsia" w:ascii="微软雅黑" w:hAnsi="微软雅黑" w:eastAsia="微软雅黑"/>
                                  <w:color w:val="333333"/>
                                  <w:sz w:val="21"/>
                                  <w:szCs w:val="21"/>
                                  <w:shd w:val="clear" w:color="auto" w:fill="FFFFFF"/>
                                </w:rPr>
                                <w:t>学年担任实验班班长，在此期间帮助班主任和同学完成各项活动及班级任务。 </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shd w:val="clear" w:color="auto" w:fill="FFFFFF"/>
                                </w:rPr>
                                <w:t>201</w:t>
                              </w:r>
                              <w:r>
                                <w:rPr>
                                  <w:rFonts w:ascii="微软雅黑" w:hAnsi="微软雅黑" w:eastAsia="微软雅黑"/>
                                  <w:color w:val="333333"/>
                                  <w:sz w:val="21"/>
                                  <w:szCs w:val="21"/>
                                  <w:shd w:val="clear" w:color="auto" w:fill="FFFFFF"/>
                                </w:rPr>
                                <w:t>6</w:t>
                              </w:r>
                              <w:r>
                                <w:rPr>
                                  <w:rFonts w:hint="eastAsia" w:ascii="微软雅黑" w:hAnsi="微软雅黑" w:eastAsia="微软雅黑"/>
                                  <w:color w:val="333333"/>
                                  <w:sz w:val="21"/>
                                  <w:szCs w:val="21"/>
                                  <w:shd w:val="clear" w:color="auto" w:fill="FFFFFF"/>
                                </w:rPr>
                                <w:t>-201</w:t>
                              </w:r>
                              <w:r>
                                <w:rPr>
                                  <w:rFonts w:ascii="微软雅黑" w:hAnsi="微软雅黑" w:eastAsia="微软雅黑"/>
                                  <w:color w:val="333333"/>
                                  <w:sz w:val="21"/>
                                  <w:szCs w:val="21"/>
                                  <w:shd w:val="clear" w:color="auto" w:fill="FFFFFF"/>
                                </w:rPr>
                                <w:t>8</w:t>
                              </w:r>
                              <w:r>
                                <w:rPr>
                                  <w:rFonts w:hint="eastAsia" w:ascii="微软雅黑" w:hAnsi="微软雅黑" w:eastAsia="微软雅黑"/>
                                  <w:color w:val="333333"/>
                                  <w:sz w:val="21"/>
                                  <w:szCs w:val="21"/>
                                  <w:shd w:val="clear" w:color="auto" w:fill="FFFFFF"/>
                                </w:rPr>
                                <w:t>学年担任专业班级学习委员，帮助学习上落后的同学提高班级整体学习水平。并配合班长及团支书开展其他活动。 </w:t>
                              </w:r>
                              <w:r>
                                <w:rPr>
                                  <w:rFonts w:hint="eastAsia" w:ascii="微软雅黑" w:hAnsi="微软雅黑" w:eastAsia="微软雅黑"/>
                                  <w:color w:val="333333"/>
                                  <w:sz w:val="21"/>
                                  <w:szCs w:val="21"/>
                                </w:rPr>
                                <w:br w:type="textWrapping"/>
                              </w:r>
                              <w:r>
                                <w:rPr>
                                  <w:rFonts w:hint="eastAsia" w:ascii="微软雅黑" w:hAnsi="微软雅黑" w:eastAsia="微软雅黑"/>
                                  <w:b/>
                                  <w:bCs/>
                                  <w:color w:val="333333"/>
                                  <w:sz w:val="21"/>
                                  <w:szCs w:val="21"/>
                                  <w:shd w:val="clear" w:color="auto" w:fill="FFFFFF"/>
                                </w:rPr>
                                <w:t>生活与人际交往上： </w:t>
                              </w:r>
                              <w:r>
                                <w:rPr>
                                  <w:rFonts w:hint="eastAsia" w:ascii="微软雅黑" w:hAnsi="微软雅黑" w:eastAsia="微软雅黑"/>
                                  <w:color w:val="333333"/>
                                  <w:sz w:val="21"/>
                                  <w:szCs w:val="21"/>
                                  <w:shd w:val="clear" w:color="auto" w:fill="FFFFFF"/>
                                </w:rPr>
                                <w:t>我为人性格开朗，沉稳，能和身边的人很好的相处，尊敬别人深受各位任课老师和同学的喜欢。善于与他人交流并学习别人身上自己所不具备的有点。 </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shd w:val="clear" w:color="auto" w:fill="FFFFFF"/>
                                </w:rPr>
                                <w:t>我喜欢参加各种有意义的活动与竞赛以锻炼自己的才能并提高自己不断学习的能力。 </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shd w:val="clear" w:color="auto" w:fill="FFFFFF"/>
                                </w:rPr>
                                <w:t>在处理事情时力求将自己有能力做好的事完美成功，在大学的生活中我渐渐培养了对本专业深入学习的兴趣，并坚持了考上海电力学院研究生的信念。希望能在研究生的学习生活中继续学习不断提高自己的专业知识水平</w:t>
                              </w:r>
                            </w:p>
                          </w:txbxContent>
                        </wps:txbx>
                        <wps:bodyPr rot="0" vert="horz" wrap="square" lIns="91440" tIns="45720" rIns="91440" bIns="45720" anchor="t" anchorCtr="0" upright="1">
                          <a:spAutoFit/>
                        </wps:bodyPr>
                      </wps:wsp>
                    </wpg:wgp>
                  </a:graphicData>
                </a:graphic>
              </wp:anchor>
            </w:drawing>
          </mc:Choice>
          <mc:Fallback>
            <w:pict>
              <v:group id="_x0000_s1026" o:spid="_x0000_s1026" o:spt="203" style="position:absolute;left:0pt;margin-left:-54.05pt;margin-top:391pt;height:278.4pt;width:534.35pt;z-index:251661312;mso-width-relative:page;mso-height-relative:page;" coordsize="6786245,3535680" o:gfxdata="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">
                <o:lock v:ext="edit" aspectratio="f"/>
                <v:group id="组合 102" o:spid="_x0000_s1026" o:spt="203" style="position:absolute;left:0;top:0;height:414020;width:6786245;" coordorigin="0,-95254" coordsize="6787260,414353"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shape id="文本框 198" o:spid="_x0000_s1026" o:spt="202" type="#_x0000_t202" style="position:absolute;left:371542;top:-95254;height:369624;width:2438646;" filled="f" stroked="f" coordsize="21600,21600" o:gfxdata="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con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4"/>
                            <w:kinsoku w:val="0"/>
                            <w:overflowPunct w:val="0"/>
                            <w:spacing w:after="180" w:line="252" w:lineRule="auto"/>
                            <w:textAlignment w:val="baseline"/>
                            <w:rPr>
                              <w:rFonts w:ascii="Calibri" w:hAnsi="微软雅黑" w:eastAsia="微软雅黑"/>
                              <w:color w:val="171717"/>
                              <w:kern w:val="24"/>
                            </w:rPr>
                          </w:pPr>
                          <w:r>
                            <w:rPr>
                              <w:rFonts w:hint="eastAsia" w:ascii="Calibri" w:hAnsi="微软雅黑" w:eastAsia="微软雅黑"/>
                              <w:color w:val="171717"/>
                              <w:kern w:val="24"/>
                            </w:rPr>
                            <w:t>自我简介</w:t>
                          </w:r>
                        </w:p>
                        <w:p>
                          <w:pPr>
                            <w:pStyle w:val="4"/>
                            <w:kinsoku w:val="0"/>
                            <w:overflowPunct w:val="0"/>
                            <w:spacing w:after="180" w:line="252" w:lineRule="auto"/>
                            <w:textAlignment w:val="baseline"/>
                            <w:rPr>
                              <w:rFonts w:hint="eastAsia"/>
                            </w:rPr>
                          </w:pPr>
                        </w:p>
                      </w:txbxContent>
                    </v:textbox>
                  </v:shape>
                  <v:line id="直接连接符 43" o:spid="_x0000_s1026" o:spt="20" style="position:absolute;left:414378;top:319099;height:0;width:6372882;" filled="f" stroked="t" coordsize="21600,21600" o:gfxdata="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qNmzvQAA&#10;ANsAAAAPAAAAAAAAAAEAIAAAACIAAABkcnMvZG93bnJldi54bWxQSwECFAAUAAAACACHTuJAMy8F&#10;njsAAAA5AAAAEAAAAAAAAAABACAAAAAMAQAAZHJzL3NoYXBleG1sLnhtbFBLBQYAAAAABgAGAFsB&#10;AAC2AwAAAAA=&#10;">
                    <v:fill on="f" focussize="0,0"/>
                    <v:stroke weight="0.5pt" color="#181717" miterlimit="8" joinstyle="miter"/>
                    <v:imagedata o:title=""/>
                    <o:lock v:ext="edit" aspectratio="f"/>
                  </v:line>
                  <v:group id="组合 45" o:spid="_x0000_s1026" o:spt="203" style="position:absolute;left:0;top:15876;height:287349;width:287366;" coordorigin="0,15876" coordsize="287366,287349" o:gfxdata="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T8Ckb0AAADbAAAADwAAAAAAAAABACAAAAAiAAAAZHJzL2Rvd25yZXYueG1s&#10;UEsBAhQAFAAAAAgAh07iQDMvBZ47AAAAOQAAABUAAAAAAAAAAQAgAAAADAEAAGRycy9ncm91cHNo&#10;YXBleG1sLnhtbFBLBQYAAAAABgAGAGABAADJAwAAAAA=&#10;">
                    <o:lock v:ext="edit" aspectratio="f"/>
                    <v:shape id="椭圆 46" o:spid="_x0000_s1026" o:spt="3" type="#_x0000_t3" style="position:absolute;left:0;top:15876;height:287349;width:287366;v-text-anchor:middle;" fillcolor="#3DB1D8" filled="t" stroked="f" coordsize="21600,21600" o:gfxdata="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5OpKO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Freeform 5" o:spid="_x0000_s1026" o:spt="100" style="position:absolute;left:64658;top:84120;height:151448;width:158714;" fillcolor="#FFFFFF" filled="t" stroked="f" coordsize="178,170" o:gfxdata="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Xkxr4A&#10;AADbAAAADwAAAAAAAAABACAAAAAiAAAAZHJzL2Rvd25yZXYueG1sUEsBAhQAFAAAAAgAh07iQDMv&#10;BZ47AAAAOQAAABAAAAAAAAAAAQAgAAAADQEAAGRycy9zaGFwZXhtbC54bWxQSwUGAAAAAAYABgBb&#10;AQAAtwMAAAAA&#10;" path="m178,65l116,56,89,0,61,56,0,65,45,109,34,170,89,141,144,170,133,109,178,65xe">
                      <v:path o:connectlocs="@0,@0;@0,@0;@0,0;@0,@0;0,@0;@0,@0;@0,@0;@0,@0;@0,@0;@0,@0;@0,@0" o:connectangles="0,0,0,0,0,0,0,0,0,0,0"/>
                      <v:fill on="t" focussize="0,0"/>
                      <v:stroke on="f"/>
                      <v:imagedata o:title=""/>
                      <o:lock v:ext="edit" aspectratio="t"/>
                    </v:shape>
                  </v:group>
                </v:group>
                <v:rect id="矩形 36" o:spid="_x0000_s1026" o:spt="1" style="position:absolute;left:380999;top:472440;height:3063240;width:6350635;" filled="f" stroked="f" coordsize="21600,21600" o:gfxdata="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BYZ3W/&#10;AAAA2wAAAA8AAAAAAAAAAQAgAAAAIgAAAGRycy9kb3ducmV2LnhtbFBLAQIUABQAAAAIAIdO4kAz&#10;LwWeOwAAADkAAAAQAAAAAAAAAAEAIAAAAA4BAABkcnMvc2hhcGV4bWwueG1sUEsFBgAAAAAGAAYA&#10;WwEAALgDAAAAAA==&#10;">
                  <v:fill on="f" focussize="0,0"/>
                  <v:stroke on="f"/>
                  <v:imagedata o:title=""/>
                  <o:lock v:ext="edit" aspectratio="f"/>
                  <v:textbox style="mso-fit-shape-to-text:t;">
                    <w:txbxContent>
                      <w:p>
                        <w:pPr>
                          <w:pStyle w:val="4"/>
                          <w:kinsoku w:val="0"/>
                          <w:overflowPunct w:val="0"/>
                          <w:snapToGrid w:val="0"/>
                          <w:spacing w:line="400" w:lineRule="exact"/>
                          <w:contextualSpacing/>
                          <w:rPr>
                            <w:rFonts w:ascii="微软雅黑" w:hAnsi="微软雅黑" w:eastAsia="微软雅黑"/>
                            <w:caps/>
                            <w:color w:val="000000"/>
                            <w:sz w:val="20"/>
                            <w:szCs w:val="20"/>
                          </w:rPr>
                        </w:pPr>
                        <w:r>
                          <w:rPr>
                            <w:rFonts w:hint="eastAsia" w:ascii="微软雅黑" w:hAnsi="微软雅黑" w:eastAsia="微软雅黑"/>
                            <w:b/>
                            <w:bCs/>
                            <w:color w:val="333333"/>
                            <w:sz w:val="21"/>
                            <w:szCs w:val="21"/>
                            <w:shd w:val="clear" w:color="auto" w:fill="FFFFFF"/>
                          </w:rPr>
                          <w:t>学习上： </w:t>
                        </w:r>
                        <w:r>
                          <w:rPr>
                            <w:rFonts w:hint="eastAsia" w:ascii="微软雅黑" w:hAnsi="微软雅黑" w:eastAsia="微软雅黑"/>
                            <w:color w:val="333333"/>
                            <w:sz w:val="21"/>
                            <w:szCs w:val="21"/>
                            <w:shd w:val="clear" w:color="auto" w:fill="FFFFFF"/>
                          </w:rPr>
                          <w:t>我的大学前三年平均成绩名列班级前三，于20</w:t>
                        </w:r>
                        <w:r>
                          <w:rPr>
                            <w:rFonts w:ascii="微软雅黑" w:hAnsi="微软雅黑" w:eastAsia="微软雅黑"/>
                            <w:color w:val="333333"/>
                            <w:sz w:val="21"/>
                            <w:szCs w:val="21"/>
                            <w:shd w:val="clear" w:color="auto" w:fill="FFFFFF"/>
                          </w:rPr>
                          <w:t>16</w:t>
                        </w:r>
                        <w:r>
                          <w:rPr>
                            <w:rFonts w:hint="eastAsia" w:ascii="微软雅黑" w:hAnsi="微软雅黑" w:eastAsia="微软雅黑"/>
                            <w:color w:val="333333"/>
                            <w:sz w:val="21"/>
                            <w:szCs w:val="21"/>
                            <w:shd w:val="clear" w:color="auto" w:fill="FFFFFF"/>
                          </w:rPr>
                          <w:t>年选入学院理工科实验班学员。在此期间曾参加了全国大学生数学竞赛及全国大学生英语竞赛、全国大学生数学建模竞赛并获得省区三等奖。 </w:t>
                        </w:r>
                        <w:r>
                          <w:rPr>
                            <w:rFonts w:hint="eastAsia" w:ascii="微软雅黑" w:hAnsi="微软雅黑" w:eastAsia="微软雅黑"/>
                            <w:color w:val="333333"/>
                            <w:sz w:val="21"/>
                            <w:szCs w:val="21"/>
                          </w:rPr>
                          <w:br w:type="textWrapping"/>
                        </w:r>
                        <w:r>
                          <w:rPr>
                            <w:rFonts w:hint="eastAsia" w:ascii="微软雅黑" w:hAnsi="微软雅黑" w:eastAsia="微软雅黑"/>
                            <w:b/>
                            <w:bCs/>
                            <w:color w:val="333333"/>
                            <w:sz w:val="21"/>
                            <w:szCs w:val="21"/>
                            <w:shd w:val="clear" w:color="auto" w:fill="FFFFFF"/>
                          </w:rPr>
                          <w:t>工作上： </w:t>
                        </w:r>
                        <w:r>
                          <w:rPr>
                            <w:rFonts w:hint="eastAsia" w:ascii="微软雅黑" w:hAnsi="微软雅黑" w:eastAsia="微软雅黑"/>
                            <w:color w:val="333333"/>
                            <w:sz w:val="21"/>
                            <w:szCs w:val="21"/>
                            <w:shd w:val="clear" w:color="auto" w:fill="FFFFFF"/>
                          </w:rPr>
                          <w:t>20</w:t>
                        </w:r>
                        <w:r>
                          <w:rPr>
                            <w:rFonts w:ascii="微软雅黑" w:hAnsi="微软雅黑" w:eastAsia="微软雅黑"/>
                            <w:color w:val="333333"/>
                            <w:sz w:val="21"/>
                            <w:szCs w:val="21"/>
                            <w:shd w:val="clear" w:color="auto" w:fill="FFFFFF"/>
                          </w:rPr>
                          <w:t>15</w:t>
                        </w:r>
                        <w:r>
                          <w:rPr>
                            <w:rFonts w:hint="eastAsia" w:ascii="微软雅黑" w:hAnsi="微软雅黑" w:eastAsia="微软雅黑"/>
                            <w:color w:val="333333"/>
                            <w:sz w:val="21"/>
                            <w:szCs w:val="21"/>
                            <w:shd w:val="clear" w:color="auto" w:fill="FFFFFF"/>
                          </w:rPr>
                          <w:t>-201</w:t>
                        </w:r>
                        <w:r>
                          <w:rPr>
                            <w:rFonts w:ascii="微软雅黑" w:hAnsi="微软雅黑" w:eastAsia="微软雅黑"/>
                            <w:color w:val="333333"/>
                            <w:sz w:val="21"/>
                            <w:szCs w:val="21"/>
                            <w:shd w:val="clear" w:color="auto" w:fill="FFFFFF"/>
                          </w:rPr>
                          <w:t>8</w:t>
                        </w:r>
                        <w:r>
                          <w:rPr>
                            <w:rFonts w:hint="eastAsia" w:ascii="微软雅黑" w:hAnsi="微软雅黑" w:eastAsia="微软雅黑"/>
                            <w:color w:val="333333"/>
                            <w:sz w:val="21"/>
                            <w:szCs w:val="21"/>
                            <w:shd w:val="clear" w:color="auto" w:fill="FFFFFF"/>
                          </w:rPr>
                          <w:t>学年担任实验班班长，在此期间帮助班主任和同学完成各项活动及班级任务。 </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shd w:val="clear" w:color="auto" w:fill="FFFFFF"/>
                          </w:rPr>
                          <w:t>201</w:t>
                        </w:r>
                        <w:r>
                          <w:rPr>
                            <w:rFonts w:ascii="微软雅黑" w:hAnsi="微软雅黑" w:eastAsia="微软雅黑"/>
                            <w:color w:val="333333"/>
                            <w:sz w:val="21"/>
                            <w:szCs w:val="21"/>
                            <w:shd w:val="clear" w:color="auto" w:fill="FFFFFF"/>
                          </w:rPr>
                          <w:t>6</w:t>
                        </w:r>
                        <w:r>
                          <w:rPr>
                            <w:rFonts w:hint="eastAsia" w:ascii="微软雅黑" w:hAnsi="微软雅黑" w:eastAsia="微软雅黑"/>
                            <w:color w:val="333333"/>
                            <w:sz w:val="21"/>
                            <w:szCs w:val="21"/>
                            <w:shd w:val="clear" w:color="auto" w:fill="FFFFFF"/>
                          </w:rPr>
                          <w:t>-201</w:t>
                        </w:r>
                        <w:r>
                          <w:rPr>
                            <w:rFonts w:ascii="微软雅黑" w:hAnsi="微软雅黑" w:eastAsia="微软雅黑"/>
                            <w:color w:val="333333"/>
                            <w:sz w:val="21"/>
                            <w:szCs w:val="21"/>
                            <w:shd w:val="clear" w:color="auto" w:fill="FFFFFF"/>
                          </w:rPr>
                          <w:t>8</w:t>
                        </w:r>
                        <w:r>
                          <w:rPr>
                            <w:rFonts w:hint="eastAsia" w:ascii="微软雅黑" w:hAnsi="微软雅黑" w:eastAsia="微软雅黑"/>
                            <w:color w:val="333333"/>
                            <w:sz w:val="21"/>
                            <w:szCs w:val="21"/>
                            <w:shd w:val="clear" w:color="auto" w:fill="FFFFFF"/>
                          </w:rPr>
                          <w:t>学年担任专业班级学习委员，帮助学习上落后的同学提高班级整体学习水平。并配合班长及团支书开展其他活动。 </w:t>
                        </w:r>
                        <w:r>
                          <w:rPr>
                            <w:rFonts w:hint="eastAsia" w:ascii="微软雅黑" w:hAnsi="微软雅黑" w:eastAsia="微软雅黑"/>
                            <w:color w:val="333333"/>
                            <w:sz w:val="21"/>
                            <w:szCs w:val="21"/>
                          </w:rPr>
                          <w:br w:type="textWrapping"/>
                        </w:r>
                        <w:r>
                          <w:rPr>
                            <w:rFonts w:hint="eastAsia" w:ascii="微软雅黑" w:hAnsi="微软雅黑" w:eastAsia="微软雅黑"/>
                            <w:b/>
                            <w:bCs/>
                            <w:color w:val="333333"/>
                            <w:sz w:val="21"/>
                            <w:szCs w:val="21"/>
                            <w:shd w:val="clear" w:color="auto" w:fill="FFFFFF"/>
                          </w:rPr>
                          <w:t>生活与人际交往上： </w:t>
                        </w:r>
                        <w:r>
                          <w:rPr>
                            <w:rFonts w:hint="eastAsia" w:ascii="微软雅黑" w:hAnsi="微软雅黑" w:eastAsia="微软雅黑"/>
                            <w:color w:val="333333"/>
                            <w:sz w:val="21"/>
                            <w:szCs w:val="21"/>
                            <w:shd w:val="clear" w:color="auto" w:fill="FFFFFF"/>
                          </w:rPr>
                          <w:t>我为人性格开朗，沉稳，能和身边的人很好的相处，尊敬别人深受各位任课老师和同学的喜欢。善于与他人交流并学习别人身上自己所不具备的有点。 </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shd w:val="clear" w:color="auto" w:fill="FFFFFF"/>
                          </w:rPr>
                          <w:t>我喜欢参加各种有意义的活动与竞赛以锻炼自己的才能并提高自己不断学习的能力。 </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shd w:val="clear" w:color="auto" w:fill="FFFFFF"/>
                          </w:rPr>
                          <w:t>在处理事情时力求将自己有能力做好的事完美成功，在大学的生活中我渐渐培养了对本专业深入学习的兴趣，并坚持了考上海电力学院研究生的信念。希望能在研究生的学习生活中继续学习不断提高自己的专业知识水平</w:t>
                        </w:r>
                      </w:p>
                    </w:txbxContent>
                  </v:textbox>
                </v:rect>
              </v:group>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-748665</wp:posOffset>
                </wp:positionH>
                <wp:positionV relativeFrom="paragraph">
                  <wp:posOffset>1178560</wp:posOffset>
                </wp:positionV>
                <wp:extent cx="6786245" cy="2357120"/>
                <wp:effectExtent l="0" t="0" r="33655" b="5080"/>
                <wp:wrapNone/>
                <wp:docPr id="96" name="组合 96"/>
                <wp:cNvGraphicFramePr/>
                <a:graphic xmlns:a="http://schemas.openxmlformats.org/drawingml/2006/main">
                  <a:graphicData uri="http://schemas.microsoft.com/office/word/2010/wordprocessingGroup">
                    <wpg:wgp>
                      <wpg:cNvGrpSpPr/>
                      <wpg:grpSpPr>
                        <a:xfrm>
                          <a:off x="0" y="0"/>
                          <a:ext cx="6786245" cy="2357120"/>
                          <a:chOff x="0" y="-1"/>
                          <a:chExt cx="6786245" cy="2357123"/>
                        </a:xfrm>
                      </wpg:grpSpPr>
                      <wpg:grpSp>
                        <wpg:cNvPr id="97" name="组合 45"/>
                        <wpg:cNvGrpSpPr/>
                        <wpg:grpSpPr>
                          <a:xfrm>
                            <a:off x="0" y="-1"/>
                            <a:ext cx="6786245" cy="403226"/>
                            <a:chOff x="0" y="-84670"/>
                            <a:chExt cx="6787963" cy="403241"/>
                          </a:xfrm>
                        </wpg:grpSpPr>
                        <wps:wsp>
                          <wps:cNvPr id="98" name="文本框 198"/>
                          <wps:cNvSpPr txBox="1">
                            <a:spLocks noChangeArrowheads="1"/>
                          </wps:cNvSpPr>
                          <wps:spPr bwMode="auto">
                            <a:xfrm>
                              <a:off x="369436" y="-84670"/>
                              <a:ext cx="2069013" cy="387893"/>
                            </a:xfrm>
                            <a:prstGeom prst="rect">
                              <a:avLst/>
                            </a:prstGeom>
                            <a:noFill/>
                            <a:ln>
                              <a:noFill/>
                            </a:ln>
                          </wps:spPr>
                          <wps:txbx>
                            <w:txbxContent>
                              <w:p>
                                <w:pPr>
                                  <w:pStyle w:val="4"/>
                                  <w:kinsoku w:val="0"/>
                                  <w:overflowPunct w:val="0"/>
                                  <w:spacing w:after="180" w:line="252" w:lineRule="auto"/>
                                  <w:textAlignment w:val="baseline"/>
                                </w:pPr>
                                <w:r>
                                  <w:rPr>
                                    <w:rFonts w:hint="eastAsia" w:ascii="Calibri" w:hAnsi="微软雅黑" w:eastAsia="微软雅黑"/>
                                    <w:color w:val="171717"/>
                                    <w:kern w:val="24"/>
                                  </w:rPr>
                                  <w:t>获奖情况</w:t>
                                </w:r>
                              </w:p>
                            </w:txbxContent>
                          </wps:txbx>
                          <wps:bodyPr rot="0" vert="horz" wrap="square" lIns="91440" tIns="45720" rIns="91440" bIns="45720" anchor="t" anchorCtr="0" upright="1">
                            <a:noAutofit/>
                          </wps:bodyPr>
                        </wps:wsp>
                        <wps:wsp>
                          <wps:cNvPr id="99" name="直接连接符 17"/>
                          <wps:cNvCnPr/>
                          <wps:spPr bwMode="auto">
                            <a:xfrm>
                              <a:off x="414421" y="318571"/>
                              <a:ext cx="6373542" cy="0"/>
                            </a:xfrm>
                            <a:prstGeom prst="line">
                              <a:avLst/>
                            </a:prstGeom>
                            <a:noFill/>
                            <a:ln w="6350" algn="ctr">
                              <a:solidFill>
                                <a:srgbClr val="181717"/>
                              </a:solidFill>
                              <a:miter lim="800000"/>
                            </a:ln>
                          </wps:spPr>
                          <wps:bodyPr/>
                        </wps:wsp>
                        <wpg:grpSp>
                          <wpg:cNvPr id="100" name="组合 18"/>
                          <wpg:cNvGrpSpPr/>
                          <wpg:grpSpPr>
                            <a:xfrm>
                              <a:off x="0" y="15876"/>
                              <a:ext cx="287407" cy="287349"/>
                              <a:chOff x="0" y="15876"/>
                              <a:chExt cx="287407" cy="287349"/>
                            </a:xfrm>
                          </wpg:grpSpPr>
                          <wps:wsp>
                            <wps:cNvPr id="101" name="椭圆 19"/>
                            <wps:cNvSpPr>
                              <a:spLocks noChangeArrowheads="1"/>
                            </wps:cNvSpPr>
                            <wps:spPr bwMode="auto">
                              <a:xfrm>
                                <a:off x="0" y="15876"/>
                                <a:ext cx="287407" cy="287349"/>
                              </a:xfrm>
                              <a:prstGeom prst="ellipse">
                                <a:avLst/>
                              </a:prstGeom>
                              <a:solidFill>
                                <a:srgbClr val="3DB1D8"/>
                              </a:solidFill>
                              <a:ln w="12700" algn="ctr">
                                <a:noFill/>
                                <a:miter lim="800000"/>
                              </a:ln>
                            </wps:spPr>
                            <wps:bodyPr rot="0" vert="horz" wrap="square" lIns="91440" tIns="45720" rIns="91440" bIns="45720" anchor="ctr" anchorCtr="0" upright="1">
                              <a:noAutofit/>
                            </wps:bodyPr>
                          </wps:wsp>
                          <wps:wsp>
                            <wps:cNvPr id="102" name="KSO_Shape"/>
                            <wps:cNvSpPr/>
                            <wps:spPr bwMode="auto">
                              <a:xfrm flipH="1">
                                <a:off x="68279" y="96842"/>
                                <a:ext cx="150850" cy="125417"/>
                              </a:xfrm>
                              <a:custGeom>
                                <a:avLst/>
                                <a:gdLst/>
                                <a:ahLst/>
                                <a:cxnLst/>
                                <a:rect l="0" t="0"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lnTo>
                                      <a:pt x="3261356" y="1385789"/>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lnTo>
                                      <a:pt x="1508607" y="1206475"/>
                                    </a:ln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FFFFF"/>
                              </a:solidFill>
                              <a:ln>
                                <a:noFill/>
                              </a:ln>
                            </wps:spPr>
                            <wps:bodyPr rot="0" vert="horz" wrap="square" lIns="91440" tIns="45720" rIns="91440" bIns="45720" anchor="ctr" anchorCtr="0" upright="1">
                              <a:noAutofit/>
                            </wps:bodyPr>
                          </wps:wsp>
                        </wpg:grpSp>
                      </wpg:grpSp>
                      <wps:wsp>
                        <wps:cNvPr id="103" name="矩形 22"/>
                        <wps:cNvSpPr>
                          <a:spLocks noChangeArrowheads="1"/>
                        </wps:cNvSpPr>
                        <wps:spPr bwMode="auto">
                          <a:xfrm>
                            <a:off x="396240" y="487680"/>
                            <a:ext cx="6335395" cy="1869442"/>
                          </a:xfrm>
                          <a:prstGeom prst="rect">
                            <a:avLst/>
                          </a:prstGeom>
                          <a:noFill/>
                          <a:ln>
                            <a:noFill/>
                          </a:ln>
                        </wps:spPr>
                        <wps:txbx>
                          <w:txbxContent>
                            <w:p>
                              <w:pPr>
                                <w:widowControl/>
                                <w:snapToGrid w:val="0"/>
                                <w:spacing w:line="400" w:lineRule="exact"/>
                                <w:contextualSpacing/>
                                <w:rPr>
                                  <w:rFonts w:ascii="微软雅黑" w:hAnsi="微软雅黑" w:eastAsia="微软雅黑" w:cs="宋体"/>
                                  <w:color w:val="333333"/>
                                  <w:kern w:val="0"/>
                                  <w:szCs w:val="21"/>
                                </w:rPr>
                              </w:pPr>
                              <w:r>
                                <w:rPr>
                                  <w:rFonts w:ascii="微软雅黑" w:hAnsi="微软雅黑" w:eastAsia="微软雅黑" w:cs="宋体"/>
                                  <w:color w:val="333333"/>
                                  <w:kern w:val="0"/>
                                  <w:szCs w:val="21"/>
                                </w:rPr>
                                <w:t>2016—2017</w:t>
                              </w:r>
                              <w:r>
                                <w:rPr>
                                  <w:rFonts w:hint="eastAsia" w:ascii="微软雅黑" w:hAnsi="微软雅黑" w:eastAsia="微软雅黑" w:cs="宋体"/>
                                  <w:color w:val="333333"/>
                                  <w:kern w:val="0"/>
                                  <w:szCs w:val="21"/>
                                </w:rPr>
                                <w:t>学年获国家励志奖学金 ；</w:t>
                              </w:r>
                              <w:r>
                                <w:rPr>
                                  <w:rFonts w:hint="eastAsia" w:ascii="微软雅黑" w:hAnsi="微软雅黑" w:eastAsia="微软雅黑" w:cs="宋体"/>
                                  <w:color w:val="333333"/>
                                  <w:kern w:val="0"/>
                                  <w:szCs w:val="21"/>
                                </w:rPr>
                                <w:br w:type="textWrapping"/>
                              </w:r>
                              <w:r>
                                <w:rPr>
                                  <w:rFonts w:hint="eastAsia" w:ascii="微软雅黑" w:hAnsi="微软雅黑" w:eastAsia="微软雅黑" w:cs="宋体"/>
                                  <w:color w:val="333333"/>
                                  <w:kern w:val="0"/>
                                  <w:szCs w:val="21"/>
                                </w:rPr>
                                <w:t>201</w:t>
                              </w:r>
                              <w:r>
                                <w:rPr>
                                  <w:rFonts w:ascii="微软雅黑" w:hAnsi="微软雅黑" w:eastAsia="微软雅黑" w:cs="宋体"/>
                                  <w:color w:val="333333"/>
                                  <w:kern w:val="0"/>
                                  <w:szCs w:val="21"/>
                                </w:rPr>
                                <w:t>7</w:t>
                              </w:r>
                              <w:r>
                                <w:rPr>
                                  <w:rFonts w:hint="eastAsia" w:ascii="微软雅黑" w:hAnsi="微软雅黑" w:eastAsia="微软雅黑" w:cs="宋体"/>
                                  <w:color w:val="333333"/>
                                  <w:kern w:val="0"/>
                                  <w:szCs w:val="21"/>
                                </w:rPr>
                                <w:t>年11月，获全国大学生数学建模江西赛区三等奖 ；</w:t>
                              </w:r>
                              <w:r>
                                <w:rPr>
                                  <w:rFonts w:hint="eastAsia" w:ascii="微软雅黑" w:hAnsi="微软雅黑" w:eastAsia="微软雅黑" w:cs="宋体"/>
                                  <w:color w:val="333333"/>
                                  <w:kern w:val="0"/>
                                  <w:szCs w:val="21"/>
                                </w:rPr>
                                <w:br w:type="textWrapping"/>
                              </w:r>
                              <w:r>
                                <w:rPr>
                                  <w:rFonts w:hint="eastAsia" w:ascii="微软雅黑" w:hAnsi="微软雅黑" w:eastAsia="微软雅黑" w:cs="宋体"/>
                                  <w:color w:val="333333"/>
                                  <w:kern w:val="0"/>
                                  <w:szCs w:val="21"/>
                                </w:rPr>
                                <w:t>201</w:t>
                              </w:r>
                              <w:r>
                                <w:rPr>
                                  <w:rFonts w:ascii="微软雅黑" w:hAnsi="微软雅黑" w:eastAsia="微软雅黑" w:cs="宋体"/>
                                  <w:color w:val="333333"/>
                                  <w:kern w:val="0"/>
                                  <w:szCs w:val="21"/>
                                </w:rPr>
                                <w:t>7</w:t>
                              </w:r>
                              <w:r>
                                <w:rPr>
                                  <w:rFonts w:hint="eastAsia" w:ascii="微软雅黑" w:hAnsi="微软雅黑" w:eastAsia="微软雅黑" w:cs="宋体"/>
                                  <w:color w:val="333333"/>
                                  <w:kern w:val="0"/>
                                  <w:szCs w:val="21"/>
                                </w:rPr>
                                <w:t>年11月，获南昌大学第七届高等数学竞赛三等奖 ；</w:t>
                              </w:r>
                              <w:r>
                                <w:rPr>
                                  <w:rFonts w:hint="eastAsia" w:ascii="微软雅黑" w:hAnsi="微软雅黑" w:eastAsia="微软雅黑" w:cs="宋体"/>
                                  <w:color w:val="333333"/>
                                  <w:kern w:val="0"/>
                                  <w:szCs w:val="21"/>
                                </w:rPr>
                                <w:br w:type="textWrapping"/>
                              </w:r>
                              <w:r>
                                <w:rPr>
                                  <w:rFonts w:hint="eastAsia" w:ascii="微软雅黑" w:hAnsi="微软雅黑" w:eastAsia="微软雅黑" w:cs="宋体"/>
                                  <w:color w:val="333333"/>
                                  <w:kern w:val="0"/>
                                  <w:szCs w:val="21"/>
                                </w:rPr>
                                <w:t>201</w:t>
                              </w:r>
                              <w:r>
                                <w:rPr>
                                  <w:rFonts w:ascii="微软雅黑" w:hAnsi="微软雅黑" w:eastAsia="微软雅黑" w:cs="宋体"/>
                                  <w:color w:val="333333"/>
                                  <w:kern w:val="0"/>
                                  <w:szCs w:val="21"/>
                                </w:rPr>
                                <w:t>8</w:t>
                              </w:r>
                              <w:r>
                                <w:rPr>
                                  <w:rFonts w:hint="eastAsia" w:ascii="微软雅黑" w:hAnsi="微软雅黑" w:eastAsia="微软雅黑" w:cs="宋体"/>
                                  <w:color w:val="333333"/>
                                  <w:kern w:val="0"/>
                                  <w:szCs w:val="21"/>
                                </w:rPr>
                                <w:t>年5月，获南昌大学优秀团员称号 ；</w:t>
                              </w:r>
                              <w:r>
                                <w:rPr>
                                  <w:rFonts w:hint="eastAsia" w:ascii="微软雅黑" w:hAnsi="微软雅黑" w:eastAsia="微软雅黑" w:cs="宋体"/>
                                  <w:color w:val="333333"/>
                                  <w:kern w:val="0"/>
                                  <w:szCs w:val="21"/>
                                </w:rPr>
                                <w:br w:type="textWrapping"/>
                              </w:r>
                              <w:r>
                                <w:rPr>
                                  <w:rFonts w:ascii="微软雅黑" w:hAnsi="微软雅黑" w:eastAsia="微软雅黑" w:cs="宋体"/>
                                  <w:color w:val="333333"/>
                                  <w:kern w:val="0"/>
                                  <w:szCs w:val="21"/>
                                </w:rPr>
                                <w:t>2016—2017</w:t>
                              </w:r>
                              <w:r>
                                <w:rPr>
                                  <w:rFonts w:hint="eastAsia" w:ascii="微软雅黑" w:hAnsi="微软雅黑" w:eastAsia="微软雅黑" w:cs="宋体"/>
                                  <w:color w:val="333333"/>
                                  <w:kern w:val="0"/>
                                  <w:szCs w:val="21"/>
                                </w:rPr>
                                <w:t>学年学年度各学期获三、二等优秀学生奖学金及优秀学生干部称号 ；</w:t>
                              </w:r>
                              <w:r>
                                <w:rPr>
                                  <w:rFonts w:hint="eastAsia" w:ascii="微软雅黑" w:hAnsi="微软雅黑" w:eastAsia="微软雅黑" w:cs="宋体"/>
                                  <w:color w:val="333333"/>
                                  <w:kern w:val="0"/>
                                  <w:szCs w:val="21"/>
                                </w:rPr>
                                <w:br w:type="textWrapping"/>
                              </w:r>
                              <w:r>
                                <w:rPr>
                                  <w:rFonts w:ascii="微软雅黑" w:hAnsi="微软雅黑" w:eastAsia="微软雅黑" w:cs="宋体"/>
                                  <w:color w:val="333333"/>
                                  <w:kern w:val="0"/>
                                  <w:szCs w:val="21"/>
                                </w:rPr>
                                <w:t>2017—2018</w:t>
                              </w:r>
                              <w:r>
                                <w:rPr>
                                  <w:rFonts w:hint="eastAsia" w:ascii="微软雅黑" w:hAnsi="微软雅黑" w:eastAsia="微软雅黑" w:cs="宋体"/>
                                  <w:color w:val="333333"/>
                                  <w:kern w:val="0"/>
                                  <w:szCs w:val="21"/>
                                </w:rPr>
                                <w:t>学年度各学期获一、三等优秀学生奖学金。</w:t>
                              </w:r>
                            </w:p>
                            <w:p>
                              <w:pPr>
                                <w:pStyle w:val="4"/>
                                <w:kinsoku w:val="0"/>
                                <w:overflowPunct w:val="0"/>
                                <w:snapToGrid w:val="0"/>
                                <w:spacing w:before="0" w:beforeAutospacing="0" w:after="0" w:afterAutospacing="0" w:line="400" w:lineRule="exact"/>
                                <w:contextualSpacing/>
                                <w:jc w:val="both"/>
                                <w:textAlignment w:val="baseline"/>
                                <w:rPr>
                                  <w:rFonts w:ascii="微软雅黑" w:hAnsi="微软雅黑" w:eastAsia="微软雅黑" w:cs="Times New Roman"/>
                                  <w:caps/>
                                  <w:color w:val="000000"/>
                                  <w:kern w:val="2"/>
                                  <w:sz w:val="20"/>
                                  <w:szCs w:val="20"/>
                                </w:rPr>
                              </w:pPr>
                            </w:p>
                          </w:txbxContent>
                        </wps:txbx>
                        <wps:bodyPr rot="0" vert="horz" wrap="square" lIns="91440" tIns="45720" rIns="91440" bIns="45720" anchor="t" anchorCtr="0" upright="1">
                          <a:spAutoFit/>
                        </wps:bodyPr>
                      </wps:wsp>
                    </wpg:wgp>
                  </a:graphicData>
                </a:graphic>
              </wp:anchor>
            </w:drawing>
          </mc:Choice>
          <mc:Fallback>
            <w:pict>
              <v:group id="_x0000_s1026" o:spid="_x0000_s1026" o:spt="203" style="position:absolute;left:0pt;margin-left:-58.95pt;margin-top:92.8pt;height:185.6pt;width:534.35pt;z-index:251659264;mso-width-relative:page;mso-height-relative:page;" coordorigin="0,-1" coordsize="6786245,2357123" o:gfxdata="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">
                <o:lock v:ext="edit" aspectratio="f"/>
                <v:group id="组合 45" o:spid="_x0000_s1026" o:spt="203" style="position:absolute;left:0;top:-1;height:403226;width:6786245;" coordorigin="0,-84670" coordsize="6787963,403241" o:gfxdata="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NAo7vwAAANsAAAAPAAAAAAAAAAEAIAAAACIAAABkcnMvZG93bnJldi54&#10;bWxQSwECFAAUAAAACACHTuJAMy8FnjsAAAA5AAAAFQAAAAAAAAABACAAAAAOAQAAZHJzL2dyb3Vw&#10;c2hhcGV4bWwueG1sUEsFBgAAAAAGAAYAYAEAAMsDAAAAAA==&#10;">
                  <o:lock v:ext="edit" aspectratio="f"/>
                  <v:shape id="文本框 198" o:spid="_x0000_s1026" o:spt="202" type="#_x0000_t202" style="position:absolute;left:369436;top:-84670;height:387893;width:2069013;" filled="f" stroked="f" coordsize="21600,21600" o:gfxdata="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BaJqr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pStyle w:val="4"/>
                            <w:kinsoku w:val="0"/>
                            <w:overflowPunct w:val="0"/>
                            <w:spacing w:after="180" w:line="252" w:lineRule="auto"/>
                            <w:textAlignment w:val="baseline"/>
                          </w:pPr>
                          <w:r>
                            <w:rPr>
                              <w:rFonts w:hint="eastAsia" w:ascii="Calibri" w:hAnsi="微软雅黑" w:eastAsia="微软雅黑"/>
                              <w:color w:val="171717"/>
                              <w:kern w:val="24"/>
                            </w:rPr>
                            <w:t>获奖情况</w:t>
                          </w:r>
                        </w:p>
                      </w:txbxContent>
                    </v:textbox>
                  </v:shape>
                  <v:line id="直接连接符 17" o:spid="_x0000_s1026" o:spt="20" style="position:absolute;left:414421;top:318571;height:0;width:6373542;" filled="f" stroked="t" coordsize="21600,21600" o:gfxdata="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mXiEvQAA&#10;ANsAAAAPAAAAAAAAAAEAIAAAACIAAABkcnMvZG93bnJldi54bWxQSwECFAAUAAAACACHTuJAMy8F&#10;njsAAAA5AAAAEAAAAAAAAAABACAAAAAMAQAAZHJzL3NoYXBleG1sLnhtbFBLBQYAAAAABgAGAFsB&#10;AAC2AwAAAAA=&#10;">
                    <v:fill on="f" focussize="0,0"/>
                    <v:stroke weight="0.5pt" color="#181717" miterlimit="8" joinstyle="miter"/>
                    <v:imagedata o:title=""/>
                    <o:lock v:ext="edit" aspectratio="f"/>
                  </v:line>
                  <v:group id="组合 18" o:spid="_x0000_s1026" o:spt="203" style="position:absolute;left:0;top:15876;height:287349;width:287407;" coordorigin="0,15876" coordsize="287407,287349"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shape id="椭圆 19" o:spid="_x0000_s1026" o:spt="3" type="#_x0000_t3" style="position:absolute;left:0;top:15876;height:287349;width:287407;v-text-anchor:middle;" fillcolor="#3DB1D8" filled="t" stroked="f" coordsize="21600,21600" o:gfxdata="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siqbugAAANw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shape id="KSO_Shape" o:spid="_x0000_s1026" o:spt="100" style="position:absolute;left:68279;top:96842;flip:x;height:125417;width:150850;v-text-anchor:middle;" fillcolor="#FFFFFF" filled="t" stroked="f" coordsize="3261356,2766950" o:gfxdata="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G8VqC5AAAA3AAA&#10;AA8AAAAAAAAAAQAgAAAAIgAAAGRycy9kb3ducmV2LnhtbFBLAQIUABQAAAAIAIdO4kAzLwWeOwAA&#10;ADkAAAAQAAAAAAAAAAEAIAAAAAgBAABkcnMvc2hhcGV4bWwueG1sUEsFBgAAAAAGAAYAWwEAALID&#10;A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3261356,1385789xm1508607,1206475c1458141,1206475,1417230,1247386,1417230,1297852l1417230,1314415c1417230,1364881,1458141,1405791,1508607,1405791l1752750,1405791c1803215,1405791,1844126,1364881,1844126,1314415l1844126,1297852c1844126,1247386,1803215,1206475,1752750,1206475l1508607,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fill on="t" focussize="0,0"/>
                      <v:stroke on="f"/>
                      <v:imagedata o:title=""/>
                      <o:lock v:ext="edit" aspectratio="f"/>
                    </v:shape>
                  </v:group>
                </v:group>
                <v:rect id="矩形 22" o:spid="_x0000_s1026" o:spt="1" style="position:absolute;left:396240;top:487680;height:1869442;width:6335395;" filled="f" stroked="f" coordsize="21600,21600" o:gfxdata="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5CwAvQAA&#10;ANw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widowControl/>
                          <w:snapToGrid w:val="0"/>
                          <w:spacing w:line="400" w:lineRule="exact"/>
                          <w:contextualSpacing/>
                          <w:rPr>
                            <w:rFonts w:ascii="微软雅黑" w:hAnsi="微软雅黑" w:eastAsia="微软雅黑" w:cs="宋体"/>
                            <w:color w:val="333333"/>
                            <w:kern w:val="0"/>
                            <w:szCs w:val="21"/>
                          </w:rPr>
                        </w:pPr>
                        <w:r>
                          <w:rPr>
                            <w:rFonts w:ascii="微软雅黑" w:hAnsi="微软雅黑" w:eastAsia="微软雅黑" w:cs="宋体"/>
                            <w:color w:val="333333"/>
                            <w:kern w:val="0"/>
                            <w:szCs w:val="21"/>
                          </w:rPr>
                          <w:t>2016—2017</w:t>
                        </w:r>
                        <w:r>
                          <w:rPr>
                            <w:rFonts w:hint="eastAsia" w:ascii="微软雅黑" w:hAnsi="微软雅黑" w:eastAsia="微软雅黑" w:cs="宋体"/>
                            <w:color w:val="333333"/>
                            <w:kern w:val="0"/>
                            <w:szCs w:val="21"/>
                          </w:rPr>
                          <w:t>学年获国家励志奖学金 ；</w:t>
                        </w:r>
                        <w:r>
                          <w:rPr>
                            <w:rFonts w:hint="eastAsia" w:ascii="微软雅黑" w:hAnsi="微软雅黑" w:eastAsia="微软雅黑" w:cs="宋体"/>
                            <w:color w:val="333333"/>
                            <w:kern w:val="0"/>
                            <w:szCs w:val="21"/>
                          </w:rPr>
                          <w:br w:type="textWrapping"/>
                        </w:r>
                        <w:r>
                          <w:rPr>
                            <w:rFonts w:hint="eastAsia" w:ascii="微软雅黑" w:hAnsi="微软雅黑" w:eastAsia="微软雅黑" w:cs="宋体"/>
                            <w:color w:val="333333"/>
                            <w:kern w:val="0"/>
                            <w:szCs w:val="21"/>
                          </w:rPr>
                          <w:t>201</w:t>
                        </w:r>
                        <w:r>
                          <w:rPr>
                            <w:rFonts w:ascii="微软雅黑" w:hAnsi="微软雅黑" w:eastAsia="微软雅黑" w:cs="宋体"/>
                            <w:color w:val="333333"/>
                            <w:kern w:val="0"/>
                            <w:szCs w:val="21"/>
                          </w:rPr>
                          <w:t>7</w:t>
                        </w:r>
                        <w:r>
                          <w:rPr>
                            <w:rFonts w:hint="eastAsia" w:ascii="微软雅黑" w:hAnsi="微软雅黑" w:eastAsia="微软雅黑" w:cs="宋体"/>
                            <w:color w:val="333333"/>
                            <w:kern w:val="0"/>
                            <w:szCs w:val="21"/>
                          </w:rPr>
                          <w:t>年11月，获全国大学生数学建模江西赛区三等奖 ；</w:t>
                        </w:r>
                        <w:r>
                          <w:rPr>
                            <w:rFonts w:hint="eastAsia" w:ascii="微软雅黑" w:hAnsi="微软雅黑" w:eastAsia="微软雅黑" w:cs="宋体"/>
                            <w:color w:val="333333"/>
                            <w:kern w:val="0"/>
                            <w:szCs w:val="21"/>
                          </w:rPr>
                          <w:br w:type="textWrapping"/>
                        </w:r>
                        <w:r>
                          <w:rPr>
                            <w:rFonts w:hint="eastAsia" w:ascii="微软雅黑" w:hAnsi="微软雅黑" w:eastAsia="微软雅黑" w:cs="宋体"/>
                            <w:color w:val="333333"/>
                            <w:kern w:val="0"/>
                            <w:szCs w:val="21"/>
                          </w:rPr>
                          <w:t>201</w:t>
                        </w:r>
                        <w:r>
                          <w:rPr>
                            <w:rFonts w:ascii="微软雅黑" w:hAnsi="微软雅黑" w:eastAsia="微软雅黑" w:cs="宋体"/>
                            <w:color w:val="333333"/>
                            <w:kern w:val="0"/>
                            <w:szCs w:val="21"/>
                          </w:rPr>
                          <w:t>7</w:t>
                        </w:r>
                        <w:r>
                          <w:rPr>
                            <w:rFonts w:hint="eastAsia" w:ascii="微软雅黑" w:hAnsi="微软雅黑" w:eastAsia="微软雅黑" w:cs="宋体"/>
                            <w:color w:val="333333"/>
                            <w:kern w:val="0"/>
                            <w:szCs w:val="21"/>
                          </w:rPr>
                          <w:t>年11月，获南昌大学第七届高等数学竞赛三等奖 ；</w:t>
                        </w:r>
                        <w:r>
                          <w:rPr>
                            <w:rFonts w:hint="eastAsia" w:ascii="微软雅黑" w:hAnsi="微软雅黑" w:eastAsia="微软雅黑" w:cs="宋体"/>
                            <w:color w:val="333333"/>
                            <w:kern w:val="0"/>
                            <w:szCs w:val="21"/>
                          </w:rPr>
                          <w:br w:type="textWrapping"/>
                        </w:r>
                        <w:r>
                          <w:rPr>
                            <w:rFonts w:hint="eastAsia" w:ascii="微软雅黑" w:hAnsi="微软雅黑" w:eastAsia="微软雅黑" w:cs="宋体"/>
                            <w:color w:val="333333"/>
                            <w:kern w:val="0"/>
                            <w:szCs w:val="21"/>
                          </w:rPr>
                          <w:t>201</w:t>
                        </w:r>
                        <w:r>
                          <w:rPr>
                            <w:rFonts w:ascii="微软雅黑" w:hAnsi="微软雅黑" w:eastAsia="微软雅黑" w:cs="宋体"/>
                            <w:color w:val="333333"/>
                            <w:kern w:val="0"/>
                            <w:szCs w:val="21"/>
                          </w:rPr>
                          <w:t>8</w:t>
                        </w:r>
                        <w:r>
                          <w:rPr>
                            <w:rFonts w:hint="eastAsia" w:ascii="微软雅黑" w:hAnsi="微软雅黑" w:eastAsia="微软雅黑" w:cs="宋体"/>
                            <w:color w:val="333333"/>
                            <w:kern w:val="0"/>
                            <w:szCs w:val="21"/>
                          </w:rPr>
                          <w:t>年5月，获南昌大学优秀团员称号 ；</w:t>
                        </w:r>
                        <w:r>
                          <w:rPr>
                            <w:rFonts w:hint="eastAsia" w:ascii="微软雅黑" w:hAnsi="微软雅黑" w:eastAsia="微软雅黑" w:cs="宋体"/>
                            <w:color w:val="333333"/>
                            <w:kern w:val="0"/>
                            <w:szCs w:val="21"/>
                          </w:rPr>
                          <w:br w:type="textWrapping"/>
                        </w:r>
                        <w:r>
                          <w:rPr>
                            <w:rFonts w:ascii="微软雅黑" w:hAnsi="微软雅黑" w:eastAsia="微软雅黑" w:cs="宋体"/>
                            <w:color w:val="333333"/>
                            <w:kern w:val="0"/>
                            <w:szCs w:val="21"/>
                          </w:rPr>
                          <w:t>2016—2017</w:t>
                        </w:r>
                        <w:r>
                          <w:rPr>
                            <w:rFonts w:hint="eastAsia" w:ascii="微软雅黑" w:hAnsi="微软雅黑" w:eastAsia="微软雅黑" w:cs="宋体"/>
                            <w:color w:val="333333"/>
                            <w:kern w:val="0"/>
                            <w:szCs w:val="21"/>
                          </w:rPr>
                          <w:t>学年学年度各学期获三、二等优秀学生奖学金及优秀学生干部称号 ；</w:t>
                        </w:r>
                        <w:r>
                          <w:rPr>
                            <w:rFonts w:hint="eastAsia" w:ascii="微软雅黑" w:hAnsi="微软雅黑" w:eastAsia="微软雅黑" w:cs="宋体"/>
                            <w:color w:val="333333"/>
                            <w:kern w:val="0"/>
                            <w:szCs w:val="21"/>
                          </w:rPr>
                          <w:br w:type="textWrapping"/>
                        </w:r>
                        <w:r>
                          <w:rPr>
                            <w:rFonts w:ascii="微软雅黑" w:hAnsi="微软雅黑" w:eastAsia="微软雅黑" w:cs="宋体"/>
                            <w:color w:val="333333"/>
                            <w:kern w:val="0"/>
                            <w:szCs w:val="21"/>
                          </w:rPr>
                          <w:t>2017—2018</w:t>
                        </w:r>
                        <w:r>
                          <w:rPr>
                            <w:rFonts w:hint="eastAsia" w:ascii="微软雅黑" w:hAnsi="微软雅黑" w:eastAsia="微软雅黑" w:cs="宋体"/>
                            <w:color w:val="333333"/>
                            <w:kern w:val="0"/>
                            <w:szCs w:val="21"/>
                          </w:rPr>
                          <w:t>学年度各学期获一、三等优秀学生奖学金。</w:t>
                        </w:r>
                      </w:p>
                      <w:p>
                        <w:pPr>
                          <w:pStyle w:val="4"/>
                          <w:kinsoku w:val="0"/>
                          <w:overflowPunct w:val="0"/>
                          <w:snapToGrid w:val="0"/>
                          <w:spacing w:before="0" w:beforeAutospacing="0" w:after="0" w:afterAutospacing="0" w:line="400" w:lineRule="exact"/>
                          <w:contextualSpacing/>
                          <w:jc w:val="both"/>
                          <w:textAlignment w:val="baseline"/>
                          <w:rPr>
                            <w:rFonts w:ascii="微软雅黑" w:hAnsi="微软雅黑" w:eastAsia="微软雅黑" w:cs="Times New Roman"/>
                            <w:caps/>
                            <w:color w:val="000000"/>
                            <w:kern w:val="2"/>
                            <w:sz w:val="20"/>
                            <w:szCs w:val="20"/>
                          </w:rPr>
                        </w:pPr>
                      </w:p>
                    </w:txbxContent>
                  </v:textbox>
                </v:rect>
              </v:group>
            </w:pict>
          </mc:Fallback>
        </mc:AlternateContent>
      </w:r>
      <w:r>
        <mc:AlternateContent>
          <mc:Choice Requires="wpg">
            <w:drawing>
              <wp:anchor distT="0" distB="0" distL="114300" distR="114300" simplePos="0" relativeHeight="251660288" behindDoc="0" locked="0" layoutInCell="1" allowOverlap="1">
                <wp:simplePos x="0" y="0"/>
                <wp:positionH relativeFrom="column">
                  <wp:posOffset>-691515</wp:posOffset>
                </wp:positionH>
                <wp:positionV relativeFrom="paragraph">
                  <wp:posOffset>3344545</wp:posOffset>
                </wp:positionV>
                <wp:extent cx="6837045" cy="1849120"/>
                <wp:effectExtent l="0" t="0" r="1905" b="0"/>
                <wp:wrapNone/>
                <wp:docPr id="88" name="组合 88"/>
                <wp:cNvGraphicFramePr/>
                <a:graphic xmlns:a="http://schemas.openxmlformats.org/drawingml/2006/main">
                  <a:graphicData uri="http://schemas.microsoft.com/office/word/2010/wordprocessingGroup">
                    <wpg:wgp>
                      <wpg:cNvGrpSpPr/>
                      <wpg:grpSpPr>
                        <a:xfrm>
                          <a:off x="0" y="0"/>
                          <a:ext cx="6837045" cy="1849120"/>
                          <a:chOff x="0" y="0"/>
                          <a:chExt cx="6837045" cy="1849120"/>
                        </a:xfrm>
                      </wpg:grpSpPr>
                      <wpg:grpSp>
                        <wpg:cNvPr id="89" name="组合 95"/>
                        <wpg:cNvGrpSpPr/>
                        <wpg:grpSpPr>
                          <a:xfrm>
                            <a:off x="0" y="0"/>
                            <a:ext cx="6786245" cy="431800"/>
                            <a:chOff x="0" y="-106177"/>
                            <a:chExt cx="6787260" cy="432223"/>
                          </a:xfrm>
                        </wpg:grpSpPr>
                        <wps:wsp>
                          <wps:cNvPr id="90" name="文本框 198"/>
                          <wps:cNvSpPr txBox="1">
                            <a:spLocks noChangeArrowheads="1"/>
                          </wps:cNvSpPr>
                          <wps:spPr bwMode="auto">
                            <a:xfrm>
                              <a:off x="365198" y="-106177"/>
                              <a:ext cx="2068721" cy="432223"/>
                            </a:xfrm>
                            <a:prstGeom prst="rect">
                              <a:avLst/>
                            </a:prstGeom>
                            <a:noFill/>
                            <a:ln>
                              <a:noFill/>
                            </a:ln>
                          </wps:spPr>
                          <wps:txbx>
                            <w:txbxContent>
                              <w:p>
                                <w:pPr>
                                  <w:pStyle w:val="4"/>
                                  <w:kinsoku w:val="0"/>
                                  <w:overflowPunct w:val="0"/>
                                  <w:spacing w:after="180" w:line="252" w:lineRule="auto"/>
                                  <w:textAlignment w:val="baseline"/>
                                </w:pPr>
                                <w:r>
                                  <w:rPr>
                                    <w:rFonts w:hint="eastAsia" w:ascii="Calibri" w:hAnsi="微软雅黑" w:eastAsia="微软雅黑"/>
                                    <w:color w:val="171717"/>
                                    <w:kern w:val="24"/>
                                  </w:rPr>
                                  <w:t>个人证书</w:t>
                                </w:r>
                              </w:p>
                            </w:txbxContent>
                          </wps:txbx>
                          <wps:bodyPr rot="0" vert="horz" wrap="square" lIns="91440" tIns="45720" rIns="91440" bIns="45720" anchor="t" anchorCtr="0" upright="1">
                            <a:noAutofit/>
                          </wps:bodyPr>
                        </wps:wsp>
                        <wps:wsp>
                          <wps:cNvPr id="91" name="直接连接符 37"/>
                          <wps:cNvCnPr>
                            <a:cxnSpLocks noChangeShapeType="1"/>
                          </wps:cNvCnPr>
                          <wps:spPr bwMode="auto">
                            <a:xfrm>
                              <a:off x="414378" y="319100"/>
                              <a:ext cx="6372882" cy="0"/>
                            </a:xfrm>
                            <a:prstGeom prst="line">
                              <a:avLst/>
                            </a:prstGeom>
                            <a:noFill/>
                            <a:ln w="6350" algn="ctr">
                              <a:solidFill>
                                <a:srgbClr val="181717"/>
                              </a:solidFill>
                              <a:miter lim="800000"/>
                            </a:ln>
                          </wps:spPr>
                          <wps:bodyPr/>
                        </wps:wsp>
                        <wpg:grpSp>
                          <wpg:cNvPr id="92" name="组合 38"/>
                          <wpg:cNvGrpSpPr/>
                          <wpg:grpSpPr>
                            <a:xfrm>
                              <a:off x="0" y="15876"/>
                              <a:ext cx="287366" cy="287349"/>
                              <a:chOff x="0" y="15876"/>
                              <a:chExt cx="287366" cy="287349"/>
                            </a:xfrm>
                          </wpg:grpSpPr>
                          <wps:wsp>
                            <wps:cNvPr id="93" name="椭圆 39"/>
                            <wps:cNvSpPr>
                              <a:spLocks noChangeArrowheads="1"/>
                            </wps:cNvSpPr>
                            <wps:spPr bwMode="auto">
                              <a:xfrm>
                                <a:off x="0" y="15876"/>
                                <a:ext cx="287366" cy="287349"/>
                              </a:xfrm>
                              <a:prstGeom prst="ellipse">
                                <a:avLst/>
                              </a:prstGeom>
                              <a:solidFill>
                                <a:srgbClr val="3DB1D8"/>
                              </a:solidFill>
                              <a:ln w="12700" algn="ctr">
                                <a:noFill/>
                                <a:miter lim="800000"/>
                              </a:ln>
                            </wps:spPr>
                            <wps:bodyPr rot="0" vert="horz" wrap="square" lIns="91440" tIns="45720" rIns="91440" bIns="45720" anchor="ctr" anchorCtr="0" upright="1">
                              <a:noAutofit/>
                            </wps:bodyPr>
                          </wps:wsp>
                          <wps:wsp>
                            <wps:cNvPr id="94" name="Freeform 143"/>
                            <wps:cNvSpPr>
                              <a:spLocks noChangeAspect="1" noEditPoints="1"/>
                            </wps:cNvSpPr>
                            <wps:spPr bwMode="auto">
                              <a:xfrm>
                                <a:off x="83399" y="101454"/>
                                <a:ext cx="153178" cy="151448"/>
                              </a:xfrm>
                              <a:custGeom>
                                <a:avLst/>
                                <a:gdLst>
                                  <a:gd name="T0" fmla="*/ 2147483646 w 4260"/>
                                  <a:gd name="T1" fmla="*/ 2147483646 h 4221"/>
                                  <a:gd name="T2" fmla="*/ 2147483646 w 4260"/>
                                  <a:gd name="T3" fmla="*/ 2147483646 h 4221"/>
                                  <a:gd name="T4" fmla="*/ 2147483646 w 4260"/>
                                  <a:gd name="T5" fmla="*/ 2147483646 h 4221"/>
                                  <a:gd name="T6" fmla="*/ 2147483646 w 4260"/>
                                  <a:gd name="T7" fmla="*/ 2147483646 h 4221"/>
                                  <a:gd name="T8" fmla="*/ 2147483646 w 4260"/>
                                  <a:gd name="T9" fmla="*/ 2147483646 h 4221"/>
                                  <a:gd name="T10" fmla="*/ 2147483646 w 4260"/>
                                  <a:gd name="T11" fmla="*/ 2147483646 h 4221"/>
                                  <a:gd name="T12" fmla="*/ 2147483646 w 4260"/>
                                  <a:gd name="T13" fmla="*/ 2147483646 h 4221"/>
                                  <a:gd name="T14" fmla="*/ 2147483646 w 4260"/>
                                  <a:gd name="T15" fmla="*/ 2147483646 h 4221"/>
                                  <a:gd name="T16" fmla="*/ 2147483646 w 4260"/>
                                  <a:gd name="T17" fmla="*/ 2147483646 h 4221"/>
                                  <a:gd name="T18" fmla="*/ 2147483646 w 4260"/>
                                  <a:gd name="T19" fmla="*/ 2147483646 h 4221"/>
                                  <a:gd name="T20" fmla="*/ 2147483646 w 4260"/>
                                  <a:gd name="T21" fmla="*/ 2147483646 h 4221"/>
                                  <a:gd name="T22" fmla="*/ 2147483646 w 4260"/>
                                  <a:gd name="T23" fmla="*/ 2147483646 h 4221"/>
                                  <a:gd name="T24" fmla="*/ 2147483646 w 4260"/>
                                  <a:gd name="T25" fmla="*/ 2147483646 h 4221"/>
                                  <a:gd name="T26" fmla="*/ 2147483646 w 4260"/>
                                  <a:gd name="T27" fmla="*/ 2147483646 h 4221"/>
                                  <a:gd name="T28" fmla="*/ 2147483646 w 4260"/>
                                  <a:gd name="T29" fmla="*/ 2147483646 h 4221"/>
                                  <a:gd name="T30" fmla="*/ 2147483646 w 4260"/>
                                  <a:gd name="T31" fmla="*/ 2147483646 h 4221"/>
                                  <a:gd name="T32" fmla="*/ 2147483646 w 4260"/>
                                  <a:gd name="T33" fmla="*/ 2147483646 h 4221"/>
                                  <a:gd name="T34" fmla="*/ 2147483646 w 4260"/>
                                  <a:gd name="T35" fmla="*/ 2147483646 h 4221"/>
                                  <a:gd name="T36" fmla="*/ 2147483646 w 4260"/>
                                  <a:gd name="T37" fmla="*/ 2147483646 h 4221"/>
                                  <a:gd name="T38" fmla="*/ 2147483646 w 4260"/>
                                  <a:gd name="T39" fmla="*/ 2147483646 h 4221"/>
                                  <a:gd name="T40" fmla="*/ 2147483646 w 4260"/>
                                  <a:gd name="T41" fmla="*/ 2147483646 h 4221"/>
                                  <a:gd name="T42" fmla="*/ 2147483646 w 4260"/>
                                  <a:gd name="T43" fmla="*/ 2147483646 h 4221"/>
                                  <a:gd name="T44" fmla="*/ 2147483646 w 4260"/>
                                  <a:gd name="T45" fmla="*/ 2147483646 h 4221"/>
                                  <a:gd name="T46" fmla="*/ 2147483646 w 4260"/>
                                  <a:gd name="T47" fmla="*/ 2147483646 h 4221"/>
                                  <a:gd name="T48" fmla="*/ 2147483646 w 4260"/>
                                  <a:gd name="T49" fmla="*/ 2147483646 h 4221"/>
                                  <a:gd name="T50" fmla="*/ 2147483646 w 4260"/>
                                  <a:gd name="T51" fmla="*/ 2147483646 h 4221"/>
                                  <a:gd name="T52" fmla="*/ 2147483646 w 4260"/>
                                  <a:gd name="T53" fmla="*/ 2147483646 h 4221"/>
                                  <a:gd name="T54" fmla="*/ 2147483646 w 4260"/>
                                  <a:gd name="T55" fmla="*/ 2147483646 h 4221"/>
                                  <a:gd name="T56" fmla="*/ 2147483646 w 4260"/>
                                  <a:gd name="T57" fmla="*/ 2147483646 h 4221"/>
                                  <a:gd name="T58" fmla="*/ 2147483646 w 4260"/>
                                  <a:gd name="T59" fmla="*/ 2147483646 h 4221"/>
                                  <a:gd name="T60" fmla="*/ 2147483646 w 4260"/>
                                  <a:gd name="T61" fmla="*/ 2147483646 h 4221"/>
                                  <a:gd name="T62" fmla="*/ 2147483646 w 4260"/>
                                  <a:gd name="T63" fmla="*/ 2147483646 h 4221"/>
                                  <a:gd name="T64" fmla="*/ 2147483646 w 4260"/>
                                  <a:gd name="T65" fmla="*/ 2147483646 h 4221"/>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260" h="4221">
                                    <a:moveTo>
                                      <a:pt x="3953" y="1726"/>
                                    </a:moveTo>
                                    <a:cubicBezTo>
                                      <a:pt x="3582" y="2097"/>
                                      <a:pt x="3582" y="2097"/>
                                      <a:pt x="3582" y="2097"/>
                                    </a:cubicBezTo>
                                    <a:cubicBezTo>
                                      <a:pt x="3351" y="2328"/>
                                      <a:pt x="2993" y="2379"/>
                                      <a:pt x="2712" y="2251"/>
                                    </a:cubicBezTo>
                                    <a:cubicBezTo>
                                      <a:pt x="3582" y="1381"/>
                                      <a:pt x="3582" y="1381"/>
                                      <a:pt x="3582" y="1381"/>
                                    </a:cubicBezTo>
                                    <a:cubicBezTo>
                                      <a:pt x="3684" y="1279"/>
                                      <a:pt x="3684" y="1125"/>
                                      <a:pt x="3582" y="1023"/>
                                    </a:cubicBezTo>
                                    <a:cubicBezTo>
                                      <a:pt x="3224" y="665"/>
                                      <a:pt x="3224" y="665"/>
                                      <a:pt x="3224" y="665"/>
                                    </a:cubicBezTo>
                                    <a:cubicBezTo>
                                      <a:pt x="3121" y="563"/>
                                      <a:pt x="2968" y="563"/>
                                      <a:pt x="2865" y="665"/>
                                    </a:cubicBezTo>
                                    <a:cubicBezTo>
                                      <a:pt x="1996" y="1535"/>
                                      <a:pt x="1996" y="1535"/>
                                      <a:pt x="1996" y="1535"/>
                                    </a:cubicBezTo>
                                    <a:cubicBezTo>
                                      <a:pt x="1855" y="1253"/>
                                      <a:pt x="1906" y="895"/>
                                      <a:pt x="2149" y="665"/>
                                    </a:cubicBezTo>
                                    <a:cubicBezTo>
                                      <a:pt x="2520" y="294"/>
                                      <a:pt x="2520" y="294"/>
                                      <a:pt x="2520" y="294"/>
                                    </a:cubicBezTo>
                                    <a:cubicBezTo>
                                      <a:pt x="2814" y="0"/>
                                      <a:pt x="3300" y="0"/>
                                      <a:pt x="3607" y="294"/>
                                    </a:cubicBezTo>
                                    <a:cubicBezTo>
                                      <a:pt x="3965" y="652"/>
                                      <a:pt x="3965" y="652"/>
                                      <a:pt x="3965" y="652"/>
                                    </a:cubicBezTo>
                                    <a:cubicBezTo>
                                      <a:pt x="4260" y="934"/>
                                      <a:pt x="4260" y="1420"/>
                                      <a:pt x="3953" y="1726"/>
                                    </a:cubicBezTo>
                                    <a:close/>
                                    <a:moveTo>
                                      <a:pt x="1420" y="2814"/>
                                    </a:moveTo>
                                    <a:cubicBezTo>
                                      <a:pt x="1318" y="2711"/>
                                      <a:pt x="1318" y="2558"/>
                                      <a:pt x="1420" y="2456"/>
                                    </a:cubicBezTo>
                                    <a:cubicBezTo>
                                      <a:pt x="2507" y="1368"/>
                                      <a:pt x="2507" y="1368"/>
                                      <a:pt x="2507" y="1368"/>
                                    </a:cubicBezTo>
                                    <a:cubicBezTo>
                                      <a:pt x="2610" y="1266"/>
                                      <a:pt x="2763" y="1266"/>
                                      <a:pt x="2865" y="1368"/>
                                    </a:cubicBezTo>
                                    <a:cubicBezTo>
                                      <a:pt x="2968" y="1471"/>
                                      <a:pt x="2968" y="1624"/>
                                      <a:pt x="2865" y="1726"/>
                                    </a:cubicBezTo>
                                    <a:cubicBezTo>
                                      <a:pt x="1778" y="2814"/>
                                      <a:pt x="1778" y="2814"/>
                                      <a:pt x="1778" y="2814"/>
                                    </a:cubicBezTo>
                                    <a:cubicBezTo>
                                      <a:pt x="1676" y="2916"/>
                                      <a:pt x="1510" y="2916"/>
                                      <a:pt x="1420" y="2814"/>
                                    </a:cubicBezTo>
                                    <a:close/>
                                    <a:moveTo>
                                      <a:pt x="691" y="3185"/>
                                    </a:moveTo>
                                    <a:cubicBezTo>
                                      <a:pt x="1049" y="3543"/>
                                      <a:pt x="1049" y="3543"/>
                                      <a:pt x="1049" y="3543"/>
                                    </a:cubicBezTo>
                                    <a:cubicBezTo>
                                      <a:pt x="1152" y="3645"/>
                                      <a:pt x="1305" y="3645"/>
                                      <a:pt x="1407" y="3543"/>
                                    </a:cubicBezTo>
                                    <a:cubicBezTo>
                                      <a:pt x="2277" y="2673"/>
                                      <a:pt x="2277" y="2673"/>
                                      <a:pt x="2277" y="2673"/>
                                    </a:cubicBezTo>
                                    <a:cubicBezTo>
                                      <a:pt x="2418" y="2954"/>
                                      <a:pt x="2367" y="3312"/>
                                      <a:pt x="2124" y="3543"/>
                                    </a:cubicBezTo>
                                    <a:cubicBezTo>
                                      <a:pt x="1778" y="3926"/>
                                      <a:pt x="1778" y="3926"/>
                                      <a:pt x="1778" y="3926"/>
                                    </a:cubicBezTo>
                                    <a:cubicBezTo>
                                      <a:pt x="1484" y="4221"/>
                                      <a:pt x="998" y="4221"/>
                                      <a:pt x="691" y="3926"/>
                                    </a:cubicBezTo>
                                    <a:cubicBezTo>
                                      <a:pt x="295" y="3530"/>
                                      <a:pt x="295" y="3530"/>
                                      <a:pt x="295" y="3530"/>
                                    </a:cubicBezTo>
                                    <a:cubicBezTo>
                                      <a:pt x="0" y="3236"/>
                                      <a:pt x="0" y="2750"/>
                                      <a:pt x="295" y="2443"/>
                                    </a:cubicBezTo>
                                    <a:cubicBezTo>
                                      <a:pt x="691" y="2097"/>
                                      <a:pt x="691" y="2097"/>
                                      <a:pt x="691" y="2097"/>
                                    </a:cubicBezTo>
                                    <a:cubicBezTo>
                                      <a:pt x="921" y="1867"/>
                                      <a:pt x="1279" y="1816"/>
                                      <a:pt x="1561" y="1944"/>
                                    </a:cubicBezTo>
                                    <a:cubicBezTo>
                                      <a:pt x="691" y="2814"/>
                                      <a:pt x="691" y="2814"/>
                                      <a:pt x="691" y="2814"/>
                                    </a:cubicBezTo>
                                    <a:cubicBezTo>
                                      <a:pt x="589" y="2916"/>
                                      <a:pt x="589" y="3082"/>
                                      <a:pt x="691" y="3185"/>
                                    </a:cubicBezTo>
                                    <a:close/>
                                  </a:path>
                                </a:pathLst>
                              </a:custGeom>
                              <a:solidFill>
                                <a:srgbClr val="FFFFFF"/>
                              </a:solidFill>
                              <a:ln>
                                <a:noFill/>
                              </a:ln>
                            </wps:spPr>
                            <wps:bodyPr rot="0" vert="horz" wrap="square" lIns="91440" tIns="45720" rIns="91440" bIns="45720" anchor="t" anchorCtr="0" upright="1">
                              <a:noAutofit/>
                            </wps:bodyPr>
                          </wps:wsp>
                        </wpg:grpSp>
                      </wpg:grpSp>
                      <wps:wsp>
                        <wps:cNvPr id="95" name="矩形 29"/>
                        <wps:cNvSpPr>
                          <a:spLocks noChangeArrowheads="1"/>
                        </wps:cNvSpPr>
                        <wps:spPr bwMode="auto">
                          <a:xfrm>
                            <a:off x="381000" y="487680"/>
                            <a:ext cx="6456045" cy="1361440"/>
                          </a:xfrm>
                          <a:prstGeom prst="rect">
                            <a:avLst/>
                          </a:prstGeom>
                          <a:noFill/>
                          <a:ln>
                            <a:noFill/>
                          </a:ln>
                        </wps:spPr>
                        <wps:txbx>
                          <w:txbxContent>
                            <w:p>
                              <w:pPr>
                                <w:pStyle w:val="4"/>
                                <w:kinsoku w:val="0"/>
                                <w:overflowPunct w:val="0"/>
                                <w:snapToGrid w:val="0"/>
                                <w:spacing w:line="400" w:lineRule="exact"/>
                                <w:contextualSpacing/>
                                <w:textAlignment w:val="baseline"/>
                                <w:rPr>
                                  <w:rFonts w:ascii="微软雅黑" w:hAnsi="微软雅黑" w:eastAsia="微软雅黑"/>
                                  <w:caps/>
                                  <w:color w:val="000000"/>
                                  <w:sz w:val="20"/>
                                  <w:szCs w:val="20"/>
                                </w:rPr>
                              </w:pPr>
                              <w:r>
                                <w:rPr>
                                  <w:rFonts w:hint="eastAsia" w:ascii="微软雅黑" w:hAnsi="微软雅黑" w:eastAsia="微软雅黑"/>
                                  <w:caps/>
                                  <w:color w:val="000000"/>
                                  <w:sz w:val="20"/>
                                  <w:szCs w:val="20"/>
                                </w:rPr>
                                <w:t>2</w:t>
                              </w:r>
                              <w:r>
                                <w:rPr>
                                  <w:rFonts w:ascii="微软雅黑" w:hAnsi="微软雅黑" w:eastAsia="微软雅黑"/>
                                  <w:caps/>
                                  <w:color w:val="000000"/>
                                  <w:sz w:val="20"/>
                                  <w:szCs w:val="20"/>
                                </w:rPr>
                                <w:t>016</w:t>
                              </w:r>
                              <w:r>
                                <w:rPr>
                                  <w:rFonts w:hint="eastAsia" w:ascii="微软雅黑" w:hAnsi="微软雅黑" w:eastAsia="微软雅黑"/>
                                  <w:caps/>
                                  <w:color w:val="000000"/>
                                  <w:sz w:val="20"/>
                                  <w:szCs w:val="20"/>
                                </w:rPr>
                                <w:t>年，取得大学英语四级证书；</w:t>
                              </w:r>
                            </w:p>
                            <w:p>
                              <w:pPr>
                                <w:pStyle w:val="4"/>
                                <w:kinsoku w:val="0"/>
                                <w:overflowPunct w:val="0"/>
                                <w:snapToGrid w:val="0"/>
                                <w:spacing w:line="400" w:lineRule="exact"/>
                                <w:contextualSpacing/>
                                <w:textAlignment w:val="baseline"/>
                                <w:rPr>
                                  <w:rFonts w:ascii="微软雅黑" w:hAnsi="微软雅黑" w:eastAsia="微软雅黑"/>
                                  <w:caps/>
                                  <w:color w:val="000000"/>
                                  <w:sz w:val="20"/>
                                  <w:szCs w:val="20"/>
                                </w:rPr>
                              </w:pPr>
                              <w:r>
                                <w:rPr>
                                  <w:rFonts w:hint="eastAsia" w:ascii="微软雅黑" w:hAnsi="微软雅黑" w:eastAsia="微软雅黑"/>
                                  <w:caps/>
                                  <w:color w:val="000000"/>
                                  <w:sz w:val="20"/>
                                  <w:szCs w:val="20"/>
                                </w:rPr>
                                <w:t>2</w:t>
                              </w:r>
                              <w:r>
                                <w:rPr>
                                  <w:rFonts w:ascii="微软雅黑" w:hAnsi="微软雅黑" w:eastAsia="微软雅黑"/>
                                  <w:caps/>
                                  <w:color w:val="000000"/>
                                  <w:sz w:val="20"/>
                                  <w:szCs w:val="20"/>
                                </w:rPr>
                                <w:t>017</w:t>
                              </w:r>
                              <w:r>
                                <w:rPr>
                                  <w:rFonts w:hint="eastAsia" w:ascii="微软雅黑" w:hAnsi="微软雅黑" w:eastAsia="微软雅黑"/>
                                  <w:caps/>
                                  <w:color w:val="000000"/>
                                  <w:sz w:val="20"/>
                                  <w:szCs w:val="20"/>
                                </w:rPr>
                                <w:t>年，取得大学英语六级证书；</w:t>
                              </w:r>
                            </w:p>
                            <w:p>
                              <w:pPr>
                                <w:pStyle w:val="4"/>
                                <w:kinsoku w:val="0"/>
                                <w:overflowPunct w:val="0"/>
                                <w:snapToGrid w:val="0"/>
                                <w:spacing w:line="400" w:lineRule="exact"/>
                                <w:contextualSpacing/>
                                <w:textAlignment w:val="baseline"/>
                                <w:rPr>
                                  <w:rFonts w:ascii="微软雅黑" w:hAnsi="微软雅黑" w:eastAsia="微软雅黑"/>
                                  <w:caps/>
                                  <w:color w:val="000000"/>
                                  <w:sz w:val="20"/>
                                  <w:szCs w:val="20"/>
                                </w:rPr>
                              </w:pPr>
                              <w:r>
                                <w:rPr>
                                  <w:rFonts w:hint="eastAsia" w:ascii="微软雅黑" w:hAnsi="微软雅黑" w:eastAsia="微软雅黑"/>
                                  <w:caps/>
                                  <w:color w:val="000000"/>
                                  <w:sz w:val="20"/>
                                  <w:szCs w:val="20"/>
                                </w:rPr>
                                <w:t>2</w:t>
                              </w:r>
                              <w:r>
                                <w:rPr>
                                  <w:rFonts w:ascii="微软雅黑" w:hAnsi="微软雅黑" w:eastAsia="微软雅黑"/>
                                  <w:caps/>
                                  <w:color w:val="000000"/>
                                  <w:sz w:val="20"/>
                                  <w:szCs w:val="20"/>
                                </w:rPr>
                                <w:t>018</w:t>
                              </w:r>
                              <w:r>
                                <w:rPr>
                                  <w:rFonts w:hint="eastAsia" w:ascii="微软雅黑" w:hAnsi="微软雅黑" w:eastAsia="微软雅黑"/>
                                  <w:caps/>
                                  <w:color w:val="000000"/>
                                  <w:sz w:val="20"/>
                                  <w:szCs w:val="20"/>
                                </w:rPr>
                                <w:t>年，取得全国计算机二级证书；</w:t>
                              </w:r>
                            </w:p>
                            <w:p>
                              <w:pPr>
                                <w:pStyle w:val="4"/>
                                <w:kinsoku w:val="0"/>
                                <w:overflowPunct w:val="0"/>
                                <w:snapToGrid w:val="0"/>
                                <w:spacing w:line="400" w:lineRule="exact"/>
                                <w:contextualSpacing/>
                                <w:textAlignment w:val="baseline"/>
                                <w:rPr>
                                  <w:rFonts w:hint="eastAsia" w:ascii="微软雅黑" w:hAnsi="微软雅黑" w:eastAsia="微软雅黑"/>
                                  <w:caps/>
                                  <w:color w:val="000000"/>
                                  <w:sz w:val="20"/>
                                  <w:szCs w:val="20"/>
                                </w:rPr>
                              </w:pPr>
                              <w:r>
                                <w:rPr>
                                  <w:rFonts w:hint="eastAsia" w:ascii="微软雅黑" w:hAnsi="微软雅黑" w:eastAsia="微软雅黑"/>
                                  <w:caps/>
                                  <w:color w:val="000000"/>
                                  <w:sz w:val="20"/>
                                  <w:szCs w:val="20"/>
                                </w:rPr>
                                <w:t>2</w:t>
                              </w:r>
                              <w:r>
                                <w:rPr>
                                  <w:rFonts w:ascii="微软雅黑" w:hAnsi="微软雅黑" w:eastAsia="微软雅黑"/>
                                  <w:caps/>
                                  <w:color w:val="000000"/>
                                  <w:sz w:val="20"/>
                                  <w:szCs w:val="20"/>
                                </w:rPr>
                                <w:t>019</w:t>
                              </w:r>
                              <w:r>
                                <w:rPr>
                                  <w:rFonts w:hint="eastAsia" w:ascii="微软雅黑" w:hAnsi="微软雅黑" w:eastAsia="微软雅黑"/>
                                  <w:caps/>
                                  <w:color w:val="000000"/>
                                  <w:sz w:val="20"/>
                                  <w:szCs w:val="20"/>
                                </w:rPr>
                                <w:t>年，取得普通话二级甲等证书。</w:t>
                              </w:r>
                            </w:p>
                            <w:p>
                              <w:pPr>
                                <w:pStyle w:val="4"/>
                                <w:kinsoku w:val="0"/>
                                <w:overflowPunct w:val="0"/>
                                <w:snapToGrid w:val="0"/>
                                <w:spacing w:before="0" w:beforeAutospacing="0" w:after="0" w:afterAutospacing="0" w:line="400" w:lineRule="exact"/>
                                <w:contextualSpacing/>
                                <w:jc w:val="both"/>
                                <w:textAlignment w:val="baseline"/>
                                <w:rPr>
                                  <w:rFonts w:ascii="微软雅黑" w:hAnsi="微软雅黑" w:eastAsia="微软雅黑" w:cs="Times New Roman"/>
                                  <w:caps/>
                                  <w:color w:val="000000"/>
                                  <w:kern w:val="2"/>
                                  <w:sz w:val="20"/>
                                  <w:szCs w:val="20"/>
                                </w:rPr>
                              </w:pPr>
                            </w:p>
                          </w:txbxContent>
                        </wps:txbx>
                        <wps:bodyPr rot="0" vert="horz" wrap="square" lIns="91440" tIns="45720" rIns="91440" bIns="45720" anchor="t" anchorCtr="0" upright="1">
                          <a:spAutoFit/>
                        </wps:bodyPr>
                      </wps:wsp>
                    </wpg:wgp>
                  </a:graphicData>
                </a:graphic>
              </wp:anchor>
            </w:drawing>
          </mc:Choice>
          <mc:Fallback>
            <w:pict>
              <v:group id="_x0000_s1026" o:spid="_x0000_s1026" o:spt="203" style="position:absolute;left:0pt;margin-left:-54.45pt;margin-top:263.35pt;height:145.6pt;width:538.35pt;z-index:251660288;mso-width-relative:page;mso-height-relative:page;" coordsize="6837045,1849120" o:gfxdata="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">
                <o:lock v:ext="edit" aspectratio="f"/>
                <v:group id="组合 95" o:spid="_x0000_s1026" o:spt="203" style="position:absolute;left:0;top:0;height:431800;width:6786245;" coordorigin="0,-106177" coordsize="6787260,432223"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文本框 198" o:spid="_x0000_s1026" o:spt="202" type="#_x0000_t202" style="position:absolute;left:365198;top:-106177;height:432223;width:2068721;" filled="f" stroked="f" coordsize="21600,21600" o:gfxdata="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mCFrL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pStyle w:val="4"/>
                            <w:kinsoku w:val="0"/>
                            <w:overflowPunct w:val="0"/>
                            <w:spacing w:after="180" w:line="252" w:lineRule="auto"/>
                            <w:textAlignment w:val="baseline"/>
                          </w:pPr>
                          <w:r>
                            <w:rPr>
                              <w:rFonts w:hint="eastAsia" w:ascii="Calibri" w:hAnsi="微软雅黑" w:eastAsia="微软雅黑"/>
                              <w:color w:val="171717"/>
                              <w:kern w:val="24"/>
                            </w:rPr>
                            <w:t>个人证书</w:t>
                          </w:r>
                        </w:p>
                      </w:txbxContent>
                    </v:textbox>
                  </v:shape>
                  <v:line id="直接连接符 37" o:spid="_x0000_s1026" o:spt="20" style="position:absolute;left:414378;top:319100;height:0;width:6372882;" filled="f" stroked="t" coordsize="21600,21600" o:gfxdata="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73SCvQAA&#10;ANsAAAAPAAAAAAAAAAEAIAAAACIAAABkcnMvZG93bnJldi54bWxQSwECFAAUAAAACACHTuJAMy8F&#10;njsAAAA5AAAAEAAAAAAAAAABACAAAAAMAQAAZHJzL3NoYXBleG1sLnhtbFBLBQYAAAAABgAGAFsB&#10;AAC2AwAAAAA=&#10;">
                    <v:fill on="f" focussize="0,0"/>
                    <v:stroke weight="0.5pt" color="#181717" miterlimit="8" joinstyle="miter"/>
                    <v:imagedata o:title=""/>
                    <o:lock v:ext="edit" aspectratio="f"/>
                  </v:line>
                  <v:group id="组合 38" o:spid="_x0000_s1026" o:spt="203" style="position:absolute;left:0;top:15876;height:287349;width:287366;" coordorigin="0,15876" coordsize="287366,287349"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shape id="椭圆 39" o:spid="_x0000_s1026" o:spt="3" type="#_x0000_t3" style="position:absolute;left:0;top:15876;height:287349;width:287366;v-text-anchor:middle;" fillcolor="#3DB1D8" filled="t" stroked="f" coordsize="21600,21600" o:gfxdata="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Mg+R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Freeform 143" o:spid="_x0000_s1026" o:spt="100" style="position:absolute;left:83399;top:101454;height:151448;width:153178;" fillcolor="#FFFFFF" filled="t" stroked="f" coordsize="4260,4221" o:gfxdata="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0EZyL4A&#10;AADbAAAADwAAAAAAAAABACAAAAAiAAAAZHJzL2Rvd25yZXYueG1sUEsBAhQAFAAAAAgAh07iQDMv&#10;BZ47AAAAOQAAABAAAAAAAAAAAQAgAAAADQEAAGRycy9zaGFwZXhtbC54bWxQSwUGAAAAAAYABgBb&#10;AQAAtwMAAAAA&#10;" path="m3953,1726c3582,2097,3582,2097,3582,2097c3351,2328,2993,2379,2712,2251c3582,1381,3582,1381,3582,1381c3684,1279,3684,1125,3582,1023c3224,665,3224,665,3224,665c3121,563,2968,563,2865,665c1996,1535,1996,1535,1996,1535c1855,1253,1906,895,2149,665c2520,294,2520,294,2520,294c2814,0,3300,0,3607,294c3965,652,3965,652,3965,652c4260,934,4260,1420,3953,1726xm1420,2814c1318,2711,1318,2558,1420,2456c2507,1368,2507,1368,2507,1368c2610,1266,2763,1266,2865,1368c2968,1471,2968,1624,2865,1726c1778,2814,1778,2814,1778,2814c1676,2916,1510,2916,1420,2814xm691,3185c1049,3543,1049,3543,1049,3543c1152,3645,1305,3645,1407,3543c2277,2673,2277,2673,2277,2673c2418,2954,2367,3312,2124,3543c1778,3926,1778,3926,1778,3926c1484,4221,998,4221,691,3926c295,3530,295,3530,295,3530c0,3236,0,2750,295,2443c691,2097,691,2097,691,2097c921,1867,1279,1816,1561,1944c691,2814,691,2814,691,2814c589,2916,589,3082,691,3185xe">
                      <v:path o:connectlocs="@0,@0;@0,@0;@0,@0;@0,@0;@0,@0;@0,@0;@0,@0;@0,@0;@0,@0;@0,@0;@0,@0;@0,@0;@0,@0;@0,@0;@0,@0;@0,@0;@0,@0;@0,@0;@0,@0;@0,@0;@0,@0;@0,@0;@0,@0;@0,@0;@0,@0;@0,@0;@0,@0;@0,@0;@0,@0;@0,@0;@0,@0;@0,@0;@0,@0" o:connectangles="0,0,0,0,0,0,0,0,0,0,0,0,0,0,0,0,0,0,0,0,0,0,0,0,0,0,0,0,0,0,0,0,0"/>
                      <v:fill on="t" focussize="0,0"/>
                      <v:stroke on="f"/>
                      <v:imagedata o:title=""/>
                      <o:lock v:ext="edit" aspectratio="t"/>
                    </v:shape>
                  </v:group>
                </v:group>
                <v:rect id="矩形 29" o:spid="_x0000_s1026" o:spt="1" style="position:absolute;left:381000;top:487680;height:1361440;width:6456045;" filled="f" stroked="f" coordsize="21600,21600" o:gfxdata="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h/KRL4A&#10;AADb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pStyle w:val="4"/>
                          <w:kinsoku w:val="0"/>
                          <w:overflowPunct w:val="0"/>
                          <w:snapToGrid w:val="0"/>
                          <w:spacing w:line="400" w:lineRule="exact"/>
                          <w:contextualSpacing/>
                          <w:textAlignment w:val="baseline"/>
                          <w:rPr>
                            <w:rFonts w:ascii="微软雅黑" w:hAnsi="微软雅黑" w:eastAsia="微软雅黑"/>
                            <w:caps/>
                            <w:color w:val="000000"/>
                            <w:sz w:val="20"/>
                            <w:szCs w:val="20"/>
                          </w:rPr>
                        </w:pPr>
                        <w:r>
                          <w:rPr>
                            <w:rFonts w:hint="eastAsia" w:ascii="微软雅黑" w:hAnsi="微软雅黑" w:eastAsia="微软雅黑"/>
                            <w:caps/>
                            <w:color w:val="000000"/>
                            <w:sz w:val="20"/>
                            <w:szCs w:val="20"/>
                          </w:rPr>
                          <w:t>2</w:t>
                        </w:r>
                        <w:r>
                          <w:rPr>
                            <w:rFonts w:ascii="微软雅黑" w:hAnsi="微软雅黑" w:eastAsia="微软雅黑"/>
                            <w:caps/>
                            <w:color w:val="000000"/>
                            <w:sz w:val="20"/>
                            <w:szCs w:val="20"/>
                          </w:rPr>
                          <w:t>016</w:t>
                        </w:r>
                        <w:r>
                          <w:rPr>
                            <w:rFonts w:hint="eastAsia" w:ascii="微软雅黑" w:hAnsi="微软雅黑" w:eastAsia="微软雅黑"/>
                            <w:caps/>
                            <w:color w:val="000000"/>
                            <w:sz w:val="20"/>
                            <w:szCs w:val="20"/>
                          </w:rPr>
                          <w:t>年，取得大学英语四级证书；</w:t>
                        </w:r>
                      </w:p>
                      <w:p>
                        <w:pPr>
                          <w:pStyle w:val="4"/>
                          <w:kinsoku w:val="0"/>
                          <w:overflowPunct w:val="0"/>
                          <w:snapToGrid w:val="0"/>
                          <w:spacing w:line="400" w:lineRule="exact"/>
                          <w:contextualSpacing/>
                          <w:textAlignment w:val="baseline"/>
                          <w:rPr>
                            <w:rFonts w:ascii="微软雅黑" w:hAnsi="微软雅黑" w:eastAsia="微软雅黑"/>
                            <w:caps/>
                            <w:color w:val="000000"/>
                            <w:sz w:val="20"/>
                            <w:szCs w:val="20"/>
                          </w:rPr>
                        </w:pPr>
                        <w:r>
                          <w:rPr>
                            <w:rFonts w:hint="eastAsia" w:ascii="微软雅黑" w:hAnsi="微软雅黑" w:eastAsia="微软雅黑"/>
                            <w:caps/>
                            <w:color w:val="000000"/>
                            <w:sz w:val="20"/>
                            <w:szCs w:val="20"/>
                          </w:rPr>
                          <w:t>2</w:t>
                        </w:r>
                        <w:r>
                          <w:rPr>
                            <w:rFonts w:ascii="微软雅黑" w:hAnsi="微软雅黑" w:eastAsia="微软雅黑"/>
                            <w:caps/>
                            <w:color w:val="000000"/>
                            <w:sz w:val="20"/>
                            <w:szCs w:val="20"/>
                          </w:rPr>
                          <w:t>017</w:t>
                        </w:r>
                        <w:r>
                          <w:rPr>
                            <w:rFonts w:hint="eastAsia" w:ascii="微软雅黑" w:hAnsi="微软雅黑" w:eastAsia="微软雅黑"/>
                            <w:caps/>
                            <w:color w:val="000000"/>
                            <w:sz w:val="20"/>
                            <w:szCs w:val="20"/>
                          </w:rPr>
                          <w:t>年，取得大学英语六级证书；</w:t>
                        </w:r>
                      </w:p>
                      <w:p>
                        <w:pPr>
                          <w:pStyle w:val="4"/>
                          <w:kinsoku w:val="0"/>
                          <w:overflowPunct w:val="0"/>
                          <w:snapToGrid w:val="0"/>
                          <w:spacing w:line="400" w:lineRule="exact"/>
                          <w:contextualSpacing/>
                          <w:textAlignment w:val="baseline"/>
                          <w:rPr>
                            <w:rFonts w:ascii="微软雅黑" w:hAnsi="微软雅黑" w:eastAsia="微软雅黑"/>
                            <w:caps/>
                            <w:color w:val="000000"/>
                            <w:sz w:val="20"/>
                            <w:szCs w:val="20"/>
                          </w:rPr>
                        </w:pPr>
                        <w:r>
                          <w:rPr>
                            <w:rFonts w:hint="eastAsia" w:ascii="微软雅黑" w:hAnsi="微软雅黑" w:eastAsia="微软雅黑"/>
                            <w:caps/>
                            <w:color w:val="000000"/>
                            <w:sz w:val="20"/>
                            <w:szCs w:val="20"/>
                          </w:rPr>
                          <w:t>2</w:t>
                        </w:r>
                        <w:r>
                          <w:rPr>
                            <w:rFonts w:ascii="微软雅黑" w:hAnsi="微软雅黑" w:eastAsia="微软雅黑"/>
                            <w:caps/>
                            <w:color w:val="000000"/>
                            <w:sz w:val="20"/>
                            <w:szCs w:val="20"/>
                          </w:rPr>
                          <w:t>018</w:t>
                        </w:r>
                        <w:r>
                          <w:rPr>
                            <w:rFonts w:hint="eastAsia" w:ascii="微软雅黑" w:hAnsi="微软雅黑" w:eastAsia="微软雅黑"/>
                            <w:caps/>
                            <w:color w:val="000000"/>
                            <w:sz w:val="20"/>
                            <w:szCs w:val="20"/>
                          </w:rPr>
                          <w:t>年，取得全国计算机二级证书；</w:t>
                        </w:r>
                      </w:p>
                      <w:p>
                        <w:pPr>
                          <w:pStyle w:val="4"/>
                          <w:kinsoku w:val="0"/>
                          <w:overflowPunct w:val="0"/>
                          <w:snapToGrid w:val="0"/>
                          <w:spacing w:line="400" w:lineRule="exact"/>
                          <w:contextualSpacing/>
                          <w:textAlignment w:val="baseline"/>
                          <w:rPr>
                            <w:rFonts w:hint="eastAsia" w:ascii="微软雅黑" w:hAnsi="微软雅黑" w:eastAsia="微软雅黑"/>
                            <w:caps/>
                            <w:color w:val="000000"/>
                            <w:sz w:val="20"/>
                            <w:szCs w:val="20"/>
                          </w:rPr>
                        </w:pPr>
                        <w:r>
                          <w:rPr>
                            <w:rFonts w:hint="eastAsia" w:ascii="微软雅黑" w:hAnsi="微软雅黑" w:eastAsia="微软雅黑"/>
                            <w:caps/>
                            <w:color w:val="000000"/>
                            <w:sz w:val="20"/>
                            <w:szCs w:val="20"/>
                          </w:rPr>
                          <w:t>2</w:t>
                        </w:r>
                        <w:r>
                          <w:rPr>
                            <w:rFonts w:ascii="微软雅黑" w:hAnsi="微软雅黑" w:eastAsia="微软雅黑"/>
                            <w:caps/>
                            <w:color w:val="000000"/>
                            <w:sz w:val="20"/>
                            <w:szCs w:val="20"/>
                          </w:rPr>
                          <w:t>019</w:t>
                        </w:r>
                        <w:r>
                          <w:rPr>
                            <w:rFonts w:hint="eastAsia" w:ascii="微软雅黑" w:hAnsi="微软雅黑" w:eastAsia="微软雅黑"/>
                            <w:caps/>
                            <w:color w:val="000000"/>
                            <w:sz w:val="20"/>
                            <w:szCs w:val="20"/>
                          </w:rPr>
                          <w:t>年，取得普通话二级甲等证书。</w:t>
                        </w:r>
                      </w:p>
                      <w:p>
                        <w:pPr>
                          <w:pStyle w:val="4"/>
                          <w:kinsoku w:val="0"/>
                          <w:overflowPunct w:val="0"/>
                          <w:snapToGrid w:val="0"/>
                          <w:spacing w:before="0" w:beforeAutospacing="0" w:after="0" w:afterAutospacing="0" w:line="400" w:lineRule="exact"/>
                          <w:contextualSpacing/>
                          <w:jc w:val="both"/>
                          <w:textAlignment w:val="baseline"/>
                          <w:rPr>
                            <w:rFonts w:ascii="微软雅黑" w:hAnsi="微软雅黑" w:eastAsia="微软雅黑" w:cs="Times New Roman"/>
                            <w:caps/>
                            <w:color w:val="000000"/>
                            <w:kern w:val="2"/>
                            <w:sz w:val="20"/>
                            <w:szCs w:val="20"/>
                          </w:rPr>
                        </w:pPr>
                      </w:p>
                    </w:txbxContent>
                  </v:textbox>
                </v:rect>
              </v:group>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-332105</wp:posOffset>
                </wp:positionH>
                <wp:positionV relativeFrom="paragraph">
                  <wp:posOffset>542925</wp:posOffset>
                </wp:positionV>
                <wp:extent cx="6849110" cy="623570"/>
                <wp:effectExtent l="0" t="0" r="0" b="5715"/>
                <wp:wrapNone/>
                <wp:docPr id="71" name="文本框 71"/>
                <wp:cNvGraphicFramePr/>
                <a:graphic xmlns:a="http://schemas.openxmlformats.org/drawingml/2006/main">
                  <a:graphicData uri="http://schemas.microsoft.com/office/word/2010/wordprocessingShape">
                    <wps:wsp>
                      <wps:cNvSpPr txBox="1">
                        <a:spLocks noChangeArrowheads="1"/>
                      </wps:cNvSpPr>
                      <wps:spPr bwMode="auto">
                        <a:xfrm>
                          <a:off x="0" y="0"/>
                          <a:ext cx="6849110" cy="623455"/>
                        </a:xfrm>
                        <a:prstGeom prst="rect">
                          <a:avLst/>
                        </a:prstGeom>
                        <a:noFill/>
                        <a:ln>
                          <a:noFill/>
                        </a:ln>
                      </wps:spPr>
                      <wps:txbx>
                        <w:txbxContent>
                          <w:p>
                            <w:pPr>
                              <w:pStyle w:val="4"/>
                              <w:kinsoku w:val="0"/>
                              <w:overflowPunct w:val="0"/>
                              <w:snapToGrid w:val="0"/>
                              <w:spacing w:line="400" w:lineRule="exact"/>
                              <w:contextualSpacing/>
                              <w:textAlignment w:val="baseline"/>
                              <w:rPr>
                                <w:rFonts w:ascii="微软雅黑" w:hAnsi="微软雅黑" w:eastAsia="微软雅黑"/>
                                <w:caps/>
                                <w:color w:val="000000"/>
                                <w:sz w:val="20"/>
                                <w:szCs w:val="20"/>
                              </w:rPr>
                            </w:pPr>
                            <w:r>
                              <w:rPr>
                                <w:rFonts w:hint="eastAsia" w:ascii="微软雅黑" w:hAnsi="微软雅黑" w:eastAsia="微软雅黑"/>
                                <w:color w:val="333333"/>
                                <w:sz w:val="21"/>
                                <w:szCs w:val="21"/>
                                <w:shd w:val="clear" w:color="auto" w:fill="FFFFFF"/>
                              </w:rPr>
                              <w:t>总分： </w:t>
                            </w:r>
                            <w:r>
                              <w:rPr>
                                <w:rFonts w:ascii="微软雅黑" w:hAnsi="微软雅黑" w:eastAsia="微软雅黑"/>
                                <w:color w:val="333333"/>
                                <w:sz w:val="21"/>
                                <w:szCs w:val="21"/>
                                <w:shd w:val="clear" w:color="auto" w:fill="FFFFFF"/>
                              </w:rPr>
                              <w:t>500</w:t>
                            </w:r>
                            <w:r>
                              <w:rPr>
                                <w:rFonts w:hint="eastAsia" w:ascii="微软雅黑" w:hAnsi="微软雅黑" w:eastAsia="微软雅黑"/>
                                <w:color w:val="333333"/>
                                <w:sz w:val="21"/>
                                <w:szCs w:val="21"/>
                                <w:shd w:val="clear" w:color="auto" w:fill="FFFFFF"/>
                              </w:rPr>
                              <w:t>分</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shd w:val="clear" w:color="auto" w:fill="FFFFFF"/>
                              </w:rPr>
                              <w:t>单科成绩： 政治：1</w:t>
                            </w:r>
                            <w:r>
                              <w:rPr>
                                <w:rFonts w:ascii="微软雅黑" w:hAnsi="微软雅黑" w:eastAsia="微软雅黑"/>
                                <w:color w:val="333333"/>
                                <w:sz w:val="21"/>
                                <w:szCs w:val="21"/>
                                <w:shd w:val="clear" w:color="auto" w:fill="FFFFFF"/>
                              </w:rPr>
                              <w:t>00</w:t>
                            </w:r>
                            <w:r>
                              <w:rPr>
                                <w:rFonts w:hint="eastAsia" w:ascii="微软雅黑" w:hAnsi="微软雅黑" w:eastAsia="微软雅黑"/>
                                <w:color w:val="333333"/>
                                <w:sz w:val="21"/>
                                <w:szCs w:val="21"/>
                                <w:shd w:val="clear" w:color="auto" w:fill="FFFFFF"/>
                              </w:rPr>
                              <w:t>   英语：1</w:t>
                            </w:r>
                            <w:r>
                              <w:rPr>
                                <w:rFonts w:ascii="微软雅黑" w:hAnsi="微软雅黑" w:eastAsia="微软雅黑"/>
                                <w:color w:val="333333"/>
                                <w:sz w:val="21"/>
                                <w:szCs w:val="21"/>
                                <w:shd w:val="clear" w:color="auto" w:fill="FFFFFF"/>
                              </w:rPr>
                              <w:t>00</w:t>
                            </w:r>
                            <w:r>
                              <w:rPr>
                                <w:rFonts w:hint="eastAsia" w:ascii="微软雅黑" w:hAnsi="微软雅黑" w:eastAsia="微软雅黑"/>
                                <w:color w:val="333333"/>
                                <w:sz w:val="21"/>
                                <w:szCs w:val="21"/>
                                <w:shd w:val="clear" w:color="auto" w:fill="FFFFFF"/>
                              </w:rPr>
                              <w:t>   数学：1</w:t>
                            </w:r>
                            <w:r>
                              <w:rPr>
                                <w:rFonts w:ascii="微软雅黑" w:hAnsi="微软雅黑" w:eastAsia="微软雅黑"/>
                                <w:color w:val="333333"/>
                                <w:sz w:val="21"/>
                                <w:szCs w:val="21"/>
                                <w:shd w:val="clear" w:color="auto" w:fill="FFFFFF"/>
                              </w:rPr>
                              <w:t>50</w:t>
                            </w:r>
                            <w:r>
                              <w:rPr>
                                <w:rFonts w:hint="eastAsia" w:ascii="微软雅黑" w:hAnsi="微软雅黑" w:eastAsia="微软雅黑"/>
                                <w:color w:val="333333"/>
                                <w:sz w:val="21"/>
                                <w:szCs w:val="21"/>
                                <w:shd w:val="clear" w:color="auto" w:fill="FFFFFF"/>
                              </w:rPr>
                              <w:t>    电力系统分析：1</w:t>
                            </w:r>
                            <w:r>
                              <w:rPr>
                                <w:rFonts w:ascii="微软雅黑" w:hAnsi="微软雅黑" w:eastAsia="微软雅黑"/>
                                <w:color w:val="333333"/>
                                <w:sz w:val="21"/>
                                <w:szCs w:val="21"/>
                                <w:shd w:val="clear" w:color="auto" w:fill="FFFFFF"/>
                              </w:rPr>
                              <w:t>50</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6.15pt;margin-top:42.75pt;height:49.1pt;width:539.3pt;z-index:251663360;mso-width-relative:page;mso-height-relative:page;" filled="f" stroked="f" coordsize="21600,21600" o:gfxdata="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c4L2m2AAAAAsBAAAP&#10;AAAAAAAAAAEAIAAAACIAAABkcnMvZG93bnJldi54bWxQSwECFAAUAAAACACHTuJA+hrzEhgCAAAX&#10;BAAADgAAAAAAAAABACAAAAAnAQAAZHJzL2Uyb0RvYy54bWxQSwUGAAAAAAYABgBZAQAAsQUAAAAA&#10;">
                <v:fill on="f" focussize="0,0"/>
                <v:stroke on="f"/>
                <v:imagedata o:title=""/>
                <o:lock v:ext="edit" aspectratio="f"/>
                <v:textbox>
                  <w:txbxContent>
                    <w:p>
                      <w:pPr>
                        <w:pStyle w:val="4"/>
                        <w:kinsoku w:val="0"/>
                        <w:overflowPunct w:val="0"/>
                        <w:snapToGrid w:val="0"/>
                        <w:spacing w:line="400" w:lineRule="exact"/>
                        <w:contextualSpacing/>
                        <w:textAlignment w:val="baseline"/>
                        <w:rPr>
                          <w:rFonts w:ascii="微软雅黑" w:hAnsi="微软雅黑" w:eastAsia="微软雅黑"/>
                          <w:caps/>
                          <w:color w:val="000000"/>
                          <w:sz w:val="20"/>
                          <w:szCs w:val="20"/>
                        </w:rPr>
                      </w:pPr>
                      <w:r>
                        <w:rPr>
                          <w:rFonts w:hint="eastAsia" w:ascii="微软雅黑" w:hAnsi="微软雅黑" w:eastAsia="微软雅黑"/>
                          <w:color w:val="333333"/>
                          <w:sz w:val="21"/>
                          <w:szCs w:val="21"/>
                          <w:shd w:val="clear" w:color="auto" w:fill="FFFFFF"/>
                        </w:rPr>
                        <w:t>总分： </w:t>
                      </w:r>
                      <w:r>
                        <w:rPr>
                          <w:rFonts w:ascii="微软雅黑" w:hAnsi="微软雅黑" w:eastAsia="微软雅黑"/>
                          <w:color w:val="333333"/>
                          <w:sz w:val="21"/>
                          <w:szCs w:val="21"/>
                          <w:shd w:val="clear" w:color="auto" w:fill="FFFFFF"/>
                        </w:rPr>
                        <w:t>500</w:t>
                      </w:r>
                      <w:r>
                        <w:rPr>
                          <w:rFonts w:hint="eastAsia" w:ascii="微软雅黑" w:hAnsi="微软雅黑" w:eastAsia="微软雅黑"/>
                          <w:color w:val="333333"/>
                          <w:sz w:val="21"/>
                          <w:szCs w:val="21"/>
                          <w:shd w:val="clear" w:color="auto" w:fill="FFFFFF"/>
                        </w:rPr>
                        <w:t>分</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shd w:val="clear" w:color="auto" w:fill="FFFFFF"/>
                        </w:rPr>
                        <w:t>单科成绩： 政治：1</w:t>
                      </w:r>
                      <w:r>
                        <w:rPr>
                          <w:rFonts w:ascii="微软雅黑" w:hAnsi="微软雅黑" w:eastAsia="微软雅黑"/>
                          <w:color w:val="333333"/>
                          <w:sz w:val="21"/>
                          <w:szCs w:val="21"/>
                          <w:shd w:val="clear" w:color="auto" w:fill="FFFFFF"/>
                        </w:rPr>
                        <w:t>00</w:t>
                      </w:r>
                      <w:r>
                        <w:rPr>
                          <w:rFonts w:hint="eastAsia" w:ascii="微软雅黑" w:hAnsi="微软雅黑" w:eastAsia="微软雅黑"/>
                          <w:color w:val="333333"/>
                          <w:sz w:val="21"/>
                          <w:szCs w:val="21"/>
                          <w:shd w:val="clear" w:color="auto" w:fill="FFFFFF"/>
                        </w:rPr>
                        <w:t>   英语：1</w:t>
                      </w:r>
                      <w:r>
                        <w:rPr>
                          <w:rFonts w:ascii="微软雅黑" w:hAnsi="微软雅黑" w:eastAsia="微软雅黑"/>
                          <w:color w:val="333333"/>
                          <w:sz w:val="21"/>
                          <w:szCs w:val="21"/>
                          <w:shd w:val="clear" w:color="auto" w:fill="FFFFFF"/>
                        </w:rPr>
                        <w:t>00</w:t>
                      </w:r>
                      <w:r>
                        <w:rPr>
                          <w:rFonts w:hint="eastAsia" w:ascii="微软雅黑" w:hAnsi="微软雅黑" w:eastAsia="微软雅黑"/>
                          <w:color w:val="333333"/>
                          <w:sz w:val="21"/>
                          <w:szCs w:val="21"/>
                          <w:shd w:val="clear" w:color="auto" w:fill="FFFFFF"/>
                        </w:rPr>
                        <w:t>   数学：1</w:t>
                      </w:r>
                      <w:r>
                        <w:rPr>
                          <w:rFonts w:ascii="微软雅黑" w:hAnsi="微软雅黑" w:eastAsia="微软雅黑"/>
                          <w:color w:val="333333"/>
                          <w:sz w:val="21"/>
                          <w:szCs w:val="21"/>
                          <w:shd w:val="clear" w:color="auto" w:fill="FFFFFF"/>
                        </w:rPr>
                        <w:t>50</w:t>
                      </w:r>
                      <w:r>
                        <w:rPr>
                          <w:rFonts w:hint="eastAsia" w:ascii="微软雅黑" w:hAnsi="微软雅黑" w:eastAsia="微软雅黑"/>
                          <w:color w:val="333333"/>
                          <w:sz w:val="21"/>
                          <w:szCs w:val="21"/>
                          <w:shd w:val="clear" w:color="auto" w:fill="FFFFFF"/>
                        </w:rPr>
                        <w:t>    电力系统分析：1</w:t>
                      </w:r>
                      <w:r>
                        <w:rPr>
                          <w:rFonts w:ascii="微软雅黑" w:hAnsi="微软雅黑" w:eastAsia="微软雅黑"/>
                          <w:color w:val="333333"/>
                          <w:sz w:val="21"/>
                          <w:szCs w:val="21"/>
                          <w:shd w:val="clear" w:color="auto" w:fill="FFFFFF"/>
                        </w:rPr>
                        <w:t>50</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造字工房悦黑体验版常规体">
    <w:altName w:val="微软雅黑"/>
    <w:panose1 w:val="00000000000000000000"/>
    <w:charset w:val="86"/>
    <w:family w:val="modern"/>
    <w:pitch w:val="default"/>
    <w:sig w:usb0="00000000" w:usb1="00000000" w:usb2="00000010" w:usb3="00000000" w:csb0="00040001" w:csb1="00000000"/>
  </w:font>
  <w:font w:name="造字工房尚雅体演示版常规体">
    <w:altName w:val="微软雅黑"/>
    <w:panose1 w:val="00000000000000000000"/>
    <w:charset w:val="86"/>
    <w:family w:val="modern"/>
    <w:pitch w:val="default"/>
    <w:sig w:usb0="00000000" w:usb1="0000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5E5983"/>
    <w:rsid w:val="00007792"/>
    <w:rsid w:val="000F7461"/>
    <w:rsid w:val="001774D3"/>
    <w:rsid w:val="004067D7"/>
    <w:rsid w:val="007D2284"/>
    <w:rsid w:val="009A79CA"/>
    <w:rsid w:val="00B46671"/>
    <w:rsid w:val="00B87DCF"/>
    <w:rsid w:val="00C14B81"/>
    <w:rsid w:val="00DD5763"/>
    <w:rsid w:val="6B5E5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wps&#19979;&#36733;\6ebf0b89-04b7-4ba0-bb90-29a3a0592c80\&#32771;&#30740;&#22797;&#35797;&#31616;&#21382;&#32771;&#30740;&#22797;&#35797;.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考研复试简历考研复试.docx</Template>
  <Pages>3</Pages>
  <Words>0</Words>
  <Characters>0</Characters>
  <Lines>1</Lines>
  <Paragraphs>1</Paragraphs>
  <TotalTime>45</TotalTime>
  <ScaleCrop>false</ScaleCrop>
  <LinksUpToDate>false</LinksUpToDate>
  <CharactersWithSpaces>1</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2022-01-10T08:15:00Z</dcterms:created>
  <dc:creator>Mr Lee</dc:creator>
  <cp:lastModifiedBy>Mr Lee</cp:lastModifiedBy>
  <dcterms:modified xsi:type="dcterms:W3CDTF">2022-01-10T08:20:58Z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Key">
    <vt:lpwstr>1.0_TBAdaLORiPeoklcHTOU53HUYuETbXlRJu0nMzK3QKmlXKKJtw9YaiwH/mNOpPJoOKaAg3YYe2CsKV8d28NzNlQ==</vt:lpwstr>
  </property>
  <property fmtid="{D5CDD505-2E9C-101B-9397-08002B2CF9AE}" pid="3" name="KSOTemplateUUID">
    <vt:lpwstr>v1.0_mb_MtiF0GbE08JHcttiwGfkaw==</vt:lpwstr>
  </property>
  <property fmtid="{D5CDD505-2E9C-101B-9397-08002B2CF9AE}" pid="4" name="KSOProductBuildVer">
    <vt:lpwstr>2052-11.1.0.10072</vt:lpwstr>
  </property>
</Properties>
</file>