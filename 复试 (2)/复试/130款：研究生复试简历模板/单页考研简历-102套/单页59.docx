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43151360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-589280</wp:posOffset>
                </wp:positionV>
                <wp:extent cx="2313940" cy="41846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940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8"/>
                                <w:lang w:eastAsia="zh-CN"/>
                              </w:rPr>
                              <w:t>报考院校：北京大学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/财务管理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8pt;margin-top:-46.4pt;height:32.95pt;width:182.2pt;z-index:-1851815936;mso-width-relative:page;mso-height-relative:page;" filled="f" stroked="f" coordsize="21600,21600" o:gfxdata="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U69c72wAAAAsBAAAPAAAAAAAAAAEAIAAAACIAAABk&#10;cnMvZG93bnJldi54bWxQSwECFAAUAAAACACHTuJAcN6iQz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8"/>
                          <w:lang w:eastAsia="zh-CN"/>
                        </w:rPr>
                        <w:t>报考院校：北京大学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8"/>
                          <w:lang w:val="en-US" w:eastAsia="zh-CN"/>
                        </w:rPr>
                        <w:t>/财务管理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118592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-643255</wp:posOffset>
                </wp:positionV>
                <wp:extent cx="1551940" cy="5467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735" y="248920"/>
                          <a:ext cx="1551940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center"/>
                              <w:textAlignment w:val="auto"/>
                              <w:rPr>
                                <w:rFonts w:hint="eastAsia" w:ascii="方正粗黑宋简体" w:hAnsi="方正粗黑宋简体" w:eastAsia="方正粗黑宋简体" w:cs="方正粗黑宋简体"/>
                                <w:sz w:val="5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56"/>
                                <w:szCs w:val="96"/>
                                <w:lang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45pt;margin-top:-50.65pt;height:43.05pt;width:122.2pt;z-index:-1851848704;mso-width-relative:page;mso-height-relative:page;" filled="f" stroked="f" coordsize="21600,21600" o:gfxdata="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FEBltsAAAANAQAADwAAAAAAAAABACAA&#10;AAAiAAAAZHJzL2Rvd25yZXYueG1sUEsBAhQAFAAAAAgAh07iQOUkeqBDAgAAc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center"/>
                        <w:textAlignment w:val="auto"/>
                        <w:rPr>
                          <w:rFonts w:hint="eastAsia" w:ascii="方正粗黑宋简体" w:hAnsi="方正粗黑宋简体" w:eastAsia="方正粗黑宋简体" w:cs="方正粗黑宋简体"/>
                          <w:sz w:val="56"/>
                          <w:szCs w:val="9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56"/>
                          <w:szCs w:val="96"/>
                          <w:lang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43145216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-46990</wp:posOffset>
                </wp:positionV>
                <wp:extent cx="5360670" cy="775970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670" cy="77597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生日：1994.12.01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现居：浙江杭州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15987423665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1289516@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.com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 w:firstLine="48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 w:firstLine="480" w:firstLineChars="200"/>
                              <w:jc w:val="left"/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dark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7.9pt;margin-top:-3.7pt;height:61.1pt;width:422.1pt;z-index:-1851822080;mso-width-relative:page;mso-height-relative:page;" filled="f" stroked="f" coordsize="21600,21600" o:gfxdata="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lSRUbXAAAACgEAAA8AAAAA&#10;AAAAAQAgAAAAIgAAAGRycy9kb3ducmV2LnhtbFBLAQIUABQAAAAIAIdO4kAm7fEU3AEAAKMDAAAO&#10;AAAAAAAAAAEAIAAAACY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生日：1994.12.01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eastAsia="zh-CN"/>
                        </w:rPr>
                        <w:t>现居：浙江杭州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eastAsia="zh-CN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15987423665           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eastAsia="zh-CN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1289516@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.com 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color w:val="auto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</w:rPr>
                        <w:t xml:space="preserve">                          </w:t>
                      </w:r>
                    </w:p>
                    <w:p>
                      <w:pPr>
                        <w:pStyle w:val="4"/>
                        <w:kinsoku/>
                        <w:ind w:left="0" w:firstLine="480" w:firstLineChars="20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4"/>
                        <w:kinsoku/>
                        <w:ind w:left="0" w:firstLine="480" w:firstLineChars="200"/>
                        <w:jc w:val="left"/>
                      </w:pPr>
                      <w:r>
                        <w:rPr>
                          <w:rFonts w:ascii="微软雅黑" w:hAnsi="微软雅黑" w:eastAsia="微软雅黑"/>
                          <w:color w:val="000000" w:themeColor="dark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4656896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113030</wp:posOffset>
                </wp:positionV>
                <wp:extent cx="138430" cy="140970"/>
                <wp:effectExtent l="0" t="0" r="1270" b="11430"/>
                <wp:wrapNone/>
                <wp:docPr id="6" name="Free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3234055" y="1299845"/>
                          <a:ext cx="138430" cy="140970"/>
                        </a:xfrm>
                        <a:custGeom>
                          <a:avLst/>
                          <a:gdLst>
                            <a:gd name="T0" fmla="*/ 104 w 104"/>
                            <a:gd name="T1" fmla="*/ 56 h 130"/>
                            <a:gd name="T2" fmla="*/ 53 w 104"/>
                            <a:gd name="T3" fmla="*/ 130 h 130"/>
                            <a:gd name="T4" fmla="*/ 2 w 104"/>
                            <a:gd name="T5" fmla="*/ 67 h 130"/>
                            <a:gd name="T6" fmla="*/ 0 w 104"/>
                            <a:gd name="T7" fmla="*/ 51 h 130"/>
                            <a:gd name="T8" fmla="*/ 52 w 104"/>
                            <a:gd name="T9" fmla="*/ 0 h 130"/>
                            <a:gd name="T10" fmla="*/ 104 w 104"/>
                            <a:gd name="T11" fmla="*/ 51 h 130"/>
                            <a:gd name="T12" fmla="*/ 104 w 104"/>
                            <a:gd name="T13" fmla="*/ 56 h 130"/>
                            <a:gd name="T14" fmla="*/ 52 w 104"/>
                            <a:gd name="T15" fmla="*/ 19 h 130"/>
                            <a:gd name="T16" fmla="*/ 23 w 104"/>
                            <a:gd name="T17" fmla="*/ 47 h 130"/>
                            <a:gd name="T18" fmla="*/ 52 w 104"/>
                            <a:gd name="T19" fmla="*/ 75 h 130"/>
                            <a:gd name="T20" fmla="*/ 81 w 104"/>
                            <a:gd name="T21" fmla="*/ 47 h 130"/>
                            <a:gd name="T22" fmla="*/ 52 w 104"/>
                            <a:gd name="T23" fmla="*/ 19 h 130"/>
                            <a:gd name="T24" fmla="*/ 52 w 104"/>
                            <a:gd name="T25" fmla="*/ 19 h 130"/>
                            <a:gd name="T26" fmla="*/ 52 w 104"/>
                            <a:gd name="T27" fmla="*/ 1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4" h="130">
                              <a:moveTo>
                                <a:pt x="104" y="56"/>
                              </a:moveTo>
                              <a:cubicBezTo>
                                <a:pt x="102" y="101"/>
                                <a:pt x="53" y="130"/>
                                <a:pt x="53" y="130"/>
                              </a:cubicBezTo>
                              <a:cubicBezTo>
                                <a:pt x="53" y="130"/>
                                <a:pt x="10" y="105"/>
                                <a:pt x="2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0" y="23"/>
                                <a:pt x="23" y="0"/>
                                <a:pt x="52" y="0"/>
                              </a:cubicBezTo>
                              <a:cubicBezTo>
                                <a:pt x="81" y="0"/>
                                <a:pt x="104" y="23"/>
                                <a:pt x="104" y="51"/>
                              </a:cubicBezTo>
                              <a:cubicBezTo>
                                <a:pt x="104" y="53"/>
                                <a:pt x="104" y="55"/>
                                <a:pt x="104" y="56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36" y="19"/>
                                <a:pt x="23" y="31"/>
                                <a:pt x="23" y="47"/>
                              </a:cubicBezTo>
                              <a:cubicBezTo>
                                <a:pt x="23" y="63"/>
                                <a:pt x="36" y="75"/>
                                <a:pt x="52" y="75"/>
                              </a:cubicBezTo>
                              <a:cubicBezTo>
                                <a:pt x="68" y="75"/>
                                <a:pt x="81" y="63"/>
                                <a:pt x="81" y="47"/>
                              </a:cubicBezTo>
                              <a:cubicBezTo>
                                <a:pt x="81" y="31"/>
                                <a:pt x="68" y="19"/>
                                <a:pt x="52" y="19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52" y="19"/>
                                <a:pt x="52" y="19"/>
                                <a:pt x="52" y="19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7" o:spid="_x0000_s1026" o:spt="100" style="position:absolute;left:0pt;flip:x;margin-left:143.65pt;margin-top:8.9pt;height:11.1pt;width:10.9pt;z-index:-1150310400;mso-width-relative:page;mso-height-relative:page;" fillcolor="#000000 [3213]" filled="t" stroked="f" coordsize="104,130" o:gfxdata="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IxdOV/UAAAACQEAAA8AAAAAAAAAAQAgAAAAIgAAAGRycy9k&#10;b3ducmV2LnhtbFBLAQIUABQAAAAIAIdO4kAuAvuxeQQAALkPAAAOAAAAAAAAAAEAIAAAACMBAABk&#10;cnMvZTJvRG9jLnhtbFBLBQYAAAAABgAGAFkBAAAOCAAAAAA=&#10;" path="m104,56c102,101,53,130,53,130c53,130,10,105,2,67c0,62,0,56,0,51c0,23,23,0,52,0c81,0,104,23,104,51c104,53,104,55,104,56xm52,19c36,19,23,31,23,47c23,63,36,75,52,75c68,75,81,63,81,47c81,31,68,19,52,19xm52,19c52,19,52,19,52,19e">
                <v:path o:connectlocs="138430,60725;70546,140970;2662,72653;0,55303;69215,0;138430,55303;138430,60725;69215,20603;30614,50966;69215,81328;107815,50966;69215,20603;69215,20603;69215,20603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w:drawing>
          <wp:anchor distT="0" distB="0" distL="114300" distR="114300" simplePos="0" relativeHeight="3144666112" behindDoc="0" locked="0" layoutInCell="1" allowOverlap="1">
            <wp:simplePos x="0" y="0"/>
            <wp:positionH relativeFrom="column">
              <wp:posOffset>4971415</wp:posOffset>
            </wp:positionH>
            <wp:positionV relativeFrom="paragraph">
              <wp:posOffset>-598805</wp:posOffset>
            </wp:positionV>
            <wp:extent cx="1003300" cy="1421765"/>
            <wp:effectExtent l="0" t="0" r="6350" b="6985"/>
            <wp:wrapNone/>
            <wp:docPr id="81" name="图片 81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42176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117568" behindDoc="0" locked="0" layoutInCell="1" allowOverlap="1">
                <wp:simplePos x="0" y="0"/>
                <wp:positionH relativeFrom="column">
                  <wp:posOffset>-419735</wp:posOffset>
                </wp:positionH>
                <wp:positionV relativeFrom="paragraph">
                  <wp:posOffset>116205</wp:posOffset>
                </wp:positionV>
                <wp:extent cx="172720" cy="125095"/>
                <wp:effectExtent l="0" t="0" r="17780" b="8255"/>
                <wp:wrapNone/>
                <wp:docPr id="3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982345" y="1316355"/>
                          <a:ext cx="172720" cy="125095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圆形小人1 29" o:spid="_x0000_s1026" o:spt="100" style="position:absolute;left:0pt;margin-left:-33.05pt;margin-top:9.15pt;height:9.85pt;width:13.6pt;z-index:-1851849728;v-text-anchor:middle;mso-width-relative:page;mso-height-relative:page;" fillcolor="#000000 [3213]" filled="t" stroked="f" coordsize="683211,432048" o:gfxdata="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<v:path o:connectlocs="230,350;307,535;307,541;233,541;233,530;203,368;230,350;109,271;218,533;218,541;0,541;0,533;109,271;230,159;261,243;230,327;199,243;230,159;109,0;152,119;109,238;65,119;109,0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443087872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95250</wp:posOffset>
                </wp:positionV>
                <wp:extent cx="155575" cy="167005"/>
                <wp:effectExtent l="0" t="0" r="15875" b="4445"/>
                <wp:wrapNone/>
                <wp:docPr id="155" name="Free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55575" cy="167005"/>
                        </a:xfrm>
                        <a:custGeom>
                          <a:avLst/>
                          <a:gdLst>
                            <a:gd name="T0" fmla="*/ 104 w 104"/>
                            <a:gd name="T1" fmla="*/ 56 h 130"/>
                            <a:gd name="T2" fmla="*/ 53 w 104"/>
                            <a:gd name="T3" fmla="*/ 130 h 130"/>
                            <a:gd name="T4" fmla="*/ 2 w 104"/>
                            <a:gd name="T5" fmla="*/ 67 h 130"/>
                            <a:gd name="T6" fmla="*/ 0 w 104"/>
                            <a:gd name="T7" fmla="*/ 51 h 130"/>
                            <a:gd name="T8" fmla="*/ 52 w 104"/>
                            <a:gd name="T9" fmla="*/ 0 h 130"/>
                            <a:gd name="T10" fmla="*/ 104 w 104"/>
                            <a:gd name="T11" fmla="*/ 51 h 130"/>
                            <a:gd name="T12" fmla="*/ 104 w 104"/>
                            <a:gd name="T13" fmla="*/ 56 h 130"/>
                            <a:gd name="T14" fmla="*/ 52 w 104"/>
                            <a:gd name="T15" fmla="*/ 19 h 130"/>
                            <a:gd name="T16" fmla="*/ 23 w 104"/>
                            <a:gd name="T17" fmla="*/ 47 h 130"/>
                            <a:gd name="T18" fmla="*/ 52 w 104"/>
                            <a:gd name="T19" fmla="*/ 75 h 130"/>
                            <a:gd name="T20" fmla="*/ 81 w 104"/>
                            <a:gd name="T21" fmla="*/ 47 h 130"/>
                            <a:gd name="T22" fmla="*/ 52 w 104"/>
                            <a:gd name="T23" fmla="*/ 19 h 130"/>
                            <a:gd name="T24" fmla="*/ 52 w 104"/>
                            <a:gd name="T25" fmla="*/ 19 h 130"/>
                            <a:gd name="T26" fmla="*/ 52 w 104"/>
                            <a:gd name="T27" fmla="*/ 1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4" h="130">
                              <a:moveTo>
                                <a:pt x="104" y="56"/>
                              </a:moveTo>
                              <a:cubicBezTo>
                                <a:pt x="102" y="101"/>
                                <a:pt x="53" y="130"/>
                                <a:pt x="53" y="130"/>
                              </a:cubicBezTo>
                              <a:cubicBezTo>
                                <a:pt x="53" y="130"/>
                                <a:pt x="10" y="105"/>
                                <a:pt x="2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0" y="23"/>
                                <a:pt x="23" y="0"/>
                                <a:pt x="52" y="0"/>
                              </a:cubicBezTo>
                              <a:cubicBezTo>
                                <a:pt x="81" y="0"/>
                                <a:pt x="104" y="23"/>
                                <a:pt x="104" y="51"/>
                              </a:cubicBezTo>
                              <a:cubicBezTo>
                                <a:pt x="104" y="53"/>
                                <a:pt x="104" y="55"/>
                                <a:pt x="104" y="56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36" y="19"/>
                                <a:pt x="23" y="31"/>
                                <a:pt x="23" y="47"/>
                              </a:cubicBezTo>
                              <a:cubicBezTo>
                                <a:pt x="23" y="63"/>
                                <a:pt x="36" y="75"/>
                                <a:pt x="52" y="75"/>
                              </a:cubicBezTo>
                              <a:cubicBezTo>
                                <a:pt x="68" y="75"/>
                                <a:pt x="81" y="63"/>
                                <a:pt x="81" y="47"/>
                              </a:cubicBezTo>
                              <a:cubicBezTo>
                                <a:pt x="81" y="31"/>
                                <a:pt x="68" y="19"/>
                                <a:pt x="52" y="19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52" y="19"/>
                                <a:pt x="52" y="19"/>
                                <a:pt x="52" y="1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7" o:spid="_x0000_s1026" o:spt="100" style="position:absolute;left:0pt;flip:x;margin-left:152.55pt;margin-top:7.5pt;height:13.15pt;width:12.25pt;z-index:-1851879424;mso-width-relative:page;mso-height-relative:page;" fillcolor="#FFFFFF [3212]" filled="t" stroked="f" coordsize="104,130" o:gfxdata="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lOmGO9YAAAAJAQAADwAAAAAAAAABACAAAAAiAAAAZHJzL2Rvd25yZXYueG1sUEsB&#10;AhQAFAAAAAgAh07iQBjPDPhqBAAArw8AAA4AAAAAAAAAAQAgAAAAJQEAAGRycy9lMm9Eb2MueG1s&#10;UEsFBgAAAAAGAAYAWQEAAAEIAAAAAA==&#10;" path="m104,56c102,101,53,130,53,130c53,130,10,105,2,67c0,62,0,56,0,51c0,23,23,0,52,0c81,0,104,23,104,51c104,53,104,55,104,56xm52,19c36,19,23,31,23,47c23,63,36,75,52,75c68,75,81,63,81,47c81,31,68,19,52,19xm52,19c52,19,52,19,52,19e">
                <v:path o:connectlocs="155575,71940;79283,167005;2991,86071;0,65517;77787,0;155575,65517;155575,71940;77787,24408;34406,60378;77787,96349;121168,60378;77787,24408;77787,24408;77787,24408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44315545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100330</wp:posOffset>
                </wp:positionV>
                <wp:extent cx="162560" cy="102870"/>
                <wp:effectExtent l="0" t="0" r="8890" b="11430"/>
                <wp:wrapNone/>
                <wp:docPr id="1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62560" cy="10287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flip:x;margin-left:143.25pt;margin-top:7.9pt;height:8.1pt;width:12.8pt;z-index:-1851811840;mso-width-relative:page;mso-height-relative:page;" fillcolor="#000000 [3213]" filled="t" stroked="f" coordsize="302,208" o:gfxdata="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" path="m0,208l94,123,151,170,208,123,302,208,0,208,0,208,0,208xm217,114l302,48,302,189,217,114,217,114,217,114xm0,189l0,48,85,114,0,189,0,189,0,189xm151,152l0,29,0,0,302,0,302,29,151,152,151,152,151,152xm151,152l151,152xe">
                <v:path o:connectlocs="0,102870;50598,60831;81280,84076;111961,60831;162560,102870;0,102870;0,102870;0,102870;116806,56380;162560,23739;162560,93473;116806,56380;116806,56380;116806,56380;0,93473;0,23739;45753,56380;0,93473;0,93473;0,93473;81280,75174;0,14342;0,0;162560,0;162560,14342;81280,75174;81280,75174;81280,75174;81280,75174;81280,75174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443128832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45720</wp:posOffset>
                </wp:positionV>
                <wp:extent cx="105410" cy="153035"/>
                <wp:effectExtent l="0" t="0" r="8890" b="18415"/>
                <wp:wrapNone/>
                <wp:docPr id="135" name="电话1 3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1027430" y="1642745"/>
                          <a:ext cx="105410" cy="153035"/>
                        </a:xfrm>
                        <a:custGeom>
                          <a:avLst/>
                          <a:gdLst>
                            <a:gd name="T0" fmla="*/ 29 w 1978606"/>
                            <a:gd name="T1" fmla="*/ 0 h 3092264"/>
                            <a:gd name="T2" fmla="*/ 34 w 1978606"/>
                            <a:gd name="T3" fmla="*/ 6 h 3092264"/>
                            <a:gd name="T4" fmla="*/ 41 w 1978606"/>
                            <a:gd name="T5" fmla="*/ 33 h 3092264"/>
                            <a:gd name="T6" fmla="*/ 39 w 1978606"/>
                            <a:gd name="T7" fmla="*/ 41 h 3092264"/>
                            <a:gd name="T8" fmla="*/ 26 w 1978606"/>
                            <a:gd name="T9" fmla="*/ 49 h 3092264"/>
                            <a:gd name="T10" fmla="*/ 51 w 1978606"/>
                            <a:gd name="T11" fmla="*/ 107 h 3092264"/>
                            <a:gd name="T12" fmla="*/ 63 w 1978606"/>
                            <a:gd name="T13" fmla="*/ 99 h 3092264"/>
                            <a:gd name="T14" fmla="*/ 71 w 1978606"/>
                            <a:gd name="T15" fmla="*/ 100 h 3092264"/>
                            <a:gd name="T16" fmla="*/ 91 w 1978606"/>
                            <a:gd name="T17" fmla="*/ 121 h 3092264"/>
                            <a:gd name="T18" fmla="*/ 92 w 1978606"/>
                            <a:gd name="T19" fmla="*/ 129 h 3092264"/>
                            <a:gd name="T20" fmla="*/ 80 w 1978606"/>
                            <a:gd name="T21" fmla="*/ 148 h 3092264"/>
                            <a:gd name="T22" fmla="*/ 70 w 1978606"/>
                            <a:gd name="T23" fmla="*/ 150 h 3092264"/>
                            <a:gd name="T24" fmla="*/ 0 w 1978606"/>
                            <a:gd name="T25" fmla="*/ 9 h 3092264"/>
                            <a:gd name="T26" fmla="*/ 8 w 1978606"/>
                            <a:gd name="T27" fmla="*/ 2 h 3092264"/>
                            <a:gd name="T28" fmla="*/ 29 w 1978606"/>
                            <a:gd name="T29" fmla="*/ 0 h 3092264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1 337" o:spid="_x0000_s1026" o:spt="100" style="position:absolute;left:0pt;margin-left:-27.05pt;margin-top:3.6pt;height:12.05pt;width:8.3pt;z-index:-1851838464;v-text-anchor:middle;mso-width-relative:page;mso-height-relative:page;" fillcolor="#000000 [3213]" filled="t" stroked="f" coordsize="1978606,3092264" o:gfxdata="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1,0;1,0;2,1;2,2;1,2;2,5;3,4;3,4;4,5;4,6;4,7;3,7;0,0;0,0;1,0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44673280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175895</wp:posOffset>
                </wp:positionV>
                <wp:extent cx="1504315" cy="3175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4040" y="2087245"/>
                          <a:ext cx="15043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初试成绩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13.85pt;height:25pt;width:118.45pt;z-index:-1150294016;mso-width-relative:page;mso-height-relative:page;" filled="f" stroked="f" coordsize="21600,21600" o:gfxdata="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bSH0F2gAAAAkBAAAPAAAAAAAA&#10;AAEAIAAAACIAAABkcnMvZG93bnJldi54bWxQSwECFAAUAAAACACHTuJAwXB44EkCAABz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初试成绩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4668160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23495</wp:posOffset>
                </wp:positionV>
                <wp:extent cx="0" cy="8171815"/>
                <wp:effectExtent l="4445" t="0" r="8255" b="698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3105" y="1928495"/>
                          <a:ext cx="0" cy="81718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3.85pt;margin-top:1.85pt;height:643.45pt;width:0pt;z-index:-1150299136;mso-width-relative:page;mso-height-relative:page;" filled="f" stroked="t" coordsize="21600,21600" o:gfxdata="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G9Yrl1QAAAAoBAAAPAAAAAAAAAAEAIAAAACIAAABkcnMvZG93&#10;bnJldi54bWxQSwECFAAUAAAACACHTuJAmIDxmAMCAADgAwAADgAAAAAAAAABACAAAAAkAQAAZHJz&#10;L2Uyb0RvYy54bWxQSwUGAAAAAAYABgBZAQAAmQUAAAAA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4667136" behindDoc="0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10795</wp:posOffset>
                </wp:positionV>
                <wp:extent cx="756031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605" y="1814195"/>
                          <a:ext cx="7560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8.85pt;margin-top:0.85pt;height:0pt;width:595.3pt;z-index:-1150300160;mso-width-relative:page;mso-height-relative:page;" filled="f" stroked="t" coordsize="21600,21600" o:gfxdata="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E4YJtUAAAAJAQAADwAAAAAAAAABACAAAAAiAAAAZHJzL2Rv&#10;d25yZXYueG1sUEsBAhQAFAAAAAgAh07iQP4jd6YEAgAA4AMAAA4AAAAAAAAAAQAgAAAAJAEAAGRy&#10;cy9lMm9Eb2MueG1sUEsFBgAAAAAGAAYAWQEAAJoFAAAAAA=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3144671232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47625</wp:posOffset>
                </wp:positionV>
                <wp:extent cx="1580515" cy="437515"/>
                <wp:effectExtent l="0" t="6350" r="6985" b="63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515" cy="437515"/>
                          <a:chOff x="7272" y="8580"/>
                          <a:chExt cx="2489" cy="689"/>
                        </a:xfrm>
                      </wpg:grpSpPr>
                      <wpg:grpSp>
                        <wpg:cNvPr id="72" name="组合 48"/>
                        <wpg:cNvGrpSpPr/>
                        <wpg:grpSpPr>
                          <a:xfrm>
                            <a:off x="7283" y="8580"/>
                            <a:ext cx="2478" cy="416"/>
                            <a:chOff x="7283" y="8580"/>
                            <a:chExt cx="2478" cy="416"/>
                          </a:xfrm>
                        </wpg:grpSpPr>
                        <wps:wsp>
                          <wps:cNvPr id="74" name="矩形 16"/>
                          <wps:cNvSpPr/>
                          <wps:spPr>
                            <a:xfrm>
                              <a:off x="7283" y="8580"/>
                              <a:ext cx="2160" cy="39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6" name="等腰三角形 19"/>
                          <wps:cNvSpPr/>
                          <wps:spPr>
                            <a:xfrm>
                              <a:off x="9183" y="8580"/>
                              <a:ext cx="579" cy="417"/>
                            </a:xfrm>
                            <a:prstGeom prst="triangl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7" name="直角三角形 22"/>
                        <wps:cNvSpPr/>
                        <wps:spPr>
                          <a:xfrm rot="10800000">
                            <a:off x="7272" y="896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75pt;margin-top:3.75pt;height:34.45pt;width:124.45pt;z-index:-1150296064;mso-width-relative:page;mso-height-relative:page;" coordorigin="7272,8580" coordsize="2489,689" o:gfxdata="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IdUJtrYAAAACAEAAA8AAAAAAAAAAQAgAAAAIgAAAGRy&#10;cy9kb3ducmV2LnhtbFBLAQIUABQAAAAIAIdO4kB0aufSzQMAAKcNAAAOAAAAAAAAAAEAIAAAACcB&#10;AABkcnMvZTJvRG9jLnhtbFBLBQYAAAAABgAGAFkBAABmBwAAAAA=&#10;">
                <o:lock v:ext="edit" aspectratio="f"/>
                <v:group id="组合 48" o:spid="_x0000_s1026" o:spt="203" style="position:absolute;left:7283;top:8580;height:416;width:2478;" coordorigin="7283,8580" coordsize="2478,416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6" o:spid="_x0000_s1026" o:spt="1" style="position:absolute;left:7283;top:8580;height:397;width:2160;v-text-anchor:middle;" fillcolor="#3B3838 [814]" filled="t" stroked="t" coordsize="21600,21600" o:gfxdata="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HKOm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9183;top:8580;height:417;width:579;v-text-anchor:middle;" fillcolor="#3B3838 [814]" filled="t" stroked="f" coordsize="21600,21600" o:gfxdata="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yxdi/&#10;AAAA2w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7272;top:8969;height:301;width:261;rotation:11796480f;v-text-anchor:middle;" fillcolor="#000000 [3213]" filled="t" stroked="f" coordsize="21600,21600" o:gfxdata="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jEgV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443147264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ragraph">
                  <wp:posOffset>178435</wp:posOffset>
                </wp:positionV>
                <wp:extent cx="6015355" cy="91249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355" cy="912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报考院校：北京大学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1"/>
                                <w:szCs w:val="21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报考专业：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财务管理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初试成绩：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英语89分、政治81分、专业课（一）90分、专业课（二）80分、总分340分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3pt;margin-top:14.05pt;height:71.85pt;width:473.65pt;z-index:-1851820032;mso-width-relative:page;mso-height-relative:page;" filled="f" stroked="f" coordsize="21600,21600" o:gfxdata="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HQfRM2wAAAAoBAAAPAAAAAAAAAAEAIAAAACIAAABk&#10;cnMvZG93bnJldi54bWxQSwECFAAUAAAACACHTuJANOo+Xj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报考院校：北京大学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21"/>
                          <w:szCs w:val="21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报考专业：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财务管理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初试成绩：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  <w:t>英语89分、政治81分、专业课（一）90分、专业课（二）80分、总分340分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44672256" behindDoc="0" locked="0" layoutInCell="1" allowOverlap="1">
                <wp:simplePos x="0" y="0"/>
                <wp:positionH relativeFrom="column">
                  <wp:posOffset>-549275</wp:posOffset>
                </wp:positionH>
                <wp:positionV relativeFrom="paragraph">
                  <wp:posOffset>84455</wp:posOffset>
                </wp:positionV>
                <wp:extent cx="1492250" cy="32956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25pt;margin-top:6.65pt;height:25.95pt;width:117.5pt;z-index:-1150295040;mso-width-relative:page;mso-height-relative:page;" filled="f" stroked="f" coordsize="21600,21600" o:gfxdata="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eG1v12gAAAAkBAAAPAAAAAAAAAAEAIAAAACIAAABkcnMv&#10;ZG93bnJldi54bWxQSwECFAAUAAAACACHTuJA9KkcDzoCAABo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44671232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147955</wp:posOffset>
                </wp:positionV>
                <wp:extent cx="1580515" cy="437515"/>
                <wp:effectExtent l="0" t="6350" r="6985" b="63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515" cy="437515"/>
                          <a:chOff x="7272" y="8580"/>
                          <a:chExt cx="2489" cy="689"/>
                        </a:xfrm>
                      </wpg:grpSpPr>
                      <wpg:grpSp>
                        <wpg:cNvPr id="58" name="组合 48"/>
                        <wpg:cNvGrpSpPr/>
                        <wpg:grpSpPr>
                          <a:xfrm>
                            <a:off x="7283" y="8580"/>
                            <a:ext cx="2478" cy="416"/>
                            <a:chOff x="7283" y="8580"/>
                            <a:chExt cx="2478" cy="416"/>
                          </a:xfrm>
                        </wpg:grpSpPr>
                        <wps:wsp>
                          <wps:cNvPr id="66" name="矩形 16"/>
                          <wps:cNvSpPr/>
                          <wps:spPr>
                            <a:xfrm>
                              <a:off x="7283" y="8580"/>
                              <a:ext cx="2160" cy="39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等腰三角形 19"/>
                          <wps:cNvSpPr/>
                          <wps:spPr>
                            <a:xfrm>
                              <a:off x="9183" y="8580"/>
                              <a:ext cx="579" cy="417"/>
                            </a:xfrm>
                            <a:prstGeom prst="triangl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8" name="直角三角形 22"/>
                        <wps:cNvSpPr/>
                        <wps:spPr>
                          <a:xfrm rot="10800000">
                            <a:off x="7272" y="896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75pt;margin-top:11.65pt;height:34.45pt;width:124.45pt;z-index:-1150296064;mso-width-relative:page;mso-height-relative:page;" coordorigin="7272,8580" coordsize="2489,689" o:gfxdata="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Ax4+/raAAAACQEAAA8AAAAAAAAAAQAgAAAAIgAA&#10;AGRycy9kb3ducmV2LnhtbFBLAQIUABQAAAAIAIdO4kAw0i/CzgMAAKcNAAAOAAAAAAAAAAEAIAAA&#10;ACkBAABkcnMvZTJvRG9jLnhtbFBLBQYAAAAABgAGAFkBAABpBwAAAAA=&#10;">
                <o:lock v:ext="edit" aspectratio="f"/>
                <v:group id="组合 48" o:spid="_x0000_s1026" o:spt="203" style="position:absolute;left:7283;top:8580;height:416;width:2478;" coordorigin="7283,8580" coordsize="2478,416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16" o:spid="_x0000_s1026" o:spt="1" style="position:absolute;left:7283;top:8580;height:397;width:2160;v-text-anchor:middle;" fillcolor="#3B3838 [814]" filled="t" stroked="t" coordsize="21600,21600" o:gfxdata="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0CF2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9183;top:8580;height:417;width:579;v-text-anchor:middle;" fillcolor="#3B3838 [814]" filled="t" stroked="f" coordsize="21600,21600" o:gfxdata="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n9p6/&#10;AAAA2w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7272;top:8969;height:301;width:261;rotation:11796480f;v-text-anchor:middle;" fillcolor="#000000 [3213]" filled="t" stroked="f" coordsize="21600,21600" o:gfxdata="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ykq6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443147264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ragraph">
                  <wp:posOffset>93345</wp:posOffset>
                </wp:positionV>
                <wp:extent cx="5899150" cy="109664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6260" y="3455670"/>
                          <a:ext cx="5899150" cy="1096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>.09----20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.06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安徽财经大学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财务管理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主修课程： 主修课程：管理学、会计学原理、财务管理、中级财务会计、审计学、成本会计学、管理会计学、会计电算化、高级财务会计、管理统计学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3pt;margin-top:7.35pt;height:86.35pt;width:464.5pt;z-index:-1851820032;mso-width-relative:page;mso-height-relative:page;" filled="f" stroked="f" coordsize="21600,21600" o:gfxdata="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Jlwx3bAAAACgEAAA8AAAAAAAAAAQAg&#10;AAAAIgAAAGRycy9kb3ducmV2LnhtbFBLAQIUABQAAAAIAIdO4kATW9qbRAIAAHQ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>.09----20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.06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安徽财经大学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财务管理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主修课程： 主修课程：管理学、会计学原理、财务管理、中级财务会计、审计学、成本会计学、管理会计学、会计电算化、高级财务会计、管理统计学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rFonts w:hint="eastAsia"/>
          <w:sz w:val="21"/>
          <w:lang w:val="en-US" w:eastAsia="zh-CN"/>
        </w:rPr>
        <w:t xml:space="preserve"> 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44672256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29845</wp:posOffset>
                </wp:positionV>
                <wp:extent cx="1492250" cy="329565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实践经历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25pt;margin-top:2.35pt;height:25.95pt;width:117.5pt;z-index:-1150295040;mso-width-relative:page;mso-height-relative:page;" filled="f" stroked="f" coordsize="21600,21600" o:gfxdata="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YzY9/2QAAAAgBAAAPAAAAAAAAAAEAIAAAACIAAABkcnMv&#10;ZG93bnJldi54bWxQSwECFAAUAAAACACHTuJASzTK1DsCAABo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44671232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112395</wp:posOffset>
                </wp:positionV>
                <wp:extent cx="1580515" cy="437515"/>
                <wp:effectExtent l="0" t="6350" r="6985" b="63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515" cy="437515"/>
                          <a:chOff x="7272" y="8580"/>
                          <a:chExt cx="2489" cy="689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7283" y="8580"/>
                            <a:ext cx="2478" cy="416"/>
                            <a:chOff x="7283" y="8580"/>
                            <a:chExt cx="2478" cy="416"/>
                          </a:xfrm>
                        </wpg:grpSpPr>
                        <wps:wsp>
                          <wps:cNvPr id="45" name="矩形 16"/>
                          <wps:cNvSpPr/>
                          <wps:spPr>
                            <a:xfrm>
                              <a:off x="7283" y="8580"/>
                              <a:ext cx="2160" cy="39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等腰三角形 19"/>
                          <wps:cNvSpPr/>
                          <wps:spPr>
                            <a:xfrm>
                              <a:off x="9183" y="8580"/>
                              <a:ext cx="579" cy="417"/>
                            </a:xfrm>
                            <a:prstGeom prst="triangl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7" name="直角三角形 22"/>
                        <wps:cNvSpPr/>
                        <wps:spPr>
                          <a:xfrm rot="10800000">
                            <a:off x="7272" y="896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75pt;margin-top:8.85pt;height:34.45pt;width:124.45pt;z-index:-1150296064;mso-width-relative:page;mso-height-relative:page;" coordorigin="7272,8580" coordsize="2489,689" o:gfxdata="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ZhNP2dkAAAAJAQAADwAAAAAAAAABACAAAAAiAAAAZHJzL2Rv&#10;d25yZXYueG1sUEsBAhQAFAAAAAgAh07iQJVES+nIAwAApw0AAA4AAAAAAAAAAQAgAAAAKAEAAGRy&#10;cy9lMm9Eb2MueG1sUEsFBgAAAAAGAAYAWQEAAGIHAAAAAA==&#10;">
                <o:lock v:ext="edit" aspectratio="f"/>
                <v:group id="_x0000_s1026" o:spid="_x0000_s1026" o:spt="203" style="position:absolute;left:7283;top:8580;height:416;width:2478;" coordorigin="7283,8580" coordsize="2478,41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16" o:spid="_x0000_s1026" o:spt="1" style="position:absolute;left:7283;top:8580;height:397;width:2160;v-text-anchor:middle;" fillcolor="#3B3838 [814]" filled="t" stroked="t" coordsize="21600,21600" o:gfxdata="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nR8+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9183;top:8580;height:417;width:579;v-text-anchor:middle;" fillcolor="#3B3838 [814]" filled="t" stroked="f" coordsize="21600,21600" o:gfxdata="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6eD2W/&#10;AAAA2w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7272;top:8969;height:301;width:261;rotation:11796480f;v-text-anchor:middle;" fillcolor="#000000 [3213]" filled="t" stroked="f" coordsize="21600,21600" o:gfxdata="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OCCq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443127808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168910</wp:posOffset>
                </wp:positionV>
                <wp:extent cx="5862320" cy="146812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320" cy="146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>.09----20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.06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院学生会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会长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积极参与学生会的各项活动，与其他会员一起策划各种大型晚会与学生会其他活动；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负责活动期间前期的宣传工作，海报、传单、横幅的制作，并在流量大的地方张贴；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成功的举办了几场大型迎新晚会，送别毕业生晚会，并获得了最佳主持人头衔；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8pt;margin-top:13.3pt;height:115.6pt;width:461.6pt;z-index:-1851839488;mso-width-relative:page;mso-height-relative:page;" filled="f" stroked="f" coordsize="21600,21600" o:gfxdata="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U+qTF2gAAAAoBAAAPAAAAAAAAAAEAIAAAACIAAABk&#10;cnMvZG93bnJldi54bWxQSwECFAAUAAAACACHTuJAWrErVT0CAABp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>.09----20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.06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                院学生会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会长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积极参与学生会的各项活动，与其他会员一起策划各种大型晚会与学生会其他活动；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负责活动期间前期的宣传工作，海报、传单、横幅的制作，并在流量大的地方张贴；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成功的举办了几场大型迎新晚会，送别毕业生晚会，并获得了最佳主持人头衔；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44672256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118745</wp:posOffset>
                </wp:positionV>
                <wp:extent cx="1492250" cy="329565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25pt;margin-top:9.35pt;height:25.95pt;width:117.5pt;z-index:-1150295040;mso-width-relative:page;mso-height-relative:page;" filled="f" stroked="f" coordsize="21600,21600" o:gfxdata="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UfXTHdoAAAAJAQAADwAAAAAAAAABACAAAAAiAAAAZHJz&#10;L2Rvd25yZXYueG1sUEsBAhQAFAAAAAgAh07iQN809Tw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44671232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175895</wp:posOffset>
                </wp:positionV>
                <wp:extent cx="1580515" cy="437515"/>
                <wp:effectExtent l="0" t="6350" r="6985" b="63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515" cy="437515"/>
                          <a:chOff x="7272" y="8580"/>
                          <a:chExt cx="2489" cy="689"/>
                        </a:xfrm>
                      </wpg:grpSpPr>
                      <wpg:grpSp>
                        <wpg:cNvPr id="82" name="组合 48"/>
                        <wpg:cNvGrpSpPr/>
                        <wpg:grpSpPr>
                          <a:xfrm>
                            <a:off x="7283" y="8580"/>
                            <a:ext cx="2478" cy="416"/>
                            <a:chOff x="7283" y="8580"/>
                            <a:chExt cx="2478" cy="416"/>
                          </a:xfrm>
                        </wpg:grpSpPr>
                        <wps:wsp>
                          <wps:cNvPr id="83" name="矩形 16"/>
                          <wps:cNvSpPr/>
                          <wps:spPr>
                            <a:xfrm>
                              <a:off x="7283" y="8580"/>
                              <a:ext cx="2160" cy="39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等腰三角形 19"/>
                          <wps:cNvSpPr/>
                          <wps:spPr>
                            <a:xfrm>
                              <a:off x="9183" y="8580"/>
                              <a:ext cx="579" cy="417"/>
                            </a:xfrm>
                            <a:prstGeom prst="triangl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7" name="直角三角形 22"/>
                        <wps:cNvSpPr/>
                        <wps:spPr>
                          <a:xfrm rot="10800000">
                            <a:off x="7272" y="896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75pt;margin-top:13.85pt;height:34.45pt;width:124.45pt;z-index:-1150296064;mso-width-relative:page;mso-height-relative:page;" coordorigin="7272,8580" coordsize="2489,689" o:gfxdata="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J+QfQvaAAAACQEAAA8AAAAAAAAAAQAgAAAAIgAAAGRy&#10;cy9kb3ducmV2LnhtbFBLAQIUABQAAAAIAIdO4kDNyk8JywMAAKcNAAAOAAAAAAAAAAEAIAAAACkB&#10;AABkcnMvZTJvRG9jLnhtbFBLBQYAAAAABgAGAFkBAABmBwAAAAA=&#10;">
                <o:lock v:ext="edit" aspectratio="f"/>
                <v:group id="组合 48" o:spid="_x0000_s1026" o:spt="203" style="position:absolute;left:7283;top:8580;height:416;width:2478;" coordorigin="7283,8580" coordsize="2478,416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16" o:spid="_x0000_s1026" o:spt="1" style="position:absolute;left:7283;top:8580;height:397;width:2160;v-text-anchor:middle;" fillcolor="#3B3838 [814]" filled="t" stroked="t" coordsize="21600,21600" o:gfxdata="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7wLq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9183;top:8580;height:417;width:579;v-text-anchor:middle;" fillcolor="#3B3838 [814]" filled="t" stroked="f" coordsize="21600,21600" o:gfxdata="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ntf+/&#10;AAAA2w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7272;top:8969;height:301;width:261;rotation:11796480f;v-text-anchor:middle;" fillcolor="#000000 [3213]" filled="t" stroked="f" coordsize="21600,21600" o:gfxdata="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k4M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443148288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108585</wp:posOffset>
                </wp:positionV>
                <wp:extent cx="5916930" cy="110109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010" y="8119110"/>
                          <a:ext cx="5916930" cy="1101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eastAsia="zh-CN"/>
                              </w:rPr>
                              <w:t>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</w:rPr>
                              <w:t>英语六级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国家计算机二级证书、C1驾照、初级会计证书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证书：国家一等奖学金、优秀三好学生、优秀共产党员、优秀团干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eastAsia="zh-CN"/>
                              </w:rPr>
                              <w:t>其他：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</w:rPr>
                              <w:t>平面设计大赛一等奖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、普通话甲等证书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8pt;margin-top:8.55pt;height:86.7pt;width:465.9pt;z-index:-1851819008;mso-width-relative:page;mso-height-relative:page;" filled="f" stroked="f" coordsize="21600,21600" o:gfxdata="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afh2f2gAAAAoBAAAPAAAAAAAAAAEA&#10;IAAAACIAAABkcnMvZG93bnJldi54bWxQSwECFAAUAAAACACHTuJAXYP/rEYCAAB0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eastAsia="zh-CN"/>
                        </w:rPr>
                        <w:t>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</w:rPr>
                        <w:t>英语六级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  <w:t>国家计算机二级证书、C1驾照、初级会计证书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  <w:t>证书：国家一等奖学金、优秀三好学生、优秀共产党员、优秀团干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eastAsia="zh-CN"/>
                        </w:rPr>
                        <w:t>其他：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</w:rPr>
                        <w:t>平面设计大赛一等奖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  <w:t>、普通话甲等证书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44696832" behindDoc="0" locked="0" layoutInCell="1" allowOverlap="1">
                <wp:simplePos x="0" y="0"/>
                <wp:positionH relativeFrom="column">
                  <wp:posOffset>-587375</wp:posOffset>
                </wp:positionH>
                <wp:positionV relativeFrom="paragraph">
                  <wp:posOffset>51435</wp:posOffset>
                </wp:positionV>
                <wp:extent cx="1492250" cy="329565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5pt;margin-top:4.05pt;height:25.95pt;width:117.5pt;z-index:-1150270464;mso-width-relative:page;mso-height-relative:page;" filled="f" stroked="f" coordsize="21600,21600" o:gfxdata="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28eh3YAAAACAEAAA8AAAAAAAAAAQAgAAAAIgAAAGRycy9k&#10;b3ducmV2LnhtbFBLAQIUABQAAAAIAIdO4kDWKER9OwIAAGg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44695808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121285</wp:posOffset>
                </wp:positionV>
                <wp:extent cx="1580515" cy="437515"/>
                <wp:effectExtent l="0" t="6350" r="6985" b="635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515" cy="437515"/>
                          <a:chOff x="7272" y="8580"/>
                          <a:chExt cx="2489" cy="689"/>
                        </a:xfrm>
                      </wpg:grpSpPr>
                      <wpg:grpSp>
                        <wpg:cNvPr id="90" name="组合 48"/>
                        <wpg:cNvGrpSpPr/>
                        <wpg:grpSpPr>
                          <a:xfrm>
                            <a:off x="7283" y="8580"/>
                            <a:ext cx="2478" cy="416"/>
                            <a:chOff x="7283" y="8580"/>
                            <a:chExt cx="2478" cy="416"/>
                          </a:xfrm>
                        </wpg:grpSpPr>
                        <wps:wsp>
                          <wps:cNvPr id="91" name="矩形 16"/>
                          <wps:cNvSpPr/>
                          <wps:spPr>
                            <a:xfrm>
                              <a:off x="7283" y="8580"/>
                              <a:ext cx="2160" cy="39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等腰三角形 19"/>
                          <wps:cNvSpPr/>
                          <wps:spPr>
                            <a:xfrm>
                              <a:off x="9183" y="8580"/>
                              <a:ext cx="579" cy="417"/>
                            </a:xfrm>
                            <a:prstGeom prst="triangl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3" name="直角三角形 22"/>
                        <wps:cNvSpPr/>
                        <wps:spPr>
                          <a:xfrm rot="10800000">
                            <a:off x="7272" y="896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75pt;margin-top:9.55pt;height:34.45pt;width:124.45pt;z-index:-1150271488;mso-width-relative:page;mso-height-relative:page;" coordorigin="7272,8580" coordsize="2489,689" o:gfxdata="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FB3z/zZAAAACQEAAA8AAAAAAAAAAQAgAAAAIgAAAGRy&#10;cy9kb3ducmV2LnhtbFBLAQIUABQAAAAIAIdO4kDTmGgizAMAAKcNAAAOAAAAAAAAAAEAIAAAACgB&#10;AABkcnMvZTJvRG9jLnhtbFBLBQYAAAAABgAGAFkBAABmBwAAAAA=&#10;">
                <o:lock v:ext="edit" aspectratio="f"/>
                <v:group id="组合 48" o:spid="_x0000_s1026" o:spt="203" style="position:absolute;left:7283;top:8580;height:416;width:2478;" coordorigin="7283,8580" coordsize="2478,416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16" o:spid="_x0000_s1026" o:spt="1" style="position:absolute;left:7283;top:8580;height:397;width:2160;v-text-anchor:middle;" fillcolor="#3B3838 [814]" filled="t" stroked="t" coordsize="21600,21600" o:gfxdata="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18bYu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9183;top:8580;height:417;width:579;v-text-anchor:middle;" fillcolor="#3B3838 [814]" filled="t" stroked="f" coordsize="21600,21600" o:gfxdata="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xSUh&#10;wAAAANsAAAAPAAAAAAAAAAEAIAAAACIAAABkcnMvZG93bnJldi54bWxQSwECFAAUAAAACACHTuJA&#10;My8FnjsAAAA5AAAAEAAAAAAAAAABACAAAAAPAQAAZHJzL3NoYXBleG1sLnhtbFBLBQYAAAAABgAG&#10;AFsBAAC5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7272;top:8969;height:301;width:261;rotation:11796480f;v-text-anchor:middle;" fillcolor="#000000 [3213]" filled="t" stroked="f" coordsize="21600,21600" o:gfxdata="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uo7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99060</wp:posOffset>
                </wp:positionV>
                <wp:extent cx="6011545" cy="1053465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545" cy="105346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default" w:eastAsia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本人好学上进，诚信、敬业、责任心强，有强烈的团体精神，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在大学期间认真学习，积极参加课外活动，大学四年期间，参与了多项项目的开发并发表了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2篇论文，富有团队合作精神及希望得到更大的挑战，能在研究生学习期间再次扩展我的眼界与丰富我的思想。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22.8pt;margin-top:7.8pt;height:82.95pt;width:473.35pt;z-index:251681792;mso-width-relative:page;mso-height-relative:page;" filled="f" stroked="f" coordsize="21600,21600" o:gfxdata="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V6+bS1gAAAAoBAAAPAAAA&#10;AAAAAAEAIAAAACIAAABkcnMvZG93bnJldi54bWxQSwECFAAUAAAACACHTuJAgSoY+N4BAAClAwAA&#10;DgAAAAAAAAABACAAAAAl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default" w:eastAsia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本人好学上进，诚信、敬业、责任心强，有强烈的团体精神，</w:t>
                      </w:r>
                      <w:r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在大学期间认真学习，积极参加课外活动，大学四年期间，参与了多项项目的开发并发表了</w:t>
                      </w:r>
                      <w:r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2篇论文，富有团队合作精神及希望得到更大的挑战，能在研究生学习期间再次扩展我的眼界与丰富我的思想。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sectPr>
      <w:headerReference r:id="rId3" w:type="default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83664"/>
    <w:rsid w:val="0A781DB3"/>
    <w:rsid w:val="0BA22CDE"/>
    <w:rsid w:val="202774C5"/>
    <w:rsid w:val="209B68A7"/>
    <w:rsid w:val="20FE43CA"/>
    <w:rsid w:val="2A3116BD"/>
    <w:rsid w:val="3FAE5283"/>
    <w:rsid w:val="42083664"/>
    <w:rsid w:val="44220879"/>
    <w:rsid w:val="5D024BBB"/>
    <w:rsid w:val="6F764BED"/>
    <w:rsid w:val="77A0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c595c954-d1e5-4905-8ff8-838a095e28d7\&#32771;&#30740;&#22797;&#35797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考研复试个人简历.docx</Template>
  <Pages>2</Pages>
  <Words>0</Words>
  <Characters>0</Characters>
  <Lines>0</Lines>
  <Paragraphs>0</Paragraphs>
  <TotalTime>1</TotalTime>
  <ScaleCrop>false</ScaleCrop>
  <LinksUpToDate>false</LinksUpToDate>
  <CharactersWithSpaces>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2022-01-10T07:48:00Z</dcterms:created>
  <dc:creator>Mr Lee</dc:creator>
  <cp:lastModifiedBy>Mr Lee</cp:lastModifiedBy>
  <dcterms:modified xsi:type="dcterms:W3CDTF">2022-01-10T13:15:20Z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1.0_uUzmOe2EF5kiewfsVo3o7wEU5YKU+4QOqFmhBmStKW/wrLjd0VJ8Emd5hYtLNJbVK4MBWw25AfjFMjbGfN4Mkg==</vt:lpwstr>
  </property>
  <property fmtid="{D5CDD505-2E9C-101B-9397-08002B2CF9AE}" pid="4" name="KSOTemplateUUID">
    <vt:lpwstr>v1.0_mb_DvjQFYCUBZHIEpR4AVUjqg==</vt:lpwstr>
  </property>
</Properties>
</file>