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3612823552" behindDoc="0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-694055</wp:posOffset>
            </wp:positionV>
            <wp:extent cx="946785" cy="1342390"/>
            <wp:effectExtent l="0" t="0" r="5715" b="10160"/>
            <wp:wrapNone/>
            <wp:docPr id="12" name="图片 1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81608448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-572135</wp:posOffset>
                </wp:positionV>
                <wp:extent cx="1373505" cy="449580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449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7.75pt;margin-top:-45.05pt;height:35.4pt;width:108.15pt;z-index:1816084480;v-text-anchor:middle;mso-width-relative:page;mso-height-relative:page;" filled="f" stroked="f" coordsize="21600,21600" o:gfxdata="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AxcPHZ&#10;AAAACwEAAA8AAAAAAAAAAQAgAAAAIgAAAGRycy9kb3ducmV2LnhtbFBLAQIUABQAAAAIAIdO4kBj&#10;uIzX5gEAAL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568640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97790</wp:posOffset>
                </wp:positionV>
                <wp:extent cx="5199380" cy="87376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8737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1994-12-12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18888888888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00" w:lineRule="exact"/>
                              <w:jc w:val="lef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：浙江杭州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/>
                              <w:jc w:val="left"/>
                              <w:rPr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32.7pt;margin-top:7.7pt;height:68.8pt;width:409.4pt;z-index:115686400;mso-width-relative:page;mso-height-relative:page;" filled="f" stroked="f" coordsize="21600,21600" o:gfxdata="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5aCu2AAAAAoBAAAP&#10;AAAAAAAAAAEAIAAAACIAAABkcnMvZG93bnJldi54bWxQSwECFAAUAAAACACHTuJAExhx998BAACj&#10;AwAADgAAAAAAAAABACAAAAAnAQAAZHJzL2Uyb0RvYy54bWxQSwUGAAAAAAYABgBZAQAAeAUAAAAA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1994-12-12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18888888888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00" w:lineRule="exact"/>
                        <w:jc w:val="lef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：浙江杭州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/>
                        <w:jc w:val="left"/>
                        <w:rPr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1282048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-523875</wp:posOffset>
                </wp:positionV>
                <wp:extent cx="2411730" cy="371475"/>
                <wp:effectExtent l="0" t="0" r="0" b="0"/>
                <wp:wrapNone/>
                <wp:docPr id="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714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center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/教育专业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98.5pt;margin-top:-41.25pt;height:29.25pt;width:189.9pt;z-index:-682146816;v-text-anchor:middle;mso-width-relative:page;mso-height-relative:page;" filled="f" stroked="f" coordsize="21600,21600" o:gfxdata="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W0J+NkA&#10;AAALAQAADwAAAAAAAAABACAAAAAiAAAAZHJzL2Rvd25yZXYueG1sUEsBAhQAFAAAAAgAh07iQBOL&#10;i+/lAQAAsw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center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/教育专业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12822528" behindDoc="1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-627380</wp:posOffset>
                </wp:positionV>
                <wp:extent cx="6971030" cy="570230"/>
                <wp:effectExtent l="0" t="0" r="127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410845"/>
                          <a:ext cx="6971030" cy="570230"/>
                        </a:xfrm>
                        <a:prstGeom prst="rect">
                          <a:avLst/>
                        </a:prstGeom>
                        <a:solidFill>
                          <a:srgbClr val="69AF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65pt;margin-top:-49.4pt;height:44.9pt;width:548.9pt;z-index:-1185461248;v-text-anchor:middle;mso-width-relative:page;mso-height-relative:page;" fillcolor="#69AFAB" filled="t" stroked="f" coordsize="21600,21600" o:gfxdata="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R4RIdkAAAALAQAADwAAAAAAAAABACAA&#10;AAAiAAAAZHJzL2Rvd25yZXYueG1sUEsBAhQAFAAAAAgAh07iQOCvnGt+AgAA3w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04838912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106680</wp:posOffset>
                </wp:positionV>
                <wp:extent cx="198120" cy="198120"/>
                <wp:effectExtent l="0" t="0" r="1143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88" y="1684"/>
                          <a:chExt cx="312" cy="312"/>
                        </a:xfrm>
                        <a:solidFill>
                          <a:srgbClr val="69AFAB"/>
                        </a:solidFill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13088" y="1684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127"/>
                        <wps:cNvSpPr>
                          <a:spLocks noChangeAspect="1"/>
                        </wps:cNvSpPr>
                        <wps:spPr>
                          <a:xfrm>
                            <a:off x="13132" y="1728"/>
                            <a:ext cx="223" cy="22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7pt;margin-top:8.4pt;height:15.6pt;width:15.6pt;z-index:2048389120;mso-width-relative:page;mso-height-relative:page;" coordorigin="13088,1684" coordsize="312,312" o:gfxdata="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AN+Xiz2QAAAAkBAAAPAAAAAAAAAAEA&#10;IAAAACIAAABkcnMvZG93bnJldi54bWxQSwECFAAUAAAACACHTuJAP4aBP54FAADhEAAADgAAAAAA&#10;AAABACAAAAAoAQAAZHJzL2Uyb0RvYy54bWxQSwUGAAAAAAYABgBZAQAAOAkAAAAA&#10;">
                <o:lock v:ext="edit" aspectratio="f"/>
                <v:rect id="矩形 10" o:spid="_x0000_s1026" o:spt="1" style="position:absolute;left:13088;top:1684;height:312;width:31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132;top:1728;height:223;width:223;" fillcolor="#FFFFFF [3212]" filled="t" stroked="f" coordsize="4545,4545" o:gfxdata="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oMG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93,129;63,77;65,28;14,34;66,156;188,208;194,157;145,159;93,129;93,12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4838809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106680</wp:posOffset>
                </wp:positionV>
                <wp:extent cx="198120" cy="198120"/>
                <wp:effectExtent l="0" t="0" r="1143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100" y="1672"/>
                          <a:chExt cx="312" cy="312"/>
                        </a:xfrm>
                        <a:solidFill>
                          <a:srgbClr val="69AFAB"/>
                        </a:solidFill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3100" y="1672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69"/>
                        <wps:cNvSpPr>
                          <a:spLocks noChangeAspect="1"/>
                        </wps:cNvSpPr>
                        <wps:spPr>
                          <a:xfrm>
                            <a:off x="13166" y="1738"/>
                            <a:ext cx="180" cy="18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8.4pt;height:15.6pt;width:15.6pt;z-index:2048388096;mso-width-relative:page;mso-height-relative:page;" coordorigin="13100,1672" coordsize="312,312" o:gfxdata="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PrMKZLaAAAACQEAAA8AAAAAAAAAAQAgAAAAIgAAAGRycy9kb3ducmV2Lnht&#10;bFBLAQIUABQAAAAIAIdO4kAf8zOdawYAAAMYAAAOAAAAAAAAAAEAIAAAACkBAABkcnMvZTJvRG9j&#10;LnhtbFBLBQYAAAAABgAGAFkBAAAGCgAAAAA=&#10;">
                <o:lock v:ext="edit" aspectratio="f"/>
                <v:rect id="_x0000_s1026" o:spid="_x0000_s1026" o:spt="1" style="position:absolute;left:13100;top:1672;height:312;width:312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69" o:spid="_x0000_s1026" o:spt="100" style="position:absolute;left:13166;top:1738;height:180;width:180;" fillcolor="#FFFFFF [3212]" filled="t" stroked="f" coordsize="4097,4096" o:gfxdata="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ho+8AAAA&#10;2w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79,163;168,178;168,180;11,180;11,178;0,163;16,140;67,112;67,100;44,61;44,45;89,0;134,45;134,61;112,100;112,112;163,140;179,16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0483911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73025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05" y="1516"/>
                          <a:chExt cx="312" cy="312"/>
                        </a:xfrm>
                        <a:solidFill>
                          <a:srgbClr val="69AFAB"/>
                        </a:solidFill>
                      </wpg:grpSpPr>
                      <wps:wsp>
                        <wps:cNvPr id="37" name="矩形 10"/>
                        <wps:cNvSpPr/>
                        <wps:spPr>
                          <a:xfrm>
                            <a:off x="13405" y="1516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3471" y="1558"/>
                            <a:ext cx="179" cy="228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7pt;margin-top:5.75pt;height:15.6pt;width:15.6pt;z-index:2048391168;mso-width-relative:page;mso-height-relative:page;" coordorigin="13405,1516" coordsize="312,312" o:gfxdata="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CLhuFH2QAAAAkBAAAPAAAAAAAA&#10;AAEAIAAAACIAAABkcnMvZG93bnJldi54bWxQSwECFAAUAAAACACHTuJAJL0LvqEFAACEEQAADgAA&#10;AAAAAAABACAAAAAoAQAAZHJzL2Uyb0RvYy54bWxQSwUGAAAAAAYABgBZAQAAOwkAAAAA&#10;">
                <o:lock v:ext="edit" aspectratio="f"/>
                <v:rect id="矩形 10" o:spid="_x0000_s1026" o:spt="1" style="position:absolute;left:13405;top:1516;height:312;width:312;v-text-anchor:middle;" filled="t" stroked="f" coordsize="21600,21600" o:gfxdata="UEsDBAoAAAAAAIdO4kAAAAAAAAAAAAAAAAAEAAAAZHJzL1BLAwQUAAAACACHTuJAWFxz3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mC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xz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1" o:spid="_x0000_s1026" o:spt="100" style="position:absolute;left:13471;top:1558;height:228;width:179;" fillcolor="#FFFFFF [3212]" filled="t" stroked="f" coordsize="2052,2603" o:gfxdata="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vqeq8AAAA&#10;2w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9,0;0,89;70,215;108,215;179,89;89,0;89,128;48,86;89,45;130,86;89,128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4839014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73025</wp:posOffset>
                </wp:positionV>
                <wp:extent cx="198120" cy="198120"/>
                <wp:effectExtent l="0" t="0" r="1143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30" y="1880"/>
                          <a:chExt cx="312" cy="312"/>
                        </a:xfrm>
                        <a:solidFill>
                          <a:srgbClr val="69AFAB"/>
                        </a:solidFill>
                      </wpg:grpSpPr>
                      <wps:wsp>
                        <wps:cNvPr id="26" name="矩形 10"/>
                        <wps:cNvSpPr/>
                        <wps:spPr>
                          <a:xfrm>
                            <a:off x="13830" y="1880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3"/>
                        <wps:cNvSpPr/>
                        <wps:spPr>
                          <a:xfrm>
                            <a:off x="13887" y="1965"/>
                            <a:ext cx="198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5pt;margin-top:5.75pt;height:15.6pt;width:15.6pt;z-index:2048390144;mso-width-relative:page;mso-height-relative:page;" coordorigin="13830,1880" coordsize="312,312" o:gfxdata="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B8s7Bm2gAAAAkBAAAPAAAAAAAAAAEAIAAA&#10;ACIAAABkcnMvZG93bnJldi54bWxQSwECFAAUAAAACACHTuJAT+IpV/AGAAC+FgAADgAAAAAAAAAB&#10;ACAAAAApAQAAZHJzL2Uyb0RvYy54bWxQSwUGAAAAAAYABgBZAQAAiwoAAAAA&#10;">
                <o:lock v:ext="edit" aspectratio="f"/>
                <v:rect id="矩形 10" o:spid="_x0000_s1026" o:spt="1" style="position:absolute;left:13830;top:1880;height:312;width:312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887;top:1965;height:142;width:198;" fillcolor="#FFFFFF [3212]" filled="t" stroked="f" coordsize="529316,401026" o:gfxdata="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h0r+/&#10;AAAA2wAAAA8AAAAAAAAAAQAgAAAAIgAAAGRycy9kb3ducmV2LnhtbFBLAQIUABQAAAAIAIdO4kAz&#10;LwWeOwAAADkAAAAQAAAAAAAAAAEAIAAAAA4BAABkcnMvc2hhcGV4bWwueG1sUEsFBgAAAAAGAAYA&#10;WwEAALg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61283072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167005</wp:posOffset>
                </wp:positionV>
                <wp:extent cx="1183005" cy="2984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13.15pt;height:23.5pt;width:93.15pt;z-index:-682136576;mso-width-relative:page;mso-height-relative:page;" filled="f" stroked="f" coordsize="21600,21600" o:gfxdata="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uA8njbAAAACQEAAA8AAAAAAAAAAQAgAAAAIgAAAGRy&#10;cy9kb3ducmV2LnhtbFBLAQIUABQAAAAIAIdO4kCPF6lx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12829696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157480</wp:posOffset>
                </wp:positionV>
                <wp:extent cx="6638925" cy="333375"/>
                <wp:effectExtent l="0" t="0" r="0" b="952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3375"/>
                          <a:chOff x="8775" y="3900"/>
                          <a:chExt cx="10455" cy="52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8775" y="3900"/>
                            <a:ext cx="1889" cy="495"/>
                          </a:xfrm>
                          <a:prstGeom prst="rect">
                            <a:avLst/>
                          </a:prstGeom>
                          <a:solidFill>
                            <a:srgbClr val="69AF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8775" y="4425"/>
                            <a:ext cx="10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12.4pt;height:26.25pt;width:522.75pt;z-index:-682137600;mso-width-relative:page;mso-height-relative:page;" coordorigin="8775,3900" coordsize="10455,525" o:gfxdata="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G0dOL9sAAAAKAQAADwAAAAAAAAABACAA&#10;AAAiAAAAZHJzL2Rvd25yZXYueG1sUEsBAhQAFAAAAAgAh07iQEXQ08dgAwAA+gcAAA4AAAAAAAAA&#10;AQAgAAAAKgEAAGRycy9lMm9Eb2MueG1sUEsFBgAAAAAGAAYAWQEAAPwGAAAAAA==&#10;">
                <o:lock v:ext="edit" aspectratio="f"/>
                <v:rect id="_x0000_s1026" o:spid="_x0000_s1026" o:spt="1" style="position:absolute;left:8775;top:3900;height:495;width:1889;v-text-anchor:middle;" fillcolor="#69AFAB" filled="t" stroked="f" coordsize="21600,21600" o:gfxdata="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FAC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8775;top:4425;height:0;width:10455;" filled="f" stroked="t" coordsize="21600,21600" o:gfxdata="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rKQ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text" w:horzAnchor="page" w:tblpX="890" w:tblpY="309"/>
        <w:tblOverlap w:val="never"/>
        <w:tblW w:w="10537" w:type="dxa"/>
        <w:jc w:val="center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7"/>
        <w:gridCol w:w="2107"/>
        <w:gridCol w:w="2108"/>
        <w:gridCol w:w="2108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61282867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123190</wp:posOffset>
                </wp:positionV>
                <wp:extent cx="117348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5pt;margin-top:9.7pt;height:25pt;width:92.4pt;z-index:-682138624;mso-width-relative:page;mso-height-relative:page;" filled="f" stroked="f" coordsize="21600,21600" o:gfxdata="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sfpTZAAAACAEAAA8AAAAAAAAAAQAgAAAAIgAAAGRy&#10;cy9kb3ducmV2LnhtbFBLAQIUABQAAAAIAIdO4kA4CRvm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903590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114300</wp:posOffset>
                </wp:positionV>
                <wp:extent cx="6638925" cy="333375"/>
                <wp:effectExtent l="0" t="0" r="0" b="952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3375"/>
                          <a:chOff x="8775" y="3900"/>
                          <a:chExt cx="10455" cy="525"/>
                        </a:xfrm>
                      </wpg:grpSpPr>
                      <wps:wsp>
                        <wps:cNvPr id="53" name="矩形 14"/>
                        <wps:cNvSpPr/>
                        <wps:spPr>
                          <a:xfrm>
                            <a:off x="8775" y="3900"/>
                            <a:ext cx="1889" cy="495"/>
                          </a:xfrm>
                          <a:prstGeom prst="rect">
                            <a:avLst/>
                          </a:prstGeom>
                          <a:solidFill>
                            <a:srgbClr val="69AF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连接符 20"/>
                        <wps:cNvCnPr/>
                        <wps:spPr>
                          <a:xfrm>
                            <a:off x="8775" y="4425"/>
                            <a:ext cx="10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9pt;height:26.25pt;width:522.75pt;z-index:-1615931392;mso-width-relative:page;mso-height-relative:page;" coordorigin="8775,3900" coordsize="10455,525" o:gfxdata="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6Br3NoAAAAKAQAADwAAAAAAAAABACAA&#10;AAAiAAAAZHJzL2Rvd25yZXYueG1sUEsBAhQAFAAAAAgAh07iQO4m52ZhAwAA+gcAAA4AAAAAAAAA&#10;AQAgAAAAKQEAAGRycy9lMm9Eb2MueG1sUEsFBgAAAAAGAAYAWQEAAPwGAAAAAA==&#10;">
                <o:lock v:ext="edit" aspectratio="f"/>
                <v:rect id="矩形 14" o:spid="_x0000_s1026" o:spt="1" style="position:absolute;left:8775;top:3900;height:495;width:1889;v-text-anchor:middle;" fillcolor="#69AFAB" filled="t" stroked="f" coordsize="21600,21600" o:gfxdata="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smG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20" o:spid="_x0000_s1026" o:spt="20" style="position:absolute;left:8775;top:4425;height:0;width:10455;" filled="f" stroked="t" coordsize="21600,21600" o:gfxdata="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h78/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048373760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88900</wp:posOffset>
                </wp:positionV>
                <wp:extent cx="6732270" cy="1281430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2814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07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普通心理学、发展心理学、教育心理学、中国教育史、外国教育史、教育通论、课程论、教学论、德育原理、教育社会学、教育统计测量评价、教育哲学、中小学语文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数学教学法等。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7pt;margin-top:7pt;height:100.9pt;width:530.1pt;z-index:2048373760;mso-width-relative:page;mso-height-relative:page;" filled="f" stroked="f" coordsize="21600,21600" o:gfxdata="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09py1wAAAAsBAAAP&#10;AAAAAAAAAAEAIAAAACIAAABkcnMvZG93bnJldi54bWxQSwECFAAUAAAACACHTuJAq0UpIuABAACk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07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普通心理学、发展心理学、教育心理学、中国教育史、外国教育史、教育通论、课程论、教学论、德育原理、教育社会学、教育统计测量评价、教育哲学、中小学语文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数学教学法等。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67903488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19685</wp:posOffset>
                </wp:positionV>
                <wp:extent cx="1173480" cy="3175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1.55pt;height:25pt;width:92.4pt;z-index:-1615932416;mso-width-relative:page;mso-height-relative:page;" filled="f" stroked="f" coordsize="21600,21600" o:gfxdata="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7cTeP1wAAAAcBAAAPAAAAAAAAAAEAIAAAACIAAABkcnMv&#10;ZG93bnJldi54bWxQSwECFAAUAAAACACHTuJAUqtxjj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74524211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28575</wp:posOffset>
                </wp:positionV>
                <wp:extent cx="6638925" cy="333375"/>
                <wp:effectExtent l="0" t="0" r="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3375"/>
                          <a:chOff x="8775" y="3900"/>
                          <a:chExt cx="10455" cy="525"/>
                        </a:xfrm>
                      </wpg:grpSpPr>
                      <wps:wsp>
                        <wps:cNvPr id="57" name="矩形 14"/>
                        <wps:cNvSpPr/>
                        <wps:spPr>
                          <a:xfrm>
                            <a:off x="8775" y="3900"/>
                            <a:ext cx="1889" cy="495"/>
                          </a:xfrm>
                          <a:prstGeom prst="rect">
                            <a:avLst/>
                          </a:prstGeom>
                          <a:solidFill>
                            <a:srgbClr val="69AF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20"/>
                        <wps:cNvCnPr/>
                        <wps:spPr>
                          <a:xfrm>
                            <a:off x="8775" y="4425"/>
                            <a:ext cx="10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2.25pt;height:26.25pt;width:522.75pt;z-index:1745242112;mso-width-relative:page;mso-height-relative:page;" coordorigin="8775,3900" coordsize="10455,525" o:gfxdata="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3VGIC2gAAAAkBAAAPAAAAAAAAAAEAIAAAACIA&#10;AABkcnMvZG93bnJldi54bWxQSwECFAAUAAAACACHTuJAuEALbF0DAAD6BwAADgAAAAAAAAABACAA&#10;AAApAQAAZHJzL2Uyb0RvYy54bWxQSwUGAAAAAAYABgBZAQAA+AYAAAAA&#10;">
                <o:lock v:ext="edit" aspectratio="f"/>
                <v:rect id="矩形 14" o:spid="_x0000_s1026" o:spt="1" style="position:absolute;left:8775;top:3900;height:495;width:1889;v-text-anchor:middle;" fillcolor="#69AFAB" filled="t" stroked="f" coordsize="21600,21600" o:gfxdata="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JZ7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20" o:spid="_x0000_s1026" o:spt="20" style="position:absolute;left:8775;top:4425;height:0;width:10455;" filled="f" stroked="t" coordsize="21600,21600" o:gfxdata="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hhCh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4238662656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29845</wp:posOffset>
                </wp:positionV>
                <wp:extent cx="6732270" cy="1466850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4668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安徽大星教育有限公司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线上老师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1、与家长保持沟通，及时反馈学生学习情况；课后作业批改，针对学生出现的问题给予解答。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2、培养学生自主规划意识，提升学习兴趣，重点跟踪学生线上学习效果；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3、从学生错误中找到薄弱环节，进行追踪解答巩固，并整理个性化每日辅导报告；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4、参加学科教研活动，提高教学水平，为公司提供高质量的教学资源/教案；        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7pt;margin-top:2.35pt;height:115.5pt;width:530.1pt;z-index:-56304640;mso-width-relative:page;mso-height-relative:page;" filled="f" stroked="f" coordsize="21600,21600" o:gfxdata="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at57tgAAAAKAQAA&#10;DwAAAAAAAAABACAAAAAiAAAAZHJzL2Rvd25yZXYueG1sUEsBAhQAFAAAAAgAh07iQDCMKdzgAQAA&#10;pA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安徽大星教育有限公司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线上老师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1、与家长保持沟通，及时反馈学生学习情况；课后作业批改，针对学生出现的问题给予解答。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2、培养学生自主规划意识，提升学习兴趣，重点跟踪学生线上学习效果；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3、从学生错误中找到薄弱环节，进行追踪解答巩固，并整理个性化每日辅导报告；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4、参加学科教研活动，提高教学水平，为公司提供高质量的教学资源/教案；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04839321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38735</wp:posOffset>
                </wp:positionV>
                <wp:extent cx="1154430" cy="2990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3.05pt;height:23.55pt;width:90.9pt;z-index:2048393216;mso-width-relative:page;mso-height-relative:page;" filled="f" stroked="f" coordsize="21600,21600" o:gfxdata="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ZYd1nZAAAABwEAAA8AAAAAAAAAAQAgAAAAIgAAAGRy&#10;cy9kb3ducmV2LnhtbFBLAQIUABQAAAAIAIdO4kBtHX22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41860096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28575</wp:posOffset>
                </wp:positionV>
                <wp:extent cx="6638925" cy="333375"/>
                <wp:effectExtent l="0" t="0" r="0" b="952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3375"/>
                          <a:chOff x="8775" y="3900"/>
                          <a:chExt cx="10455" cy="525"/>
                        </a:xfrm>
                      </wpg:grpSpPr>
                      <wps:wsp>
                        <wps:cNvPr id="62" name="矩形 14"/>
                        <wps:cNvSpPr/>
                        <wps:spPr>
                          <a:xfrm>
                            <a:off x="8775" y="3900"/>
                            <a:ext cx="1889" cy="495"/>
                          </a:xfrm>
                          <a:prstGeom prst="rect">
                            <a:avLst/>
                          </a:prstGeom>
                          <a:solidFill>
                            <a:srgbClr val="69AF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连接符 20"/>
                        <wps:cNvCnPr/>
                        <wps:spPr>
                          <a:xfrm>
                            <a:off x="8775" y="4425"/>
                            <a:ext cx="10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2.25pt;height:26.25pt;width:522.75pt;z-index:-1853107200;mso-width-relative:page;mso-height-relative:page;" coordorigin="8775,3900" coordsize="10455,525" o:gfxdata="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91RiAtoAAAAJAQAADwAAAAAAAAABACAA&#10;AAAiAAAAZHJzL2Rvd25yZXYueG1sUEsBAhQAFAAAAAgAh07iQNlI6U1hAwAA+gcAAA4AAAAAAAAA&#10;AQAgAAAAKQEAAGRycy9lMm9Eb2MueG1sUEsFBgAAAAAGAAYAWQEAAPwGAAAAAA==&#10;">
                <o:lock v:ext="edit" aspectratio="f"/>
                <v:rect id="矩形 14" o:spid="_x0000_s1026" o:spt="1" style="position:absolute;left:8775;top:3900;height:495;width:1889;v-text-anchor:middle;" fillcolor="#69AFAB" filled="t" stroked="f" coordsize="21600,21600" o:gfxdata="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IOm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20" o:spid="_x0000_s1026" o:spt="20" style="position:absolute;left:8775;top:4425;height:0;width:10455;" filled="f" stroked="t" coordsize="21600,21600" o:gfxdata="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dY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41861120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6732270" cy="953770"/>
                <wp:effectExtent l="0" t="0" r="11430" b="1778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9537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语言能力：英语六级；普通话二级甲等；普通话标准，有亲和力，擅于与学生交流互动，沟通表达能力强；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专业能力：专业知识扎实，具备教师资格证和同行教学经验；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其他能力：C1驾驶证书；国家计算机二级；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7pt;margin-top:14.6pt;height:75.1pt;width:530.1pt;z-index:-1853106176;v-text-anchor:middle;mso-width-relative:page;mso-height-relative:page;" filled="f" stroked="f" coordsize="21600,21600" o:gfxdata="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vXUPaAAAA&#10;CwEAAA8AAAAAAAAAAQAgAAAAIgAAAGRycy9kb3ducmV2LnhtbFBLAQIUABQAAAAIAIdO4kDVFEYp&#10;4gEAALM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语言能力：英语六级；普通话二级甲等；普通话标准，有亲和力，擅于与学生交流互动，沟通表达能力强；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专业能力：专业知识扎实，具备教师资格证和同行教学经验；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其他能力：C1驾驶证书；国家计算机二级；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048376832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685165</wp:posOffset>
                </wp:positionV>
                <wp:extent cx="6732270" cy="94424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944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2.7pt;margin-top:53.95pt;height:74.35pt;width:530.1pt;z-index:2048376832;v-text-anchor:middle;mso-width-relative:page;mso-height-relative:page;" filled="f" stroked="f" coordsize="21600,21600" o:gfxdata="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MO83doA&#10;AAAMAQAADwAAAAAAAAABACAAAAAiAAAAZHJzL2Rvd25yZXYueG1sUEsBAhQAFAAAAAgAh07iQPUM&#10;zdbkAQAAs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370977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345440</wp:posOffset>
                </wp:positionV>
                <wp:extent cx="1193165" cy="3175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27.2pt;height:25pt;width:93.95pt;z-index:-757869568;mso-width-relative:page;mso-height-relative:page;" filled="f" stroked="f" coordsize="21600,21600" o:gfxdata="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NzVl2gAAAAoBAAAPAAAAAAAAAAEAIAAAACIAAABk&#10;cnMvZG93bnJldi54bWxQSwECFAAUAAAACACHTuJA3rmzN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4185907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335280</wp:posOffset>
                </wp:positionV>
                <wp:extent cx="6638925" cy="333375"/>
                <wp:effectExtent l="0" t="0" r="0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333375"/>
                          <a:chOff x="8775" y="3900"/>
                          <a:chExt cx="10455" cy="525"/>
                        </a:xfrm>
                      </wpg:grpSpPr>
                      <wps:wsp>
                        <wps:cNvPr id="66" name="矩形 14"/>
                        <wps:cNvSpPr/>
                        <wps:spPr>
                          <a:xfrm>
                            <a:off x="8775" y="3900"/>
                            <a:ext cx="1889" cy="495"/>
                          </a:xfrm>
                          <a:prstGeom prst="rect">
                            <a:avLst/>
                          </a:prstGeom>
                          <a:solidFill>
                            <a:srgbClr val="69AF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直接连接符 20"/>
                        <wps:cNvCnPr/>
                        <wps:spPr>
                          <a:xfrm>
                            <a:off x="8775" y="4425"/>
                            <a:ext cx="10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26.4pt;height:26.25pt;width:522.75pt;z-index:-1853108224;mso-width-relative:page;mso-height-relative:page;" coordorigin="8775,3900" coordsize="10455,525" o:gfxdata="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XYZoB9oAAAALAQAADwAAAAAAAAABACAAAAAi&#10;AAAAZHJzL2Rvd25yZXYueG1sUEsBAhQAFAAAAAgAh07iQK29AmdeAwAA+gcAAA4AAAAAAAAAAQAg&#10;AAAAKQEAAGRycy9lMm9Eb2MueG1sUEsFBgAAAAAGAAYAWQEAAPkGAAAAAA==&#10;">
                <o:lock v:ext="edit" aspectratio="f"/>
                <v:rect id="矩形 14" o:spid="_x0000_s1026" o:spt="1" style="position:absolute;left:8775;top:3900;height:495;width:1889;v-text-anchor:middle;" fillcolor="#69AFAB" filled="t" stroked="f" coordsize="21600,21600" o:gfxdata="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pCJ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20" o:spid="_x0000_s1026" o:spt="20" style="position:absolute;left:8775;top:4425;height:0;width:10455;" filled="f" stroked="t" coordsize="21600,21600" o:gfxdata="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56/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D6856"/>
    <w:rsid w:val="0A3533D0"/>
    <w:rsid w:val="132433B7"/>
    <w:rsid w:val="225B3911"/>
    <w:rsid w:val="26BB5569"/>
    <w:rsid w:val="2763230B"/>
    <w:rsid w:val="300A736A"/>
    <w:rsid w:val="42537EF8"/>
    <w:rsid w:val="42BD6856"/>
    <w:rsid w:val="448067B2"/>
    <w:rsid w:val="4A452102"/>
    <w:rsid w:val="4B311F6B"/>
    <w:rsid w:val="4FFA011D"/>
    <w:rsid w:val="63C00054"/>
    <w:rsid w:val="679643A9"/>
    <w:rsid w:val="6CFD388D"/>
    <w:rsid w:val="78393248"/>
    <w:rsid w:val="7F5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8b014be-7de7-48aa-9c63-f5de325774a5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19</Words>
  <Characters>26</Characters>
  <Lines>0</Lines>
  <Paragraphs>0</Paragraphs>
  <TotalTime>13</TotalTime>
  <ScaleCrop>false</ScaleCrop>
  <LinksUpToDate>false</LinksUpToDate>
  <CharactersWithSpaces>48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2022-01-10T09:04:00Z</dcterms:created>
  <dc:creator>Mr Lee</dc:creator>
  <cp:lastModifiedBy>Mr Lee</cp:lastModifiedBy>
  <dcterms:modified xsi:type="dcterms:W3CDTF">2022-01-10T13:17:22Z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1.0_AQ2Ggh9cxS7bIgJU4fGBFURtby9Mj4RLbhJ5I9ixewxjBRbCoXVQBoheoezThgsJY76sTtYz1fGtruY+pB5OVg==</vt:lpwstr>
  </property>
  <property fmtid="{D5CDD505-2E9C-101B-9397-08002B2CF9AE}" pid="4" name="KSOTemplateUUID">
    <vt:lpwstr>v1.0_mb_ZPtnnlcnkPj4Z9D0dpCryw==</vt:lpwstr>
  </property>
</Properties>
</file>