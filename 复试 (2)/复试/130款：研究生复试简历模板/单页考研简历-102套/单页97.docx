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drawing>
          <wp:anchor distT="0" distB="0" distL="114300" distR="114300" simplePos="0" relativeHeight="1819390976" behindDoc="0" locked="0" layoutInCell="1" allowOverlap="1">
            <wp:simplePos x="0" y="0"/>
            <wp:positionH relativeFrom="column">
              <wp:posOffset>-763270</wp:posOffset>
            </wp:positionH>
            <wp:positionV relativeFrom="paragraph">
              <wp:posOffset>-405765</wp:posOffset>
            </wp:positionV>
            <wp:extent cx="1486535" cy="1487170"/>
            <wp:effectExtent l="28575" t="28575" r="46990" b="46355"/>
            <wp:wrapNone/>
            <wp:docPr id="3" name="千鸟炙焰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千鸟炙焰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487170"/>
                    </a:xfrm>
                    <a:prstGeom prst="ellipse">
                      <a:avLst/>
                    </a:prstGeom>
                    <a:ln w="28575">
                      <a:solidFill>
                        <a:sysClr val="window" lastClr="FFFF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3102659584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1907540</wp:posOffset>
                </wp:positionV>
                <wp:extent cx="4725670" cy="109982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5670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20XX-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稻壳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大学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计算机专业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60" w:lineRule="exact"/>
                              <w:ind w:left="1101" w:hanging="1101" w:hangingChars="500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C++语言程序设计、汇编语言程序设计、数据结构、操作系统、数据库系统原理、面向对象程序设计、软件工程、算法设计与分析等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学习成绩：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GPA 3.5，获得4次甲等奖学金，2次乙等奖学金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3pt;margin-top:150.2pt;height:86.6pt;width:372.1pt;z-index:-1192307712;mso-width-relative:page;mso-height-relative:page;" filled="f" stroked="f" coordsize="21600,21600" o:gfxdata="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c7fOg3QAAAAsBAAAPAAAAAAAAAAEAIAAAACIAAABkcnMvZG93bnJldi54&#10;bWxQSwECFAAUAAAACACHTuJAhvkPmrwBAABnAwAADgAAAAAAAAABACAAAAAsAQAAZHJzL2Uyb0Rv&#10;Yy54bWxQSwUGAAAAAAYABgBZAQAAW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20XX-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稻壳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大学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     计算机专业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60" w:lineRule="exact"/>
                        <w:ind w:left="1101" w:hanging="1101" w:hangingChars="500"/>
                        <w:textAlignment w:val="auto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C++语言程序设计、汇编语言程序设计、数据结构、操作系统、数据库系统原理、面向对象程序设计、软件工程、算法设计与分析等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spacing w:line="360" w:lineRule="auto"/>
                        <w:rPr>
                          <w:rFonts w:hint="default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学习成绩：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lang w:val="en-US" w:eastAsia="zh-CN"/>
                        </w:rPr>
                        <w:t>GPA 3.5，获得4次甲等奖学金，2次乙等奖学金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14928384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5702935</wp:posOffset>
                </wp:positionV>
                <wp:extent cx="2270760" cy="6096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0760" cy="60960"/>
                          <a:chOff x="6144" y="5496"/>
                          <a:chExt cx="3576" cy="96"/>
                        </a:xfrm>
                      </wpg:grpSpPr>
                      <wps:wsp>
                        <wps:cNvPr id="8" name="直接连接符 2"/>
                        <wps:cNvCnPr/>
                        <wps:spPr>
                          <a:xfrm>
                            <a:off x="6144" y="5496"/>
                            <a:ext cx="35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5"/>
                        <wps:cNvCnPr/>
                        <wps:spPr>
                          <a:xfrm>
                            <a:off x="6144" y="5592"/>
                            <a:ext cx="35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6pt;margin-top:449.05pt;height:4.8pt;width:178.8pt;z-index:214928384;mso-width-relative:page;mso-height-relative:page;" coordorigin="6144,5496" coordsize="3576,96" o:gfxdata="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6Y/L8dwAAAAMAQAADwAAAAAAAAABACAAAAAiAAAAZHJzL2Rv&#10;d25yZXYueG1sUEsBAhQAFAAAAAgAh07iQLtcCYJvAgAAtwYAAA4AAAAAAAAAAQAgAAAAKwEAAGRy&#10;cy9lMm9Eb2MueG1sUEsFBgAAAAAGAAYAWQEAAAwGAAAAAA==&#10;">
                <o:lock v:ext="edit" aspectratio="f"/>
                <v:line id="直接连接符 2" o:spid="_x0000_s1026" o:spt="20" style="position:absolute;left:6144;top:5496;height:0;width:3576;" filled="f" stroked="t" coordsize="21600,21600" o:gfxdata="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PG3lO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FFFFFF [3212]" miterlimit="8" joinstyle="miter"/>
                  <v:imagedata o:title=""/>
                  <o:lock v:ext="edit" aspectratio="f"/>
                </v:line>
                <v:line id="直接连接符 5" o:spid="_x0000_s1026" o:spt="20" style="position:absolute;left:6144;top:5592;height:0;width:3576;" filled="f" stroked="t" coordsize="21600,21600" o:gfxdata="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Ke8i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FFFFFF [32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633619456" behindDoc="0" locked="0" layoutInCell="1" allowOverlap="1">
                <wp:simplePos x="0" y="0"/>
                <wp:positionH relativeFrom="column">
                  <wp:posOffset>-1087755</wp:posOffset>
                </wp:positionH>
                <wp:positionV relativeFrom="paragraph">
                  <wp:posOffset>5765800</wp:posOffset>
                </wp:positionV>
                <wp:extent cx="2061845" cy="2503805"/>
                <wp:effectExtent l="0" t="0" r="0" b="0"/>
                <wp:wrapNone/>
                <wp:docPr id="51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2503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2017.10，获国家一等奖学金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2017.12，获营销大赛一等奖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201806，获创意大赛三等奖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2019.07，获市场营销部“销售业绩冠军”称号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-85.65pt;margin-top:454pt;height:197.15pt;width:162.35pt;z-index:-1661347840;mso-width-relative:page;mso-height-relative:page;" filled="f" stroked="f" coordsize="21600,21600" o:gfxdata="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6tBC03QAAAA0BAAAPAAAAAAAAAAEAIAAAACIA&#10;AABkcnMvZG93bnJldi54bWxQSwECFAAUAAAACACHTuJAVcVHYz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2017.10，获国家一等奖学金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2017.12，获营销大赛一等奖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201806，获创意大赛三等奖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2019.07，获市场营销部“销售业绩冠军”称号</w:t>
                      </w:r>
                    </w:p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3794178048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5234305</wp:posOffset>
                </wp:positionV>
                <wp:extent cx="1102995" cy="50292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荣誉奖励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85pt;margin-top:412.15pt;height:39.6pt;width:86.85pt;z-index:-500789248;mso-width-relative:page;mso-height-relative:page;" filled="f" stroked="f" coordsize="21600,21600" o:gfxdata="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a+zkE3AAAAAoBAAAPAAAAAAAAAAEAIAAAACIAAABk&#10;cnMvZG93bnJldi54bWxQSwECFAAUAAAACACHTuJAclvyzz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14927360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8023860</wp:posOffset>
            </wp:positionV>
            <wp:extent cx="1059815" cy="1059815"/>
            <wp:effectExtent l="0" t="0" r="6985" b="6985"/>
            <wp:wrapNone/>
            <wp:docPr id="62" name="44B7C0F4-79DB-4F8B-9303-0E098D69D8BE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44B7C0F4-79DB-4F8B-9303-0E098D69D8BE-1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720643072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1332865</wp:posOffset>
                </wp:positionV>
                <wp:extent cx="5699760" cy="50292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502920"/>
                          <a:chOff x="9528" y="1158"/>
                          <a:chExt cx="8976" cy="792"/>
                        </a:xfrm>
                      </wpg:grpSpPr>
                      <wps:wsp>
                        <wps:cNvPr id="27" name="文本框 15"/>
                        <wps:cNvSpPr txBox="1"/>
                        <wps:spPr>
                          <a:xfrm>
                            <a:off x="10181" y="1158"/>
                            <a:ext cx="1737" cy="7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996B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996B0"/>
                                  <w:sz w:val="28"/>
                                  <w:szCs w:val="28"/>
                                  <w:lang w:val="en-US" w:eastAsia="zh-CN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8" name="组合 18"/>
                        <wpg:cNvGrpSpPr/>
                        <wpg:grpSpPr>
                          <a:xfrm>
                            <a:off x="9528" y="1250"/>
                            <a:ext cx="8976" cy="646"/>
                            <a:chOff x="9528" y="1250"/>
                            <a:chExt cx="8976" cy="646"/>
                          </a:xfrm>
                        </wpg:grpSpPr>
                        <wps:wsp>
                          <wps:cNvPr id="29" name="直接连接符 17"/>
                          <wps:cNvCnPr/>
                          <wps:spPr>
                            <a:xfrm>
                              <a:off x="9552" y="1896"/>
                              <a:ext cx="895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996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等腰三角形 14"/>
                          <wps:cNvSpPr/>
                          <wps:spPr>
                            <a:xfrm rot="5400000">
                              <a:off x="9564" y="1335"/>
                              <a:ext cx="579" cy="408"/>
                            </a:xfrm>
                            <a:prstGeom prst="triangle">
                              <a:avLst/>
                            </a:prstGeom>
                            <a:solidFill>
                              <a:srgbClr val="1996B0">
                                <a:alpha val="99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连接符 16"/>
                          <wps:cNvCnPr/>
                          <wps:spPr>
                            <a:xfrm>
                              <a:off x="9528" y="1800"/>
                              <a:ext cx="895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996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.6pt;margin-top:104.95pt;height:39.6pt;width:448.8pt;z-index:720643072;mso-width-relative:page;mso-height-relative:page;" coordorigin="9528,1158" coordsize="8976,792" o:gfxdata="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">
                <o:lock v:ext="edit" aspectratio="f"/>
                <v:shape id="文本框 15" o:spid="_x0000_s1026" o:spt="202" type="#_x0000_t202" style="position:absolute;left:10181;top:1158;height:792;width:1737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996B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996B0"/>
                            <w:sz w:val="28"/>
                            <w:szCs w:val="28"/>
                            <w:lang w:val="en-US" w:eastAsia="zh-CN"/>
                          </w:rPr>
                          <w:t>教育经历</w:t>
                        </w:r>
                      </w:p>
                    </w:txbxContent>
                  </v:textbox>
                </v:shape>
                <v:group id="组合 18" o:spid="_x0000_s1026" o:spt="203" style="position:absolute;left:9528;top:1250;height:646;width:8976;" coordorigin="9528,1250" coordsize="8976,646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接连接符 17" o:spid="_x0000_s1026" o:spt="20" style="position:absolute;left:9552;top:1896;height:0;width:8952;" filled="f" stroked="t" coordsize="21600,21600" o:gfxdata="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6kM96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996B0 [3204]" miterlimit="8" joinstyle="miter"/>
                    <v:imagedata o:title=""/>
                    <o:lock v:ext="edit" aspectratio="f"/>
                  </v:line>
                  <v:shape id="等腰三角形 14" o:spid="_x0000_s1026" o:spt="5" type="#_x0000_t5" style="position:absolute;left:9564;top:1335;height:408;width:579;rotation:5898240f;v-text-anchor:middle;" fillcolor="#1996B0" filled="t" stroked="f" coordsize="21600,21600" o:gfxdata="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vhruC5AAAA2wAA&#10;AA8AAAAAAAAAAQAgAAAAIgAAAGRycy9kb3ducmV2LnhtbFBLAQIUABQAAAAIAIdO4kAzLwWeOwAA&#10;ADkAAAAQAAAAAAAAAAEAIAAAAAgBAABkcnMvc2hhcGV4bWwueG1sUEsFBgAAAAAGAAYAWwEAALID&#10;AAAAAA==&#10;" adj="10800">
                    <v:fill on="t" opacity="64880f" focussize="0,0"/>
                    <v:stroke on="f" weight="1pt" miterlimit="8" joinstyle="miter"/>
                    <v:imagedata o:title=""/>
                    <o:lock v:ext="edit" aspectratio="f"/>
                  </v:shape>
                  <v:line id="直接连接符 16" o:spid="_x0000_s1026" o:spt="20" style="position:absolute;left:9528;top:1800;height:0;width:8952;" filled="f" stroked="t" coordsize="21600,21600" o:gfxdata="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LqQ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996B0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14818816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7902575</wp:posOffset>
                </wp:positionV>
                <wp:extent cx="4695825" cy="1268095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268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曾参加校数学建模比赛获得三等奖，具有良好的数学和计算机基础知识，较强的数理分析、逻辑推理和学习能力。通过专业课学习和网上自主学习，系统掌握了编程和数据库相关知识，对云计算，人工智能AI非常感兴趣，希望能在这一领域继续深入研究。认真努力，注重实践的积累与理论的结合，并能积极动手动脑实践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85pt;margin-top:622.25pt;height:99.85pt;width:369.75pt;z-index:214818816;mso-width-relative:page;mso-height-relative:page;" filled="f" stroked="f" coordsize="21600,21600" o:gfxdata="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veVoPd0AAAANAQAADwAAAAAAAAABACAAAAAiAAAAZHJzL2Rvd25yZXYu&#10;eG1sUEsBAhQAFAAAAAgAh07iQBFRVCm9AQAAagMAAA4AAAAAAAAAAQAgAAAALAEAAGRycy9lMm9E&#10;b2MueG1sUEsFBgAAAAAGAAYAWQEAAF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曾参加校数学建模比赛获得三等奖，具有良好的数学和计算机基础知识，较强的数理分析、逻辑推理和学习能力。通过专业课学习和网上自主学习，系统掌握了编程和数据库相关知识，对云计算，人工智能AI非常感兴趣，希望能在这一领域继续深入研究。认真努力，注重实践的积累与理论的结合，并能积极动手动脑实践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3102714880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5880100</wp:posOffset>
                </wp:positionV>
                <wp:extent cx="4666615" cy="129222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6615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熟悉软件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测试流程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WEB平台开发、ERP、SEO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050" w:firstLineChars="50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通晓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JAVA、C#、PHP和HTML等编程语言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专业证书：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三级网络工程师证书，二级计算机C++证书；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其他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技能：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擅长制作并使用PPT做会议报告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并多次参加各类计算机比赛；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其他证书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通过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CET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-6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525分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），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取得C1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机动车驾驶证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65pt;margin-top:463pt;height:101.75pt;width:367.45pt;z-index:-1192252416;mso-width-relative:page;mso-height-relative:page;" filled="f" stroked="f" coordsize="21600,21600" o:gfxdata="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hkkCz3AAAAAwBAAAPAAAAAAAAAAEAIAAAACIAAABkcnMvZG93bnJldi54&#10;bWxQSwECFAAUAAAACACHTuJA/8kV0r0BAABoAwAADgAAAAAAAAABACAAAAArAQAAZHJzL2Uyb0Rv&#10;Yy54bWxQSwUGAAAAAAYABgBZAQAAW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熟悉软件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测试流程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WEB平台开发、ERP、SEO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开发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050" w:firstLineChars="50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通晓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JAVA、C#、PHP和HTML等编程语言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专业证书：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三级网络工程师证书，二级计算机C++证书；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其他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技能：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擅长制作并使用PPT做会议报告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并多次参加各类计算机比赛；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其他证书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通过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CET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-6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525分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），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取得C1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机动车驾驶证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3102683136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3822700</wp:posOffset>
                </wp:positionV>
                <wp:extent cx="4666615" cy="132080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930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color w:val="3B38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–20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稻壳儿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科技有限公司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软件测试实习生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根据测试任务，进行测试设计，编制符合标准的测试文档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并定期备份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搭建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软件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测试环境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与开发组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同事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协作实现各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个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阶段的测试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任务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评估测试工作有效性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参与测试评审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管理测试系统数据及后台数据库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整理测试文档，跟进项目进度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承担软件产品售后项目的支持保障工作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3pt;margin-top:301pt;height:104pt;width:367.45pt;z-index:-1192284160;mso-width-relative:page;mso-height-relative:page;" filled="f" stroked="f" coordsize="21600,21600" o:gfxdata="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y6BQXcAAAACwEAAA8AAAAAAAAAAQAgAAAAIgAAAGRycy9kb3ducmV2Lnht&#10;bFBLAQIUABQAAAAIAIdO4kBNujXuvAEAAGcDAAAOAAAAAAAAAAEAIAAAACsBAABkcnMvZTJvRG9j&#10;LnhtbFBLBQYAAAAABgAGAFkBAABZ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color w:val="3B383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–20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稻壳儿</w:t>
                      </w:r>
                      <w:r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科技有限公司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软件测试实习生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根据测试任务，进行测试设计，编制符合标准的测试文档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并定期备份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搭建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软件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测试环境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与开发组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同事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协作实现各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个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阶段的测试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任务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评估测试工作有效性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参与测试评审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管理测试系统数据及后台数据库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整理测试文档，跟进项目进度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承担软件产品售后项目的支持保障工作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；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14809600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7352665</wp:posOffset>
                </wp:positionV>
                <wp:extent cx="5699760" cy="502920"/>
                <wp:effectExtent l="0" t="0" r="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502920"/>
                          <a:chOff x="9528" y="1158"/>
                          <a:chExt cx="8976" cy="792"/>
                        </a:xfrm>
                      </wpg:grpSpPr>
                      <wps:wsp>
                        <wps:cNvPr id="55" name="文本框 15"/>
                        <wps:cNvSpPr txBox="1"/>
                        <wps:spPr>
                          <a:xfrm>
                            <a:off x="10215" y="1158"/>
                            <a:ext cx="1737" cy="7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996B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996B0"/>
                                  <w:sz w:val="28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6" name="组合 18"/>
                        <wpg:cNvGrpSpPr/>
                        <wpg:grpSpPr>
                          <a:xfrm>
                            <a:off x="9528" y="1250"/>
                            <a:ext cx="8976" cy="646"/>
                            <a:chOff x="9528" y="1250"/>
                            <a:chExt cx="8976" cy="646"/>
                          </a:xfrm>
                        </wpg:grpSpPr>
                        <wps:wsp>
                          <wps:cNvPr id="57" name="直接连接符 17"/>
                          <wps:cNvCnPr/>
                          <wps:spPr>
                            <a:xfrm>
                              <a:off x="9552" y="1896"/>
                              <a:ext cx="895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996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等腰三角形 14"/>
                          <wps:cNvSpPr/>
                          <wps:spPr>
                            <a:xfrm rot="5400000">
                              <a:off x="9564" y="1335"/>
                              <a:ext cx="579" cy="408"/>
                            </a:xfrm>
                            <a:prstGeom prst="triangle">
                              <a:avLst/>
                            </a:prstGeom>
                            <a:solidFill>
                              <a:srgbClr val="1996B0">
                                <a:alpha val="99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直接连接符 16"/>
                          <wps:cNvCnPr/>
                          <wps:spPr>
                            <a:xfrm>
                              <a:off x="9528" y="1800"/>
                              <a:ext cx="895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996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.6pt;margin-top:578.95pt;height:39.6pt;width:448.8pt;z-index:214809600;mso-width-relative:page;mso-height-relative:page;" coordorigin="9528,1158" coordsize="8976,792" o:gfxdata="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">
                <o:lock v:ext="edit" aspectratio="f"/>
                <v:shape id="文本框 15" o:spid="_x0000_s1026" o:spt="202" type="#_x0000_t202" style="position:absolute;left:10215;top:1158;height:792;width:1737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996B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996B0"/>
                            <w:sz w:val="28"/>
                            <w:szCs w:val="28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18" o:spid="_x0000_s1026" o:spt="203" style="position:absolute;left:9528;top:1250;height:646;width:8976;" coordorigin="9528,1250" coordsize="8976,646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17" o:spid="_x0000_s1026" o:spt="20" style="position:absolute;left:9552;top:1896;height:0;width:8952;" filled="f" stroked="t" coordsize="21600,21600" o:gfxdata="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cXFK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996B0 [3204]" miterlimit="8" joinstyle="miter"/>
                    <v:imagedata o:title=""/>
                    <o:lock v:ext="edit" aspectratio="f"/>
                  </v:line>
                  <v:shape id="等腰三角形 14" o:spid="_x0000_s1026" o:spt="5" type="#_x0000_t5" style="position:absolute;left:9564;top:1335;height:408;width:579;rotation:5898240f;v-text-anchor:middle;" fillcolor="#1996B0" filled="t" stroked="f" coordsize="21600,21600" o:gfxdata="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SEdGugAAANsA&#10;AAAPAAAAAAAAAAEAIAAAACIAAABkcnMvZG93bnJldi54bWxQSwECFAAUAAAACACHTuJAMy8FnjsA&#10;AAA5AAAAEAAAAAAAAAABACAAAAAJAQAAZHJzL3NoYXBleG1sLnhtbFBLBQYAAAAABgAGAFsBAACz&#10;AwAAAAA=&#10;" adj="10800">
                    <v:fill on="t" opacity="64880f" focussize="0,0"/>
                    <v:stroke on="f" weight="1pt" miterlimit="8" joinstyle="miter"/>
                    <v:imagedata o:title=""/>
                    <o:lock v:ext="edit" aspectratio="f"/>
                  </v:shape>
                  <v:line id="直接连接符 16" o:spid="_x0000_s1026" o:spt="20" style="position:absolute;left:9528;top:1800;height:0;width:8952;" filled="f" stroked="t" coordsize="21600,21600" o:gfxdata="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okCj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996B0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658719232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5310505</wp:posOffset>
                </wp:positionV>
                <wp:extent cx="5699760" cy="502920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502920"/>
                          <a:chOff x="9528" y="1158"/>
                          <a:chExt cx="8976" cy="792"/>
                        </a:xfrm>
                      </wpg:grpSpPr>
                      <wps:wsp>
                        <wps:cNvPr id="43" name="文本框 15"/>
                        <wps:cNvSpPr txBox="1"/>
                        <wps:spPr>
                          <a:xfrm>
                            <a:off x="10215" y="1158"/>
                            <a:ext cx="1737" cy="7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996B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996B0"/>
                                  <w:sz w:val="28"/>
                                  <w:szCs w:val="28"/>
                                  <w:lang w:val="en-US" w:eastAsia="zh-CN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4" name="组合 18"/>
                        <wpg:cNvGrpSpPr/>
                        <wpg:grpSpPr>
                          <a:xfrm>
                            <a:off x="9528" y="1250"/>
                            <a:ext cx="8976" cy="646"/>
                            <a:chOff x="9528" y="1250"/>
                            <a:chExt cx="8976" cy="646"/>
                          </a:xfrm>
                        </wpg:grpSpPr>
                        <wps:wsp>
                          <wps:cNvPr id="46" name="直接连接符 17"/>
                          <wps:cNvCnPr/>
                          <wps:spPr>
                            <a:xfrm>
                              <a:off x="9552" y="1896"/>
                              <a:ext cx="895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996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等腰三角形 14"/>
                          <wps:cNvSpPr/>
                          <wps:spPr>
                            <a:xfrm rot="5400000">
                              <a:off x="9564" y="1335"/>
                              <a:ext cx="579" cy="408"/>
                            </a:xfrm>
                            <a:prstGeom prst="triangle">
                              <a:avLst/>
                            </a:prstGeom>
                            <a:solidFill>
                              <a:srgbClr val="1996B0">
                                <a:alpha val="99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直接连接符 16"/>
                          <wps:cNvCnPr/>
                          <wps:spPr>
                            <a:xfrm>
                              <a:off x="9528" y="1800"/>
                              <a:ext cx="895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996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.6pt;margin-top:418.15pt;height:39.6pt;width:448.8pt;z-index:1658719232;mso-width-relative:page;mso-height-relative:page;" coordorigin="9528,1158" coordsize="8976,792" o:gfxdata="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">
                <o:lock v:ext="edit" aspectratio="f"/>
                <v:shape id="文本框 15" o:spid="_x0000_s1026" o:spt="202" type="#_x0000_t202" style="position:absolute;left:10215;top:1158;height:792;width:1737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996B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996B0"/>
                            <w:sz w:val="28"/>
                            <w:szCs w:val="28"/>
                            <w:lang w:val="en-US" w:eastAsia="zh-CN"/>
                          </w:rPr>
                          <w:t>技能证书</w:t>
                        </w:r>
                      </w:p>
                    </w:txbxContent>
                  </v:textbox>
                </v:shape>
                <v:group id="组合 18" o:spid="_x0000_s1026" o:spt="203" style="position:absolute;left:9528;top:1250;height:646;width:8976;" coordorigin="9528,1250" coordsize="8976,646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17" o:spid="_x0000_s1026" o:spt="20" style="position:absolute;left:9552;top:1896;height:0;width:8952;" filled="f" stroked="t" coordsize="21600,21600" o:gfxdata="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uRCD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996B0 [3204]" miterlimit="8" joinstyle="miter"/>
                    <v:imagedata o:title=""/>
                    <o:lock v:ext="edit" aspectratio="f"/>
                  </v:line>
                  <v:shape id="等腰三角形 14" o:spid="_x0000_s1026" o:spt="5" type="#_x0000_t5" style="position:absolute;left:9564;top:1335;height:408;width:579;rotation:5898240f;v-text-anchor:middle;" fillcolor="#1996B0" filled="t" stroked="f" coordsize="21600,21600" o:gfxdata="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2R0Zu5AAAA2wAA&#10;AA8AAAAAAAAAAQAgAAAAIgAAAGRycy9kb3ducmV2LnhtbFBLAQIUABQAAAAIAIdO4kAzLwWeOwAA&#10;ADkAAAAQAAAAAAAAAAEAIAAAAAgBAABkcnMvc2hhcGV4bWwueG1sUEsFBgAAAAAGAAYAWwEAALID&#10;AAAAAA==&#10;" adj="10800">
                    <v:fill on="t" opacity="64880f" focussize="0,0"/>
                    <v:stroke on="f" weight="1pt" miterlimit="8" joinstyle="miter"/>
                    <v:imagedata o:title=""/>
                    <o:lock v:ext="edit" aspectratio="f"/>
                  </v:shape>
                  <v:line id="直接连接符 16" o:spid="_x0000_s1026" o:spt="20" style="position:absolute;left:9528;top:1800;height:0;width:8952;" filled="f" stroked="t" coordsize="21600,21600" o:gfxdata="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G0t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996B0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02660608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3253105</wp:posOffset>
                </wp:positionV>
                <wp:extent cx="5699760" cy="502920"/>
                <wp:effectExtent l="0" t="0" r="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502920"/>
                          <a:chOff x="9528" y="1158"/>
                          <a:chExt cx="8976" cy="792"/>
                        </a:xfrm>
                      </wpg:grpSpPr>
                      <wps:wsp>
                        <wps:cNvPr id="34" name="文本框 15"/>
                        <wps:cNvSpPr txBox="1"/>
                        <wps:spPr>
                          <a:xfrm>
                            <a:off x="10181" y="1158"/>
                            <a:ext cx="1737" cy="7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996B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996B0"/>
                                  <w:sz w:val="28"/>
                                  <w:szCs w:val="28"/>
                                  <w:lang w:val="en-US" w:eastAsia="zh-CN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5" name="组合 18"/>
                        <wpg:cNvGrpSpPr/>
                        <wpg:grpSpPr>
                          <a:xfrm>
                            <a:off x="9528" y="1250"/>
                            <a:ext cx="8976" cy="646"/>
                            <a:chOff x="9528" y="1250"/>
                            <a:chExt cx="8976" cy="646"/>
                          </a:xfrm>
                        </wpg:grpSpPr>
                        <wps:wsp>
                          <wps:cNvPr id="36" name="直接连接符 17"/>
                          <wps:cNvCnPr/>
                          <wps:spPr>
                            <a:xfrm>
                              <a:off x="9552" y="1896"/>
                              <a:ext cx="895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996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等腰三角形 14"/>
                          <wps:cNvSpPr/>
                          <wps:spPr>
                            <a:xfrm rot="5400000">
                              <a:off x="9564" y="1335"/>
                              <a:ext cx="579" cy="408"/>
                            </a:xfrm>
                            <a:prstGeom prst="triangle">
                              <a:avLst/>
                            </a:prstGeom>
                            <a:solidFill>
                              <a:srgbClr val="1996B0">
                                <a:alpha val="99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直接连接符 16"/>
                          <wps:cNvCnPr/>
                          <wps:spPr>
                            <a:xfrm>
                              <a:off x="9528" y="1800"/>
                              <a:ext cx="895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996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.6pt;margin-top:256.15pt;height:39.6pt;width:448.8pt;z-index:-1192306688;mso-width-relative:page;mso-height-relative:page;" coordorigin="9528,1158" coordsize="8976,792" o:gfxdata="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">
                <o:lock v:ext="edit" aspectratio="f"/>
                <v:shape id="文本框 15" o:spid="_x0000_s1026" o:spt="202" type="#_x0000_t202" style="position:absolute;left:10181;top:1158;height:792;width:1737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996B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996B0"/>
                            <w:sz w:val="28"/>
                            <w:szCs w:val="28"/>
                            <w:lang w:val="en-US" w:eastAsia="zh-CN"/>
                          </w:rPr>
                          <w:t>实习经历</w:t>
                        </w:r>
                      </w:p>
                    </w:txbxContent>
                  </v:textbox>
                </v:shape>
                <v:group id="组合 18" o:spid="_x0000_s1026" o:spt="203" style="position:absolute;left:9528;top:1250;height:646;width:8976;" coordorigin="9528,1250" coordsize="8976,646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17" o:spid="_x0000_s1026" o:spt="20" style="position:absolute;left:9552;top:1896;height:0;width:8952;" filled="f" stroked="t" coordsize="21600,21600" o:gfxdata="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uIxc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996B0 [3204]" miterlimit="8" joinstyle="miter"/>
                    <v:imagedata o:title=""/>
                    <o:lock v:ext="edit" aspectratio="f"/>
                  </v:line>
                  <v:shape id="等腰三角形 14" o:spid="_x0000_s1026" o:spt="5" type="#_x0000_t5" style="position:absolute;left:9564;top:1335;height:408;width:579;rotation:5898240f;v-text-anchor:middle;" fillcolor="#1996B0" filled="t" stroked="f" coordsize="21600,21600" o:gfxdata="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Ag2lL4A&#10;AADbAAAADwAAAAAAAAABACAAAAAiAAAAZHJzL2Rvd25yZXYueG1sUEsBAhQAFAAAAAgAh07iQDMv&#10;BZ47AAAAOQAAABAAAAAAAAAAAQAgAAAADQEAAGRycy9zaGFwZXhtbC54bWxQSwUGAAAAAAYABgBb&#10;AQAAtwMAAAAA&#10;" adj="10800">
                    <v:fill on="t" opacity="64880f" focussize="0,0"/>
                    <v:stroke on="f" weight="1pt" miterlimit="8" joinstyle="miter"/>
                    <v:imagedata o:title=""/>
                    <o:lock v:ext="edit" aspectratio="f"/>
                  </v:shape>
                  <v:line id="直接连接符 16" o:spid="_x0000_s1026" o:spt="20" style="position:absolute;left:9528;top:1800;height:0;width:8952;" filled="f" stroked="t" coordsize="21600,21600" o:gfxdata="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DEAm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1996B0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33646080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-526415</wp:posOffset>
                </wp:positionV>
                <wp:extent cx="5699760" cy="50292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502920"/>
                          <a:chOff x="9528" y="1158"/>
                          <a:chExt cx="8976" cy="792"/>
                        </a:xfrm>
                      </wpg:grpSpPr>
                      <wps:wsp>
                        <wps:cNvPr id="15" name="文本框 15"/>
                        <wps:cNvSpPr txBox="1"/>
                        <wps:spPr>
                          <a:xfrm>
                            <a:off x="10283" y="1158"/>
                            <a:ext cx="1737" cy="7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996B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996B0"/>
                                  <w:sz w:val="28"/>
                                  <w:szCs w:val="28"/>
                                  <w:lang w:val="en-US" w:eastAsia="zh-CN"/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8" name="组合 18"/>
                        <wpg:cNvGrpSpPr/>
                        <wpg:grpSpPr>
                          <a:xfrm>
                            <a:off x="9528" y="1250"/>
                            <a:ext cx="8976" cy="646"/>
                            <a:chOff x="9528" y="1250"/>
                            <a:chExt cx="8976" cy="646"/>
                          </a:xfrm>
                        </wpg:grpSpPr>
                        <wps:wsp>
                          <wps:cNvPr id="17" name="直接连接符 17"/>
                          <wps:cNvCnPr/>
                          <wps:spPr>
                            <a:xfrm>
                              <a:off x="9552" y="1896"/>
                              <a:ext cx="895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996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等腰三角形 14"/>
                          <wps:cNvSpPr/>
                          <wps:spPr>
                            <a:xfrm rot="5400000">
                              <a:off x="9564" y="1335"/>
                              <a:ext cx="579" cy="408"/>
                            </a:xfrm>
                            <a:prstGeom prst="triangle">
                              <a:avLst/>
                            </a:prstGeom>
                            <a:solidFill>
                              <a:srgbClr val="1996B0">
                                <a:alpha val="99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直接连接符 16"/>
                          <wps:cNvCnPr/>
                          <wps:spPr>
                            <a:xfrm>
                              <a:off x="9528" y="1800"/>
                              <a:ext cx="895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996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.6pt;margin-top:-41.45pt;height:39.6pt;width:448.8pt;z-index:-1661321216;mso-width-relative:page;mso-height-relative:page;" coordorigin="9528,1158" coordsize="8976,792" o:gfxdata="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">
                <o:lock v:ext="edit" aspectratio="f"/>
                <v:shape id="_x0000_s1026" o:spid="_x0000_s1026" o:spt="202" type="#_x0000_t202" style="position:absolute;left:10283;top:1158;height:792;width:1737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996B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996B0"/>
                            <w:sz w:val="28"/>
                            <w:szCs w:val="28"/>
                            <w:lang w:val="en-US" w:eastAsia="zh-CN"/>
                          </w:rPr>
                          <w:t>报考信息</w:t>
                        </w:r>
                      </w:p>
                    </w:txbxContent>
                  </v:textbox>
                </v:shape>
                <v:group id="_x0000_s1026" o:spid="_x0000_s1026" o:spt="203" style="position:absolute;left:9528;top:1250;height:646;width:8976;" coordorigin="9528,1250" coordsize="8976,646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9552;top:1896;height:0;width:8952;" filled="f" stroked="t" coordsize="21600,21600" o:gfxdata="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vIi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996B0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9564;top:1335;height:408;width:579;rotation:5898240f;v-text-anchor:middle;" fillcolor="#1996B0" filled="t" stroked="f" coordsize="21600,21600" o:gfxdata="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2/0g7sAAADb&#10;AAAADwAAAAAAAAABACAAAAAiAAAAZHJzL2Rvd25yZXYueG1sUEsBAhQAFAAAAAgAh07iQDMvBZ47&#10;AAAAOQAAABAAAAAAAAAAAQAgAAAACgEAAGRycy9zaGFwZXhtbC54bWxQSwUGAAAAAAYABgBbAQAA&#10;tAMAAAAA&#10;" adj="10800">
                    <v:fill on="t" opacity="64880f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9528;top:1800;height:0;width:8952;" filled="f" stroked="t" coordsize="21600,21600" o:gfxdata="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dtE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996B0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633647104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-76835</wp:posOffset>
                </wp:positionV>
                <wp:extent cx="4743450" cy="30353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报考院校：XXXX大学XXX学院           报考专业：XXXXXX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1pt;margin-top:-6.05pt;height:23.9pt;width:373.5pt;z-index:-1661320192;mso-width-relative:page;mso-height-relative:page;" filled="f" stroked="f" coordsize="21600,21600" o:gfxdata="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+ksk82wAAAAoBAAAPAAAAAAAAAAEAIAAAACIAAABkcnMvZG93bnJldi54bWxQ&#10;SwECFAAUAAAACACHTuJAXnw01LsBAABnAwAADgAAAAAAAAABACAAAAAqAQAAZHJzL2Uyb0RvYy54&#10;bWxQSwUGAAAAAAYABgBZAQAAV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报考院校：XXXX大学XXX学院           报考专业：XXXXXX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633673728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243840</wp:posOffset>
                </wp:positionV>
                <wp:extent cx="4631055" cy="9207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055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jc w:val="center"/>
                              <w:tblBorders>
                                <w:top w:val="single" w:color="252525" w:sz="18" w:space="0"/>
                                <w:left w:val="single" w:color="252525" w:sz="18" w:space="0"/>
                                <w:bottom w:val="single" w:color="252525" w:sz="18" w:space="0"/>
                                <w:right w:val="single" w:color="252525" w:sz="18" w:space="0"/>
                                <w:insideH w:val="single" w:color="252525" w:sz="18" w:space="0"/>
                                <w:insideV w:val="single" w:color="252525" w:sz="1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376"/>
                              <w:gridCol w:w="1376"/>
                              <w:gridCol w:w="1376"/>
                              <w:gridCol w:w="1376"/>
                              <w:gridCol w:w="1378"/>
                            </w:tblGrid>
                            <w:tr>
                              <w:tblPrEx>
                                <w:tblBorders>
                                  <w:top w:val="single" w:color="252525" w:sz="18" w:space="0"/>
                                  <w:left w:val="single" w:color="252525" w:sz="18" w:space="0"/>
                                  <w:bottom w:val="single" w:color="252525" w:sz="18" w:space="0"/>
                                  <w:right w:val="single" w:color="252525" w:sz="18" w:space="0"/>
                                  <w:insideH w:val="single" w:color="252525" w:sz="18" w:space="0"/>
                                  <w:insideV w:val="single" w:color="252525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7" w:hRule="atLeast"/>
                                <w:jc w:val="center"/>
                              </w:trPr>
                              <w:tc>
                                <w:tcPr>
                                  <w:tcW w:w="1376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专业课一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专业课二</w:t>
                                  </w:r>
                                </w:p>
                              </w:tc>
                              <w:tc>
                                <w:tcPr>
                                  <w:tcW w:w="1378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252525" w:sz="18" w:space="0"/>
                                  <w:left w:val="single" w:color="252525" w:sz="18" w:space="0"/>
                                  <w:bottom w:val="single" w:color="252525" w:sz="18" w:space="0"/>
                                  <w:right w:val="single" w:color="252525" w:sz="18" w:space="0"/>
                                  <w:insideH w:val="single" w:color="252525" w:sz="18" w:space="0"/>
                                  <w:insideV w:val="single" w:color="252525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3" w:hRule="atLeast"/>
                                <w:jc w:val="center"/>
                              </w:trPr>
                              <w:tc>
                                <w:tcPr>
                                  <w:tcW w:w="1376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78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400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45pt;margin-top:19.2pt;height:72.5pt;width:364.65pt;z-index:-1661293568;mso-width-relative:page;mso-height-relative:page;" filled="f" stroked="f" coordsize="21600,21600" o:gfxdata="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mwIMl2wAAAAoBAAAPAAAAAAAAAAEAIAAA&#10;ACIAAABkcnMvZG93bnJldi54bWxQSwECFAAUAAAACACHTuJAkWIMRUICAAB2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0" w:type="auto"/>
                        <w:jc w:val="center"/>
                        <w:tblBorders>
                          <w:top w:val="single" w:color="252525" w:sz="18" w:space="0"/>
                          <w:left w:val="single" w:color="252525" w:sz="18" w:space="0"/>
                          <w:bottom w:val="single" w:color="252525" w:sz="18" w:space="0"/>
                          <w:right w:val="single" w:color="252525" w:sz="18" w:space="0"/>
                          <w:insideH w:val="single" w:color="252525" w:sz="18" w:space="0"/>
                          <w:insideV w:val="single" w:color="252525" w:sz="1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76"/>
                        <w:gridCol w:w="1376"/>
                        <w:gridCol w:w="1376"/>
                        <w:gridCol w:w="1376"/>
                        <w:gridCol w:w="1378"/>
                      </w:tblGrid>
                      <w:tr>
                        <w:tblPrEx>
                          <w:tblBorders>
                            <w:top w:val="single" w:color="252525" w:sz="18" w:space="0"/>
                            <w:left w:val="single" w:color="252525" w:sz="18" w:space="0"/>
                            <w:bottom w:val="single" w:color="252525" w:sz="18" w:space="0"/>
                            <w:right w:val="single" w:color="252525" w:sz="18" w:space="0"/>
                            <w:insideH w:val="single" w:color="252525" w:sz="18" w:space="0"/>
                            <w:insideV w:val="single" w:color="252525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7" w:hRule="atLeast"/>
                          <w:jc w:val="center"/>
                        </w:trPr>
                        <w:tc>
                          <w:tcPr>
                            <w:tcW w:w="1376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专业课一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专业课二</w:t>
                            </w:r>
                          </w:p>
                        </w:tc>
                        <w:tc>
                          <w:tcPr>
                            <w:tcW w:w="1378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252525" w:sz="18" w:space="0"/>
                            <w:left w:val="single" w:color="252525" w:sz="18" w:space="0"/>
                            <w:bottom w:val="single" w:color="252525" w:sz="18" w:space="0"/>
                            <w:right w:val="single" w:color="252525" w:sz="18" w:space="0"/>
                            <w:insideH w:val="single" w:color="252525" w:sz="18" w:space="0"/>
                            <w:insideV w:val="single" w:color="252525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3" w:hRule="atLeast"/>
                          <w:jc w:val="center"/>
                        </w:trPr>
                        <w:tc>
                          <w:tcPr>
                            <w:tcW w:w="1376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78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400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386719232" behindDoc="0" locked="0" layoutInCell="1" allowOverlap="1">
                <wp:simplePos x="0" y="0"/>
                <wp:positionH relativeFrom="column">
                  <wp:posOffset>-1249680</wp:posOffset>
                </wp:positionH>
                <wp:positionV relativeFrom="paragraph">
                  <wp:posOffset>3051175</wp:posOffset>
                </wp:positionV>
                <wp:extent cx="2270760" cy="6096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0760" cy="60960"/>
                          <a:chOff x="6144" y="5496"/>
                          <a:chExt cx="3576" cy="96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>
                            <a:off x="6144" y="5496"/>
                            <a:ext cx="35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6144" y="5592"/>
                            <a:ext cx="35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8.4pt;margin-top:240.25pt;height:4.8pt;width:178.8pt;z-index:-908248064;mso-width-relative:page;mso-height-relative:page;" coordorigin="6144,5496" coordsize="3576,96" o:gfxdata="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9urny2gAAAAwBAAAPAAAAAAAAAAEAIAAAACIAAABkcnMvZG93&#10;bnJldi54bWxQSwECFAAUAAAACACHTuJAiN9fBXACAAC3BgAADgAAAAAAAAABACAAAAApAQAAZHJz&#10;L2Uyb0RvYy54bWxQSwUGAAAAAAYABgBZAQAACwYAAAAA&#10;">
                <o:lock v:ext="edit" aspectratio="f"/>
                <v:line id="_x0000_s1026" o:spid="_x0000_s1026" o:spt="20" style="position:absolute;left:6144;top:5496;height:0;width:3576;" filled="f" stroked="t" coordsize="21600,21600" o:gfxdata="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i7pub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FFFFFF [3212]" miterlimit="8" joinstyle="miter"/>
                  <v:imagedata o:title=""/>
                  <o:lock v:ext="edit" aspectratio="f"/>
                </v:line>
                <v:line id="_x0000_s1026" o:spid="_x0000_s1026" o:spt="20" style="position:absolute;left:6144;top:5592;height:0;width:3576;" filled="f" stroked="t" coordsize="21600,21600" o:gfxdata="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3Hcc2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FFFFFF [32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-1203960</wp:posOffset>
                </wp:positionH>
                <wp:positionV relativeFrom="paragraph">
                  <wp:posOffset>-987425</wp:posOffset>
                </wp:positionV>
                <wp:extent cx="2270125" cy="10911840"/>
                <wp:effectExtent l="0" t="0" r="63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9200" y="1237615"/>
                          <a:ext cx="2270125" cy="10911840"/>
                        </a:xfrm>
                        <a:prstGeom prst="rect">
                          <a:avLst/>
                        </a:prstGeom>
                        <a:solidFill>
                          <a:srgbClr val="1996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8pt;margin-top:-77.75pt;height:859.2pt;width:178.75pt;z-index:251658240;v-text-anchor:middle;mso-width-relative:page;mso-height-relative:page;" fillcolor="#1996B0" filled="t" stroked="f" coordsize="21600,21600" o:gfxdata="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bvNdDd8AAAAOAQAADwAAAAAA&#10;AAABACAAAAAiAAAAZHJzL2Rvd25yZXYueG1sUEsBAhQAFAAAAAgAh07iQOKG4UV+AgAA5AQAAA4A&#10;AAAAAAAAAQAgAAAAL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659117056" behindDoc="0" locked="0" layoutInCell="1" allowOverlap="1">
                <wp:simplePos x="0" y="0"/>
                <wp:positionH relativeFrom="column">
                  <wp:posOffset>-1072515</wp:posOffset>
                </wp:positionH>
                <wp:positionV relativeFrom="paragraph">
                  <wp:posOffset>3163570</wp:posOffset>
                </wp:positionV>
                <wp:extent cx="2061845" cy="1710690"/>
                <wp:effectExtent l="0" t="0" r="0" b="0"/>
                <wp:wrapNone/>
                <wp:docPr id="45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171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生日：1996.10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电话：138 0000 0000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"mailto:12345678@qq.com"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12345678@qq.com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籍贯：贵州省贵阳市白云区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-84.45pt;margin-top:249.1pt;height:134.7pt;width:162.35pt;z-index:659117056;mso-width-relative:page;mso-height-relative:page;" filled="f" stroked="f" coordsize="21600,21600" o:gfxdata="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ex04t0AAAAMAQAADwAAAAAAAAABACAAAAAi&#10;AAAAZHJzL2Rvd25yZXYueG1sUEsBAhQAFAAAAAgAh07iQNvaGRs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生日：1996.10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电话：138 0000 0000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"mailto:12345678@qq.com"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12345678@qq.com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籍贯：贵州省贵阳市白云区</w:t>
                      </w:r>
                    </w:p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3386718208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2582545</wp:posOffset>
                </wp:positionV>
                <wp:extent cx="1102995" cy="50292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85pt;margin-top:203.35pt;height:39.6pt;width:86.85pt;z-index:-908249088;mso-width-relative:page;mso-height-relative:page;" filled="f" stroked="f" coordsize="21600,21600" o:gfxdata="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VzEbdsAAAAKAQAADwAAAAAAAAABACAAAAAiAAAAZHJz&#10;L2Rvd25yZXYueG1sUEsBAhQAFAAAAAgAh07iQHGX2aE6AgAAaA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1819357184" behindDoc="0" locked="0" layoutInCell="1" allowOverlap="1">
                <wp:simplePos x="0" y="0"/>
                <wp:positionH relativeFrom="column">
                  <wp:posOffset>-997585</wp:posOffset>
                </wp:positionH>
                <wp:positionV relativeFrom="paragraph">
                  <wp:posOffset>1746885</wp:posOffset>
                </wp:positionV>
                <wp:extent cx="1955165" cy="493395"/>
                <wp:effectExtent l="0" t="0" r="0" b="0"/>
                <wp:wrapNone/>
                <wp:docPr id="12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165" cy="49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报考专业：XXXXXXXX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-78.55pt;margin-top:137.55pt;height:38.85pt;width:153.95pt;z-index:1819357184;mso-width-relative:page;mso-height-relative:page;" filled="f" stroked="f" coordsize="21600,21600" o:gfxdata="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PyMBz3AAAAAwBAAAPAAAAAAAAAAEAIAAAACIAAABk&#10;cnMvZG93bnJldi54bWxQSwECFAAUAAAACACHTuJAtVVpO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报考专业：XXXXXXXX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1819356160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1210310</wp:posOffset>
                </wp:positionV>
                <wp:extent cx="1226820" cy="805180"/>
                <wp:effectExtent l="0" t="0" r="0" b="0"/>
                <wp:wrapNone/>
                <wp:docPr id="13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805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48"/>
                                <w:szCs w:val="48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48"/>
                                <w:szCs w:val="48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逗西甘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-50.85pt;margin-top:95.3pt;height:63.4pt;width:96.6pt;z-index:1819356160;mso-width-relative:page;mso-height-relative:page;" filled="f" stroked="f" coordsize="21600,21600" o:gfxdata="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OWPHK3AAAAAsBAAAPAAAAAAAAAAEAIAAAACIAAABk&#10;cnMvZG93bnJldi54bWxQSwECFAAUAAAACACHTuJALUA2Nz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FFFFFF" w:themeColor="background1"/>
                          <w:sz w:val="48"/>
                          <w:szCs w:val="48"/>
                          <w:u w:val="none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FFFFFF" w:themeColor="background1"/>
                          <w:sz w:val="48"/>
                          <w:szCs w:val="48"/>
                          <w:u w:val="none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1BA1D"/>
    <w:multiLevelType w:val="singleLevel"/>
    <w:tmpl w:val="7A51BA1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B6E0C"/>
    <w:rsid w:val="0D637266"/>
    <w:rsid w:val="0EF60E79"/>
    <w:rsid w:val="1156099C"/>
    <w:rsid w:val="2AF035CE"/>
    <w:rsid w:val="32AA3134"/>
    <w:rsid w:val="35096E25"/>
    <w:rsid w:val="489F6ADF"/>
    <w:rsid w:val="4A691299"/>
    <w:rsid w:val="4ABE0725"/>
    <w:rsid w:val="4D210402"/>
    <w:rsid w:val="4E1A4A33"/>
    <w:rsid w:val="5B945E69"/>
    <w:rsid w:val="601B6E0C"/>
    <w:rsid w:val="72C901BC"/>
    <w:rsid w:val="78AB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36d08c97-d953-4d7b-bf86-36af9b6a2ef1\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44B7C0F4-79DB-4F8B-9303-0E098D69D8BE-1">
      <extobjdata type="44B7C0F4-79DB-4F8B-9303-0E098D69D8BE" data="ewogICAiTGFzdFVybCIgOiAiaHR0cDovL3d3dy50b3BzY2FuLmNvbS93cHMvaW5kZXguaHRtbD90ZXh0PWh0dHAlM0ElMkYlMkZ0b3BzY2FuLmNvbSUyRiZ0ZXh0VHlwZT10ZXh0JnJvdW5kPTAmZmdDb2xvcj0lMjMwMDc2YTQmZ3JhZGllbnRXYXk9MCIsCiAgICJMb2dvIiA6ICIiLAogICAiT3JpZ2luYWxVcmwiIDogImh0dHA6Ly93d3cudG9wc2Nhbi5jb20vd3BzL2luZGV4Lmh0bWw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考研复试简历.docx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2022-01-10T08:40:00Z</dcterms:created>
  <dc:creator>Mr Lee</dc:creator>
  <cp:lastModifiedBy>Mr Lee</cp:lastModifiedBy>
  <dcterms:modified xsi:type="dcterms:W3CDTF">2022-01-10T13:16:01Z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1.0_jcgvs4j0MsfXMZxaIpDR1uMR3VuTr71/5mlxA/8hY5eXH/6narzusQ8sb69l7MeMT1ck3QU1Izh6zpaKPryuZg==</vt:lpwstr>
  </property>
  <property fmtid="{D5CDD505-2E9C-101B-9397-08002B2CF9AE}" pid="4" name="KSOTemplateUUID">
    <vt:lpwstr>v1.0_mb_NR1xmVbdsy/+Ll6i9cdDBA==</vt:lpwstr>
  </property>
</Properties>
</file>