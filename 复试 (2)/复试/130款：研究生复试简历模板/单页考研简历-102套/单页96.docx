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w:drawing>
          <wp:anchor distT="0" distB="0" distL="114300" distR="114300" simplePos="0" relativeHeight="251973632" behindDoc="0" locked="0" layoutInCell="1" allowOverlap="1">
            <wp:simplePos x="0" y="0"/>
            <wp:positionH relativeFrom="column">
              <wp:posOffset>4475480</wp:posOffset>
            </wp:positionH>
            <wp:positionV relativeFrom="paragraph">
              <wp:posOffset>-606425</wp:posOffset>
            </wp:positionV>
            <wp:extent cx="1508125" cy="1508125"/>
            <wp:effectExtent l="12700" t="12700" r="22225" b="22225"/>
            <wp:wrapNone/>
            <wp:docPr id="15" name="图片 15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508125"/>
                    </a:xfrm>
                    <a:prstGeom prst="ellipse">
                      <a:avLst/>
                    </a:prstGeom>
                    <a:ln w="12700" cmpd="sng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-1017905</wp:posOffset>
                </wp:positionV>
                <wp:extent cx="7670165" cy="2460625"/>
                <wp:effectExtent l="0" t="0" r="698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165" cy="24606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-80.15pt;height:193.75pt;width:603.95pt;z-index:251658240;v-text-anchor:middle;mso-width-relative:page;mso-height-relative:page;" fillcolor="#E7E6E6 [3214]" filled="t" stroked="f" coordsize="21600,21600" o:gfxdata="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aZB7/2wAAAA4BAAAPAAAA&#10;AAAAAAEAIAAAACIAAABkcnMvZG93bnJldi54bWxQSwECFAAUAAAACACHTuJAKzuroYQCAAD4BAAA&#10;DgAAAAAAAAABACAAAAAqAQAAZHJzL2Uyb0RvYy54bWxQSwUGAAAAAAYABgBZAQAAIAYAAAAA&#10;">
                <v:fill on="t" opacity="32768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3251200</wp:posOffset>
            </wp:positionH>
            <wp:positionV relativeFrom="paragraph">
              <wp:posOffset>-902335</wp:posOffset>
            </wp:positionV>
            <wp:extent cx="3307080" cy="1842135"/>
            <wp:effectExtent l="0" t="0" r="0" b="0"/>
            <wp:wrapNone/>
            <wp:docPr id="21" name="图片 2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0708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375285</wp:posOffset>
                </wp:positionV>
                <wp:extent cx="2668270" cy="0"/>
                <wp:effectExtent l="0" t="15875" r="17780" b="222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1310" y="1289685"/>
                          <a:ext cx="2668270" cy="0"/>
                        </a:xfrm>
                        <a:prstGeom prst="line">
                          <a:avLst/>
                        </a:prstGeom>
                        <a:ln w="31750" cmpd="thickThin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7pt;margin-top:29.55pt;height:0pt;width:210.1pt;z-index:251685888;mso-width-relative:page;mso-height-relative:page;" filled="f" stroked="t" coordsize="21600,21600" o:gfxdata="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Wc6jNgAAAAKAQAADwAAAAAAAAABACAAAAAi&#10;AAAAZHJzL2Rvd25yZXYueG1sUEsBAhQAFAAAAAgAh07iQAIwJNMKAgAA5wMAAA4AAAAAAAAAAQAg&#10;AAAAJwEAAGRycy9lMm9Eb2MueG1sUEsFBgAAAAAGAAYAWQEAAKMFAAAAAA==&#10;">
                <v:fill on="f" focussize="0,0"/>
                <v:stroke weight="2.5pt" color="#AFABAB [241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-920750</wp:posOffset>
                </wp:positionH>
                <wp:positionV relativeFrom="paragraph">
                  <wp:posOffset>-669290</wp:posOffset>
                </wp:positionV>
                <wp:extent cx="4620260" cy="953135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260" cy="953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767171" w:themeColor="background2" w:themeShade="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767171" w:themeColor="background2" w:themeShade="8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67171" w:themeColor="background2" w:themeShade="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67171" w:themeColor="background2" w:themeShade="80"/>
                                <w:kern w:val="0"/>
                                <w:sz w:val="28"/>
                                <w:szCs w:val="28"/>
                              </w:rPr>
                              <w:t>考研目标：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instrText xml:space="preserve"> HYPERLINK "http://www.so.com/s?q=%E5%8E%A6%E9%97%A8%E5%A4%A7%E5%AD%A6&amp;ie=utf-8&amp;src=internal_wenda_recommend_textn" \t "_blank"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67171" w:themeColor="background2" w:themeShade="80"/>
                                <w:kern w:val="0"/>
                                <w:sz w:val="28"/>
                                <w:szCs w:val="28"/>
                                <w:lang w:eastAsia="zh-CN"/>
                              </w:rPr>
                              <w:t>东北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67171" w:themeColor="background2" w:themeShade="80"/>
                                <w:kern w:val="0"/>
                                <w:sz w:val="28"/>
                                <w:szCs w:val="28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67171" w:themeColor="background2" w:themeShade="80"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67171" w:themeColor="background2" w:themeShade="80"/>
                                <w:kern w:val="0"/>
                                <w:sz w:val="28"/>
                                <w:szCs w:val="28"/>
                              </w:rPr>
                              <w:t>工商管理专业</w:t>
                            </w:r>
                          </w:p>
                          <w:p>
                            <w:pPr>
                              <w:jc w:val="center"/>
                              <w:textAlignment w:val="baseline"/>
                              <w:rPr>
                                <w:b/>
                                <w:color w:val="767171" w:themeColor="background2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5pt;margin-top:-52.7pt;height:75.05pt;width:363.8pt;mso-position-horizontal-relative:margin;z-index:251671552;mso-width-relative:page;mso-height-relative:page;" filled="f" stroked="f" coordsize="21600,21600" o:gfxdata="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Yq86H2QAAAAwBAAAPAAAAAAAAAAEAIAAAACIAAABkcnMvZG93bnJldi54bWxQSwEC&#10;FAAUAAAACACHTuJAcqonUboBAABh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767171" w:themeColor="background2" w:themeShade="80"/>
                          <w:kern w:val="24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767171" w:themeColor="background2" w:themeShade="80"/>
                          <w:kern w:val="24"/>
                          <w:sz w:val="56"/>
                          <w:szCs w:val="56"/>
                          <w:lang w:eastAsia="zh-CN"/>
                        </w:rPr>
                        <w:t>逗西甘</w:t>
                      </w:r>
                    </w:p>
                    <w:p>
                      <w:pPr>
                        <w:snapToGrid w:val="0"/>
                        <w:jc w:val="left"/>
                        <w:textAlignment w:val="baseline"/>
                        <w:rPr>
                          <w:rFonts w:hint="eastAsia" w:ascii="微软雅黑" w:hAnsi="微软雅黑" w:eastAsia="微软雅黑" w:cs="微软雅黑"/>
                          <w:bCs/>
                          <w:color w:val="767171" w:themeColor="background2" w:themeShade="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67171" w:themeColor="background2" w:themeShade="80"/>
                          <w:kern w:val="0"/>
                          <w:sz w:val="28"/>
                          <w:szCs w:val="28"/>
                        </w:rPr>
                        <w:t>考研目标：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8"/>
                          <w:szCs w:val="28"/>
                        </w:rPr>
                        <w:instrText xml:space="preserve"> HYPERLINK "http://www.so.com/s?q=%E5%8E%A6%E9%97%A8%E5%A4%A7%E5%AD%A6&amp;ie=utf-8&amp;src=internal_wenda_recommend_textn" \t "_blank"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67171" w:themeColor="background2" w:themeShade="80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67171" w:themeColor="background2" w:themeShade="80"/>
                          <w:kern w:val="0"/>
                          <w:sz w:val="28"/>
                          <w:szCs w:val="28"/>
                          <w:lang w:eastAsia="zh-CN"/>
                        </w:rPr>
                        <w:t>东北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67171" w:themeColor="background2" w:themeShade="80"/>
                          <w:kern w:val="0"/>
                          <w:sz w:val="28"/>
                          <w:szCs w:val="28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67171" w:themeColor="background2" w:themeShade="80"/>
                          <w:kern w:val="0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67171" w:themeColor="background2" w:themeShade="80"/>
                          <w:kern w:val="0"/>
                          <w:sz w:val="28"/>
                          <w:szCs w:val="28"/>
                        </w:rPr>
                        <w:t>工商管理专业</w:t>
                      </w:r>
                    </w:p>
                    <w:p>
                      <w:pPr>
                        <w:jc w:val="center"/>
                        <w:textAlignment w:val="baseline"/>
                        <w:rPr>
                          <w:b/>
                          <w:color w:val="767171" w:themeColor="background2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-2490470</wp:posOffset>
                </wp:positionH>
                <wp:positionV relativeFrom="paragraph">
                  <wp:posOffset>18555335</wp:posOffset>
                </wp:positionV>
                <wp:extent cx="9212580" cy="529590"/>
                <wp:effectExtent l="0" t="0" r="7620" b="381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580" cy="52959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-196.1pt;margin-top:1461.05pt;height:41.7pt;width:725.4pt;mso-position-horizontal-relative:margin;z-index:251672576;v-text-anchor:middle;mso-width-relative:page;mso-height-relative:page;" fillcolor="#2E75B6 [2408]" filled="t" stroked="f" coordsize="21600,21600" arcsize="0.166666666666667" o:gfxdata="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0IPkXdAAAADwEAAA8AAAAAAAAAAQAgAAAAIgAAAGRycy9kb3ducmV2LnhtbFBL&#10;AQIUABQAAAAIAIdO4kCotUx3YwIAAKoEAAAOAAAAAAAAAAEAIAAAACwBAABkcnMvZTJvRG9jLnht&#10;bFBLBQYAAAAABgAGAFkBAAABBg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4487545</wp:posOffset>
            </wp:positionH>
            <wp:positionV relativeFrom="paragraph">
              <wp:posOffset>9824720</wp:posOffset>
            </wp:positionV>
            <wp:extent cx="1219200" cy="1591310"/>
            <wp:effectExtent l="19050" t="19050" r="19050" b="27940"/>
            <wp:wrapNone/>
            <wp:docPr id="131" name="图片 131" descr="t011249cf8dd65bd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t011249cf8dd65bda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0" r="272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913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</w: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78740</wp:posOffset>
                </wp:positionV>
                <wp:extent cx="2077085" cy="1038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群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党员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138-0000-0000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fxz2019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@163.com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6.2pt;height:81.75pt;width:163.55pt;z-index:251689984;mso-width-relative:page;mso-height-relative:page;" filled="f" stroked="f" coordsize="21600,21600" o:gfxdata="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l4nIr1wAAAAoBAAAPAAAAAAAAAAEAIAAAACIAAABkcnMvZG93bnJldi54&#10;bWxQSwECFAAUAAAACACHTuJAQOHqxMIBAAB2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群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面：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党员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138-0000-0000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箱：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fxz2019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@163.com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173355</wp:posOffset>
                </wp:positionV>
                <wp:extent cx="180975" cy="164465"/>
                <wp:effectExtent l="0" t="0" r="9525" b="6985"/>
                <wp:wrapNone/>
                <wp:docPr id="1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0210" y="2317750"/>
                          <a:ext cx="180975" cy="164465"/>
                        </a:xfrm>
                        <a:custGeom>
                          <a:avLst/>
                          <a:gdLst>
                            <a:gd name="T0" fmla="*/ 0 w 63"/>
                            <a:gd name="T1" fmla="*/ 158605 h 57"/>
                            <a:gd name="T2" fmla="*/ 11491 w 63"/>
                            <a:gd name="T3" fmla="*/ 164372 h 57"/>
                            <a:gd name="T4" fmla="*/ 31602 w 63"/>
                            <a:gd name="T5" fmla="*/ 129767 h 57"/>
                            <a:gd name="T6" fmla="*/ 114915 w 63"/>
                            <a:gd name="T7" fmla="*/ 112465 h 57"/>
                            <a:gd name="T8" fmla="*/ 180991 w 63"/>
                            <a:gd name="T9" fmla="*/ 0 h 57"/>
                            <a:gd name="T10" fmla="*/ 22983 w 63"/>
                            <a:gd name="T11" fmla="*/ 124000 h 57"/>
                            <a:gd name="T12" fmla="*/ 97678 w 63"/>
                            <a:gd name="T13" fmla="*/ 49023 h 57"/>
                            <a:gd name="T14" fmla="*/ 0 w 63"/>
                            <a:gd name="T15" fmla="*/ 158605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9.55pt;margin-top:13.65pt;height:12.95pt;width:14.25pt;z-index:251677696;mso-width-relative:page;mso-height-relative:page;" fillcolor="#3B3838 [814]" filled="t" stroked="f" coordsize="63,57" o:gfxdata="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" path="m0,55c0,55,0,57,4,57c3,54,11,45,11,45c11,45,25,54,40,39c54,23,44,11,63,0c17,10,7,24,8,43c12,34,24,22,34,17c17,29,5,47,0,55xe">
                <v:path o:connectlocs="0,457631075;33009265,474270894;90780507,374423327;330107017,324500986;519918194,0;66021403,357783508;280591683,141448556;0,457631075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78740</wp:posOffset>
                </wp:positionV>
                <wp:extent cx="2077085" cy="1038225"/>
                <wp:effectExtent l="0" t="0" r="0" b="0"/>
                <wp:wrapNone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9290" y="1262380"/>
                          <a:ext cx="207708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日：1995.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6.25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现居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辽宁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沈阳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统招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3pt;margin-top:6.2pt;height:81.75pt;width:163.55pt;z-index:251675648;mso-width-relative:page;mso-height-relative:page;" filled="f" stroked="f" coordsize="21600,21600" o:gfxdata="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4aUGZ1wAAAAoBAAAPAAAAAAAAAAEAIAAAACIAAABk&#10;cnMvZG93bnJldi54bWxQSwECFAAUAAAACACHTuJAEXmh984BAACFAwAADgAAAAAAAAABACAAAAAm&#10;AQAAZHJzL2Uyb0RvYy54bWxQSwUGAAAAAAYABgBZAQAAZ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日：1995.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6.25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现居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辽宁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沈阳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历：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  <w:lang w:eastAsia="zh-CN"/>
                        </w:rPr>
                        <w:t>统招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767171" w:themeColor="background2" w:themeShade="80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182245</wp:posOffset>
                </wp:positionV>
                <wp:extent cx="150495" cy="146685"/>
                <wp:effectExtent l="0" t="0" r="1905" b="5715"/>
                <wp:wrapNone/>
                <wp:docPr id="1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25450" y="1367790"/>
                          <a:ext cx="150495" cy="146685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6pt;margin-top:14.35pt;height:11.55pt;width:11.85pt;z-index:251681792;v-text-anchor:middle-center;mso-width-relative:page;mso-height-relative:page;" fillcolor="#3B3838 [814]" filled="t" stroked="f" coordsize="3951,3950" o:gfxdata="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<v:path o:connectlocs="0,58789714;4130975,54870402;64464158,54870402;68577764,58789714;28812726,28658943;39782406,28658943;57608084,28658943;57608084,57483289;39782406,57483289;28812726,57483289;10987011,57483289;10987011,28658943;49380833,56176827;49380833,48338203;57608084,47031778;49380833,47031778;57608084,29965405;39782406,56176827;39782406,48338203;48009657,47031778;39782406,47031778;48009657,29965405;30183941,56176827;30183941,48338203;38411191,47031778;30183941,47031778;38411191,29965405;20585476,56176827;20585476,48338203;28812726,47031778;20585476,47031778;28812726,29965405;10987011,56176827;10987011,48338203;19214261,47031778;10987011,47031778;19214261,29965405;0,11757935;9615796,18290134;48009657,5225736;58979299,5225736;68577764,26128757;49380833,3919311;57608084,16983709;10987011,3919311;19214261,16983709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4699635</wp:posOffset>
            </wp:positionH>
            <wp:positionV relativeFrom="paragraph">
              <wp:posOffset>9234170</wp:posOffset>
            </wp:positionV>
            <wp:extent cx="2828925" cy="1422400"/>
            <wp:effectExtent l="0" t="0" r="0" b="0"/>
            <wp:wrapNone/>
            <wp:docPr id="83" name="图片 83" descr="华为 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华为  1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7271385</wp:posOffset>
                </wp:positionV>
                <wp:extent cx="4982210" cy="0"/>
                <wp:effectExtent l="0" t="15875" r="8890" b="222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210" cy="0"/>
                        </a:xfrm>
                        <a:prstGeom prst="line">
                          <a:avLst/>
                        </a:prstGeom>
                        <a:ln w="31750" cmpd="thickThin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9pt;margin-top:572.55pt;height:0pt;width:392.3pt;z-index:251972608;mso-width-relative:page;mso-height-relative:page;" filled="f" stroked="t" coordsize="21600,21600" o:gfxdata="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TsqUtkAAAANAQAADwAAAAAAAAABACAAAAAiAAAAZHJzL2Rvd25y&#10;ZXYueG1sUEsBAhQAFAAAAAgAh07iQJsdl5v9AQAA3AMAAA4AAAAAAAAAAQAgAAAAKAEAAGRycy9l&#10;Mm9Eb2MueG1sUEsFBgAAAAAGAAYAWQEAAJcFAAAAAA==&#10;">
                <v:fill on="f" focussize="0,0"/>
                <v:stroke weight="2.5pt" color="#AFABAB [2414]" linestyle="thickThin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6881495</wp:posOffset>
                </wp:positionV>
                <wp:extent cx="6565900" cy="169735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75" cy="1697341"/>
                          <a:chOff x="15167" y="4348"/>
                          <a:chExt cx="5560" cy="2908"/>
                        </a:xfrm>
                      </wpg:grpSpPr>
                      <wps:wsp>
                        <wps:cNvPr id="85" name="文本框 85"/>
                        <wps:cNvSpPr txBox="1">
                          <a:spLocks noChangeArrowheads="1"/>
                        </wps:cNvSpPr>
                        <wps:spPr bwMode="auto">
                          <a:xfrm>
                            <a:off x="15167" y="5414"/>
                            <a:ext cx="5560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  <w:t>学习能力：勤奋刻苦，实践经历丰富，并多次获得各类奖项；</w:t>
                              </w:r>
                            </w:p>
                            <w:p>
                              <w:pPr>
                                <w:pStyle w:val="11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  <w:t>计算机技能：熟练使用Microsoft office办公软件，熟悉Word、Excel、PPT的各项操作；</w:t>
                              </w:r>
                            </w:p>
                            <w:p>
                              <w:pPr>
                                <w:pStyle w:val="11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  <w:t>英语技能：水平较好，能够查找、阅读英文文献等；</w:t>
                              </w:r>
                            </w:p>
                            <w:p>
                              <w:pPr>
                                <w:pStyle w:val="11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240" w:lineRule="auto"/>
                                <w:ind w:firstLineChars="0"/>
                                <w:jc w:val="left"/>
                                <w:textAlignment w:val="baseline"/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767171" w:themeColor="background2" w:themeShade="80"/>
                                  <w:kern w:val="24"/>
                                  <w:sz w:val="22"/>
                                  <w:szCs w:val="20"/>
                                </w:rPr>
                                <w:t>业余爱好：喜欢跑步，看书，打羽毛球等体育运动，喜善于交际，乐于尝试新事物。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5190" y="4348"/>
                            <a:ext cx="3105" cy="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767171" w:themeColor="background2" w:themeShade="80"/>
                                  <w:sz w:val="44"/>
                                  <w:szCs w:val="44"/>
                                  <w:lang w:val="en-US" w:eastAsia="zh-CN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05pt;margin-top:541.85pt;height:133.65pt;width:517pt;z-index:251686912;mso-width-relative:page;mso-height-relative:page;" coordorigin="15167,4348" coordsize="5560,2908" o:gfxdata="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wL2zPcAAAADQEAAA8AAAAAAAAAAQAgAAAA&#10;IgAAAGRycy9kb3ducmV2LnhtbFBLAQIUABQAAAAIAIdO4kAgxuPVJAMAANYHAAAOAAAAAAAAAAEA&#10;IAAAACsBAABkcnMvZTJvRG9jLnhtbFBLBQYAAAAABgAGAFkBAADBBgAAAAA=&#10;">
                <o:lock v:ext="edit" aspectratio="f"/>
                <v:shape id="_x0000_s1026" o:spid="_x0000_s1026" o:spt="202" type="#_x0000_t202" style="position:absolute;left:15167;top:5414;height:1842;width:5560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1"/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  <w:t>学习能力：勤奋刻苦，实践经历丰富，并多次获得各类奖项；</w:t>
                        </w:r>
                      </w:p>
                      <w:p>
                        <w:pPr>
                          <w:pStyle w:val="11"/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  <w:t>计算机技能：熟练使用Microsoft office办公软件，熟悉Word、Excel、PPT的各项操作；</w:t>
                        </w:r>
                      </w:p>
                      <w:p>
                        <w:pPr>
                          <w:pStyle w:val="11"/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  <w:t>英语技能：水平较好，能够查找、阅读英文文献等；</w:t>
                        </w:r>
                      </w:p>
                      <w:p>
                        <w:pPr>
                          <w:pStyle w:val="11"/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spacing w:line="240" w:lineRule="auto"/>
                          <w:ind w:firstLineChars="0"/>
                          <w:jc w:val="left"/>
                          <w:textAlignment w:val="baseline"/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767171" w:themeColor="background2" w:themeShade="80"/>
                            <w:kern w:val="24"/>
                            <w:sz w:val="22"/>
                            <w:szCs w:val="20"/>
                          </w:rPr>
                          <w:t>业余爱好：喜欢跑步，看书，打羽毛球等体育运动，喜善于交际，乐于尝试新事物。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190;top:4348;height:794;width:310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767171" w:themeColor="background2" w:themeShade="80"/>
                            <w:sz w:val="44"/>
                            <w:szCs w:val="44"/>
                            <w:lang w:val="en-US" w:eastAsia="zh-CN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4871085</wp:posOffset>
                </wp:positionV>
                <wp:extent cx="6751955" cy="92964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eastAsia="zh-CN"/>
                              </w:rPr>
                              <w:t>沈阳广宣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品牌推广专员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  <w:t>实习期间，主要推广佳能新产品，耐心地为消费者讲解产品的性能指标和操作方法，并结合消费者的心理，有目的地进行专门介绍，诱导其做出购买决策；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 xml:space="preserve">2015.04-2015.10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eastAsia="zh-CN"/>
                              </w:rPr>
                              <w:t>沈阳思陌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 xml:space="preserve"> 网络营销员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  <w:t>在职期间，主要通过qq群和论坛发布产品信息，与有意向购买人员做详细的产品介绍，并提供优势的客户服务，促成交易；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  <w:t>兼职期间通过一系列的宣传推广，平均每月卖出各类电脑10余台，业绩受到上级领导的肯定，同时掌握了相关的销售技巧和线上推广方式等。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5pt;margin-top:383.55pt;height:73.2pt;width:531.65pt;z-index:251665408;mso-width-relative:page;mso-height-relative:page;" filled="f" stroked="f" coordsize="21600,21600" o:gfxdata="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RoB3rZAAAADAEA&#10;AA8AAAAAAAAAAQAgAAAAIgAAAGRycy9kb3ducmV2LnhtbFBLAQIUABQAAAAIAIdO4kDM9rW+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 w:val="0"/>
                          <w:bCs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eastAsia="zh-CN"/>
                        </w:rPr>
                        <w:t>沈阳广宣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品牌推广专员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  <w:t>实习期间，主要推广佳能新产品，耐心地为消费者讲解产品的性能指标和操作方法，并结合消费者的心理，有目的地进行专门介绍，诱导其做出购买决策；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</w:p>
                    <w:p>
                      <w:pPr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 w:val="0"/>
                          <w:bCs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 xml:space="preserve">2015.04-2015.10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eastAsia="zh-CN"/>
                        </w:rPr>
                        <w:t>沈阳思陌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 xml:space="preserve"> 网络营销员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  <w:t>在职期间，主要通过qq群和论坛发布产品信息，与有意向购买人员做详细的产品介绍，并提供优势的客户服务，促成交易；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  <w:t>兼职期间通过一系列的宣传推广，平均每月卖出各类电脑10余台，业绩受到上级领导的肯定，同时掌握了相关的销售技巧和线上推广方式等。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6403975</wp:posOffset>
                </wp:positionV>
                <wp:extent cx="6724650" cy="33782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widowControl/>
                              <w:snapToGrid w:val="0"/>
                              <w:spacing w:line="276" w:lineRule="auto"/>
                              <w:ind w:firstLine="0" w:firstLine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【大学生英语六级】【国家计算机二级】【电子商务大赛一等奖】【校一等奖学金】</w:t>
                            </w:r>
                            <w:r>
                              <w:rPr>
                                <w:rFonts w:hint="eastAsia" w:ascii="微软雅黑" w:hAnsi="微软雅黑"/>
                                <w:color w:val="2E75B6" w:themeColor="accent5" w:themeShade="BF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5pt;margin-top:504.25pt;height:26.6pt;width:529.5pt;z-index:251666432;mso-width-relative:page;mso-height-relative:page;" filled="f" stroked="f" coordsize="21600,21600" o:gfxdata="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L2V82QAAAA4B&#10;AAAPAAAAAAAAAAEAIAAAACIAAABkcnMvZG93bnJldi54bWxQSwECFAAUAAAACACHTuJA1SJ4sB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widowControl/>
                        <w:snapToGrid w:val="0"/>
                        <w:spacing w:line="276" w:lineRule="auto"/>
                        <w:ind w:firstLine="0" w:firstLine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【大学生英语六级】【国家计算机二级】【电子商务大赛一等奖】【校一等奖学金】</w:t>
                      </w:r>
                      <w:r>
                        <w:rPr>
                          <w:rFonts w:hint="eastAsia" w:ascii="微软雅黑" w:hAnsi="微软雅黑"/>
                          <w:color w:val="2E75B6" w:themeColor="accent5" w:themeShade="BF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5930900</wp:posOffset>
                </wp:positionV>
                <wp:extent cx="6751320" cy="359410"/>
                <wp:effectExtent l="0" t="0" r="11430" b="254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359410"/>
                          <a:chOff x="4809" y="4425"/>
                          <a:chExt cx="10632" cy="566"/>
                        </a:xfrm>
                      </wpg:grpSpPr>
                      <wps:wsp>
                        <wps:cNvPr id="29" name="同侧圆角矩形 8"/>
                        <wps:cNvSpPr/>
                        <wps:spPr>
                          <a:xfrm>
                            <a:off x="4809" y="4425"/>
                            <a:ext cx="10633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同侧圆角矩形 18"/>
                        <wps:cNvSpPr/>
                        <wps:spPr>
                          <a:xfrm>
                            <a:off x="4823" y="4425"/>
                            <a:ext cx="2551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获 / 奖 / 证 / 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5pt;margin-top:467pt;height:28.3pt;width:531.6pt;z-index:251943936;mso-width-relative:page;mso-height-relative:page;" coordorigin="4809,4425" coordsize="10632,566" o:gfxdata="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2A3Ho3AAAAAwBAAAPAAAAAAAAAAEAIAAAACIAAABkcnMvZG93&#10;bnJldi54bWxQSwECFAAUAAAACACHTuJAiABNZ1IDAABvCQAADgAAAAAAAAABACAAAAArAQAAZHJz&#10;L2Uyb0RvYy54bWxQSwUGAAAAAAYABgBZAQAA7wYAAAAA&#10;">
                <o:lock v:ext="edit" aspectratio="f"/>
                <v:shape id="同侧圆角矩形 8" o:spid="_x0000_s1026" style="position:absolute;left:4809;top:4425;height:567;width:10633;" fillcolor="#E7E6E6 [3214]" filled="t" stroked="f" coordsize="10633,567" o:gfxdata="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AZRq5AAAA2wAA&#10;AA8AAAAAAAAAAQAgAAAAIgAAAGRycy9kb3ducmV2LnhtbFBLAQIUABQAAAAIAIdO4kAzLwWeOwAA&#10;ADkAAAAQAAAAAAAAAAEAIAAAAAgBAABkcnMvc2hhcGV4bWwueG1sUEsFBgAAAAAGAAYAWwEAALID&#10;AAAAAA==&#10;" path="m94,0l10538,0c10590,0,10632,42,10632,94l10633,567,10633,567,0,567,0,567,0,94c0,42,42,0,94,0xe">
                  <v:path textboxrect="0,0,10633,567" o:connectlocs="10633,283;5316,567;0,283;5316,0" o:connectangles="0,82,164,247"/>
                  <v:fill on="t" opacity="32768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同侧圆角矩形 18" o:spid="_x0000_s1026" style="position:absolute;left:4823;top:4425;height:567;width:2551;" fillcolor="#767171 [1614]" filled="t" stroked="f" coordsize="2551,567" o:gfxdata="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Tlsy8AAAA&#10;2wAAAA8AAAAAAAAAAQAgAAAAIgAAAGRycy9kb3ducmV2LnhtbFBLAQIUABQAAAAIAIdO4kAzLwWe&#10;OwAAADkAAAAQAAAAAAAAAAEAIAAAAAsBAABkcnMvc2hhcGV4bWwueG1sUEsFBgAAAAAGAAYAWwEA&#10;ALUDAAAAAA==&#10;" path="m94,0l2456,0c2508,0,2550,42,2550,94l2551,567,2551,567,0,567,0,567,0,94c0,42,42,0,94,0xe">
                  <v:path textboxrect="0,0,2551,567" o:connectlocs="2551,283;1275,567;0,283;127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获 / 奖 / 证 / 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-2215515</wp:posOffset>
            </wp:positionH>
            <wp:positionV relativeFrom="paragraph">
              <wp:posOffset>6614795</wp:posOffset>
            </wp:positionV>
            <wp:extent cx="1633220" cy="2019300"/>
            <wp:effectExtent l="0" t="0" r="5080" b="0"/>
            <wp:wrapNone/>
            <wp:docPr id="22" name="图片 22" descr="E:\海兰文件\简历模板\222.png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E:\海兰文件\简历模板\222.png222"/>
                    <pic:cNvPicPr>
                      <a:picLocks noChangeAspect="1"/>
                    </pic:cNvPicPr>
                  </pic:nvPicPr>
                  <pic:blipFill>
                    <a:blip r:embed="rId8"/>
                    <a:srcRect l="246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3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101600</wp:posOffset>
                </wp:positionV>
                <wp:extent cx="151130" cy="151765"/>
                <wp:effectExtent l="0" t="0" r="1270" b="635"/>
                <wp:wrapNone/>
                <wp:docPr id="134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24815" y="2637155"/>
                          <a:ext cx="151130" cy="151765"/>
                        </a:xfrm>
                        <a:custGeom>
                          <a:avLst/>
                          <a:gdLst>
                            <a:gd name="T0" fmla="*/ 2147483646 w 60"/>
                            <a:gd name="T1" fmla="*/ 2147483646 h 60"/>
                            <a:gd name="T2" fmla="*/ 2147483646 w 60"/>
                            <a:gd name="T3" fmla="*/ 2147483646 h 60"/>
                            <a:gd name="T4" fmla="*/ 2147483646 w 60"/>
                            <a:gd name="T5" fmla="*/ 2147483646 h 60"/>
                            <a:gd name="T6" fmla="*/ 2147483646 w 60"/>
                            <a:gd name="T7" fmla="*/ 2147483646 h 60"/>
                            <a:gd name="T8" fmla="*/ 2147483646 w 60"/>
                            <a:gd name="T9" fmla="*/ 2147483646 h 60"/>
                            <a:gd name="T10" fmla="*/ 2147483646 w 60"/>
                            <a:gd name="T11" fmla="*/ 0 h 60"/>
                            <a:gd name="T12" fmla="*/ 0 w 60"/>
                            <a:gd name="T13" fmla="*/ 2147483646 h 60"/>
                            <a:gd name="T14" fmla="*/ 2147483646 w 60"/>
                            <a:gd name="T15" fmla="*/ 2147483646 h 60"/>
                            <a:gd name="T16" fmla="*/ 2147483646 w 60"/>
                            <a:gd name="T17" fmla="*/ 2147483646 h 60"/>
                            <a:gd name="T18" fmla="*/ 2147483646 w 60"/>
                            <a:gd name="T19" fmla="*/ 2147483646 h 60"/>
                            <a:gd name="T20" fmla="*/ 2147483646 w 60"/>
                            <a:gd name="T21" fmla="*/ 214748364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40.7pt;margin-top:8pt;height:11.95pt;width:11.9pt;z-index:251679744;mso-width-relative:page;mso-height-relative:page;" fillcolor="#3B3838 [814]" filled="t" stroked="f" coordsize="60,60" o:gfxdata="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r9w+OtYAAAAJAQAADwAAAAAAAAABACAAAAAiAAAAZHJz&#10;L2Rvd25yZXYueG1sUEsBAhQAFAAAAAgAh07iQF3gnE95BAAAFhAAAA4AAAAAAAAAAQAgAAAAJQEA&#10;AGRycy9lMm9Eb2MueG1sUEsFBgAAAAAGAAYAWQEAABAIAAAAAA==&#10;" path="m44,36c40,40,40,44,36,44c32,44,28,40,24,36c20,32,16,28,16,24c16,20,20,20,24,16c28,12,16,0,12,0c8,0,0,12,0,12c0,20,8,36,16,44c24,52,40,60,48,60c48,60,60,52,60,48c60,44,48,32,44,36e">
                <v:path o:connectlocs="@0,@0;@0,@0;@0,@0;@0,@0;@0,@0;@0,0;0,@0;@0,@0;@0,@0;@0,@0;@0,@0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413385</wp:posOffset>
                </wp:positionV>
                <wp:extent cx="175260" cy="117475"/>
                <wp:effectExtent l="0" t="0" r="15240" b="15875"/>
                <wp:wrapNone/>
                <wp:docPr id="1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12750" y="2962910"/>
                          <a:ext cx="175260" cy="117475"/>
                        </a:xfrm>
                        <a:custGeom>
                          <a:avLst/>
                          <a:gdLst>
                            <a:gd name="T0" fmla="*/ 66906 w 4974795"/>
                            <a:gd name="T1" fmla="*/ 63848 h 3320682"/>
                            <a:gd name="T2" fmla="*/ 87631 w 4974795"/>
                            <a:gd name="T3" fmla="*/ 81876 h 3320682"/>
                            <a:gd name="T4" fmla="*/ 108355 w 4974795"/>
                            <a:gd name="T5" fmla="*/ 63848 h 3320682"/>
                            <a:gd name="T6" fmla="*/ 169924 w 4974795"/>
                            <a:gd name="T7" fmla="*/ 117408 h 3320682"/>
                            <a:gd name="T8" fmla="*/ 5338 w 4974795"/>
                            <a:gd name="T9" fmla="*/ 117408 h 3320682"/>
                            <a:gd name="T10" fmla="*/ 66906 w 4974795"/>
                            <a:gd name="T11" fmla="*/ 63848 h 3320682"/>
                            <a:gd name="T12" fmla="*/ 0 w 4974795"/>
                            <a:gd name="T13" fmla="*/ 5644 h 3320682"/>
                            <a:gd name="T14" fmla="*/ 63045 w 4974795"/>
                            <a:gd name="T15" fmla="*/ 60488 h 3320682"/>
                            <a:gd name="T16" fmla="*/ 0 w 4974795"/>
                            <a:gd name="T17" fmla="*/ 115333 h 3320682"/>
                            <a:gd name="T18" fmla="*/ 0 w 4974795"/>
                            <a:gd name="T19" fmla="*/ 5644 h 3320682"/>
                            <a:gd name="T20" fmla="*/ 175379 w 4974795"/>
                            <a:gd name="T21" fmla="*/ 5542 h 3320682"/>
                            <a:gd name="T22" fmla="*/ 175379 w 4974795"/>
                            <a:gd name="T23" fmla="*/ 115435 h 3320682"/>
                            <a:gd name="T24" fmla="*/ 112217 w 4974795"/>
                            <a:gd name="T25" fmla="*/ 60488 h 3320682"/>
                            <a:gd name="T26" fmla="*/ 175379 w 4974795"/>
                            <a:gd name="T27" fmla="*/ 5542 h 3320682"/>
                            <a:gd name="T28" fmla="*/ 1235 w 4974795"/>
                            <a:gd name="T29" fmla="*/ 0 h 3320682"/>
                            <a:gd name="T30" fmla="*/ 174027 w 4974795"/>
                            <a:gd name="T31" fmla="*/ 0 h 3320682"/>
                            <a:gd name="T32" fmla="*/ 87631 w 4974795"/>
                            <a:gd name="T33" fmla="*/ 75158 h 3320682"/>
                            <a:gd name="T34" fmla="*/ 1235 w 4974795"/>
                            <a:gd name="T35" fmla="*/ 0 h 3320682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9.75pt;margin-top:32.55pt;height:9.25pt;width:13.8pt;z-index:251678720;mso-width-relative:page;mso-height-relative:page;" fillcolor="#3B3838 [814]" filled="t" stroked="f" coordsize="4974795,3320682" o:gfxdata="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t/g+B9kAAAAJAQAADwAAAAAA&#10;AAABACAAAAAiAAAAZHJzL2Rvd25yZXYueG1sUEsBAhQAFAAAAAgAh07iQGk7zvZpBQAAkxQAAA4A&#10;AAAAAAAAAQAgAAAAKAEAAGRycy9lMm9Eb2MueG1sUEsFBgAAAAAGAAYAWQEAAAMJ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2357,2258;3087,2896;3817,2258;5986,4153;188,4153;2357,2258;0,199;2221,2139;0,4080;0,199;6178,196;6178,4083;3953,2139;6178,196;43,0;6130,0;3087,2658;43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4387850</wp:posOffset>
                </wp:positionV>
                <wp:extent cx="6751320" cy="359410"/>
                <wp:effectExtent l="0" t="0" r="11430" b="254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359410"/>
                          <a:chOff x="4809" y="4425"/>
                          <a:chExt cx="10632" cy="566"/>
                        </a:xfrm>
                      </wpg:grpSpPr>
                      <wps:wsp>
                        <wps:cNvPr id="26" name="同侧圆角矩形 8"/>
                        <wps:cNvSpPr/>
                        <wps:spPr>
                          <a:xfrm>
                            <a:off x="4809" y="4425"/>
                            <a:ext cx="10633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同侧圆角矩形 18"/>
                        <wps:cNvSpPr/>
                        <wps:spPr>
                          <a:xfrm>
                            <a:off x="4823" y="4425"/>
                            <a:ext cx="2551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实 / 习 / 经 / 历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5pt;margin-top:345.5pt;height:28.3pt;width:531.6pt;z-index:251800576;mso-width-relative:page;mso-height-relative:page;" coordorigin="4809,4425" coordsize="10632,566" o:gfxdata="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G5l6bjcAAAADAEAAA8AAAAAAAAAAQAgAAAAIgAAAGRycy9kb3ducmV2&#10;LnhtbFBLAQIUABQAAAAIAIdO4kCjqCJDTgMAAG8JAAAOAAAAAAAAAAEAIAAAACsBAABkcnMvZTJv&#10;RG9jLnhtbFBLBQYAAAAABgAGAFkBAADrBgAAAAA=&#10;">
                <o:lock v:ext="edit" aspectratio="f"/>
                <v:shape id="同侧圆角矩形 8" o:spid="_x0000_s1026" style="position:absolute;left:4809;top:4425;height:567;width:10633;" fillcolor="#E7E6E6 [3214]" filled="t" stroked="f" coordsize="10633,567" o:gfxdata="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7f8Wi5AAAA2wAA&#10;AA8AAAAAAAAAAQAgAAAAIgAAAGRycy9kb3ducmV2LnhtbFBLAQIUABQAAAAIAIdO4kAzLwWeOwAA&#10;ADkAAAAQAAAAAAAAAAEAIAAAAAgBAABkcnMvc2hhcGV4bWwueG1sUEsFBgAAAAAGAAYAWwEAALID&#10;AAAAAA==&#10;" path="m94,0l10538,0c10590,0,10632,42,10632,94l10633,567,10633,567,0,567,0,567,0,94c0,42,42,0,94,0xe">
                  <v:path textboxrect="0,0,10633,567" o:connectlocs="10633,283;5316,567;0,283;5316,0" o:connectangles="0,82,164,247"/>
                  <v:fill on="t" opacity="32768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同侧圆角矩形 18" o:spid="_x0000_s1026" style="position:absolute;left:4823;top:4425;height:567;width:2551;" fillcolor="#767171 [1614]" filled="t" stroked="f" coordsize="2551,567" o:gfxdata="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jmGW/&#10;AAAA2wAAAA8AAAAAAAAAAQAgAAAAIgAAAGRycy9kb3ducmV2LnhtbFBLAQIUABQAAAAIAIdO4kAz&#10;LwWeOwAAADkAAAAQAAAAAAAAAAEAIAAAAA4BAABkcnMvc2hhcGV4bWwueG1sUEsFBgAAAAAGAAYA&#10;WwEAALgDAAAAAA==&#10;" path="m94,0l2456,0c2508,0,2550,42,2550,94l2551,567,2551,567,0,567,0,567,0,94c0,42,42,0,94,0xe">
                  <v:path textboxrect="0,0,2551,567" o:connectlocs="2551,283;1275,567;0,283;127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实 / 习 / 经 / 历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-739775</wp:posOffset>
                </wp:positionH>
                <wp:positionV relativeFrom="paragraph">
                  <wp:posOffset>3059430</wp:posOffset>
                </wp:positionV>
                <wp:extent cx="6755765" cy="1186815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765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 xml:space="preserve">.05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东北大学    工商管理专业       统招本科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</w:rPr>
                              <w:t>专业课程：</w:t>
                            </w:r>
                          </w:p>
                          <w:p>
                            <w:pPr>
                              <w:pStyle w:val="11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20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67171" w:themeColor="background2" w:themeShade="80"/>
                                <w:kern w:val="24"/>
                                <w:sz w:val="22"/>
                                <w:szCs w:val="20"/>
                              </w:rPr>
                              <w:t>市场营销学、网络营销、网店运营管理、国际贸易理论、电子商务金融、电子商务法、电子商务概论、电子商务发展趋势、国际贸易理论与实务、人力资源管理、数据库原理等课程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5pt;margin-top:240.9pt;height:93.45pt;width:531.95pt;z-index:251662336;mso-width-relative:page;mso-height-relative:page;" filled="f" stroked="f" coordsize="21600,21600" o:gfxdata="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bMZWnZAAAADAEA&#10;AA8AAAAAAAAAAQAgAAAAIgAAAGRycy9kb3ducmV2LnhtbFBLAQIUABQAAAAIAIdO4kBEbWbcGQIA&#10;ABo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 xml:space="preserve">.05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东北大学    工商管理专业       统招本科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B3838" w:themeColor="background2" w:themeShade="40"/>
                          <w:kern w:val="24"/>
                          <w:sz w:val="22"/>
                          <w:szCs w:val="20"/>
                        </w:rPr>
                        <w:t>专业课程：</w:t>
                      </w:r>
                    </w:p>
                    <w:p>
                      <w:pPr>
                        <w:pStyle w:val="11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200"/>
                        <w:jc w:val="left"/>
                        <w:textAlignment w:val="baseline"/>
                        <w:rPr>
                          <w:rFonts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767171" w:themeColor="background2" w:themeShade="80"/>
                          <w:kern w:val="24"/>
                          <w:sz w:val="22"/>
                          <w:szCs w:val="20"/>
                        </w:rPr>
                        <w:t>市场营销学、网络营销、网店运营管理、国际贸易理论、电子商务金融、电子商务法、电子商务概论、电子商务发展趋势、国际贸易理论与实务、人力资源管理、数据库原理等课程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2568575</wp:posOffset>
                </wp:positionV>
                <wp:extent cx="6751320" cy="359410"/>
                <wp:effectExtent l="0" t="0" r="1143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359410"/>
                          <a:chOff x="4809" y="4425"/>
                          <a:chExt cx="10632" cy="566"/>
                        </a:xfrm>
                      </wpg:grpSpPr>
                      <wps:wsp>
                        <wps:cNvPr id="23" name="同侧圆角矩形 8"/>
                        <wps:cNvSpPr/>
                        <wps:spPr>
                          <a:xfrm>
                            <a:off x="4809" y="4425"/>
                            <a:ext cx="10633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同侧圆角矩形 18"/>
                        <wps:cNvSpPr/>
                        <wps:spPr>
                          <a:xfrm>
                            <a:off x="4823" y="4425"/>
                            <a:ext cx="2551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教 / 育 / 背 / 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5pt;margin-top:202.25pt;height:28.3pt;width:531.6pt;z-index:251728896;mso-width-relative:page;mso-height-relative:page;" coordorigin="4809,4425" coordsize="10632,566" o:gfxdata="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KeB5QdwAAAAMAQAADwAAAAAAAAABACAAAAAiAAAAZHJzL2Rvd25yZXYu&#10;eG1sUEsBAhQAFAAAAAgAh07iQKE9hKBNAwAAbwkAAA4AAAAAAAAAAQAgAAAAKwEAAGRycy9lMm9E&#10;b2MueG1sUEsFBgAAAAAGAAYAWQEAAOoGAAAAAA==&#10;">
                <o:lock v:ext="edit" aspectratio="f"/>
                <v:shape id="同侧圆角矩形 8" o:spid="_x0000_s1026" style="position:absolute;left:4809;top:4425;height:567;width:10633;" fillcolor="#E7E6E6 [3214]" filled="t" stroked="f" coordsize="10633,567" o:gfxdata="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6oUvC5AAAA2wAA&#10;AA8AAAAAAAAAAQAgAAAAIgAAAGRycy9kb3ducmV2LnhtbFBLAQIUABQAAAAIAIdO4kAzLwWeOwAA&#10;ADkAAAAQAAAAAAAAAAEAIAAAAAgBAABkcnMvc2hhcGV4bWwueG1sUEsFBgAAAAAGAAYAWwEAALID&#10;AAAAAA==&#10;" path="m94,0l10538,0c10590,0,10632,42,10632,94l10633,567,10633,567,0,567,0,567,0,94c0,42,42,0,94,0xe">
                  <v:path textboxrect="0,0,10633,567" o:connectlocs="10633,283;5316,567;0,283;5316,0" o:connectangles="0,82,164,247"/>
                  <v:fill on="t" opacity="32768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同侧圆角矩形 18" o:spid="_x0000_s1026" style="position:absolute;left:4823;top:4425;height:567;width:2551;" fillcolor="#767171 [1614]" filled="t" stroked="f" coordsize="2551,567" o:gfxdata="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EGEr4A&#10;AADbAAAADwAAAAAAAAABACAAAAAiAAAAZHJzL2Rvd25yZXYueG1sUEsBAhQAFAAAAAgAh07iQDMv&#10;BZ47AAAAOQAAABAAAAAAAAAAAQAgAAAADQEAAGRycy9zaGFwZXhtbC54bWxQSwUGAAAAAAYABgBb&#10;AQAAtwMAAAAA&#10;" path="m94,0l2456,0c2508,0,2550,42,2550,94l2551,567,2551,567,0,567,0,567,0,94c0,42,42,0,94,0xe">
                  <v:path textboxrect="0,0,2551,567" o:connectlocs="2551,283;1275,567;0,283;127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教 / 育 / 背 /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1354455</wp:posOffset>
                </wp:positionV>
                <wp:extent cx="6897370" cy="11118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370" cy="111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textAlignment w:val="baseline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eastAsia="zh-CN"/>
                              </w:rPr>
                              <w:t>报考院校：东北大学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 xml:space="preserve">                        报考专业：工商管理专业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vertAnchor="page" w:horzAnchor="page" w:tblpX="1" w:tblpY="5463"/>
                              <w:tblOverlap w:val="never"/>
                              <w:tblW w:w="1064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74"/>
                              <w:gridCol w:w="1772"/>
                              <w:gridCol w:w="1774"/>
                              <w:gridCol w:w="1774"/>
                              <w:gridCol w:w="1772"/>
                              <w:gridCol w:w="177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177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 w:val="0"/>
                                      <w:bCs w:val="0"/>
                                      <w:color w:val="3B3838" w:themeColor="background2" w:themeShade="40"/>
                                      <w:kern w:val="24"/>
                                      <w:sz w:val="22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  <w:t>业务课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eastAsia="zh-CN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3" w:hRule="atLeast"/>
                              </w:trPr>
                              <w:tc>
                                <w:tcPr>
                                  <w:tcW w:w="177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eastAsia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2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1774" w:type="dxa"/>
                                  <w:vAlign w:val="center"/>
                                </w:tcPr>
                                <w:p>
                                  <w:pPr>
                                    <w:pStyle w:val="5"/>
                                    <w:numPr>
                                      <w:ilvl w:val="0"/>
                                      <w:numId w:val="0"/>
                                    </w:numPr>
                                    <w:snapToGrid w:val="0"/>
                                    <w:spacing w:before="0" w:beforeAutospacing="0" w:after="0" w:afterAutospacing="0" w:line="240" w:lineRule="auto"/>
                                    <w:jc w:val="center"/>
                                    <w:textAlignment w:val="baseline"/>
                                    <w:rPr>
                                      <w:rFonts w:hint="default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67171" w:themeColor="background2" w:themeShade="80"/>
                                      <w:kern w:val="24"/>
                                      <w:sz w:val="22"/>
                                      <w:vertAlign w:val="baseline"/>
                                      <w:lang w:val="en-US" w:eastAsia="zh-CN"/>
                                    </w:rPr>
                                    <w:t>407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5pt;margin-top:106.65pt;height:87.55pt;width:543.1pt;z-index:251695104;mso-width-relative:page;mso-height-relative:page;" filled="f" stroked="f" coordsize="21600,21600" o:gfxdata="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FezwPaAAAADAEA&#10;AA8AAAAAAAAAAQAgAAAAIgAAAGRycy9kb3ducmV2LnhtbFBLAQIUABQAAAAIAIdO4kB97BeMGAIA&#10;ABYEAAAOAAAAAAAAAAEAIAAAACk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napToGrid w:val="0"/>
                        <w:spacing w:before="0" w:beforeAutospacing="0" w:after="0" w:afterAutospacing="0" w:line="276" w:lineRule="auto"/>
                        <w:ind w:leftChars="0"/>
                        <w:textAlignment w:val="baseline"/>
                        <w:rPr>
                          <w:rFonts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eastAsia="zh-CN"/>
                        </w:rPr>
                        <w:t>报考院校：东北大学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3B3838" w:themeColor="background2" w:themeShade="40"/>
                          <w:kern w:val="24"/>
                          <w:sz w:val="22"/>
                          <w:szCs w:val="20"/>
                          <w:lang w:val="en-US" w:eastAsia="zh-CN"/>
                        </w:rPr>
                        <w:t xml:space="preserve">                        报考专业：工商管理专业</w:t>
                      </w:r>
                    </w:p>
                    <w:tbl>
                      <w:tblPr>
                        <w:tblStyle w:val="7"/>
                        <w:tblpPr w:leftFromText="180" w:rightFromText="180" w:vertAnchor="page" w:horzAnchor="page" w:tblpX="1" w:tblpY="5463"/>
                        <w:tblOverlap w:val="never"/>
                        <w:tblW w:w="1064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74"/>
                        <w:gridCol w:w="1772"/>
                        <w:gridCol w:w="1774"/>
                        <w:gridCol w:w="1774"/>
                        <w:gridCol w:w="1772"/>
                        <w:gridCol w:w="177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40" w:hRule="atLeast"/>
                        </w:trPr>
                        <w:tc>
                          <w:tcPr>
                            <w:tcW w:w="1774" w:type="dxa"/>
                            <w:vMerge w:val="restart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3B3838" w:themeColor="background2" w:themeShade="40"/>
                                <w:kern w:val="24"/>
                                <w:sz w:val="22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72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72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  <w:t>业务课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eastAsia="zh-CN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3" w:hRule="atLeast"/>
                        </w:trPr>
                        <w:tc>
                          <w:tcPr>
                            <w:tcW w:w="1774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1772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772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1774" w:type="dxa"/>
                            <w:vAlign w:val="center"/>
                          </w:tcPr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before="0" w:beforeAutospacing="0" w:after="0" w:afterAutospacing="0" w:line="240" w:lineRule="auto"/>
                              <w:jc w:val="center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kern w:val="24"/>
                                <w:sz w:val="22"/>
                                <w:vertAlign w:val="baseline"/>
                                <w:lang w:val="en-US" w:eastAsia="zh-CN"/>
                              </w:rPr>
                              <w:t>407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873125</wp:posOffset>
                </wp:positionV>
                <wp:extent cx="6751320" cy="359410"/>
                <wp:effectExtent l="0" t="0" r="11430" b="254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320" cy="359410"/>
                          <a:chOff x="4809" y="4425"/>
                          <a:chExt cx="10632" cy="566"/>
                        </a:xfrm>
                      </wpg:grpSpPr>
                      <wps:wsp>
                        <wps:cNvPr id="8" name="同侧圆角矩形 8"/>
                        <wps:cNvSpPr/>
                        <wps:spPr>
                          <a:xfrm>
                            <a:off x="4809" y="4425"/>
                            <a:ext cx="10633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color w:val="44546A" w:themeColor="text2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2"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同侧圆角矩形 18"/>
                        <wps:cNvSpPr/>
                        <wps:spPr>
                          <a:xfrm>
                            <a:off x="4823" y="4425"/>
                            <a:ext cx="2551" cy="567"/>
                          </a:xfrm>
                          <a:prstGeom prst="round2Same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报 / 考 / 信 / 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5pt;margin-top:68.75pt;height:28.3pt;width:531.6pt;z-index:251691008;mso-width-relative:page;mso-height-relative:page;" coordorigin="4809,4425" coordsize="10632,566" o:gfxdata="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3IXZjNwAAAAMAQAADwAAAAAAAAABACAAAAAiAAAAZHJzL2Rv&#10;d25yZXYueG1sUEsBAhQAFAAAAAgAh07iQPheA+dTAwAAbgkAAA4AAAAAAAAAAQAgAAAAKwEAAGRy&#10;cy9lMm9Eb2MueG1sUEsFBgAAAAAGAAYAWQEAAPAGAAAAAA==&#10;">
                <o:lock v:ext="edit" aspectratio="f"/>
                <v:shape id="_x0000_s1026" o:spid="_x0000_s1026" style="position:absolute;left:4809;top:4425;height:567;width:10633;" fillcolor="#E7E6E6 [3214]" filled="t" stroked="f" coordsize="10633,567" o:gfxdata="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uaCHbUAAADaAAAADwAA&#10;AAAAAAABACAAAAAiAAAAZHJzL2Rvd25yZXYueG1sUEsBAhQAFAAAAAgAh07iQDMvBZ47AAAAOQAA&#10;ABAAAAAAAAAAAQAgAAAABAEAAGRycy9zaGFwZXhtbC54bWxQSwUGAAAAAAYABgBbAQAArgMAAAAA&#10;" path="m94,0l10538,0c10590,0,10632,42,10632,94l10633,567,10633,567,0,567,0,567,0,94c0,42,42,0,94,0xe">
                  <v:path textboxrect="0,0,10633,567" o:connectlocs="10633,283;5316,567;0,283;5316,0" o:connectangles="0,82,164,247"/>
                  <v:fill on="t" opacity="32768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color w:val="44546A" w:themeColor="text2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2">
                                  <w14:alpha w14:val="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style="position:absolute;left:4823;top:4425;height:567;width:2551;" fillcolor="#767171 [1614]" filled="t" stroked="f" coordsize="2551,567" o:gfxdata="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DGqr4A&#10;AADbAAAADwAAAAAAAAABACAAAAAiAAAAZHJzL2Rvd25yZXYueG1sUEsBAhQAFAAAAAgAh07iQDMv&#10;BZ47AAAAOQAAABAAAAAAAAAAAQAgAAAADQEAAGRycy9zaGFwZXhtbC54bWxQSwUGAAAAAAYABgBb&#10;AQAAtwMAAAAA&#10;" path="m94,0l2456,0c2508,0,2550,42,2550,94l2551,567,2551,567,0,567,0,567,0,94c0,42,42,0,94,0xe">
                  <v:path textboxrect="0,0,2551,567" o:connectlocs="2551,283;1275,567;0,283;1275,0" o:connectangles="0,82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jc w:val="center"/>
                          <w:textAlignment w:val="auto"/>
                          <w:rPr>
                            <w:rFonts w:hint="default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报 / 考 / 信 / 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405130</wp:posOffset>
                </wp:positionV>
                <wp:extent cx="130810" cy="134620"/>
                <wp:effectExtent l="0" t="0" r="2540" b="17780"/>
                <wp:wrapNone/>
                <wp:docPr id="135" name="任意多边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 noChangeArrowheads="1"/>
                      </wps:cNvSpPr>
                      <wps:spPr bwMode="auto">
                        <a:xfrm>
                          <a:off x="434975" y="1999615"/>
                          <a:ext cx="130810" cy="13462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o:spt="100" style="position:absolute;left:0pt;margin-left:-57.85pt;margin-top:31.9pt;height:10.6pt;width:10.3pt;z-index:251680768;mso-width-relative:page;mso-height-relative:page;" fillcolor="#3B3838 [814]" filled="t" stroked="f" coordsize="192,196" o:gfxdata="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67310;65405,0;130810,67310;65405,134620;0,67310;113777,47391;113777,47391;114458,50825;68811,66623;64042,66623;40196,59067;66767,48078;67448,44644;67448,44644;64723,43270;33383,56320;33383,57007;27252,70744;29977,74865;27933,78986;21120,104399;13626,100278;23164,79673;19757,74865;23164,70057;28614,54946;17713,50825;17713,47391;63361,30907;68811,30907;113777,47391;64042,72804;64042,72804;68811,72804;98107,63188;98107,78986;95382,83107;37471,84480;35427,81733;37471,76238;34746,70744;34746,63188;64042,72804;64042,72804;64042,72804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90805</wp:posOffset>
                </wp:positionV>
                <wp:extent cx="182245" cy="156210"/>
                <wp:effectExtent l="0" t="0" r="8255" b="15240"/>
                <wp:wrapNone/>
                <wp:docPr id="1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9575" y="1688465"/>
                          <a:ext cx="182245" cy="156210"/>
                        </a:xfrm>
                        <a:custGeom>
                          <a:avLst/>
                          <a:gdLst>
                            <a:gd name="T0" fmla="*/ 91214 w 648072"/>
                            <a:gd name="T1" fmla="*/ 0 h 400516"/>
                            <a:gd name="T2" fmla="*/ 182427 w 648072"/>
                            <a:gd name="T3" fmla="*/ 84276 h 400516"/>
                            <a:gd name="T4" fmla="*/ 146427 w 648072"/>
                            <a:gd name="T5" fmla="*/ 84276 h 400516"/>
                            <a:gd name="T6" fmla="*/ 146949 w 648072"/>
                            <a:gd name="T7" fmla="*/ 86021 h 400516"/>
                            <a:gd name="T8" fmla="*/ 146949 w 648072"/>
                            <a:gd name="T9" fmla="*/ 142205 h 400516"/>
                            <a:gd name="T10" fmla="*/ 136814 w 648072"/>
                            <a:gd name="T11" fmla="*/ 156251 h 400516"/>
                            <a:gd name="T12" fmla="*/ 106416 w 648072"/>
                            <a:gd name="T13" fmla="*/ 156251 h 400516"/>
                            <a:gd name="T14" fmla="*/ 106416 w 648072"/>
                            <a:gd name="T15" fmla="*/ 100073 h 400516"/>
                            <a:gd name="T16" fmla="*/ 76011 w 648072"/>
                            <a:gd name="T17" fmla="*/ 100073 h 400516"/>
                            <a:gd name="T18" fmla="*/ 76011 w 648072"/>
                            <a:gd name="T19" fmla="*/ 156251 h 400516"/>
                            <a:gd name="T20" fmla="*/ 45613 w 648072"/>
                            <a:gd name="T21" fmla="*/ 156251 h 400516"/>
                            <a:gd name="T22" fmla="*/ 35478 w 648072"/>
                            <a:gd name="T23" fmla="*/ 142205 h 400516"/>
                            <a:gd name="T24" fmla="*/ 35478 w 648072"/>
                            <a:gd name="T25" fmla="*/ 86021 h 400516"/>
                            <a:gd name="T26" fmla="*/ 36000 w 648072"/>
                            <a:gd name="T27" fmla="*/ 84276 h 400516"/>
                            <a:gd name="T28" fmla="*/ 0 w 648072"/>
                            <a:gd name="T29" fmla="*/ 84276 h 400516"/>
                            <a:gd name="T30" fmla="*/ 91214 w 648072"/>
                            <a:gd name="T31" fmla="*/ 0 h 40051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lnTo>
                                <a:pt x="3240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85pt;margin-top:7.15pt;height:12.3pt;width:14.35pt;z-index:251676672;mso-width-relative:page;mso-height-relative:page;" fillcolor="#3B3838 [814]" filled="t" stroked="f" coordsize="648072,400516" o:gfxdata="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CULBqX&#10;2QAAAAoBAAAPAAAAAAAAAAEAIAAAACIAAABkcnMvZG93bnJldi54bWxQSwECFAAUAAAACACHTuJA&#10;y3YZZD4FAABoEwAADgAAAAAAAAABACAAAAAoAQAAZHJzL2Uyb0RvYy54bWxQSwUGAAAAAAYABgBZ&#10;AQAA2Ag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<v:path o:connectlocs="25650,0;51300,32869;41176,32869;41323,33550;41323,55463;38473,60941;29925,60941;29925,39030;21375,39030;21375,60941;12826,60941;9976,55463;9976,33550;10123,32869;0,32869;25650,0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075F"/>
    <w:multiLevelType w:val="multilevel"/>
    <w:tmpl w:val="13BA075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34349"/>
    <w:rsid w:val="000013CA"/>
    <w:rsid w:val="0003187F"/>
    <w:rsid w:val="0008129F"/>
    <w:rsid w:val="000B6547"/>
    <w:rsid w:val="000E353B"/>
    <w:rsid w:val="001A342D"/>
    <w:rsid w:val="00243203"/>
    <w:rsid w:val="003D11B2"/>
    <w:rsid w:val="004C1B93"/>
    <w:rsid w:val="006C6C73"/>
    <w:rsid w:val="007041AD"/>
    <w:rsid w:val="007E3E96"/>
    <w:rsid w:val="0084129D"/>
    <w:rsid w:val="008E39FF"/>
    <w:rsid w:val="009771B0"/>
    <w:rsid w:val="00A04A0E"/>
    <w:rsid w:val="00A175B4"/>
    <w:rsid w:val="00A34438"/>
    <w:rsid w:val="00A550B1"/>
    <w:rsid w:val="00B95F76"/>
    <w:rsid w:val="00BA7286"/>
    <w:rsid w:val="00C36A44"/>
    <w:rsid w:val="00EC4C8C"/>
    <w:rsid w:val="037D0AC7"/>
    <w:rsid w:val="048A4F64"/>
    <w:rsid w:val="065C701E"/>
    <w:rsid w:val="07E30604"/>
    <w:rsid w:val="097441DF"/>
    <w:rsid w:val="0DD677D3"/>
    <w:rsid w:val="12476ABF"/>
    <w:rsid w:val="1321256E"/>
    <w:rsid w:val="15CA5B13"/>
    <w:rsid w:val="15E76812"/>
    <w:rsid w:val="184B3550"/>
    <w:rsid w:val="1D040779"/>
    <w:rsid w:val="21280C4B"/>
    <w:rsid w:val="2195603D"/>
    <w:rsid w:val="25564B77"/>
    <w:rsid w:val="28CE0582"/>
    <w:rsid w:val="2F334349"/>
    <w:rsid w:val="30F15B94"/>
    <w:rsid w:val="320704D6"/>
    <w:rsid w:val="323F4505"/>
    <w:rsid w:val="327766A7"/>
    <w:rsid w:val="330A2187"/>
    <w:rsid w:val="343338DA"/>
    <w:rsid w:val="345C5D62"/>
    <w:rsid w:val="3E2B3762"/>
    <w:rsid w:val="3E8322DF"/>
    <w:rsid w:val="3F29386B"/>
    <w:rsid w:val="3FFC0ABE"/>
    <w:rsid w:val="403B071B"/>
    <w:rsid w:val="43660D4B"/>
    <w:rsid w:val="457C46D9"/>
    <w:rsid w:val="48A43848"/>
    <w:rsid w:val="4F822E94"/>
    <w:rsid w:val="53A67455"/>
    <w:rsid w:val="56B7408A"/>
    <w:rsid w:val="5B705953"/>
    <w:rsid w:val="63174E52"/>
    <w:rsid w:val="637B6780"/>
    <w:rsid w:val="6684267B"/>
    <w:rsid w:val="67C049A2"/>
    <w:rsid w:val="6BE20907"/>
    <w:rsid w:val="6CAC3F59"/>
    <w:rsid w:val="7AC6565E"/>
    <w:rsid w:val="7D32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2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1a2cafa4-9840-4cdf-902c-394e8edf289b\&#40657;&#30333;&#26497;&#31616;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黑白极简考研复试简历.docx</Template>
  <Pages>3</Pages>
  <Words>1</Words>
  <Characters>1</Characters>
  <Lines>1</Lines>
  <Paragraphs>1</Paragraphs>
  <TotalTime>1</TotalTime>
  <ScaleCrop>false</ScaleCrop>
  <LinksUpToDate>false</LinksUpToDate>
  <CharactersWithSpaces>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2022-01-10T08:40:00Z</dcterms:created>
  <dc:creator>Mr Lee</dc:creator>
  <cp:lastModifiedBy>Mr Lee</cp:lastModifiedBy>
  <dcterms:modified xsi:type="dcterms:W3CDTF">2022-01-10T13:16:05Z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Key">
    <vt:lpwstr>1.0_HW9Mtpv43nWTdTVNBLpgVAGgWY3Nb9UD6x/kFwKSB7fMj85uVCiYbhKI7Zs3jzsCfY2TB0DF4HotfxEpLIonEw==</vt:lpwstr>
  </property>
  <property fmtid="{D5CDD505-2E9C-101B-9397-08002B2CF9AE}" pid="4" name="KSOTemplateUUID">
    <vt:lpwstr>v1.0_mb_EiHP/dRg+GGhyot984aanQ==</vt:lpwstr>
  </property>
</Properties>
</file>