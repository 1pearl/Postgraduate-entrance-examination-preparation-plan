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w:drawing>
          <wp:anchor distT="0" distB="0" distL="114300" distR="114300" simplePos="0" relativeHeight="180881408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-550545</wp:posOffset>
            </wp:positionV>
            <wp:extent cx="949325" cy="1346200"/>
            <wp:effectExtent l="0" t="0" r="3175" b="6350"/>
            <wp:wrapNone/>
            <wp:docPr id="11" name="图片 11" descr="C:\Users\Administrator\Desktop\头像照片\长方形2.jpg长方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头像照片\长方形2.jpg长方形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346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18088550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-28575</wp:posOffset>
                </wp:positionV>
                <wp:extent cx="172720" cy="172720"/>
                <wp:effectExtent l="6350" t="6350" r="11430" b="114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" cy="172720"/>
                          <a:chOff x="7145" y="1658"/>
                          <a:chExt cx="272" cy="272"/>
                        </a:xfrm>
                      </wpg:grpSpPr>
                      <wps:wsp>
                        <wps:cNvPr id="42" name="椭圆 42"/>
                        <wps:cNvSpPr/>
                        <wps:spPr>
                          <a:xfrm>
                            <a:off x="7145" y="1658"/>
                            <a:ext cx="272" cy="272"/>
                          </a:xfrm>
                          <a:prstGeom prst="ellips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Freeform 104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08" y="1717"/>
                            <a:ext cx="146" cy="153"/>
                          </a:xfrm>
                          <a:custGeom>
                            <a:avLst/>
                            <a:gdLst>
                              <a:gd name="T0" fmla="*/ 13 w 100"/>
                              <a:gd name="T1" fmla="*/ 77 h 115"/>
                              <a:gd name="T2" fmla="*/ 50 w 100"/>
                              <a:gd name="T3" fmla="*/ 68 h 115"/>
                              <a:gd name="T4" fmla="*/ 87 w 100"/>
                              <a:gd name="T5" fmla="*/ 77 h 115"/>
                              <a:gd name="T6" fmla="*/ 100 w 100"/>
                              <a:gd name="T7" fmla="*/ 110 h 115"/>
                              <a:gd name="T8" fmla="*/ 50 w 100"/>
                              <a:gd name="T9" fmla="*/ 115 h 115"/>
                              <a:gd name="T10" fmla="*/ 0 w 100"/>
                              <a:gd name="T11" fmla="*/ 110 h 115"/>
                              <a:gd name="T12" fmla="*/ 13 w 100"/>
                              <a:gd name="T13" fmla="*/ 77 h 115"/>
                              <a:gd name="T14" fmla="*/ 50 w 100"/>
                              <a:gd name="T15" fmla="*/ 0 h 115"/>
                              <a:gd name="T16" fmla="*/ 79 w 100"/>
                              <a:gd name="T17" fmla="*/ 26 h 115"/>
                              <a:gd name="T18" fmla="*/ 79 w 100"/>
                              <a:gd name="T19" fmla="*/ 34 h 115"/>
                              <a:gd name="T20" fmla="*/ 50 w 100"/>
                              <a:gd name="T21" fmla="*/ 60 h 115"/>
                              <a:gd name="T22" fmla="*/ 21 w 100"/>
                              <a:gd name="T23" fmla="*/ 34 h 115"/>
                              <a:gd name="T24" fmla="*/ 21 w 100"/>
                              <a:gd name="T25" fmla="*/ 26 h 115"/>
                              <a:gd name="T26" fmla="*/ 50 w 100"/>
                              <a:gd name="T27" fmla="*/ 0 h 115"/>
                              <a:gd name="T28" fmla="*/ 50 w 100"/>
                              <a:gd name="T29" fmla="*/ 0 h 115"/>
                              <a:gd name="T30" fmla="*/ 50 w 100"/>
                              <a:gd name="T31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0" h="115">
                                <a:moveTo>
                                  <a:pt x="13" y="77"/>
                                </a:moveTo>
                                <a:cubicBezTo>
                                  <a:pt x="13" y="77"/>
                                  <a:pt x="33" y="68"/>
                                  <a:pt x="50" y="68"/>
                                </a:cubicBezTo>
                                <a:cubicBezTo>
                                  <a:pt x="68" y="68"/>
                                  <a:pt x="87" y="77"/>
                                  <a:pt x="87" y="77"/>
                                </a:cubicBezTo>
                                <a:cubicBezTo>
                                  <a:pt x="100" y="110"/>
                                  <a:pt x="100" y="110"/>
                                  <a:pt x="100" y="110"/>
                                </a:cubicBezTo>
                                <a:cubicBezTo>
                                  <a:pt x="100" y="110"/>
                                  <a:pt x="75" y="115"/>
                                  <a:pt x="50" y="115"/>
                                </a:cubicBezTo>
                                <a:cubicBezTo>
                                  <a:pt x="25" y="115"/>
                                  <a:pt x="0" y="110"/>
                                  <a:pt x="0" y="110"/>
                                </a:cubicBezTo>
                                <a:cubicBezTo>
                                  <a:pt x="13" y="77"/>
                                  <a:pt x="13" y="77"/>
                                  <a:pt x="13" y="77"/>
                                </a:cubicBezTo>
                                <a:close/>
                                <a:moveTo>
                                  <a:pt x="50" y="0"/>
                                </a:moveTo>
                                <a:cubicBezTo>
                                  <a:pt x="64" y="0"/>
                                  <a:pt x="77" y="11"/>
                                  <a:pt x="79" y="26"/>
                                </a:cubicBezTo>
                                <a:cubicBezTo>
                                  <a:pt x="79" y="27"/>
                                  <a:pt x="79" y="32"/>
                                  <a:pt x="79" y="34"/>
                                </a:cubicBezTo>
                                <a:cubicBezTo>
                                  <a:pt x="79" y="41"/>
                                  <a:pt x="68" y="60"/>
                                  <a:pt x="50" y="60"/>
                                </a:cubicBezTo>
                                <a:cubicBezTo>
                                  <a:pt x="32" y="60"/>
                                  <a:pt x="21" y="41"/>
                                  <a:pt x="21" y="34"/>
                                </a:cubicBezTo>
                                <a:cubicBezTo>
                                  <a:pt x="21" y="33"/>
                                  <a:pt x="21" y="27"/>
                                  <a:pt x="21" y="26"/>
                                </a:cubicBezTo>
                                <a:cubicBezTo>
                                  <a:pt x="23" y="11"/>
                                  <a:pt x="36" y="0"/>
                                  <a:pt x="50" y="0"/>
                                </a:cubicBezTo>
                                <a:close/>
                                <a:moveTo>
                                  <a:pt x="50" y="0"/>
                                </a:move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-2.25pt;height:13.6pt;width:13.6pt;z-index:180885504;mso-width-relative:page;mso-height-relative:page;" coordorigin="7145,1658" coordsize="272,272" o:gfxdata="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NhrJo7YAAAACAEAAA8AAAAAAAAAAQAgAAAAIgAAAGRycy9kb3ducmV2LnhtbFBLAQIUABQA&#10;AAAIAIdO4kAtxh2xKwYAAMYVAAAOAAAAAAAAAAEAIAAAACcBAABkcnMvZTJvRG9jLnhtbFBLBQYA&#10;AAAABgAGAFkBAADECQAAAAA=&#10;">
                <o:lock v:ext="edit" aspectratio="f"/>
                <v:shape id="_x0000_s1026" o:spid="_x0000_s1026" o:spt="3" type="#_x0000_t3" style="position:absolute;left:7145;top:1658;height:272;width:272;v-text-anchor:middle;" fillcolor="#649FB2" filled="t" stroked="t" coordsize="21600,21600" o:gfxdata="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EzZ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</v:shape>
                <v:shape id="Freeform 104" o:spid="_x0000_s1026" o:spt="100" style="position:absolute;left:7208;top:1717;height:153;width:146;" fillcolor="#FFFFFF [3212]" filled="t" stroked="f" coordsize="100,115" o:gfxdata="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mpaGugAAANwA&#10;AAAPAAAAAAAAAAEAIAAAACIAAABkcnMvZG93bnJldi54bWxQSwECFAAUAAAACACHTuJAMy8FnjsA&#10;AAA5AAAAEAAAAAAAAAABACAAAAAJAQAAZHJzL3NoYXBleG1sLnhtbFBLBQYAAAAABgAGAFsBAACz&#10;AwAAAAA=&#10;" path="m13,77c13,77,33,68,50,68c68,68,87,77,87,77c100,110,100,110,100,110c100,110,75,115,50,115c25,115,0,110,0,110c13,77,13,77,13,77xm50,0c64,0,77,11,79,26c79,27,79,32,79,34c79,41,68,60,50,60c32,60,21,41,21,34c21,33,21,27,21,26c23,11,36,0,50,0xm50,0c50,0,50,0,50,0e">
                  <v:path o:connectlocs="18,102;73,90;127,102;146,146;73,153;0,146;18,102;73,0;115,34;115,45;73,79;30,45;30,34;73,0;73,0;73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0867072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-628015</wp:posOffset>
                </wp:positionV>
                <wp:extent cx="2155190" cy="368300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3683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清华大学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/市场营销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93.5pt;margin-top:-49.45pt;height:29pt;width:169.7pt;z-index:180867072;v-text-anchor:middle;mso-width-relative:page;mso-height-relative:page;" filled="f" stroked="f" coordsize="21600,21600" o:gfxdata="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Yds3u&#10;2gAAAAsBAAAPAAAAAAAAAAEAIAAAACIAAABkcnMvZG93bnJldi54bWxQSwECFAAUAAAACACHTuJA&#10;godfHuYBAAC0AwAADgAAAAAAAAABACAAAAAp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清华大学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/市场营销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85456896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-687705</wp:posOffset>
                </wp:positionV>
                <wp:extent cx="1295400" cy="41719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7905" y="550545"/>
                          <a:ext cx="129540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85pt;margin-top:-54.15pt;height:32.85pt;width:102pt;z-index:-1440398336;mso-width-relative:page;mso-height-relative:page;" filled="f" stroked="f" coordsize="21600,21600" o:gfxdata="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1hmD3cAAAADAEAAA8AAAAA&#10;AAAAAQAgAAAAIgAAAGRycy9kb3ducmV2LnhtbFBLAQIUABQAAAAIAIdO4kARxzwq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0873216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-8890</wp:posOffset>
                </wp:positionV>
                <wp:extent cx="173990" cy="173990"/>
                <wp:effectExtent l="6350" t="6350" r="10160" b="1016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" cy="173990"/>
                          <a:chOff x="7671" y="2819"/>
                          <a:chExt cx="274" cy="274"/>
                        </a:xfrm>
                      </wpg:grpSpPr>
                      <wps:wsp>
                        <wps:cNvPr id="32" name="椭圆 32"/>
                        <wps:cNvSpPr/>
                        <wps:spPr>
                          <a:xfrm>
                            <a:off x="7671" y="2819"/>
                            <a:ext cx="275" cy="275"/>
                          </a:xfrm>
                          <a:prstGeom prst="ellips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任意多边形 167"/>
                        <wps:cNvSpPr>
                          <a:spLocks noChangeAspect="1"/>
                        </wps:cNvSpPr>
                        <wps:spPr>
                          <a:xfrm flipH="1">
                            <a:off x="7742" y="2896"/>
                            <a:ext cx="132" cy="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7pt;margin-top:-0.7pt;height:13.7pt;width:13.7pt;z-index:180873216;mso-width-relative:page;mso-height-relative:page;" coordorigin="7671,2819" coordsize="274,274" o:gfxdata="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U7vtfdoAAAAJ&#10;AQAADwAAAAAAAAABACAAAAAiAAAAZHJzL2Rvd25yZXYueG1sUEsBAhQAFAAAAAgAh07iQFo27a44&#10;BQAAIBIAAA4AAAAAAAAAAQAgAAAAKQEAAGRycy9lMm9Eb2MueG1sUEsFBgAAAAAGAAYAWQEAANMI&#10;AAAAAA==&#10;">
                <o:lock v:ext="edit" aspectratio="f"/>
                <v:shape id="_x0000_s1026" o:spid="_x0000_s1026" o:spt="3" type="#_x0000_t3" style="position:absolute;left:7671;top:2819;height:275;width:275;v-text-anchor:middle;" fillcolor="#649FB2" filled="t" stroked="t" coordsize="21600,21600" o:gfxdata="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T0D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100" style="position:absolute;left:7742;top:2896;flip:x;height:120;width:132;" fillcolor="#FFFFFF [3212]" filled="t" stroked="f" coordsize="302,208" o:gfxdata="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AsDwugAAANw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086809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-156845</wp:posOffset>
                </wp:positionV>
                <wp:extent cx="4003040" cy="8375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040" cy="8375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both"/>
                              <w:textAlignment w:val="top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"mailto:128794222@qq.com" </w:instrTex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jc w:val="both"/>
                              <w:textAlignment w:val="top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浙江杭州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000-0000-0000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both"/>
                              <w:textAlignment w:val="top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left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.45pt;margin-top:-12.35pt;height:65.95pt;width:315.2pt;z-index:180868096;mso-width-relative:page;mso-height-relative:page;" filled="f" stroked="f" coordsize="21600,21600" o:gfxdata="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eR3I2QAAAAoBAAAP&#10;AAAAAAAAAAEAIAAAACIAAABkcnMvZG93bnJldi54bWxQSwECFAAUAAAACACHTuJAE8Sjnt4BAACj&#10;AwAADgAAAAAAAAABACAAAAAoAQAAZHJzL2Uyb0RvYy54bWxQSwUGAAAAAAYABgBZAQAAeAUAAAAA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both"/>
                        <w:textAlignment w:val="top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"mailto:128794222@qq.com" </w:instrTex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Style w:val="8"/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jc w:val="both"/>
                        <w:textAlignment w:val="top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浙江杭州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电话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000-0000-0000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both"/>
                        <w:textAlignment w:val="top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left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880384" behindDoc="0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-929005</wp:posOffset>
                </wp:positionV>
                <wp:extent cx="165100" cy="10705465"/>
                <wp:effectExtent l="0" t="0" r="0" b="6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405" y="563245"/>
                          <a:ext cx="165100" cy="10705465"/>
                        </a:xfrm>
                        <a:prstGeom prst="rect">
                          <a:avLst/>
                        </a:prstGeom>
                        <a:solidFill>
                          <a:srgbClr val="649F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35pt;margin-top:-73.15pt;height:842.95pt;width:13pt;z-index:180880384;v-text-anchor:middle;mso-width-relative:page;mso-height-relative:page;" fillcolor="#649FB2" filled="t" stroked="f" coordsize="21600,21600" o:gfxdata="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SDePXdAAAADwEAAA8AAAAA&#10;AAAAAQAgAAAAIgAAAGRycy9kb3ducmV2LnhtbFBLAQIUABQAAAAIAIdO4kApV/0+gQIAAOIEAAAO&#10;AAAAAAAAAAEAIAAAACw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087116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46355</wp:posOffset>
                </wp:positionV>
                <wp:extent cx="161925" cy="166370"/>
                <wp:effectExtent l="0" t="0" r="3175" b="11430"/>
                <wp:wrapNone/>
                <wp:docPr id="180" name="任意多边形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61925" cy="1663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7" y="113"/>
                            </a:cxn>
                            <a:cxn ang="0">
                              <a:pos x="0" y="57"/>
                            </a:cxn>
                            <a:cxn ang="0">
                              <a:pos x="57" y="0"/>
                            </a:cxn>
                            <a:cxn ang="0">
                              <a:pos x="113" y="57"/>
                            </a:cxn>
                            <a:cxn ang="0">
                              <a:pos x="57" y="113"/>
                            </a:cxn>
                            <a:cxn ang="0">
                              <a:pos x="57" y="20"/>
                            </a:cxn>
                            <a:cxn ang="0">
                              <a:pos x="28" y="49"/>
                            </a:cxn>
                            <a:cxn ang="0">
                              <a:pos x="57" y="94"/>
                            </a:cxn>
                            <a:cxn ang="0">
                              <a:pos x="85" y="49"/>
                            </a:cxn>
                            <a:cxn ang="0">
                              <a:pos x="57" y="20"/>
                            </a:cxn>
                            <a:cxn ang="0">
                              <a:pos x="40" y="49"/>
                            </a:cxn>
                            <a:cxn ang="0">
                              <a:pos x="57" y="31"/>
                            </a:cxn>
                            <a:cxn ang="0">
                              <a:pos x="74" y="49"/>
                            </a:cxn>
                            <a:cxn ang="0">
                              <a:pos x="57" y="66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</a:cxnLst>
                          <a:pathLst>
                            <a:path w="113" h="113">
                              <a:moveTo>
                                <a:pt x="57" y="113"/>
                              </a:moveTo>
                              <a:cubicBezTo>
                                <a:pt x="25" y="113"/>
                                <a:pt x="0" y="88"/>
                                <a:pt x="0" y="57"/>
                              </a:cubicBezTo>
                              <a:cubicBezTo>
                                <a:pt x="0" y="25"/>
                                <a:pt x="25" y="0"/>
                                <a:pt x="57" y="0"/>
                              </a:cubicBezTo>
                              <a:cubicBezTo>
                                <a:pt x="88" y="0"/>
                                <a:pt x="113" y="25"/>
                                <a:pt x="113" y="57"/>
                              </a:cubicBezTo>
                              <a:cubicBezTo>
                                <a:pt x="113" y="88"/>
                                <a:pt x="88" y="113"/>
                                <a:pt x="57" y="113"/>
                              </a:cubicBezTo>
                              <a:close/>
                              <a:moveTo>
                                <a:pt x="57" y="20"/>
                              </a:moveTo>
                              <a:cubicBezTo>
                                <a:pt x="41" y="20"/>
                                <a:pt x="28" y="33"/>
                                <a:pt x="28" y="49"/>
                              </a:cubicBezTo>
                              <a:cubicBezTo>
                                <a:pt x="28" y="65"/>
                                <a:pt x="57" y="94"/>
                                <a:pt x="57" y="94"/>
                              </a:cubicBezTo>
                              <a:cubicBezTo>
                                <a:pt x="57" y="94"/>
                                <a:pt x="85" y="65"/>
                                <a:pt x="85" y="49"/>
                              </a:cubicBezTo>
                              <a:cubicBezTo>
                                <a:pt x="85" y="33"/>
                                <a:pt x="72" y="20"/>
                                <a:pt x="57" y="20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39"/>
                                <a:pt x="47" y="31"/>
                                <a:pt x="57" y="31"/>
                              </a:cubicBezTo>
                              <a:cubicBezTo>
                                <a:pt x="66" y="31"/>
                                <a:pt x="74" y="39"/>
                                <a:pt x="74" y="49"/>
                              </a:cubicBezTo>
                              <a:cubicBezTo>
                                <a:pt x="74" y="58"/>
                                <a:pt x="66" y="66"/>
                                <a:pt x="57" y="66"/>
                              </a:cubicBezTo>
                              <a:cubicBezTo>
                                <a:pt x="47" y="66"/>
                                <a:pt x="40" y="58"/>
                                <a:pt x="40" y="49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</a:path>
                          </a:pathLst>
                        </a:custGeom>
                        <a:solidFill>
                          <a:srgbClr val="649FB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6.65pt;margin-top:3.65pt;height:13.1pt;width:12.75pt;z-index:180871168;mso-width-relative:page;mso-height-relative:page;" fillcolor="#649FB2" filled="t" stroked="f" coordsize="113,113" o:gfxdata="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YvDby1gAAAAcB&#10;AAAPAAAAAAAAAAEAIAAAACIAAABkcnMvZG93bnJldi54bWxQSwECFAAUAAAACACHTuJAf8gMPXMD&#10;AABnDAAADgAAAAAAAAABACAAAAAlAQAAZHJzL2Uyb0RvYy54bWxQSwUGAAAAAAYABgBZAQAACgcA&#10;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<v:path o:connectlocs="57,113;0,57;57,0;113,57;57,113;57,20;28,49;57,94;85,49;57,20;40,49;57,31;74,49;57,66;40,49;40,49;40,49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088448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41275</wp:posOffset>
                </wp:positionV>
                <wp:extent cx="172720" cy="172720"/>
                <wp:effectExtent l="6350" t="6350" r="11430" b="1143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" cy="172720"/>
                          <a:chOff x="6977" y="1082"/>
                          <a:chExt cx="272" cy="272"/>
                        </a:xfrm>
                      </wpg:grpSpPr>
                      <wps:wsp>
                        <wps:cNvPr id="36" name="椭圆 36"/>
                        <wps:cNvSpPr/>
                        <wps:spPr>
                          <a:xfrm>
                            <a:off x="6977" y="1082"/>
                            <a:ext cx="272" cy="272"/>
                          </a:xfrm>
                          <a:prstGeom prst="ellipse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任意多边形 160"/>
                        <wps:cNvSpPr>
                          <a:spLocks noChangeAspect="1"/>
                        </wps:cNvSpPr>
                        <wps:spPr>
                          <a:xfrm>
                            <a:off x="7041" y="1145"/>
                            <a:ext cx="144" cy="1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25pt;margin-top:3.25pt;height:13.6pt;width:13.6pt;z-index:180884480;mso-width-relative:page;mso-height-relative:page;" coordorigin="6977,1082" coordsize="272,272" o:gfxdata="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C+Qt/NgAAAAIAQAADwAAAAAAAAABACAAAAAiAAAAZHJzL2Rvd25yZXYueG1sUEsB&#10;AhQAFAAAAAgAh07iQHyvenqhBAAA2g0AAA4AAAAAAAAAAQAgAAAAJwEAAGRycy9lMm9Eb2MueG1s&#10;UEsFBgAAAAAGAAYAWQEAADoIAAAAAA==&#10;">
                <o:lock v:ext="edit" aspectratio="f"/>
                <v:shape id="_x0000_s1026" o:spid="_x0000_s1026" o:spt="3" type="#_x0000_t3" style="position:absolute;left:6977;top:1082;height:272;width:272;v-text-anchor:middle;" fillcolor="#649FB2" filled="t" stroked="t" coordsize="21600,21600" o:gfxdata="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qNY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100" style="position:absolute;left:7041;top:1145;height:146;width:144;" fillcolor="#FFFFFF [3212]" filled="t" stroked="f" coordsize="60,60" o:gfxdata="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oipG/&#10;AAAA3AAAAA8AAAAAAAAAAQAgAAAAIgAAAGRycy9kb3ducmV2LnhtbFBLAQIUABQAAAAIAIdO4kAz&#10;LwWeOwAAADkAAAAQAAAAAAAAAAEAIAAAAA4BAABkcnMvc2hhcGV4bWwueG1sUEsFBgAAAAAGAAYA&#10;WwEAALgDAAAAAA==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088755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29845</wp:posOffset>
                </wp:positionV>
                <wp:extent cx="927735" cy="3175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2214245"/>
                          <a:ext cx="92773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考研信息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2.35pt;height:25pt;width:73.05pt;z-index:180887552;mso-width-relative:page;mso-height-relative:page;" filled="f" stroked="f" coordsize="21600,21600" o:gfxdata="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7HA7NgAAAAHAQAADwAAAAAAAAAB&#10;ACAAAAAiAAAAZHJzL2Rvd25yZXYueG1sUEsBAhQAFAAAAAgAh07iQIfQQHxJAgAAcgQAAA4AAAAA&#10;AAAAAQAgAAAAJ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考研信息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088652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17145</wp:posOffset>
                </wp:positionV>
                <wp:extent cx="1217930" cy="368300"/>
                <wp:effectExtent l="0" t="0" r="127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" cy="368300"/>
                          <a:chOff x="7220" y="3680"/>
                          <a:chExt cx="1918" cy="580"/>
                        </a:xfrm>
                      </wpg:grpSpPr>
                      <wps:wsp>
                        <wps:cNvPr id="25" name="折角形 25"/>
                        <wps:cNvSpPr/>
                        <wps:spPr>
                          <a:xfrm>
                            <a:off x="7220" y="3680"/>
                            <a:ext cx="1918" cy="580"/>
                          </a:xfrm>
                          <a:prstGeom prst="foldedCorner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8"/>
                                  <w:szCs w:val="36"/>
                                  <w:shd w:val="clear" w:color="auto" w:fill="auto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7340" y="3760"/>
                            <a:ext cx="1720" cy="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1.35pt;height:29pt;width:95.9pt;z-index:180886528;mso-width-relative:page;mso-height-relative:page;" coordorigin="7220,3680" coordsize="1918,580" o:gfxdata="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PLsSFPYAAAACAEAAA8AAAAAAAAAAQAgAAAAIgAAAGRycy9kb3ducmV2LnhtbFBLAQIUABQA&#10;AAAIAIdO4kBLU29TRgMAAAUJAAAOAAAAAAAAAAEAIAAAACcBAABkcnMvZTJvRG9jLnhtbFBLBQYA&#10;AAAABgAGAFkBAADfBgAAAAA=&#10;">
                <o:lock v:ext="edit" aspectratio="f"/>
                <v:shape id="_x0000_s1026" o:spid="_x0000_s1026" o:spt="65" type="#_x0000_t65" style="position:absolute;left:7220;top:3680;height:580;width:1918;v-text-anchor:middle;" fillcolor="#649FB2" filled="t" stroked="f" coordsize="21600,21600" o:gfxdata="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e7KO/&#10;AAAA2wAAAA8AAAAAAAAAAQAgAAAAIgAAAGRycy9kb3ducmV2LnhtbFBLAQIUABQAAAAIAIdO4kAz&#10;LwWeOwAAADkAAAAQAAAAAAAAAAEAIAAAAA4BAABkcnMvc2hhcGV4bWwueG1sUEsFBgAAAAAGAAYA&#10;WwEAALgDAAAAAA==&#10;" adj="180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8"/>
                            <w:szCs w:val="36"/>
                            <w:shd w:val="clear" w:color="auto" w:fill="auto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7340;top:3760;height:430;width:1720;v-text-anchor:middle;" filled="f" stroked="t" coordsize="21600,21600" o:gfxdata="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Bmv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 [3212]" miterlimit="8" joinstyle="miter" dashstyle="3 1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tbl>
      <w:tblPr>
        <w:tblStyle w:val="6"/>
        <w:tblpPr w:leftFromText="180" w:rightFromText="180" w:vertAnchor="text" w:horzAnchor="page" w:tblpX="1189" w:tblpY="184"/>
        <w:tblOverlap w:val="never"/>
        <w:tblW w:w="9677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993"/>
        <w:gridCol w:w="2059"/>
        <w:gridCol w:w="1992"/>
        <w:gridCol w:w="1736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8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20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</w:p>
        </w:tc>
        <w:tc>
          <w:tcPr>
            <w:tcW w:w="173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8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</w:t>
            </w:r>
          </w:p>
        </w:tc>
        <w:tc>
          <w:tcPr>
            <w:tcW w:w="20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9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90</w:t>
            </w:r>
          </w:p>
        </w:tc>
        <w:tc>
          <w:tcPr>
            <w:tcW w:w="173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360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088755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38735</wp:posOffset>
                </wp:positionV>
                <wp:extent cx="927735" cy="3175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3.05pt;height:25pt;width:73.05pt;z-index:180887552;mso-width-relative:page;mso-height-relative:page;" filled="f" stroked="f" coordsize="21600,21600" o:gfxdata="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GZWG1wAAAAcBAAAPAAAAAAAAAAEAIAAAACIAAABkcnMv&#10;ZG93bnJldi54bWxQSwECFAAUAAAACACHTuJAkzWgHz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088652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26035</wp:posOffset>
                </wp:positionV>
                <wp:extent cx="1217930" cy="368300"/>
                <wp:effectExtent l="0" t="0" r="127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" cy="368300"/>
                          <a:chOff x="7220" y="3680"/>
                          <a:chExt cx="1918" cy="580"/>
                        </a:xfrm>
                      </wpg:grpSpPr>
                      <wps:wsp>
                        <wps:cNvPr id="49" name="折角形 25"/>
                        <wps:cNvSpPr/>
                        <wps:spPr>
                          <a:xfrm>
                            <a:off x="7220" y="3680"/>
                            <a:ext cx="1918" cy="580"/>
                          </a:xfrm>
                          <a:prstGeom prst="foldedCorner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8"/>
                                  <w:szCs w:val="36"/>
                                  <w:shd w:val="clear" w:color="auto" w:fill="auto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30"/>
                        <wps:cNvSpPr/>
                        <wps:spPr>
                          <a:xfrm>
                            <a:off x="7340" y="3760"/>
                            <a:ext cx="1720" cy="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2.05pt;height:29pt;width:95.9pt;z-index:180886528;mso-width-relative:page;mso-height-relative:page;" coordorigin="7220,3680" coordsize="1918,580" o:gfxdata="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OIcTQHZAAAACAEAAA8AAAAAAAAAAQAgAAAAIgAAAGRycy9kb3ducmV2LnhtbFBLAQIU&#10;ABQAAAAIAIdO4kBIM+TrSAMAAAUJAAAOAAAAAAAAAAEAIAAAACgBAABkcnMvZTJvRG9jLnhtbFBL&#10;BQYAAAAABgAGAFkBAADiBgAAAAA=&#10;">
                <o:lock v:ext="edit" aspectratio="f"/>
                <v:shape id="折角形 25" o:spid="_x0000_s1026" o:spt="65" type="#_x0000_t65" style="position:absolute;left:7220;top:3680;height:580;width:1918;v-text-anchor:middle;" fillcolor="#649FB2" filled="t" stroked="f" coordsize="21600,21600" o:gfxdata="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AMGvQAA&#10;ANsAAAAPAAAAAAAAAAEAIAAAACIAAABkcnMvZG93bnJldi54bWxQSwECFAAUAAAACACHTuJAMy8F&#10;njsAAAA5AAAAEAAAAAAAAAABACAAAAAMAQAAZHJzL3NoYXBleG1sLnhtbFBLBQYAAAAABgAGAFsB&#10;AAC2AwAAAAA=&#10;" adj="180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8"/>
                            <w:szCs w:val="36"/>
                            <w:shd w:val="clear" w:color="auto" w:fill="auto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矩形 30" o:spid="_x0000_s1026" o:spt="1" style="position:absolute;left:7340;top:3760;height:430;width:1720;v-text-anchor:middle;" filled="f" stroked="t" coordsize="21600,21600" o:gfxdata="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2Y5J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 [3212]" miterlimit="8" joinstyle="miter" dashstyle="3 1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 w:eastAsiaTheme="minorEastAsia"/>
          <w:sz w:val="21"/>
          <w:highlight w:val="yellow"/>
          <w:lang w:eastAsia="zh-CN"/>
        </w:rPr>
      </w:pPr>
    </w:p>
    <w:p>
      <w:pPr>
        <w:rPr>
          <w:sz w:val="21"/>
          <w:highlight w:val="yellow"/>
        </w:rPr>
      </w:pPr>
      <w:r>
        <mc:AlternateContent>
          <mc:Choice Requires="wps">
            <w:drawing>
              <wp:anchor distT="0" distB="0" distL="114300" distR="114300" simplePos="0" relativeHeight="180874240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34290</wp:posOffset>
                </wp:positionV>
                <wp:extent cx="6480175" cy="1299845"/>
                <wp:effectExtent l="0" t="0" r="9525" b="8255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299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浙江工商大学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市场营销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GPA:3.8/4.0,专业排名前5%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top"/>
                              <w:rPr>
                                <w:rFonts w:hint="eastAsia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主修课程：管理学、微观经济学、宏观经济学、管理信息系统、统计学、运筹学、会计学、财务管理、市场营销、经济法、消费者行为学、消费心理学、国际市场营销、市场调查等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8.7pt;margin-top:2.7pt;height:102.35pt;width:510.25pt;z-index:180874240;mso-width-relative:page;mso-height-relative:page;" fillcolor="#FFFFFF [3201]" filled="t" stroked="f" coordsize="21600,21600" o:gfxdata="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N06T2AAAAAkBAAAPAAAAAAAAAAEAIAAAACIAAABkcnMvZG93bnJldi54bWxQSwEC&#10;FAAUAAAACACHTuJATEzgNPQBAADN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浙江工商大学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市场营销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GPA:3.8/4.0,专业排名前5%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top"/>
                        <w:rPr>
                          <w:rFonts w:hint="eastAsia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主修课程：管理学、微观经济学、宏观经济学、管理信息系统、统计学、运筹学、会计学、财务管理、市场营销、经济法、消费者行为学、消费心理学、国际市场营销、市场调查等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088755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131445</wp:posOffset>
                </wp:positionV>
                <wp:extent cx="927735" cy="3175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10.35pt;height:25pt;width:73.05pt;z-index:180887552;mso-width-relative:page;mso-height-relative:page;" filled="f" stroked="f" coordsize="21600,21600" o:gfxdata="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jR2E2QAAAAgBAAAPAAAAAAAAAAEAIAAAACIAAABk&#10;cnMvZG93bnJldi54bWxQSwECFAAUAAAACACHTuJAPLKU/T4CAABn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088652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106045</wp:posOffset>
                </wp:positionV>
                <wp:extent cx="1217930" cy="368300"/>
                <wp:effectExtent l="0" t="0" r="127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" cy="368300"/>
                          <a:chOff x="7220" y="3680"/>
                          <a:chExt cx="1918" cy="580"/>
                        </a:xfrm>
                      </wpg:grpSpPr>
                      <wps:wsp>
                        <wps:cNvPr id="55" name="折角形 25"/>
                        <wps:cNvSpPr/>
                        <wps:spPr>
                          <a:xfrm>
                            <a:off x="7220" y="3680"/>
                            <a:ext cx="1918" cy="580"/>
                          </a:xfrm>
                          <a:prstGeom prst="foldedCorner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8"/>
                                  <w:szCs w:val="36"/>
                                  <w:shd w:val="clear" w:color="auto" w:fill="auto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30"/>
                        <wps:cNvSpPr/>
                        <wps:spPr>
                          <a:xfrm>
                            <a:off x="7340" y="3760"/>
                            <a:ext cx="1720" cy="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8.35pt;height:29pt;width:95.9pt;z-index:180886528;mso-width-relative:page;mso-height-relative:page;" coordorigin="7220,3680" coordsize="1918,580" o:gfxdata="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tY0IG2gAAAAkBAAAPAAAAAAAAAAEAIAAAACIAAABkcnMvZG93bnJldi54bWxQSwECFAAUAAAA&#10;CACHTuJAfJWCd0IDAAAFCQAADgAAAAAAAAABACAAAAApAQAAZHJzL2Uyb0RvYy54bWxQSwUGAAAA&#10;AAYABgBZAQAA3QYAAAAA&#10;">
                <o:lock v:ext="edit" aspectratio="f"/>
                <v:shape id="折角形 25" o:spid="_x0000_s1026" o:spt="65" type="#_x0000_t65" style="position:absolute;left:7220;top:3680;height:580;width:1918;v-text-anchor:middle;" fillcolor="#649FB2" filled="t" stroked="f" coordsize="21600,21600" o:gfxdata="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2J/evQAA&#10;ANsAAAAPAAAAAAAAAAEAIAAAACIAAABkcnMvZG93bnJldi54bWxQSwECFAAUAAAACACHTuJAMy8F&#10;njsAAAA5AAAAEAAAAAAAAAABACAAAAAMAQAAZHJzL3NoYXBleG1sLnhtbFBLBQYAAAAABgAGAFsB&#10;AAC2AwAAAAA=&#10;" adj="180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8"/>
                            <w:szCs w:val="36"/>
                            <w:shd w:val="clear" w:color="auto" w:fill="auto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矩形 30" o:spid="_x0000_s1026" o:spt="1" style="position:absolute;left:7340;top:3760;height:430;width:1720;v-text-anchor:middle;" filled="f" stroked="t" coordsize="21600,21600" o:gfxdata="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yzp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 dashstyle="3 1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4238662656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163830</wp:posOffset>
                </wp:positionV>
                <wp:extent cx="6480175" cy="1328420"/>
                <wp:effectExtent l="0" t="0" r="9525" b="5080"/>
                <wp:wrapNone/>
                <wp:docPr id="3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32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浙江凯基集团有限公司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实习销售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根据网络营销部提供的意向客户信息，回访客户，介绍公司加盟品牌信息；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邀约客户至公司总部，并与之沟通合作细节，最终完成签单；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积极参加公司组织的业务培训，不断提高自身能力，确保每季度完成销售任务。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8.7pt;margin-top:12.9pt;height:104.6pt;width:510.25pt;z-index:-56304640;mso-width-relative:page;mso-height-relative:page;" fillcolor="#FFFFFF [3201]" filled="t" stroked="f" coordsize="21600,21600" o:gfxdata="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dfu/e2AAAAAoBAAAPAAAAAAAAAAEAIAAAACIAAABkcnMvZG93bnJldi54bWxQSwEC&#10;FAAUAAAACACHTuJA++xkePQBAADN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浙江凯基集团有限公司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实习销售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根据网络营销部提供的意向客户信息，回访客户，介绍公司加盟品牌信息；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邀约客户至公司总部，并与之沟通合作细节，最终完成签单；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积极参加公司组织的业务培训，不断提高自身能力，确保每季度完成销售任务。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8088652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196215</wp:posOffset>
                </wp:positionV>
                <wp:extent cx="1217930" cy="368300"/>
                <wp:effectExtent l="0" t="0" r="127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" cy="368300"/>
                          <a:chOff x="7220" y="3680"/>
                          <a:chExt cx="1918" cy="580"/>
                        </a:xfrm>
                      </wpg:grpSpPr>
                      <wps:wsp>
                        <wps:cNvPr id="59" name="折角形 25"/>
                        <wps:cNvSpPr/>
                        <wps:spPr>
                          <a:xfrm>
                            <a:off x="7220" y="3680"/>
                            <a:ext cx="1918" cy="580"/>
                          </a:xfrm>
                          <a:prstGeom prst="foldedCorner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8"/>
                                  <w:szCs w:val="36"/>
                                  <w:shd w:val="clear" w:color="auto" w:fill="auto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30"/>
                        <wps:cNvSpPr/>
                        <wps:spPr>
                          <a:xfrm>
                            <a:off x="7340" y="3760"/>
                            <a:ext cx="1720" cy="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15.45pt;height:29pt;width:95.9pt;z-index:180886528;mso-width-relative:page;mso-height-relative:page;" coordorigin="7220,3680" coordsize="1918,580" o:gfxdata="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AvD3xjaAAAACQEAAA8AAAAAAAAAAQAgAAAAIgAAAGRycy9kb3ducmV2Lnht&#10;bFBLAQIUABQAAAAIAIdO4kBraniTTQMAAAUJAAAOAAAAAAAAAAEAIAAAACkBAABkcnMvZTJvRG9j&#10;LnhtbFBLBQYAAAAABgAGAFkBAADoBgAAAAA=&#10;">
                <o:lock v:ext="edit" aspectratio="f"/>
                <v:shape id="折角形 25" o:spid="_x0000_s1026" o:spt="65" type="#_x0000_t65" style="position:absolute;left:7220;top:3680;height:580;width:1918;v-text-anchor:middle;" fillcolor="#649FB2" filled="t" stroked="f" coordsize="21600,21600" o:gfxdata="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lZXbvQAA&#10;ANsAAAAPAAAAAAAAAAEAIAAAACIAAABkcnMvZG93bnJldi54bWxQSwECFAAUAAAACACHTuJAMy8F&#10;njsAAAA5AAAAEAAAAAAAAAABACAAAAAMAQAAZHJzL3NoYXBleG1sLnhtbFBLBQYAAAAABgAGAFsB&#10;AAC2AwAAAAA=&#10;" adj="180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8"/>
                            <w:szCs w:val="36"/>
                            <w:shd w:val="clear" w:color="auto" w:fill="auto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矩形 30" o:spid="_x0000_s1026" o:spt="1" style="position:absolute;left:7340;top:3760;height:430;width:1720;v-text-anchor:middle;" filled="f" stroked="t" coordsize="21600,21600" o:gfxdata="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1RP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FFFF [3212]" miterlimit="8" joinstyle="miter" dashstyle="3 1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088755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23495</wp:posOffset>
                </wp:positionV>
                <wp:extent cx="927735" cy="3175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1.85pt;height:25pt;width:73.05pt;z-index:180887552;mso-width-relative:page;mso-height-relative:page;" filled="f" stroked="f" coordsize="21600,21600" o:gfxdata="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oHbbtgAAAAHAQAADwAAAAAAAAABACAAAAAiAAAAZHJz&#10;L2Rvd25yZXYueG1sUEsBAhQAFAAAAAgAh07iQGbNVxU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441861120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60960</wp:posOffset>
                </wp:positionV>
                <wp:extent cx="6480175" cy="1112520"/>
                <wp:effectExtent l="0" t="0" r="9525" b="508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技能证书：英语六级、国家计算机二级证书、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C1驾驶证书；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荣誉证书：优秀学生干部、优秀党员称号、三好学生；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top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《市场效应带来销售的影响》论文获得世冠杯论文大赛一等奖；《销售人员的技巧分析》获得校级论文大赛优秀作品；《市场营销的利与弊》获得团体论文三等奖；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8.7pt;margin-top:4.8pt;height:87.6pt;width:510.25pt;z-index:-1853106176;v-text-anchor:middle;mso-width-relative:page;mso-height-relative:page;" fillcolor="#FFFFFF [3201]" filled="t" stroked="f" coordsize="21600,21600" o:gfxdata="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uRTBtkAAAAJAQAADwAAAAAAAAABACAAAAAiAAAAZHJzL2Rvd25yZXYu&#10;eG1sUEsBAhQAFAAAAAgAh07iQFqoI0n6AQAA3Q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kinsoku/>
                        <w:spacing w:line="400" w:lineRule="exact"/>
                        <w:ind w:left="420" w:leftChars="0" w:hanging="420" w:firstLineChars="0"/>
                        <w:jc w:val="left"/>
                        <w:textAlignment w:val="top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技能证书：英语六级、国家计算机二级证书、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C1驾驶证书；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kinsoku/>
                        <w:spacing w:line="400" w:lineRule="exact"/>
                        <w:ind w:left="420" w:leftChars="0" w:hanging="420" w:firstLineChars="0"/>
                        <w:jc w:val="left"/>
                        <w:textAlignment w:val="top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荣誉证书：优秀学生干部、优秀党员称号、三好学生；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kinsoku/>
                        <w:spacing w:line="400" w:lineRule="exact"/>
                        <w:ind w:left="420" w:leftChars="0" w:hanging="420" w:firstLineChars="0"/>
                        <w:jc w:val="left"/>
                        <w:textAlignment w:val="top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《市场效应带来销售的影响》论文获得世冠杯论文大赛一等奖；《销售人员的技巧分析》获得校级论文大赛优秀作品；《市场营销的利与弊》获得团体论文三等奖；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088755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153035</wp:posOffset>
                </wp:positionV>
                <wp:extent cx="927735" cy="31750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12.05pt;height:25pt;width:73.05pt;z-index:180887552;mso-width-relative:page;mso-height-relative:page;" filled="f" stroked="f" coordsize="21600,21600" o:gfxdata="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ZPq6PZAAAACAEAAA8AAAAAAAAAAQAgAAAAIgAAAGRy&#10;cy9kb3ducmV2LnhtbFBLAQIUABQAAAAIAIdO4kD3WFPJ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088652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121285</wp:posOffset>
                </wp:positionV>
                <wp:extent cx="1217930" cy="368300"/>
                <wp:effectExtent l="0" t="0" r="127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" cy="368300"/>
                          <a:chOff x="7220" y="3680"/>
                          <a:chExt cx="1918" cy="580"/>
                        </a:xfrm>
                      </wpg:grpSpPr>
                      <wps:wsp>
                        <wps:cNvPr id="62" name="折角形 25"/>
                        <wps:cNvSpPr/>
                        <wps:spPr>
                          <a:xfrm>
                            <a:off x="7220" y="3680"/>
                            <a:ext cx="1918" cy="580"/>
                          </a:xfrm>
                          <a:prstGeom prst="foldedCorner">
                            <a:avLst/>
                          </a:prstGeom>
                          <a:solidFill>
                            <a:srgbClr val="649F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8"/>
                                  <w:szCs w:val="36"/>
                                  <w:shd w:val="clear" w:color="auto" w:fill="auto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30"/>
                        <wps:cNvSpPr/>
                        <wps:spPr>
                          <a:xfrm>
                            <a:off x="7340" y="3760"/>
                            <a:ext cx="1720" cy="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9.55pt;height:29pt;width:95.9pt;z-index:180886528;mso-width-relative:page;mso-height-relative:page;" coordorigin="7220,3680" coordsize="1918,580" o:gfxdata="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QM3w1NkAAAAJAQAADwAAAAAAAAABACAAAAAiAAAAZHJzL2Rvd25yZXYueG1sUEsBAhQA&#10;FAAAAAgAh07iQJ/N3NtHAwAABQkAAA4AAAAAAAAAAQAgAAAAKAEAAGRycy9lMm9Eb2MueG1sUEsF&#10;BgAAAAAGAAYAWQEAAOEGAAAAAA==&#10;">
                <o:lock v:ext="edit" aspectratio="f"/>
                <v:shape id="折角形 25" o:spid="_x0000_s1026" o:spt="65" type="#_x0000_t65" style="position:absolute;left:7220;top:3680;height:580;width:1918;v-text-anchor:middle;" fillcolor="#649FB2" filled="t" stroked="f" coordsize="21600,21600" o:gfxdata="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3NF74A&#10;AADbAAAADwAAAAAAAAABACAAAAAiAAAAZHJzL2Rvd25yZXYueG1sUEsBAhQAFAAAAAgAh07iQDMv&#10;BZ47AAAAOQAAABAAAAAAAAAAAQAgAAAADQEAAGRycy9zaGFwZXhtbC54bWxQSwUGAAAAAAYABgBb&#10;AQAAtwMAAAAA&#10;" adj="180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8"/>
                            <w:szCs w:val="36"/>
                            <w:shd w:val="clear" w:color="auto" w:fill="auto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矩形 30" o:spid="_x0000_s1026" o:spt="1" style="position:absolute;left:7340;top:3760;height:430;width:1720;v-text-anchor:middle;" filled="f" stroked="t" coordsize="21600,21600" o:gfxdata="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fag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 dashstyle="3 1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180872192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146685</wp:posOffset>
                </wp:positionV>
                <wp:extent cx="6480175" cy="1031875"/>
                <wp:effectExtent l="0" t="0" r="9525" b="9525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03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情开朗，积极向上，大学四年在努力学习的同时积极参加校外活动；在校期间，发表多篇论文，获得优异的成绩。课余时间，努力将理论与实际相结合，参加实习工作。我希望能在知识的大厦里更上一层楼，希望能加入清华大学这个大集体共同学习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8.7pt;margin-top:11.55pt;height:81.25pt;width:510.25pt;z-index:180872192;v-text-anchor:middle;mso-width-relative:page;mso-height-relative:page;" fillcolor="#FFFFFF [3201]" filled="t" stroked="f" coordsize="21600,21600" o:gfxdata="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5OdJdoAAAAKAQAADwAAAAAAAAABACAAAAAiAAAAZHJzL2Rvd25yZXYu&#10;eG1sUEsBAhQAFAAAAAgAh07iQCEmBzr5AQAA3Q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top"/>
                        <w:rPr>
                          <w:rFonts w:hint="eastAsia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情开朗，积极向上，大学四年在努力学习的同时积极参加校外活动；在校期间，发表多篇论文，获得优异的成绩。课余时间，努力将理论与实际相结合，参加实习工作。我希望能在知识的大厦里更上一层楼，希望能加入清华大学这个大集体共同学习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0BA25"/>
    <w:multiLevelType w:val="singleLevel"/>
    <w:tmpl w:val="82D0BA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778141"/>
    <w:multiLevelType w:val="singleLevel"/>
    <w:tmpl w:val="9B7781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2683A53"/>
    <w:multiLevelType w:val="singleLevel"/>
    <w:tmpl w:val="A2683A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C1B36"/>
    <w:rsid w:val="0A3533D0"/>
    <w:rsid w:val="0C8B7252"/>
    <w:rsid w:val="1456773D"/>
    <w:rsid w:val="157047D5"/>
    <w:rsid w:val="1DFB0D57"/>
    <w:rsid w:val="217C7B7B"/>
    <w:rsid w:val="225B3911"/>
    <w:rsid w:val="2C310E05"/>
    <w:rsid w:val="300A736A"/>
    <w:rsid w:val="3A52120E"/>
    <w:rsid w:val="3F1C1B36"/>
    <w:rsid w:val="472F7999"/>
    <w:rsid w:val="4A452102"/>
    <w:rsid w:val="588D1ECD"/>
    <w:rsid w:val="5C3C36A2"/>
    <w:rsid w:val="5E9B7288"/>
    <w:rsid w:val="6CFD388D"/>
    <w:rsid w:val="6F97362F"/>
    <w:rsid w:val="7F23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25de9fcf-6739-4692-9f32-db011ed66ace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19</Words>
  <Characters>26</Characters>
  <Lines>0</Lines>
  <Paragraphs>0</Paragraphs>
  <TotalTime>13</TotalTime>
  <ScaleCrop>false</ScaleCrop>
  <LinksUpToDate>false</LinksUpToDate>
  <CharactersWithSpaces>48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2022-01-10T08:37:00Z</dcterms:created>
  <dc:creator>Mr Lee</dc:creator>
  <cp:lastModifiedBy>Mr Lee</cp:lastModifiedBy>
  <dcterms:modified xsi:type="dcterms:W3CDTF">2022-01-10T13:17:52Z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v1.0_mb_CDiAqLCCU+jVn9jz80eruA==</vt:lpwstr>
  </property>
</Properties>
</file>