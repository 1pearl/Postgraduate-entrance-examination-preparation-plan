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85"/>
        </w:tabs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-12700</wp:posOffset>
                </wp:positionV>
                <wp:extent cx="6812915" cy="10410825"/>
                <wp:effectExtent l="0" t="0" r="6985" b="0"/>
                <wp:wrapNone/>
                <wp:docPr id="116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096" cy="10410693"/>
                          <a:chOff x="0" y="-1"/>
                          <a:chExt cx="6813096" cy="10410693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02500" y="2143700"/>
                            <a:ext cx="6625235" cy="7318852"/>
                            <a:chOff x="102500" y="2143700"/>
                            <a:chExt cx="6625235" cy="7318852"/>
                          </a:xfrm>
                        </wpg:grpSpPr>
                        <wps:wsp>
                          <wps:cNvPr id="89" name="矩形 89"/>
                          <wps:cNvSpPr/>
                          <wps:spPr>
                            <a:xfrm>
                              <a:off x="102500" y="3996358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0" name="矩形 90"/>
                          <wps:cNvSpPr/>
                          <wps:spPr>
                            <a:xfrm>
                              <a:off x="102500" y="5821256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102500" y="7384204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136481" y="9161610"/>
                              <a:ext cx="6591254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3" name="矩形 93"/>
                          <wps:cNvSpPr/>
                          <wps:spPr>
                            <a:xfrm>
                              <a:off x="102500" y="2143700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1510317" y="2143700"/>
                            <a:ext cx="309057" cy="7318852"/>
                            <a:chOff x="1510317" y="2143700"/>
                            <a:chExt cx="300942" cy="7318852"/>
                          </a:xfrm>
                          <a:solidFill>
                            <a:srgbClr val="23507A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84" name="矩形 160"/>
                          <wps:cNvSpPr/>
                          <wps:spPr>
                            <a:xfrm>
                              <a:off x="1510317" y="3996358"/>
                              <a:ext cx="300942" cy="300942"/>
                            </a:xfrm>
                            <a:prstGeom prst="hexagon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5" name="矩形 161"/>
                          <wps:cNvSpPr/>
                          <wps:spPr>
                            <a:xfrm>
                              <a:off x="1510317" y="5821256"/>
                              <a:ext cx="300942" cy="300942"/>
                            </a:xfrm>
                            <a:prstGeom prst="hexagon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6" name="矩形 162"/>
                          <wps:cNvSpPr/>
                          <wps:spPr>
                            <a:xfrm>
                              <a:off x="1510317" y="7384204"/>
                              <a:ext cx="300942" cy="300942"/>
                            </a:xfrm>
                            <a:prstGeom prst="hexagon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7" name="矩形 163"/>
                          <wps:cNvSpPr/>
                          <wps:spPr>
                            <a:xfrm>
                              <a:off x="1510317" y="9161610"/>
                              <a:ext cx="300942" cy="300942"/>
                            </a:xfrm>
                            <a:prstGeom prst="hexagon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8" name="矩形 164"/>
                          <wps:cNvSpPr/>
                          <wps:spPr>
                            <a:xfrm>
                              <a:off x="1510317" y="2143700"/>
                              <a:ext cx="300942" cy="300942"/>
                            </a:xfrm>
                            <a:prstGeom prst="hexagon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69500" y="2143700"/>
                            <a:ext cx="1676729" cy="7318852"/>
                            <a:chOff x="69500" y="2143700"/>
                            <a:chExt cx="1676729" cy="7318852"/>
                          </a:xfrm>
                        </wpg:grpSpPr>
                        <wpg:grpSp>
                          <wpg:cNvPr id="72" name="组合 72"/>
                          <wpg:cNvGrpSpPr/>
                          <wpg:grpSpPr>
                            <a:xfrm>
                              <a:off x="69500" y="2143700"/>
                              <a:ext cx="1531470" cy="7318852"/>
                              <a:chOff x="69500" y="2143700"/>
                              <a:chExt cx="300942" cy="7318852"/>
                            </a:xfrm>
                            <a:solidFill>
                              <a:srgbClr val="23507A"/>
                            </a:solidFill>
                          </wpg:grpSpPr>
                          <wps:wsp>
                            <wps:cNvPr id="79" name="矩形 79"/>
                            <wps:cNvSpPr/>
                            <wps:spPr>
                              <a:xfrm>
                                <a:off x="69500" y="3996358"/>
                                <a:ext cx="300942" cy="300942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69500" y="5821256"/>
                                <a:ext cx="300942" cy="300942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69500" y="7384204"/>
                                <a:ext cx="300942" cy="300942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2" name="矩形 82"/>
                            <wps:cNvSpPr/>
                            <wps:spPr>
                              <a:xfrm>
                                <a:off x="69500" y="9161610"/>
                                <a:ext cx="300942" cy="300942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83" name="矩形 83"/>
                            <wps:cNvSpPr/>
                            <wps:spPr>
                              <a:xfrm>
                                <a:off x="69500" y="2143700"/>
                                <a:ext cx="300942" cy="300942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73" name="组合 73"/>
                          <wpg:cNvGrpSpPr/>
                          <wpg:grpSpPr>
                            <a:xfrm>
                              <a:off x="1437172" y="2143700"/>
                              <a:ext cx="309057" cy="7318852"/>
                              <a:chOff x="1437172" y="2143700"/>
                              <a:chExt cx="300942" cy="7318852"/>
                            </a:xfrm>
                            <a:solidFill>
                              <a:srgbClr val="23507A"/>
                            </a:solidFill>
                          </wpg:grpSpPr>
                          <wps:wsp>
                            <wps:cNvPr id="74" name="矩形 160"/>
                            <wps:cNvSpPr/>
                            <wps:spPr>
                              <a:xfrm>
                                <a:off x="1437172" y="3996358"/>
                                <a:ext cx="300942" cy="300942"/>
                              </a:xfrm>
                              <a:prstGeom prst="hexagon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5" name="矩形 161"/>
                            <wps:cNvSpPr/>
                            <wps:spPr>
                              <a:xfrm>
                                <a:off x="1437172" y="5821256"/>
                                <a:ext cx="300942" cy="300942"/>
                              </a:xfrm>
                              <a:prstGeom prst="hexagon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6" name="矩形 162"/>
                            <wps:cNvSpPr/>
                            <wps:spPr>
                              <a:xfrm>
                                <a:off x="1437172" y="7384204"/>
                                <a:ext cx="300942" cy="300942"/>
                              </a:xfrm>
                              <a:prstGeom prst="hexagon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7" name="矩形 163"/>
                            <wps:cNvSpPr/>
                            <wps:spPr>
                              <a:xfrm>
                                <a:off x="1437172" y="9161610"/>
                                <a:ext cx="300942" cy="300942"/>
                              </a:xfrm>
                              <a:prstGeom prst="hexagon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8" name="矩形 164"/>
                            <wps:cNvSpPr/>
                            <wps:spPr>
                              <a:xfrm>
                                <a:off x="1437172" y="2143700"/>
                                <a:ext cx="300942" cy="300942"/>
                              </a:xfrm>
                              <a:prstGeom prst="hexagon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  <wpg:grpSp>
                        <wpg:cNvPr id="5" name="组合 5"/>
                        <wpg:cNvGrpSpPr/>
                        <wpg:grpSpPr>
                          <a:xfrm rot="5400000">
                            <a:off x="-515220" y="776629"/>
                            <a:ext cx="1665516" cy="479151"/>
                            <a:chOff x="-515219" y="776629"/>
                            <a:chExt cx="1356912" cy="300942"/>
                          </a:xfrm>
                          <a:solidFill>
                            <a:srgbClr val="6EA69F"/>
                          </a:solidFill>
                        </wpg:grpSpPr>
                        <wps:wsp>
                          <wps:cNvPr id="70" name="矩形 70"/>
                          <wps:cNvSpPr/>
                          <wps:spPr>
                            <a:xfrm>
                              <a:off x="-515219" y="776629"/>
                              <a:ext cx="1251520" cy="300942"/>
                            </a:xfrm>
                            <a:prstGeom prst="rect">
                              <a:avLst/>
                            </a:prstGeom>
                            <a:solidFill>
                              <a:srgbClr val="23507A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1" name="矩形 67"/>
                          <wps:cNvSpPr/>
                          <wps:spPr>
                            <a:xfrm rot="5400000">
                              <a:off x="638528" y="874406"/>
                              <a:ext cx="300938" cy="105392"/>
                            </a:xfrm>
                            <a:prstGeom prst="triangle">
                              <a:avLst/>
                            </a:prstGeom>
                            <a:solidFill>
                              <a:srgbClr val="23507A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 rot="5400000">
                            <a:off x="-515220" y="593182"/>
                            <a:ext cx="1665516" cy="479151"/>
                            <a:chOff x="-515219" y="593182"/>
                            <a:chExt cx="1356912" cy="300942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-515219" y="593182"/>
                              <a:ext cx="1251520" cy="300942"/>
                            </a:xfrm>
                            <a:prstGeom prst="rect">
                              <a:avLst/>
                            </a:prstGeom>
                            <a:solidFill>
                              <a:srgbClr val="235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9" name="矩形 67"/>
                          <wps:cNvSpPr/>
                          <wps:spPr>
                            <a:xfrm rot="5400000">
                              <a:off x="638528" y="690959"/>
                              <a:ext cx="300938" cy="105392"/>
                            </a:xfrm>
                            <a:prstGeom prst="triangle">
                              <a:avLst/>
                            </a:prstGeom>
                            <a:solidFill>
                              <a:srgbClr val="23507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7" name="图片 7" descr="C:\Users\Administrator\Desktop\头像照片\长方形3.jpg长方形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07152" y="221683"/>
                            <a:ext cx="1137950" cy="1535873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978246" y="307177"/>
                            <a:ext cx="3352800" cy="797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72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3507A"/>
                                  <w:spacing w:val="60"/>
                                  <w:sz w:val="48"/>
                                  <w:szCs w:val="48"/>
                                </w:rPr>
                                <w:t>逗西甘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3507A"/>
                                </w:rPr>
                                <w:t>报考院校：华中科技大学 / 物流工程专业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文本框 42"/>
                        <wps:cNvSpPr txBox="1"/>
                        <wps:spPr>
                          <a:xfrm>
                            <a:off x="1232983" y="1117527"/>
                            <a:ext cx="161988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生日：1997.08.08                    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电话：188 0808 0808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1055140" y="1270087"/>
                            <a:ext cx="1949927" cy="496570"/>
                            <a:chOff x="1055140" y="1270087"/>
                            <a:chExt cx="1949927" cy="496570"/>
                          </a:xfrm>
                          <a:solidFill>
                            <a:srgbClr val="23507A"/>
                          </a:solidFill>
                        </wpg:grpSpPr>
                        <wps:wsp>
                          <wps:cNvPr id="64" name="矩形 64"/>
                          <wps:cNvSpPr/>
                          <wps:spPr>
                            <a:xfrm>
                              <a:off x="1055140" y="127643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2825997" y="12700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1055140" y="15875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2825997" y="15875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1" name="文本框 42"/>
                        <wps:cNvSpPr txBox="1"/>
                        <wps:spPr>
                          <a:xfrm>
                            <a:off x="3061028" y="1117527"/>
                            <a:ext cx="243840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现居：武汉市洪山区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邮箱：188 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1091788" y="1299091"/>
                            <a:ext cx="1880037" cy="434943"/>
                            <a:chOff x="1091788" y="1299091"/>
                            <a:chExt cx="1880037" cy="434943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60" name="location-pointer_64679"/>
                          <wps:cNvSpPr>
                            <a:spLocks noChangeAspect="1"/>
                          </wps:cNvSpPr>
                          <wps:spPr bwMode="auto">
                            <a:xfrm>
                              <a:off x="2869253" y="1302576"/>
                              <a:ext cx="96745" cy="119566"/>
                            </a:xfrm>
                            <a:custGeom>
                              <a:avLst/>
                              <a:gdLst>
                                <a:gd name="connsiteX0" fmla="*/ 243063 w 485843"/>
                                <a:gd name="connsiteY0" fmla="*/ 122511 h 600441"/>
                                <a:gd name="connsiteX1" fmla="*/ 130548 w 485843"/>
                                <a:gd name="connsiteY1" fmla="*/ 234807 h 600441"/>
                                <a:gd name="connsiteX2" fmla="*/ 243063 w 485843"/>
                                <a:gd name="connsiteY2" fmla="*/ 346860 h 600441"/>
                                <a:gd name="connsiteX3" fmla="*/ 355578 w 485843"/>
                                <a:gd name="connsiteY3" fmla="*/ 234807 h 600441"/>
                                <a:gd name="connsiteX4" fmla="*/ 243063 w 485843"/>
                                <a:gd name="connsiteY4" fmla="*/ 122511 h 600441"/>
                                <a:gd name="connsiteX5" fmla="*/ 243063 w 485843"/>
                                <a:gd name="connsiteY5" fmla="*/ 90183 h 600441"/>
                                <a:gd name="connsiteX6" fmla="*/ 387969 w 485843"/>
                                <a:gd name="connsiteY6" fmla="*/ 234807 h 600441"/>
                                <a:gd name="connsiteX7" fmla="*/ 243063 w 485843"/>
                                <a:gd name="connsiteY7" fmla="*/ 379431 h 600441"/>
                                <a:gd name="connsiteX8" fmla="*/ 98157 w 485843"/>
                                <a:gd name="connsiteY8" fmla="*/ 234807 h 600441"/>
                                <a:gd name="connsiteX9" fmla="*/ 243063 w 485843"/>
                                <a:gd name="connsiteY9" fmla="*/ 90183 h 600441"/>
                                <a:gd name="connsiteX10" fmla="*/ 243043 w 485843"/>
                                <a:gd name="connsiteY10" fmla="*/ 48619 h 600441"/>
                                <a:gd name="connsiteX11" fmla="*/ 48706 w 485843"/>
                                <a:gd name="connsiteY11" fmla="*/ 242607 h 600441"/>
                                <a:gd name="connsiteX12" fmla="*/ 243043 w 485843"/>
                                <a:gd name="connsiteY12" fmla="*/ 541612 h 600441"/>
                                <a:gd name="connsiteX13" fmla="*/ 437137 w 485843"/>
                                <a:gd name="connsiteY13" fmla="*/ 242607 h 600441"/>
                                <a:gd name="connsiteX14" fmla="*/ 243043 w 485843"/>
                                <a:gd name="connsiteY14" fmla="*/ 48619 h 600441"/>
                                <a:gd name="connsiteX15" fmla="*/ 243043 w 485843"/>
                                <a:gd name="connsiteY15" fmla="*/ 0 h 600441"/>
                                <a:gd name="connsiteX16" fmla="*/ 485843 w 485843"/>
                                <a:gd name="connsiteY16" fmla="*/ 242607 h 600441"/>
                                <a:gd name="connsiteX17" fmla="*/ 371384 w 485843"/>
                                <a:gd name="connsiteY17" fmla="*/ 469657 h 600441"/>
                                <a:gd name="connsiteX18" fmla="*/ 260090 w 485843"/>
                                <a:gd name="connsiteY18" fmla="*/ 593391 h 600441"/>
                                <a:gd name="connsiteX19" fmla="*/ 243043 w 485843"/>
                                <a:gd name="connsiteY19" fmla="*/ 600441 h 600441"/>
                                <a:gd name="connsiteX20" fmla="*/ 225996 w 485843"/>
                                <a:gd name="connsiteY20" fmla="*/ 593391 h 600441"/>
                                <a:gd name="connsiteX21" fmla="*/ 114703 w 485843"/>
                                <a:gd name="connsiteY21" fmla="*/ 469657 h 600441"/>
                                <a:gd name="connsiteX22" fmla="*/ 0 w 485843"/>
                                <a:gd name="connsiteY22" fmla="*/ 242607 h 600441"/>
                                <a:gd name="connsiteX23" fmla="*/ 243043 w 485843"/>
                                <a:gd name="connsiteY23" fmla="*/ 0 h 600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85843" h="600441">
                                  <a:moveTo>
                                    <a:pt x="243063" y="122511"/>
                                  </a:moveTo>
                                  <a:cubicBezTo>
                                    <a:pt x="180960" y="122511"/>
                                    <a:pt x="130548" y="172825"/>
                                    <a:pt x="130548" y="234807"/>
                                  </a:cubicBezTo>
                                  <a:cubicBezTo>
                                    <a:pt x="130548" y="296546"/>
                                    <a:pt x="180960" y="346860"/>
                                    <a:pt x="243063" y="346860"/>
                                  </a:cubicBezTo>
                                  <a:cubicBezTo>
                                    <a:pt x="304922" y="346860"/>
                                    <a:pt x="355578" y="296546"/>
                                    <a:pt x="355578" y="234807"/>
                                  </a:cubicBezTo>
                                  <a:cubicBezTo>
                                    <a:pt x="355578" y="172825"/>
                                    <a:pt x="304922" y="122511"/>
                                    <a:pt x="243063" y="122511"/>
                                  </a:cubicBezTo>
                                  <a:close/>
                                  <a:moveTo>
                                    <a:pt x="243063" y="90183"/>
                                  </a:moveTo>
                                  <a:cubicBezTo>
                                    <a:pt x="322944" y="90183"/>
                                    <a:pt x="387969" y="155082"/>
                                    <a:pt x="387969" y="234807"/>
                                  </a:cubicBezTo>
                                  <a:cubicBezTo>
                                    <a:pt x="387969" y="314533"/>
                                    <a:pt x="322944" y="379431"/>
                                    <a:pt x="243063" y="379431"/>
                                  </a:cubicBezTo>
                                  <a:cubicBezTo>
                                    <a:pt x="163182" y="379431"/>
                                    <a:pt x="98157" y="314533"/>
                                    <a:pt x="98157" y="234807"/>
                                  </a:cubicBezTo>
                                  <a:cubicBezTo>
                                    <a:pt x="98157" y="155082"/>
                                    <a:pt x="163182" y="90183"/>
                                    <a:pt x="243063" y="90183"/>
                                  </a:cubicBezTo>
                                  <a:close/>
                                  <a:moveTo>
                                    <a:pt x="243043" y="48619"/>
                                  </a:moveTo>
                                  <a:cubicBezTo>
                                    <a:pt x="135890" y="48619"/>
                                    <a:pt x="48706" y="135646"/>
                                    <a:pt x="48706" y="242607"/>
                                  </a:cubicBezTo>
                                  <a:cubicBezTo>
                                    <a:pt x="48706" y="325016"/>
                                    <a:pt x="176316" y="473060"/>
                                    <a:pt x="243043" y="541612"/>
                                  </a:cubicBezTo>
                                  <a:cubicBezTo>
                                    <a:pt x="309771" y="473060"/>
                                    <a:pt x="437137" y="325016"/>
                                    <a:pt x="437137" y="242607"/>
                                  </a:cubicBezTo>
                                  <a:cubicBezTo>
                                    <a:pt x="437137" y="135646"/>
                                    <a:pt x="350197" y="48619"/>
                                    <a:pt x="243043" y="48619"/>
                                  </a:cubicBezTo>
                                  <a:close/>
                                  <a:moveTo>
                                    <a:pt x="243043" y="0"/>
                                  </a:moveTo>
                                  <a:cubicBezTo>
                                    <a:pt x="376985" y="0"/>
                                    <a:pt x="485843" y="108663"/>
                                    <a:pt x="485843" y="242607"/>
                                  </a:cubicBezTo>
                                  <a:cubicBezTo>
                                    <a:pt x="485843" y="298033"/>
                                    <a:pt x="447365" y="374607"/>
                                    <a:pt x="371384" y="469657"/>
                                  </a:cubicBezTo>
                                  <a:cubicBezTo>
                                    <a:pt x="316346" y="538452"/>
                                    <a:pt x="262282" y="591204"/>
                                    <a:pt x="260090" y="593391"/>
                                  </a:cubicBezTo>
                                  <a:cubicBezTo>
                                    <a:pt x="255220" y="598010"/>
                                    <a:pt x="249132" y="600441"/>
                                    <a:pt x="243043" y="600441"/>
                                  </a:cubicBezTo>
                                  <a:cubicBezTo>
                                    <a:pt x="236955" y="600441"/>
                                    <a:pt x="230867" y="598010"/>
                                    <a:pt x="225996" y="593391"/>
                                  </a:cubicBezTo>
                                  <a:cubicBezTo>
                                    <a:pt x="223804" y="591204"/>
                                    <a:pt x="169741" y="538452"/>
                                    <a:pt x="114703" y="469657"/>
                                  </a:cubicBezTo>
                                  <a:cubicBezTo>
                                    <a:pt x="38721" y="374607"/>
                                    <a:pt x="0" y="298033"/>
                                    <a:pt x="0" y="242607"/>
                                  </a:cubicBezTo>
                                  <a:cubicBezTo>
                                    <a:pt x="0" y="108663"/>
                                    <a:pt x="109102" y="0"/>
                                    <a:pt x="24304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1" name="analog-stopwatch_67066"/>
                          <wps:cNvSpPr>
                            <a:spLocks noChangeAspect="1"/>
                          </wps:cNvSpPr>
                          <wps:spPr bwMode="auto">
                            <a:xfrm>
                              <a:off x="1091788" y="1299091"/>
                              <a:ext cx="104588" cy="123186"/>
                            </a:xfrm>
                            <a:custGeom>
                              <a:avLst/>
                              <a:gdLst>
                                <a:gd name="connsiteX0" fmla="*/ 257566 w 515127"/>
                                <a:gd name="connsiteY0" fmla="*/ 250649 h 606722"/>
                                <a:gd name="connsiteX1" fmla="*/ 277416 w 515127"/>
                                <a:gd name="connsiteY1" fmla="*/ 270375 h 606722"/>
                                <a:gd name="connsiteX2" fmla="*/ 277416 w 515127"/>
                                <a:gd name="connsiteY2" fmla="*/ 329730 h 606722"/>
                                <a:gd name="connsiteX3" fmla="*/ 336876 w 515127"/>
                                <a:gd name="connsiteY3" fmla="*/ 329730 h 606722"/>
                                <a:gd name="connsiteX4" fmla="*/ 356637 w 515127"/>
                                <a:gd name="connsiteY4" fmla="*/ 349544 h 606722"/>
                                <a:gd name="connsiteX5" fmla="*/ 336876 w 515127"/>
                                <a:gd name="connsiteY5" fmla="*/ 369270 h 606722"/>
                                <a:gd name="connsiteX6" fmla="*/ 257566 w 515127"/>
                                <a:gd name="connsiteY6" fmla="*/ 369270 h 606722"/>
                                <a:gd name="connsiteX7" fmla="*/ 237805 w 515127"/>
                                <a:gd name="connsiteY7" fmla="*/ 349544 h 606722"/>
                                <a:gd name="connsiteX8" fmla="*/ 237805 w 515127"/>
                                <a:gd name="connsiteY8" fmla="*/ 270375 h 606722"/>
                                <a:gd name="connsiteX9" fmla="*/ 257566 w 515127"/>
                                <a:gd name="connsiteY9" fmla="*/ 250649 h 606722"/>
                                <a:gd name="connsiteX10" fmla="*/ 257519 w 515127"/>
                                <a:gd name="connsiteY10" fmla="*/ 210956 h 606722"/>
                                <a:gd name="connsiteX11" fmla="*/ 118851 w 515127"/>
                                <a:gd name="connsiteY11" fmla="*/ 349521 h 606722"/>
                                <a:gd name="connsiteX12" fmla="*/ 257519 w 515127"/>
                                <a:gd name="connsiteY12" fmla="*/ 487996 h 606722"/>
                                <a:gd name="connsiteX13" fmla="*/ 396276 w 515127"/>
                                <a:gd name="connsiteY13" fmla="*/ 349521 h 606722"/>
                                <a:gd name="connsiteX14" fmla="*/ 257519 w 515127"/>
                                <a:gd name="connsiteY14" fmla="*/ 210956 h 606722"/>
                                <a:gd name="connsiteX15" fmla="*/ 257519 w 515127"/>
                                <a:gd name="connsiteY15" fmla="*/ 171404 h 606722"/>
                                <a:gd name="connsiteX16" fmla="*/ 435882 w 515127"/>
                                <a:gd name="connsiteY16" fmla="*/ 349521 h 606722"/>
                                <a:gd name="connsiteX17" fmla="*/ 257519 w 515127"/>
                                <a:gd name="connsiteY17" fmla="*/ 527548 h 606722"/>
                                <a:gd name="connsiteX18" fmla="*/ 79245 w 515127"/>
                                <a:gd name="connsiteY18" fmla="*/ 349521 h 606722"/>
                                <a:gd name="connsiteX19" fmla="*/ 257519 w 515127"/>
                                <a:gd name="connsiteY19" fmla="*/ 171404 h 606722"/>
                                <a:gd name="connsiteX20" fmla="*/ 257564 w 515127"/>
                                <a:gd name="connsiteY20" fmla="*/ 131884 h 606722"/>
                                <a:gd name="connsiteX21" fmla="*/ 39694 w 515127"/>
                                <a:gd name="connsiteY21" fmla="*/ 349530 h 606722"/>
                                <a:gd name="connsiteX22" fmla="*/ 257564 w 515127"/>
                                <a:gd name="connsiteY22" fmla="*/ 567086 h 606722"/>
                                <a:gd name="connsiteX23" fmla="*/ 475522 w 515127"/>
                                <a:gd name="connsiteY23" fmla="*/ 349530 h 606722"/>
                                <a:gd name="connsiteX24" fmla="*/ 257564 w 515127"/>
                                <a:gd name="connsiteY24" fmla="*/ 131884 h 606722"/>
                                <a:gd name="connsiteX25" fmla="*/ 237806 w 515127"/>
                                <a:gd name="connsiteY25" fmla="*/ 39548 h 606722"/>
                                <a:gd name="connsiteX26" fmla="*/ 237806 w 515127"/>
                                <a:gd name="connsiteY26" fmla="*/ 92337 h 606722"/>
                                <a:gd name="connsiteX27" fmla="*/ 277410 w 515127"/>
                                <a:gd name="connsiteY27" fmla="*/ 92337 h 606722"/>
                                <a:gd name="connsiteX28" fmla="*/ 277410 w 515127"/>
                                <a:gd name="connsiteY28" fmla="*/ 39548 h 606722"/>
                                <a:gd name="connsiteX29" fmla="*/ 178354 w 515127"/>
                                <a:gd name="connsiteY29" fmla="*/ 0 h 606722"/>
                                <a:gd name="connsiteX30" fmla="*/ 336862 w 515127"/>
                                <a:gd name="connsiteY30" fmla="*/ 0 h 606722"/>
                                <a:gd name="connsiteX31" fmla="*/ 356620 w 515127"/>
                                <a:gd name="connsiteY31" fmla="*/ 19818 h 606722"/>
                                <a:gd name="connsiteX32" fmla="*/ 336862 w 515127"/>
                                <a:gd name="connsiteY32" fmla="*/ 39548 h 606722"/>
                                <a:gd name="connsiteX33" fmla="*/ 317015 w 515127"/>
                                <a:gd name="connsiteY33" fmla="*/ 39548 h 606722"/>
                                <a:gd name="connsiteX34" fmla="*/ 317015 w 515127"/>
                                <a:gd name="connsiteY34" fmla="*/ 99269 h 606722"/>
                                <a:gd name="connsiteX35" fmla="*/ 402632 w 515127"/>
                                <a:gd name="connsiteY35" fmla="*/ 137128 h 606722"/>
                                <a:gd name="connsiteX36" fmla="*/ 427730 w 515127"/>
                                <a:gd name="connsiteY36" fmla="*/ 112066 h 606722"/>
                                <a:gd name="connsiteX37" fmla="*/ 411977 w 515127"/>
                                <a:gd name="connsiteY37" fmla="*/ 96425 h 606722"/>
                                <a:gd name="connsiteX38" fmla="*/ 411977 w 515127"/>
                                <a:gd name="connsiteY38" fmla="*/ 68431 h 606722"/>
                                <a:gd name="connsiteX39" fmla="*/ 440012 w 515127"/>
                                <a:gd name="connsiteY39" fmla="*/ 68431 h 606722"/>
                                <a:gd name="connsiteX40" fmla="*/ 499463 w 515127"/>
                                <a:gd name="connsiteY40" fmla="*/ 127796 h 606722"/>
                                <a:gd name="connsiteX41" fmla="*/ 499463 w 515127"/>
                                <a:gd name="connsiteY41" fmla="*/ 155791 h 606722"/>
                                <a:gd name="connsiteX42" fmla="*/ 471429 w 515127"/>
                                <a:gd name="connsiteY42" fmla="*/ 155791 h 606722"/>
                                <a:gd name="connsiteX43" fmla="*/ 455676 w 515127"/>
                                <a:gd name="connsiteY43" fmla="*/ 140061 h 606722"/>
                                <a:gd name="connsiteX44" fmla="*/ 433693 w 515127"/>
                                <a:gd name="connsiteY44" fmla="*/ 162012 h 606722"/>
                                <a:gd name="connsiteX45" fmla="*/ 515127 w 515127"/>
                                <a:gd name="connsiteY45" fmla="*/ 349530 h 606722"/>
                                <a:gd name="connsiteX46" fmla="*/ 257564 w 515127"/>
                                <a:gd name="connsiteY46" fmla="*/ 606722 h 606722"/>
                                <a:gd name="connsiteX47" fmla="*/ 0 w 515127"/>
                                <a:gd name="connsiteY47" fmla="*/ 349530 h 606722"/>
                                <a:gd name="connsiteX48" fmla="*/ 81434 w 515127"/>
                                <a:gd name="connsiteY48" fmla="*/ 162012 h 606722"/>
                                <a:gd name="connsiteX49" fmla="*/ 59451 w 515127"/>
                                <a:gd name="connsiteY49" fmla="*/ 140061 h 606722"/>
                                <a:gd name="connsiteX50" fmla="*/ 43788 w 515127"/>
                                <a:gd name="connsiteY50" fmla="*/ 155791 h 606722"/>
                                <a:gd name="connsiteX51" fmla="*/ 15753 w 515127"/>
                                <a:gd name="connsiteY51" fmla="*/ 155791 h 606722"/>
                                <a:gd name="connsiteX52" fmla="*/ 15753 w 515127"/>
                                <a:gd name="connsiteY52" fmla="*/ 127796 h 606722"/>
                                <a:gd name="connsiteX53" fmla="*/ 75204 w 515127"/>
                                <a:gd name="connsiteY53" fmla="*/ 68431 h 606722"/>
                                <a:gd name="connsiteX54" fmla="*/ 103239 w 515127"/>
                                <a:gd name="connsiteY54" fmla="*/ 68431 h 606722"/>
                                <a:gd name="connsiteX55" fmla="*/ 103239 w 515127"/>
                                <a:gd name="connsiteY55" fmla="*/ 96425 h 606722"/>
                                <a:gd name="connsiteX56" fmla="*/ 87486 w 515127"/>
                                <a:gd name="connsiteY56" fmla="*/ 112066 h 606722"/>
                                <a:gd name="connsiteX57" fmla="*/ 112495 w 515127"/>
                                <a:gd name="connsiteY57" fmla="*/ 137128 h 606722"/>
                                <a:gd name="connsiteX58" fmla="*/ 198201 w 515127"/>
                                <a:gd name="connsiteY58" fmla="*/ 99269 h 606722"/>
                                <a:gd name="connsiteX59" fmla="*/ 198201 w 515127"/>
                                <a:gd name="connsiteY59" fmla="*/ 39548 h 606722"/>
                                <a:gd name="connsiteX60" fmla="*/ 178354 w 515127"/>
                                <a:gd name="connsiteY60" fmla="*/ 39548 h 606722"/>
                                <a:gd name="connsiteX61" fmla="*/ 158507 w 515127"/>
                                <a:gd name="connsiteY61" fmla="*/ 19818 h 606722"/>
                                <a:gd name="connsiteX62" fmla="*/ 178354 w 515127"/>
                                <a:gd name="connsiteY62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15127" h="606722">
                                  <a:moveTo>
                                    <a:pt x="257566" y="250649"/>
                                  </a:moveTo>
                                  <a:cubicBezTo>
                                    <a:pt x="268514" y="250649"/>
                                    <a:pt x="277416" y="259446"/>
                                    <a:pt x="277416" y="270375"/>
                                  </a:cubicBezTo>
                                  <a:lnTo>
                                    <a:pt x="277416" y="329730"/>
                                  </a:lnTo>
                                  <a:lnTo>
                                    <a:pt x="336876" y="329730"/>
                                  </a:lnTo>
                                  <a:cubicBezTo>
                                    <a:pt x="347825" y="329730"/>
                                    <a:pt x="356637" y="338615"/>
                                    <a:pt x="356637" y="349544"/>
                                  </a:cubicBezTo>
                                  <a:cubicBezTo>
                                    <a:pt x="356637" y="360473"/>
                                    <a:pt x="347825" y="369270"/>
                                    <a:pt x="336876" y="369270"/>
                                  </a:cubicBezTo>
                                  <a:lnTo>
                                    <a:pt x="257566" y="369270"/>
                                  </a:lnTo>
                                  <a:cubicBezTo>
                                    <a:pt x="246617" y="369270"/>
                                    <a:pt x="237805" y="360473"/>
                                    <a:pt x="237805" y="349544"/>
                                  </a:cubicBezTo>
                                  <a:lnTo>
                                    <a:pt x="237805" y="270375"/>
                                  </a:lnTo>
                                  <a:cubicBezTo>
                                    <a:pt x="237805" y="259446"/>
                                    <a:pt x="246617" y="250649"/>
                                    <a:pt x="257566" y="250649"/>
                                  </a:cubicBezTo>
                                  <a:close/>
                                  <a:moveTo>
                                    <a:pt x="257519" y="210956"/>
                                  </a:moveTo>
                                  <a:cubicBezTo>
                                    <a:pt x="181065" y="210956"/>
                                    <a:pt x="118851" y="273172"/>
                                    <a:pt x="118851" y="349521"/>
                                  </a:cubicBezTo>
                                  <a:cubicBezTo>
                                    <a:pt x="118851" y="425869"/>
                                    <a:pt x="181065" y="487996"/>
                                    <a:pt x="257519" y="487996"/>
                                  </a:cubicBezTo>
                                  <a:cubicBezTo>
                                    <a:pt x="334062" y="487996"/>
                                    <a:pt x="396276" y="425869"/>
                                    <a:pt x="396276" y="349521"/>
                                  </a:cubicBezTo>
                                  <a:cubicBezTo>
                                    <a:pt x="396276" y="273172"/>
                                    <a:pt x="334062" y="210956"/>
                                    <a:pt x="257519" y="210956"/>
                                  </a:cubicBezTo>
                                  <a:close/>
                                  <a:moveTo>
                                    <a:pt x="257519" y="171404"/>
                                  </a:moveTo>
                                  <a:cubicBezTo>
                                    <a:pt x="355868" y="171404"/>
                                    <a:pt x="435882" y="251308"/>
                                    <a:pt x="435882" y="349521"/>
                                  </a:cubicBezTo>
                                  <a:cubicBezTo>
                                    <a:pt x="435882" y="447645"/>
                                    <a:pt x="355868" y="527548"/>
                                    <a:pt x="257519" y="527548"/>
                                  </a:cubicBezTo>
                                  <a:cubicBezTo>
                                    <a:pt x="159259" y="527548"/>
                                    <a:pt x="79245" y="447645"/>
                                    <a:pt x="79245" y="349521"/>
                                  </a:cubicBezTo>
                                  <a:cubicBezTo>
                                    <a:pt x="79245" y="251308"/>
                                    <a:pt x="159259" y="171404"/>
                                    <a:pt x="257519" y="171404"/>
                                  </a:cubicBezTo>
                                  <a:close/>
                                  <a:moveTo>
                                    <a:pt x="257564" y="131884"/>
                                  </a:moveTo>
                                  <a:cubicBezTo>
                                    <a:pt x="137415" y="131884"/>
                                    <a:pt x="39694" y="229554"/>
                                    <a:pt x="39694" y="349530"/>
                                  </a:cubicBezTo>
                                  <a:cubicBezTo>
                                    <a:pt x="39694" y="469505"/>
                                    <a:pt x="137415" y="567086"/>
                                    <a:pt x="257564" y="567086"/>
                                  </a:cubicBezTo>
                                  <a:cubicBezTo>
                                    <a:pt x="377801" y="567086"/>
                                    <a:pt x="475522" y="469505"/>
                                    <a:pt x="475522" y="349530"/>
                                  </a:cubicBezTo>
                                  <a:cubicBezTo>
                                    <a:pt x="475522" y="229554"/>
                                    <a:pt x="377801" y="131884"/>
                                    <a:pt x="257564" y="131884"/>
                                  </a:cubicBezTo>
                                  <a:close/>
                                  <a:moveTo>
                                    <a:pt x="237806" y="39548"/>
                                  </a:moveTo>
                                  <a:lnTo>
                                    <a:pt x="237806" y="92337"/>
                                  </a:lnTo>
                                  <a:lnTo>
                                    <a:pt x="277410" y="92337"/>
                                  </a:lnTo>
                                  <a:lnTo>
                                    <a:pt x="277410" y="39548"/>
                                  </a:lnTo>
                                  <a:close/>
                                  <a:moveTo>
                                    <a:pt x="178354" y="0"/>
                                  </a:moveTo>
                                  <a:lnTo>
                                    <a:pt x="336862" y="0"/>
                                  </a:lnTo>
                                  <a:cubicBezTo>
                                    <a:pt x="347809" y="0"/>
                                    <a:pt x="356620" y="8887"/>
                                    <a:pt x="356620" y="19818"/>
                                  </a:cubicBezTo>
                                  <a:cubicBezTo>
                                    <a:pt x="356620" y="30749"/>
                                    <a:pt x="347809" y="39548"/>
                                    <a:pt x="336862" y="39548"/>
                                  </a:cubicBezTo>
                                  <a:lnTo>
                                    <a:pt x="317015" y="39548"/>
                                  </a:lnTo>
                                  <a:lnTo>
                                    <a:pt x="317015" y="99269"/>
                                  </a:lnTo>
                                  <a:cubicBezTo>
                                    <a:pt x="348076" y="106645"/>
                                    <a:pt x="377000" y="119620"/>
                                    <a:pt x="402632" y="137128"/>
                                  </a:cubicBezTo>
                                  <a:lnTo>
                                    <a:pt x="427730" y="112066"/>
                                  </a:lnTo>
                                  <a:lnTo>
                                    <a:pt x="411977" y="96425"/>
                                  </a:lnTo>
                                  <a:cubicBezTo>
                                    <a:pt x="404234" y="88693"/>
                                    <a:pt x="404234" y="76162"/>
                                    <a:pt x="411977" y="68431"/>
                                  </a:cubicBezTo>
                                  <a:cubicBezTo>
                                    <a:pt x="419720" y="60699"/>
                                    <a:pt x="432269" y="60699"/>
                                    <a:pt x="440012" y="68431"/>
                                  </a:cubicBezTo>
                                  <a:lnTo>
                                    <a:pt x="499463" y="127796"/>
                                  </a:lnTo>
                                  <a:cubicBezTo>
                                    <a:pt x="507206" y="135528"/>
                                    <a:pt x="507206" y="148059"/>
                                    <a:pt x="499463" y="155791"/>
                                  </a:cubicBezTo>
                                  <a:cubicBezTo>
                                    <a:pt x="491720" y="163522"/>
                                    <a:pt x="479171" y="163522"/>
                                    <a:pt x="471429" y="155791"/>
                                  </a:cubicBezTo>
                                  <a:lnTo>
                                    <a:pt x="455676" y="140061"/>
                                  </a:lnTo>
                                  <a:lnTo>
                                    <a:pt x="433693" y="162012"/>
                                  </a:lnTo>
                                  <a:cubicBezTo>
                                    <a:pt x="483799" y="209024"/>
                                    <a:pt x="515127" y="275678"/>
                                    <a:pt x="515127" y="349530"/>
                                  </a:cubicBezTo>
                                  <a:cubicBezTo>
                                    <a:pt x="515127" y="491279"/>
                                    <a:pt x="399606" y="606722"/>
                                    <a:pt x="257564" y="606722"/>
                                  </a:cubicBezTo>
                                  <a:cubicBezTo>
                                    <a:pt x="115610" y="606722"/>
                                    <a:pt x="0" y="491279"/>
                                    <a:pt x="0" y="349530"/>
                                  </a:cubicBezTo>
                                  <a:cubicBezTo>
                                    <a:pt x="0" y="275678"/>
                                    <a:pt x="31417" y="209024"/>
                                    <a:pt x="81434" y="162012"/>
                                  </a:cubicBezTo>
                                  <a:lnTo>
                                    <a:pt x="59451" y="140061"/>
                                  </a:lnTo>
                                  <a:lnTo>
                                    <a:pt x="43788" y="155791"/>
                                  </a:lnTo>
                                  <a:cubicBezTo>
                                    <a:pt x="36045" y="163522"/>
                                    <a:pt x="23496" y="163522"/>
                                    <a:pt x="15753" y="155791"/>
                                  </a:cubicBezTo>
                                  <a:cubicBezTo>
                                    <a:pt x="8010" y="148059"/>
                                    <a:pt x="8010" y="135528"/>
                                    <a:pt x="15753" y="127796"/>
                                  </a:cubicBezTo>
                                  <a:lnTo>
                                    <a:pt x="75204" y="68431"/>
                                  </a:lnTo>
                                  <a:cubicBezTo>
                                    <a:pt x="82947" y="60699"/>
                                    <a:pt x="95496" y="60699"/>
                                    <a:pt x="103239" y="68431"/>
                                  </a:cubicBezTo>
                                  <a:cubicBezTo>
                                    <a:pt x="110982" y="76162"/>
                                    <a:pt x="110982" y="88693"/>
                                    <a:pt x="103239" y="96425"/>
                                  </a:cubicBezTo>
                                  <a:lnTo>
                                    <a:pt x="87486" y="112066"/>
                                  </a:lnTo>
                                  <a:lnTo>
                                    <a:pt x="112495" y="137128"/>
                                  </a:lnTo>
                                  <a:cubicBezTo>
                                    <a:pt x="138127" y="119620"/>
                                    <a:pt x="167051" y="106645"/>
                                    <a:pt x="198201" y="99269"/>
                                  </a:cubicBezTo>
                                  <a:lnTo>
                                    <a:pt x="198201" y="39548"/>
                                  </a:lnTo>
                                  <a:lnTo>
                                    <a:pt x="178354" y="39548"/>
                                  </a:lnTo>
                                  <a:cubicBezTo>
                                    <a:pt x="167407" y="39548"/>
                                    <a:pt x="158507" y="30749"/>
                                    <a:pt x="158507" y="19818"/>
                                  </a:cubicBezTo>
                                  <a:cubicBezTo>
                                    <a:pt x="158507" y="8887"/>
                                    <a:pt x="167407" y="0"/>
                                    <a:pt x="17835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2" name="call-volume_17819"/>
                          <wps:cNvSpPr>
                            <a:spLocks noChangeAspect="1"/>
                          </wps:cNvSpPr>
                          <wps:spPr bwMode="auto">
                            <a:xfrm>
                              <a:off x="1091788" y="1627816"/>
                              <a:ext cx="104588" cy="104385"/>
                            </a:xfrm>
                            <a:custGeom>
                              <a:avLst/>
                              <a:gdLst>
                                <a:gd name="connsiteX0" fmla="*/ 242794 w 581469"/>
                                <a:gd name="connsiteY0" fmla="*/ 133875 h 580342"/>
                                <a:gd name="connsiteX1" fmla="*/ 266995 w 581469"/>
                                <a:gd name="connsiteY1" fmla="*/ 158040 h 580342"/>
                                <a:gd name="connsiteX2" fmla="*/ 242794 w 581469"/>
                                <a:gd name="connsiteY2" fmla="*/ 182204 h 580342"/>
                                <a:gd name="connsiteX3" fmla="*/ 174285 w 581469"/>
                                <a:gd name="connsiteY3" fmla="*/ 250523 h 580342"/>
                                <a:gd name="connsiteX4" fmla="*/ 149995 w 581469"/>
                                <a:gd name="connsiteY4" fmla="*/ 274865 h 580342"/>
                                <a:gd name="connsiteX5" fmla="*/ 125794 w 581469"/>
                                <a:gd name="connsiteY5" fmla="*/ 250700 h 580342"/>
                                <a:gd name="connsiteX6" fmla="*/ 242794 w 581469"/>
                                <a:gd name="connsiteY6" fmla="*/ 133875 h 580342"/>
                                <a:gd name="connsiteX7" fmla="*/ 438674 w 581469"/>
                                <a:gd name="connsiteY7" fmla="*/ 48539 h 580342"/>
                                <a:gd name="connsiteX8" fmla="*/ 435025 w 581469"/>
                                <a:gd name="connsiteY8" fmla="*/ 49517 h 580342"/>
                                <a:gd name="connsiteX9" fmla="*/ 383403 w 581469"/>
                                <a:gd name="connsiteY9" fmla="*/ 136254 h 580342"/>
                                <a:gd name="connsiteX10" fmla="*/ 384293 w 581469"/>
                                <a:gd name="connsiteY10" fmla="*/ 139809 h 580342"/>
                                <a:gd name="connsiteX11" fmla="*/ 387408 w 581469"/>
                                <a:gd name="connsiteY11" fmla="*/ 141587 h 580342"/>
                                <a:gd name="connsiteX12" fmla="*/ 411261 w 581469"/>
                                <a:gd name="connsiteY12" fmla="*/ 176246 h 580342"/>
                                <a:gd name="connsiteX13" fmla="*/ 400224 w 581469"/>
                                <a:gd name="connsiteY13" fmla="*/ 216771 h 580342"/>
                                <a:gd name="connsiteX14" fmla="*/ 216787 w 581469"/>
                                <a:gd name="connsiteY14" fmla="*/ 400112 h 580342"/>
                                <a:gd name="connsiteX15" fmla="*/ 184835 w 581469"/>
                                <a:gd name="connsiteY15" fmla="*/ 411576 h 580342"/>
                                <a:gd name="connsiteX16" fmla="*/ 142825 w 581469"/>
                                <a:gd name="connsiteY16" fmla="*/ 389003 h 580342"/>
                                <a:gd name="connsiteX17" fmla="*/ 138108 w 581469"/>
                                <a:gd name="connsiteY17" fmla="*/ 381627 h 580342"/>
                                <a:gd name="connsiteX18" fmla="*/ 134369 w 581469"/>
                                <a:gd name="connsiteY18" fmla="*/ 380649 h 580342"/>
                                <a:gd name="connsiteX19" fmla="*/ 49637 w 581469"/>
                                <a:gd name="connsiteY19" fmla="*/ 435749 h 580342"/>
                                <a:gd name="connsiteX20" fmla="*/ 48925 w 581469"/>
                                <a:gd name="connsiteY20" fmla="*/ 439482 h 580342"/>
                                <a:gd name="connsiteX21" fmla="*/ 94762 w 581469"/>
                                <a:gd name="connsiteY21" fmla="*/ 509512 h 580342"/>
                                <a:gd name="connsiteX22" fmla="*/ 161338 w 581469"/>
                                <a:gd name="connsiteY22" fmla="*/ 524976 h 580342"/>
                                <a:gd name="connsiteX23" fmla="*/ 526610 w 581469"/>
                                <a:gd name="connsiteY23" fmla="*/ 156606 h 580342"/>
                                <a:gd name="connsiteX24" fmla="*/ 508720 w 581469"/>
                                <a:gd name="connsiteY24" fmla="*/ 89864 h 580342"/>
                                <a:gd name="connsiteX25" fmla="*/ 254712 w 581469"/>
                                <a:gd name="connsiteY25" fmla="*/ 11797 h 580342"/>
                                <a:gd name="connsiteX26" fmla="*/ 278921 w 581469"/>
                                <a:gd name="connsiteY26" fmla="*/ 35975 h 580342"/>
                                <a:gd name="connsiteX27" fmla="*/ 254712 w 581469"/>
                                <a:gd name="connsiteY27" fmla="*/ 60153 h 580342"/>
                                <a:gd name="connsiteX28" fmla="*/ 51781 w 581469"/>
                                <a:gd name="connsiteY28" fmla="*/ 262824 h 580342"/>
                                <a:gd name="connsiteX29" fmla="*/ 27572 w 581469"/>
                                <a:gd name="connsiteY29" fmla="*/ 287002 h 580342"/>
                                <a:gd name="connsiteX30" fmla="*/ 3363 w 581469"/>
                                <a:gd name="connsiteY30" fmla="*/ 262824 h 580342"/>
                                <a:gd name="connsiteX31" fmla="*/ 254712 w 581469"/>
                                <a:gd name="connsiteY31" fmla="*/ 11797 h 580342"/>
                                <a:gd name="connsiteX32" fmla="*/ 429551 w 581469"/>
                                <a:gd name="connsiteY32" fmla="*/ 649 h 580342"/>
                                <a:gd name="connsiteX33" fmla="*/ 463506 w 581469"/>
                                <a:gd name="connsiteY33" fmla="*/ 6947 h 580342"/>
                                <a:gd name="connsiteX34" fmla="*/ 533463 w 581469"/>
                                <a:gd name="connsiteY34" fmla="*/ 48272 h 580342"/>
                                <a:gd name="connsiteX35" fmla="*/ 568709 w 581469"/>
                                <a:gd name="connsiteY35" fmla="*/ 180690 h 580342"/>
                                <a:gd name="connsiteX36" fmla="*/ 185992 w 581469"/>
                                <a:gd name="connsiteY36" fmla="*/ 566745 h 580342"/>
                                <a:gd name="connsiteX37" fmla="*/ 136327 w 581469"/>
                                <a:gd name="connsiteY37" fmla="*/ 580342 h 580342"/>
                                <a:gd name="connsiteX38" fmla="*/ 54176 w 581469"/>
                                <a:gd name="connsiteY38" fmla="*/ 535995 h 580342"/>
                                <a:gd name="connsiteX39" fmla="*/ 8339 w 581469"/>
                                <a:gd name="connsiteY39" fmla="*/ 465965 h 580342"/>
                                <a:gd name="connsiteX40" fmla="*/ 1130 w 581469"/>
                                <a:gd name="connsiteY40" fmla="*/ 427573 h 580342"/>
                                <a:gd name="connsiteX41" fmla="*/ 23203 w 581469"/>
                                <a:gd name="connsiteY41" fmla="*/ 395402 h 580342"/>
                                <a:gd name="connsiteX42" fmla="*/ 107935 w 581469"/>
                                <a:gd name="connsiteY42" fmla="*/ 340302 h 580342"/>
                                <a:gd name="connsiteX43" fmla="*/ 135793 w 581469"/>
                                <a:gd name="connsiteY43" fmla="*/ 331948 h 580342"/>
                                <a:gd name="connsiteX44" fmla="*/ 178693 w 581469"/>
                                <a:gd name="connsiteY44" fmla="*/ 355054 h 580342"/>
                                <a:gd name="connsiteX45" fmla="*/ 183411 w 581469"/>
                                <a:gd name="connsiteY45" fmla="*/ 362431 h 580342"/>
                                <a:gd name="connsiteX46" fmla="*/ 185280 w 581469"/>
                                <a:gd name="connsiteY46" fmla="*/ 362875 h 580342"/>
                                <a:gd name="connsiteX47" fmla="*/ 363199 w 581469"/>
                                <a:gd name="connsiteY47" fmla="*/ 185667 h 580342"/>
                                <a:gd name="connsiteX48" fmla="*/ 362754 w 581469"/>
                                <a:gd name="connsiteY48" fmla="*/ 183267 h 580342"/>
                                <a:gd name="connsiteX49" fmla="*/ 359639 w 581469"/>
                                <a:gd name="connsiteY49" fmla="*/ 181490 h 580342"/>
                                <a:gd name="connsiteX50" fmla="*/ 336231 w 581469"/>
                                <a:gd name="connsiteY50" fmla="*/ 150207 h 580342"/>
                                <a:gd name="connsiteX51" fmla="*/ 341838 w 581469"/>
                                <a:gd name="connsiteY51" fmla="*/ 111548 h 580342"/>
                                <a:gd name="connsiteX52" fmla="*/ 393460 w 581469"/>
                                <a:gd name="connsiteY52" fmla="*/ 24810 h 580342"/>
                                <a:gd name="connsiteX53" fmla="*/ 429551 w 581469"/>
                                <a:gd name="connsiteY53" fmla="*/ 649 h 5803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581469" h="580342">
                                  <a:moveTo>
                                    <a:pt x="242794" y="133875"/>
                                  </a:moveTo>
                                  <a:cubicBezTo>
                                    <a:pt x="256140" y="133875"/>
                                    <a:pt x="266995" y="144625"/>
                                    <a:pt x="266995" y="158040"/>
                                  </a:cubicBezTo>
                                  <a:cubicBezTo>
                                    <a:pt x="266995" y="171455"/>
                                    <a:pt x="256140" y="182204"/>
                                    <a:pt x="242794" y="182204"/>
                                  </a:cubicBezTo>
                                  <a:cubicBezTo>
                                    <a:pt x="205070" y="182204"/>
                                    <a:pt x="174285" y="212854"/>
                                    <a:pt x="174285" y="250523"/>
                                  </a:cubicBezTo>
                                  <a:cubicBezTo>
                                    <a:pt x="174196" y="264026"/>
                                    <a:pt x="163430" y="274865"/>
                                    <a:pt x="149995" y="274865"/>
                                  </a:cubicBezTo>
                                  <a:cubicBezTo>
                                    <a:pt x="136560" y="274865"/>
                                    <a:pt x="125794" y="264026"/>
                                    <a:pt x="125794" y="250700"/>
                                  </a:cubicBezTo>
                                  <a:cubicBezTo>
                                    <a:pt x="125794" y="186380"/>
                                    <a:pt x="178200" y="133875"/>
                                    <a:pt x="242794" y="133875"/>
                                  </a:cubicBezTo>
                                  <a:close/>
                                  <a:moveTo>
                                    <a:pt x="438674" y="48539"/>
                                  </a:moveTo>
                                  <a:cubicBezTo>
                                    <a:pt x="437250" y="47739"/>
                                    <a:pt x="435737" y="48272"/>
                                    <a:pt x="435025" y="49517"/>
                                  </a:cubicBezTo>
                                  <a:lnTo>
                                    <a:pt x="383403" y="136254"/>
                                  </a:lnTo>
                                  <a:cubicBezTo>
                                    <a:pt x="382691" y="138121"/>
                                    <a:pt x="383136" y="139098"/>
                                    <a:pt x="384293" y="139809"/>
                                  </a:cubicBezTo>
                                  <a:lnTo>
                                    <a:pt x="387408" y="141587"/>
                                  </a:lnTo>
                                  <a:cubicBezTo>
                                    <a:pt x="400135" y="149052"/>
                                    <a:pt x="408769" y="161672"/>
                                    <a:pt x="411261" y="176246"/>
                                  </a:cubicBezTo>
                                  <a:cubicBezTo>
                                    <a:pt x="413753" y="190732"/>
                                    <a:pt x="409748" y="205574"/>
                                    <a:pt x="400224" y="216771"/>
                                  </a:cubicBezTo>
                                  <a:cubicBezTo>
                                    <a:pt x="360084" y="264317"/>
                                    <a:pt x="295645" y="334703"/>
                                    <a:pt x="216787" y="400112"/>
                                  </a:cubicBezTo>
                                  <a:cubicBezTo>
                                    <a:pt x="207709" y="407577"/>
                                    <a:pt x="196494" y="411576"/>
                                    <a:pt x="184835" y="411576"/>
                                  </a:cubicBezTo>
                                  <a:cubicBezTo>
                                    <a:pt x="167746" y="411576"/>
                                    <a:pt x="152081" y="403045"/>
                                    <a:pt x="142825" y="389003"/>
                                  </a:cubicBezTo>
                                  <a:lnTo>
                                    <a:pt x="138108" y="381627"/>
                                  </a:lnTo>
                                  <a:cubicBezTo>
                                    <a:pt x="137396" y="380472"/>
                                    <a:pt x="135437" y="379849"/>
                                    <a:pt x="134369" y="380649"/>
                                  </a:cubicBezTo>
                                  <a:lnTo>
                                    <a:pt x="49637" y="435749"/>
                                  </a:lnTo>
                                  <a:cubicBezTo>
                                    <a:pt x="48035" y="436993"/>
                                    <a:pt x="48480" y="438860"/>
                                    <a:pt x="48925" y="439482"/>
                                  </a:cubicBezTo>
                                  <a:lnTo>
                                    <a:pt x="94762" y="509512"/>
                                  </a:lnTo>
                                  <a:cubicBezTo>
                                    <a:pt x="114343" y="537417"/>
                                    <a:pt x="145762" y="534396"/>
                                    <a:pt x="161338" y="524976"/>
                                  </a:cubicBezTo>
                                  <a:cubicBezTo>
                                    <a:pt x="248206" y="473075"/>
                                    <a:pt x="411706" y="357098"/>
                                    <a:pt x="526610" y="156606"/>
                                  </a:cubicBezTo>
                                  <a:cubicBezTo>
                                    <a:pt x="539872" y="133499"/>
                                    <a:pt x="531861" y="103550"/>
                                    <a:pt x="508720" y="89864"/>
                                  </a:cubicBezTo>
                                  <a:close/>
                                  <a:moveTo>
                                    <a:pt x="254712" y="11797"/>
                                  </a:moveTo>
                                  <a:cubicBezTo>
                                    <a:pt x="268152" y="11797"/>
                                    <a:pt x="278921" y="22553"/>
                                    <a:pt x="278921" y="35975"/>
                                  </a:cubicBezTo>
                                  <a:cubicBezTo>
                                    <a:pt x="278921" y="49309"/>
                                    <a:pt x="268152" y="60153"/>
                                    <a:pt x="254712" y="60153"/>
                                  </a:cubicBezTo>
                                  <a:cubicBezTo>
                                    <a:pt x="142833" y="60153"/>
                                    <a:pt x="51781" y="151000"/>
                                    <a:pt x="51781" y="262824"/>
                                  </a:cubicBezTo>
                                  <a:cubicBezTo>
                                    <a:pt x="51781" y="276157"/>
                                    <a:pt x="41012" y="287002"/>
                                    <a:pt x="27572" y="287002"/>
                                  </a:cubicBezTo>
                                  <a:cubicBezTo>
                                    <a:pt x="14221" y="287002"/>
                                    <a:pt x="3363" y="276157"/>
                                    <a:pt x="3363" y="262824"/>
                                  </a:cubicBezTo>
                                  <a:cubicBezTo>
                                    <a:pt x="3363" y="124332"/>
                                    <a:pt x="116131" y="11797"/>
                                    <a:pt x="254712" y="11797"/>
                                  </a:cubicBezTo>
                                  <a:close/>
                                  <a:moveTo>
                                    <a:pt x="429551" y="649"/>
                                  </a:moveTo>
                                  <a:cubicBezTo>
                                    <a:pt x="442546" y="-1406"/>
                                    <a:pt x="455184" y="1615"/>
                                    <a:pt x="463506" y="6947"/>
                                  </a:cubicBezTo>
                                  <a:lnTo>
                                    <a:pt x="533463" y="48272"/>
                                  </a:lnTo>
                                  <a:cubicBezTo>
                                    <a:pt x="579301" y="75289"/>
                                    <a:pt x="595054" y="134833"/>
                                    <a:pt x="568709" y="180690"/>
                                  </a:cubicBezTo>
                                  <a:cubicBezTo>
                                    <a:pt x="448198" y="390869"/>
                                    <a:pt x="277310" y="512800"/>
                                    <a:pt x="185992" y="566745"/>
                                  </a:cubicBezTo>
                                  <a:cubicBezTo>
                                    <a:pt x="170950" y="575632"/>
                                    <a:pt x="153772" y="580342"/>
                                    <a:pt x="136327" y="580342"/>
                                  </a:cubicBezTo>
                                  <a:cubicBezTo>
                                    <a:pt x="103039" y="580342"/>
                                    <a:pt x="72333" y="563723"/>
                                    <a:pt x="54176" y="535995"/>
                                  </a:cubicBezTo>
                                  <a:lnTo>
                                    <a:pt x="8339" y="465965"/>
                                  </a:lnTo>
                                  <a:cubicBezTo>
                                    <a:pt x="863" y="454590"/>
                                    <a:pt x="-1718" y="440993"/>
                                    <a:pt x="1130" y="427573"/>
                                  </a:cubicBezTo>
                                  <a:cubicBezTo>
                                    <a:pt x="3978" y="414242"/>
                                    <a:pt x="11810" y="402867"/>
                                    <a:pt x="23203" y="395402"/>
                                  </a:cubicBezTo>
                                  <a:lnTo>
                                    <a:pt x="107935" y="340302"/>
                                  </a:lnTo>
                                  <a:cubicBezTo>
                                    <a:pt x="116212" y="334792"/>
                                    <a:pt x="126003" y="331948"/>
                                    <a:pt x="135793" y="331948"/>
                                  </a:cubicBezTo>
                                  <a:cubicBezTo>
                                    <a:pt x="153149" y="331948"/>
                                    <a:pt x="169170" y="340657"/>
                                    <a:pt x="178693" y="355054"/>
                                  </a:cubicBezTo>
                                  <a:lnTo>
                                    <a:pt x="183411" y="362431"/>
                                  </a:lnTo>
                                  <a:cubicBezTo>
                                    <a:pt x="183767" y="363053"/>
                                    <a:pt x="184924" y="363142"/>
                                    <a:pt x="185280" y="362875"/>
                                  </a:cubicBezTo>
                                  <a:cubicBezTo>
                                    <a:pt x="259331" y="302265"/>
                                    <a:pt x="324393" y="231702"/>
                                    <a:pt x="363199" y="185667"/>
                                  </a:cubicBezTo>
                                  <a:cubicBezTo>
                                    <a:pt x="363288" y="185489"/>
                                    <a:pt x="363911" y="184067"/>
                                    <a:pt x="362754" y="183267"/>
                                  </a:cubicBezTo>
                                  <a:lnTo>
                                    <a:pt x="359639" y="181490"/>
                                  </a:lnTo>
                                  <a:cubicBezTo>
                                    <a:pt x="347890" y="174469"/>
                                    <a:pt x="339613" y="163449"/>
                                    <a:pt x="336231" y="150207"/>
                                  </a:cubicBezTo>
                                  <a:cubicBezTo>
                                    <a:pt x="332848" y="137054"/>
                                    <a:pt x="334806" y="123279"/>
                                    <a:pt x="341838" y="111548"/>
                                  </a:cubicBezTo>
                                  <a:lnTo>
                                    <a:pt x="393460" y="24810"/>
                                  </a:lnTo>
                                  <a:cubicBezTo>
                                    <a:pt x="403206" y="9836"/>
                                    <a:pt x="416557" y="2704"/>
                                    <a:pt x="429551" y="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3" name="open-mail_17777"/>
                          <wps:cNvSpPr>
                            <a:spLocks noChangeAspect="1"/>
                          </wps:cNvSpPr>
                          <wps:spPr bwMode="auto">
                            <a:xfrm>
                              <a:off x="2863538" y="1625911"/>
                              <a:ext cx="108287" cy="108123"/>
                            </a:xfrm>
                            <a:custGeom>
                              <a:avLst/>
                              <a:gdLst>
                                <a:gd name="T0" fmla="*/ 5921 w 6827"/>
                                <a:gd name="T1" fmla="*/ 1811 h 6827"/>
                                <a:gd name="T2" fmla="*/ 5921 w 6827"/>
                                <a:gd name="T3" fmla="*/ 0 h 6827"/>
                                <a:gd name="T4" fmla="*/ 906 w 6827"/>
                                <a:gd name="T5" fmla="*/ 0 h 6827"/>
                                <a:gd name="T6" fmla="*/ 906 w 6827"/>
                                <a:gd name="T7" fmla="*/ 1811 h 6827"/>
                                <a:gd name="T8" fmla="*/ 0 w 6827"/>
                                <a:gd name="T9" fmla="*/ 1811 h 6827"/>
                                <a:gd name="T10" fmla="*/ 0 w 6827"/>
                                <a:gd name="T11" fmla="*/ 6827 h 6827"/>
                                <a:gd name="T12" fmla="*/ 6827 w 6827"/>
                                <a:gd name="T13" fmla="*/ 6827 h 6827"/>
                                <a:gd name="T14" fmla="*/ 6827 w 6827"/>
                                <a:gd name="T15" fmla="*/ 1811 h 6827"/>
                                <a:gd name="T16" fmla="*/ 5921 w 6827"/>
                                <a:gd name="T17" fmla="*/ 1811 h 6827"/>
                                <a:gd name="T18" fmla="*/ 1324 w 6827"/>
                                <a:gd name="T19" fmla="*/ 418 h 6827"/>
                                <a:gd name="T20" fmla="*/ 5503 w 6827"/>
                                <a:gd name="T21" fmla="*/ 418 h 6827"/>
                                <a:gd name="T22" fmla="*/ 5503 w 6827"/>
                                <a:gd name="T23" fmla="*/ 2691 h 6827"/>
                                <a:gd name="T24" fmla="*/ 3413 w 6827"/>
                                <a:gd name="T25" fmla="*/ 4463 h 6827"/>
                                <a:gd name="T26" fmla="*/ 1324 w 6827"/>
                                <a:gd name="T27" fmla="*/ 2691 h 6827"/>
                                <a:gd name="T28" fmla="*/ 1324 w 6827"/>
                                <a:gd name="T29" fmla="*/ 418 h 6827"/>
                                <a:gd name="T30" fmla="*/ 418 w 6827"/>
                                <a:gd name="T31" fmla="*/ 2471 h 6827"/>
                                <a:gd name="T32" fmla="*/ 2597 w 6827"/>
                                <a:gd name="T33" fmla="*/ 4319 h 6827"/>
                                <a:gd name="T34" fmla="*/ 418 w 6827"/>
                                <a:gd name="T35" fmla="*/ 6167 h 6827"/>
                                <a:gd name="T36" fmla="*/ 418 w 6827"/>
                                <a:gd name="T37" fmla="*/ 2471 h 6827"/>
                                <a:gd name="T38" fmla="*/ 779 w 6827"/>
                                <a:gd name="T39" fmla="*/ 6409 h 6827"/>
                                <a:gd name="T40" fmla="*/ 2920 w 6827"/>
                                <a:gd name="T41" fmla="*/ 4593 h 6827"/>
                                <a:gd name="T42" fmla="*/ 3413 w 6827"/>
                                <a:gd name="T43" fmla="*/ 5011 h 6827"/>
                                <a:gd name="T44" fmla="*/ 3906 w 6827"/>
                                <a:gd name="T45" fmla="*/ 4593 h 6827"/>
                                <a:gd name="T46" fmla="*/ 6048 w 6827"/>
                                <a:gd name="T47" fmla="*/ 6409 h 6827"/>
                                <a:gd name="T48" fmla="*/ 779 w 6827"/>
                                <a:gd name="T49" fmla="*/ 6409 h 6827"/>
                                <a:gd name="T50" fmla="*/ 6409 w 6827"/>
                                <a:gd name="T51" fmla="*/ 6167 h 6827"/>
                                <a:gd name="T52" fmla="*/ 4229 w 6827"/>
                                <a:gd name="T53" fmla="*/ 4319 h 6827"/>
                                <a:gd name="T54" fmla="*/ 6409 w 6827"/>
                                <a:gd name="T55" fmla="*/ 2471 h 6827"/>
                                <a:gd name="T56" fmla="*/ 6409 w 6827"/>
                                <a:gd name="T57" fmla="*/ 6167 h 68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6827" h="6827">
                                  <a:moveTo>
                                    <a:pt x="5921" y="1811"/>
                                  </a:moveTo>
                                  <a:lnTo>
                                    <a:pt x="5921" y="0"/>
                                  </a:lnTo>
                                  <a:lnTo>
                                    <a:pt x="906" y="0"/>
                                  </a:lnTo>
                                  <a:lnTo>
                                    <a:pt x="906" y="1811"/>
                                  </a:lnTo>
                                  <a:lnTo>
                                    <a:pt x="0" y="1811"/>
                                  </a:lnTo>
                                  <a:lnTo>
                                    <a:pt x="0" y="6827"/>
                                  </a:lnTo>
                                  <a:lnTo>
                                    <a:pt x="6827" y="6827"/>
                                  </a:lnTo>
                                  <a:lnTo>
                                    <a:pt x="6827" y="1811"/>
                                  </a:lnTo>
                                  <a:lnTo>
                                    <a:pt x="5921" y="1811"/>
                                  </a:lnTo>
                                  <a:close/>
                                  <a:moveTo>
                                    <a:pt x="1324" y="418"/>
                                  </a:moveTo>
                                  <a:lnTo>
                                    <a:pt x="5503" y="418"/>
                                  </a:lnTo>
                                  <a:lnTo>
                                    <a:pt x="5503" y="2691"/>
                                  </a:lnTo>
                                  <a:lnTo>
                                    <a:pt x="3413" y="4463"/>
                                  </a:lnTo>
                                  <a:lnTo>
                                    <a:pt x="1324" y="2691"/>
                                  </a:lnTo>
                                  <a:lnTo>
                                    <a:pt x="1324" y="418"/>
                                  </a:lnTo>
                                  <a:close/>
                                  <a:moveTo>
                                    <a:pt x="418" y="2471"/>
                                  </a:moveTo>
                                  <a:lnTo>
                                    <a:pt x="2597" y="4319"/>
                                  </a:lnTo>
                                  <a:lnTo>
                                    <a:pt x="418" y="6167"/>
                                  </a:lnTo>
                                  <a:lnTo>
                                    <a:pt x="418" y="2471"/>
                                  </a:lnTo>
                                  <a:close/>
                                  <a:moveTo>
                                    <a:pt x="779" y="6409"/>
                                  </a:moveTo>
                                  <a:lnTo>
                                    <a:pt x="2920" y="4593"/>
                                  </a:lnTo>
                                  <a:lnTo>
                                    <a:pt x="3413" y="5011"/>
                                  </a:lnTo>
                                  <a:lnTo>
                                    <a:pt x="3906" y="4593"/>
                                  </a:lnTo>
                                  <a:lnTo>
                                    <a:pt x="6048" y="6409"/>
                                  </a:lnTo>
                                  <a:lnTo>
                                    <a:pt x="779" y="6409"/>
                                  </a:lnTo>
                                  <a:close/>
                                  <a:moveTo>
                                    <a:pt x="6409" y="6167"/>
                                  </a:moveTo>
                                  <a:lnTo>
                                    <a:pt x="4229" y="4319"/>
                                  </a:lnTo>
                                  <a:lnTo>
                                    <a:pt x="6409" y="2471"/>
                                  </a:lnTo>
                                  <a:lnTo>
                                    <a:pt x="6409" y="61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35601"/>
                            <a:ext cx="6783069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3507A"/>
                                  <w:szCs w:val="21"/>
                                </w:rPr>
                                <w:t>成都稻壳儿科技大学 /  物流管理专业  /  本科学历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毕业论文：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《解析物流工程管理的现状分析及控制措施》，获得优秀论文答辩奖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技能证书：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 xml:space="preserve">CET6、CET4、ERP沙盘模拟培训结业证书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荣誉奖励：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稻壳大学一等奖学金、2017-2018年度优秀党员、2019届优秀毕业生代表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1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19613"/>
                            <a:ext cx="6783069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3507A"/>
                                  <w:szCs w:val="21"/>
                                </w:rPr>
                                <w:t xml:space="preserve">萧山安能物流股份有限公司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3507A"/>
                                  <w:szCs w:val="21"/>
                                </w:rPr>
                                <w:t xml:space="preserve">                                                                                            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岗位：物流专员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担任分区运营助理，期间协同武汉片区分区拆建，协助完成徐东站数据考核，日常运营，搭建分区现有运营架构。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本框 1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72806"/>
                            <a:ext cx="6783250" cy="101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3507A"/>
                                  <w:szCs w:val="21"/>
                                </w:rPr>
                                <w:t>珠海稻壳儿大学学生会体育部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岗位：部长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1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23928"/>
                            <a:ext cx="6783069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3349"/>
                            <a:ext cx="20161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3507A"/>
                                  <w:szCs w:val="21"/>
                                </w:rPr>
                                <w:t>报考院校：华中科技大学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184329" y="2197820"/>
                            <a:ext cx="218043" cy="7206606"/>
                            <a:chOff x="184329" y="2197820"/>
                            <a:chExt cx="218043" cy="7206606"/>
                          </a:xfrm>
                        </wpg:grpSpPr>
                        <wps:wsp>
                          <wps:cNvPr id="55" name="mortarboard_245998"/>
                          <wps:cNvSpPr>
                            <a:spLocks noChangeAspect="1"/>
                          </wps:cNvSpPr>
                          <wps:spPr bwMode="auto">
                            <a:xfrm>
                              <a:off x="184329" y="4070878"/>
                              <a:ext cx="218043" cy="155840"/>
                            </a:xfrm>
                            <a:custGeom>
                              <a:avLst/>
                              <a:gdLst>
                                <a:gd name="connsiteX0" fmla="*/ 140092 w 599101"/>
                                <a:gd name="connsiteY0" fmla="*/ 241969 h 428191"/>
                                <a:gd name="connsiteX1" fmla="*/ 273465 w 599101"/>
                                <a:gd name="connsiteY1" fmla="*/ 284935 h 428191"/>
                                <a:gd name="connsiteX2" fmla="*/ 299637 w 599101"/>
                                <a:gd name="connsiteY2" fmla="*/ 288873 h 428191"/>
                                <a:gd name="connsiteX3" fmla="*/ 326169 w 599101"/>
                                <a:gd name="connsiteY3" fmla="*/ 284935 h 428191"/>
                                <a:gd name="connsiteX4" fmla="*/ 459541 w 599101"/>
                                <a:gd name="connsiteY4" fmla="*/ 241969 h 428191"/>
                                <a:gd name="connsiteX5" fmla="*/ 459541 w 599101"/>
                                <a:gd name="connsiteY5" fmla="*/ 358335 h 428191"/>
                                <a:gd name="connsiteX6" fmla="*/ 300355 w 599101"/>
                                <a:gd name="connsiteY6" fmla="*/ 411326 h 428191"/>
                                <a:gd name="connsiteX7" fmla="*/ 140092 w 599101"/>
                                <a:gd name="connsiteY7" fmla="*/ 358693 h 428191"/>
                                <a:gd name="connsiteX8" fmla="*/ 299640 w 599101"/>
                                <a:gd name="connsiteY8" fmla="*/ 73036 h 428191"/>
                                <a:gd name="connsiteX9" fmla="*/ 237615 w 599101"/>
                                <a:gd name="connsiteY9" fmla="*/ 106332 h 428191"/>
                                <a:gd name="connsiteX10" fmla="*/ 270241 w 599101"/>
                                <a:gd name="connsiteY10" fmla="*/ 135331 h 428191"/>
                                <a:gd name="connsiteX11" fmla="*/ 299640 w 599101"/>
                                <a:gd name="connsiteY11" fmla="*/ 139628 h 428191"/>
                                <a:gd name="connsiteX12" fmla="*/ 329398 w 599101"/>
                                <a:gd name="connsiteY12" fmla="*/ 135331 h 428191"/>
                                <a:gd name="connsiteX13" fmla="*/ 362024 w 599101"/>
                                <a:gd name="connsiteY13" fmla="*/ 106332 h 428191"/>
                                <a:gd name="connsiteX14" fmla="*/ 299640 w 599101"/>
                                <a:gd name="connsiteY14" fmla="*/ 73036 h 428191"/>
                                <a:gd name="connsiteX15" fmla="*/ 299640 w 599101"/>
                                <a:gd name="connsiteY15" fmla="*/ 0 h 428191"/>
                                <a:gd name="connsiteX16" fmla="*/ 308245 w 599101"/>
                                <a:gd name="connsiteY16" fmla="*/ 1432 h 428191"/>
                                <a:gd name="connsiteX17" fmla="*/ 579292 w 599101"/>
                                <a:gd name="connsiteY17" fmla="*/ 88789 h 428191"/>
                                <a:gd name="connsiteX18" fmla="*/ 578575 w 599101"/>
                                <a:gd name="connsiteY18" fmla="*/ 143208 h 428191"/>
                                <a:gd name="connsiteX19" fmla="*/ 458468 w 599101"/>
                                <a:gd name="connsiteY19" fmla="*/ 181874 h 428191"/>
                                <a:gd name="connsiteX20" fmla="*/ 307528 w 599101"/>
                                <a:gd name="connsiteY20" fmla="*/ 230564 h 428191"/>
                                <a:gd name="connsiteX21" fmla="*/ 298923 w 599101"/>
                                <a:gd name="connsiteY21" fmla="*/ 231996 h 428191"/>
                                <a:gd name="connsiteX22" fmla="*/ 290319 w 599101"/>
                                <a:gd name="connsiteY22" fmla="*/ 230564 h 428191"/>
                                <a:gd name="connsiteX23" fmla="*/ 139020 w 599101"/>
                                <a:gd name="connsiteY23" fmla="*/ 181874 h 428191"/>
                                <a:gd name="connsiteX24" fmla="*/ 99940 w 599101"/>
                                <a:gd name="connsiteY24" fmla="*/ 168985 h 428191"/>
                                <a:gd name="connsiteX25" fmla="*/ 99940 w 599101"/>
                                <a:gd name="connsiteY25" fmla="*/ 199059 h 428191"/>
                                <a:gd name="connsiteX26" fmla="*/ 99940 w 599101"/>
                                <a:gd name="connsiteY26" fmla="*/ 229132 h 428191"/>
                                <a:gd name="connsiteX27" fmla="*/ 99940 w 599101"/>
                                <a:gd name="connsiteY27" fmla="*/ 404204 h 428191"/>
                                <a:gd name="connsiteX28" fmla="*/ 75919 w 599101"/>
                                <a:gd name="connsiteY28" fmla="*/ 428191 h 428191"/>
                                <a:gd name="connsiteX29" fmla="*/ 52256 w 599101"/>
                                <a:gd name="connsiteY29" fmla="*/ 404204 h 428191"/>
                                <a:gd name="connsiteX30" fmla="*/ 52256 w 599101"/>
                                <a:gd name="connsiteY30" fmla="*/ 213737 h 428191"/>
                                <a:gd name="connsiteX31" fmla="*/ 52256 w 599101"/>
                                <a:gd name="connsiteY31" fmla="*/ 183664 h 428191"/>
                                <a:gd name="connsiteX32" fmla="*/ 52256 w 599101"/>
                                <a:gd name="connsiteY32" fmla="*/ 153590 h 428191"/>
                                <a:gd name="connsiteX33" fmla="*/ 19630 w 599101"/>
                                <a:gd name="connsiteY33" fmla="*/ 143208 h 428191"/>
                                <a:gd name="connsiteX34" fmla="*/ 19630 w 599101"/>
                                <a:gd name="connsiteY34" fmla="*/ 88789 h 428191"/>
                                <a:gd name="connsiteX35" fmla="*/ 291036 w 599101"/>
                                <a:gd name="connsiteY35" fmla="*/ 1432 h 428191"/>
                                <a:gd name="connsiteX36" fmla="*/ 299640 w 599101"/>
                                <a:gd name="connsiteY36" fmla="*/ 0 h 428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99101" h="428191">
                                  <a:moveTo>
                                    <a:pt x="140092" y="241969"/>
                                  </a:moveTo>
                                  <a:lnTo>
                                    <a:pt x="273465" y="284935"/>
                                  </a:lnTo>
                                  <a:cubicBezTo>
                                    <a:pt x="282070" y="287799"/>
                                    <a:pt x="290674" y="288873"/>
                                    <a:pt x="299637" y="288873"/>
                                  </a:cubicBezTo>
                                  <a:cubicBezTo>
                                    <a:pt x="308959" y="288873"/>
                                    <a:pt x="317564" y="287799"/>
                                    <a:pt x="326169" y="284935"/>
                                  </a:cubicBezTo>
                                  <a:lnTo>
                                    <a:pt x="459541" y="241969"/>
                                  </a:lnTo>
                                  <a:lnTo>
                                    <a:pt x="459541" y="358335"/>
                                  </a:lnTo>
                                  <a:cubicBezTo>
                                    <a:pt x="459541" y="387337"/>
                                    <a:pt x="388553" y="411326"/>
                                    <a:pt x="300355" y="411326"/>
                                  </a:cubicBezTo>
                                  <a:cubicBezTo>
                                    <a:pt x="211798" y="411326"/>
                                    <a:pt x="140092" y="388053"/>
                                    <a:pt x="140092" y="358693"/>
                                  </a:cubicBezTo>
                                  <a:close/>
                                  <a:moveTo>
                                    <a:pt x="299640" y="73036"/>
                                  </a:moveTo>
                                  <a:cubicBezTo>
                                    <a:pt x="265222" y="73036"/>
                                    <a:pt x="237615" y="87715"/>
                                    <a:pt x="237615" y="106332"/>
                                  </a:cubicBezTo>
                                  <a:cubicBezTo>
                                    <a:pt x="237615" y="118862"/>
                                    <a:pt x="250880" y="129603"/>
                                    <a:pt x="270241" y="135331"/>
                                  </a:cubicBezTo>
                                  <a:cubicBezTo>
                                    <a:pt x="278846" y="138195"/>
                                    <a:pt x="289243" y="139628"/>
                                    <a:pt x="299640" y="139628"/>
                                  </a:cubicBezTo>
                                  <a:cubicBezTo>
                                    <a:pt x="310396" y="139628"/>
                                    <a:pt x="320793" y="137837"/>
                                    <a:pt x="329398" y="135331"/>
                                  </a:cubicBezTo>
                                  <a:cubicBezTo>
                                    <a:pt x="348400" y="129603"/>
                                    <a:pt x="361307" y="118862"/>
                                    <a:pt x="362024" y="106332"/>
                                  </a:cubicBezTo>
                                  <a:cubicBezTo>
                                    <a:pt x="362024" y="87715"/>
                                    <a:pt x="334059" y="73036"/>
                                    <a:pt x="299640" y="73036"/>
                                  </a:cubicBezTo>
                                  <a:close/>
                                  <a:moveTo>
                                    <a:pt x="299640" y="0"/>
                                  </a:moveTo>
                                  <a:cubicBezTo>
                                    <a:pt x="302508" y="0"/>
                                    <a:pt x="305377" y="358"/>
                                    <a:pt x="308245" y="1432"/>
                                  </a:cubicBezTo>
                                  <a:lnTo>
                                    <a:pt x="579292" y="88789"/>
                                  </a:lnTo>
                                  <a:cubicBezTo>
                                    <a:pt x="605823" y="96665"/>
                                    <a:pt x="605823" y="134615"/>
                                    <a:pt x="578575" y="143208"/>
                                  </a:cubicBezTo>
                                  <a:lnTo>
                                    <a:pt x="458468" y="181874"/>
                                  </a:lnTo>
                                  <a:lnTo>
                                    <a:pt x="307528" y="230564"/>
                                  </a:lnTo>
                                  <a:cubicBezTo>
                                    <a:pt x="304660" y="231280"/>
                                    <a:pt x="301791" y="231996"/>
                                    <a:pt x="298923" y="231996"/>
                                  </a:cubicBezTo>
                                  <a:cubicBezTo>
                                    <a:pt x="296055" y="231996"/>
                                    <a:pt x="293187" y="231280"/>
                                    <a:pt x="290319" y="230564"/>
                                  </a:cubicBezTo>
                                  <a:lnTo>
                                    <a:pt x="139020" y="181874"/>
                                  </a:lnTo>
                                  <a:lnTo>
                                    <a:pt x="99940" y="168985"/>
                                  </a:lnTo>
                                  <a:lnTo>
                                    <a:pt x="99940" y="199059"/>
                                  </a:lnTo>
                                  <a:lnTo>
                                    <a:pt x="99940" y="229132"/>
                                  </a:lnTo>
                                  <a:lnTo>
                                    <a:pt x="99940" y="404204"/>
                                  </a:lnTo>
                                  <a:cubicBezTo>
                                    <a:pt x="99940" y="417450"/>
                                    <a:pt x="89543" y="428191"/>
                                    <a:pt x="75919" y="428191"/>
                                  </a:cubicBezTo>
                                  <a:cubicBezTo>
                                    <a:pt x="62653" y="428191"/>
                                    <a:pt x="52256" y="417450"/>
                                    <a:pt x="52256" y="404204"/>
                                  </a:cubicBezTo>
                                  <a:lnTo>
                                    <a:pt x="52256" y="213737"/>
                                  </a:lnTo>
                                  <a:lnTo>
                                    <a:pt x="52256" y="183664"/>
                                  </a:lnTo>
                                  <a:lnTo>
                                    <a:pt x="52256" y="153590"/>
                                  </a:lnTo>
                                  <a:lnTo>
                                    <a:pt x="19630" y="143208"/>
                                  </a:lnTo>
                                  <a:cubicBezTo>
                                    <a:pt x="-6543" y="134615"/>
                                    <a:pt x="-6543" y="96665"/>
                                    <a:pt x="19630" y="88789"/>
                                  </a:cubicBezTo>
                                  <a:lnTo>
                                    <a:pt x="291036" y="1432"/>
                                  </a:lnTo>
                                  <a:cubicBezTo>
                                    <a:pt x="293904" y="358"/>
                                    <a:pt x="296772" y="0"/>
                                    <a:pt x="2996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6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202132" y="5885684"/>
                              <a:ext cx="188268" cy="167651"/>
                            </a:xfrm>
                            <a:custGeom>
                              <a:avLst/>
                              <a:gdLst>
                                <a:gd name="connsiteX0" fmla="*/ 0 w 607639"/>
                                <a:gd name="connsiteY0" fmla="*/ 311547 h 541096"/>
                                <a:gd name="connsiteX1" fmla="*/ 24655 w 607639"/>
                                <a:gd name="connsiteY1" fmla="*/ 311547 h 541096"/>
                                <a:gd name="connsiteX2" fmla="*/ 49309 w 607639"/>
                                <a:gd name="connsiteY2" fmla="*/ 311547 h 541096"/>
                                <a:gd name="connsiteX3" fmla="*/ 229901 w 607639"/>
                                <a:gd name="connsiteY3" fmla="*/ 311547 h 541096"/>
                                <a:gd name="connsiteX4" fmla="*/ 229901 w 607639"/>
                                <a:gd name="connsiteY4" fmla="*/ 336075 h 541096"/>
                                <a:gd name="connsiteX5" fmla="*/ 254555 w 607639"/>
                                <a:gd name="connsiteY5" fmla="*/ 360692 h 541096"/>
                                <a:gd name="connsiteX6" fmla="*/ 353084 w 607639"/>
                                <a:gd name="connsiteY6" fmla="*/ 360692 h 541096"/>
                                <a:gd name="connsiteX7" fmla="*/ 377739 w 607639"/>
                                <a:gd name="connsiteY7" fmla="*/ 336075 h 541096"/>
                                <a:gd name="connsiteX8" fmla="*/ 377739 w 607639"/>
                                <a:gd name="connsiteY8" fmla="*/ 311547 h 541096"/>
                                <a:gd name="connsiteX9" fmla="*/ 558330 w 607639"/>
                                <a:gd name="connsiteY9" fmla="*/ 311547 h 541096"/>
                                <a:gd name="connsiteX10" fmla="*/ 582985 w 607639"/>
                                <a:gd name="connsiteY10" fmla="*/ 311547 h 541096"/>
                                <a:gd name="connsiteX11" fmla="*/ 607639 w 607639"/>
                                <a:gd name="connsiteY11" fmla="*/ 311547 h 541096"/>
                                <a:gd name="connsiteX12" fmla="*/ 607639 w 607639"/>
                                <a:gd name="connsiteY12" fmla="*/ 516479 h 541096"/>
                                <a:gd name="connsiteX13" fmla="*/ 582985 w 607639"/>
                                <a:gd name="connsiteY13" fmla="*/ 541096 h 541096"/>
                                <a:gd name="connsiteX14" fmla="*/ 24655 w 607639"/>
                                <a:gd name="connsiteY14" fmla="*/ 541096 h 541096"/>
                                <a:gd name="connsiteX15" fmla="*/ 0 w 607639"/>
                                <a:gd name="connsiteY15" fmla="*/ 516479 h 541096"/>
                                <a:gd name="connsiteX16" fmla="*/ 229901 w 607639"/>
                                <a:gd name="connsiteY16" fmla="*/ 49237 h 541096"/>
                                <a:gd name="connsiteX17" fmla="*/ 229901 w 607639"/>
                                <a:gd name="connsiteY17" fmla="*/ 98386 h 541096"/>
                                <a:gd name="connsiteX18" fmla="*/ 377739 w 607639"/>
                                <a:gd name="connsiteY18" fmla="*/ 98386 h 541096"/>
                                <a:gd name="connsiteX19" fmla="*/ 377739 w 607639"/>
                                <a:gd name="connsiteY19" fmla="*/ 49237 h 541096"/>
                                <a:gd name="connsiteX20" fmla="*/ 205246 w 607639"/>
                                <a:gd name="connsiteY20" fmla="*/ 0 h 541096"/>
                                <a:gd name="connsiteX21" fmla="*/ 402304 w 607639"/>
                                <a:gd name="connsiteY21" fmla="*/ 0 h 541096"/>
                                <a:gd name="connsiteX22" fmla="*/ 426959 w 607639"/>
                                <a:gd name="connsiteY22" fmla="*/ 24619 h 541096"/>
                                <a:gd name="connsiteX23" fmla="*/ 426959 w 607639"/>
                                <a:gd name="connsiteY23" fmla="*/ 98386 h 541096"/>
                                <a:gd name="connsiteX24" fmla="*/ 461226 w 607639"/>
                                <a:gd name="connsiteY24" fmla="*/ 98386 h 541096"/>
                                <a:gd name="connsiteX25" fmla="*/ 484456 w 607639"/>
                                <a:gd name="connsiteY25" fmla="*/ 82033 h 541096"/>
                                <a:gd name="connsiteX26" fmla="*/ 533676 w 607639"/>
                                <a:gd name="connsiteY26" fmla="*/ 82033 h 541096"/>
                                <a:gd name="connsiteX27" fmla="*/ 556906 w 607639"/>
                                <a:gd name="connsiteY27" fmla="*/ 98386 h 541096"/>
                                <a:gd name="connsiteX28" fmla="*/ 582985 w 607639"/>
                                <a:gd name="connsiteY28" fmla="*/ 98386 h 541096"/>
                                <a:gd name="connsiteX29" fmla="*/ 607639 w 607639"/>
                                <a:gd name="connsiteY29" fmla="*/ 123004 h 541096"/>
                                <a:gd name="connsiteX30" fmla="*/ 607639 w 607639"/>
                                <a:gd name="connsiteY30" fmla="*/ 262362 h 541096"/>
                                <a:gd name="connsiteX31" fmla="*/ 582985 w 607639"/>
                                <a:gd name="connsiteY31" fmla="*/ 262362 h 541096"/>
                                <a:gd name="connsiteX32" fmla="*/ 558330 w 607639"/>
                                <a:gd name="connsiteY32" fmla="*/ 262362 h 541096"/>
                                <a:gd name="connsiteX33" fmla="*/ 377739 w 607639"/>
                                <a:gd name="connsiteY33" fmla="*/ 262362 h 541096"/>
                                <a:gd name="connsiteX34" fmla="*/ 377739 w 607639"/>
                                <a:gd name="connsiteY34" fmla="*/ 237743 h 541096"/>
                                <a:gd name="connsiteX35" fmla="*/ 353084 w 607639"/>
                                <a:gd name="connsiteY35" fmla="*/ 213214 h 541096"/>
                                <a:gd name="connsiteX36" fmla="*/ 254555 w 607639"/>
                                <a:gd name="connsiteY36" fmla="*/ 213214 h 541096"/>
                                <a:gd name="connsiteX37" fmla="*/ 229901 w 607639"/>
                                <a:gd name="connsiteY37" fmla="*/ 237743 h 541096"/>
                                <a:gd name="connsiteX38" fmla="*/ 229901 w 607639"/>
                                <a:gd name="connsiteY38" fmla="*/ 262362 h 541096"/>
                                <a:gd name="connsiteX39" fmla="*/ 49309 w 607639"/>
                                <a:gd name="connsiteY39" fmla="*/ 262362 h 541096"/>
                                <a:gd name="connsiteX40" fmla="*/ 24655 w 607639"/>
                                <a:gd name="connsiteY40" fmla="*/ 262362 h 541096"/>
                                <a:gd name="connsiteX41" fmla="*/ 0 w 607639"/>
                                <a:gd name="connsiteY41" fmla="*/ 262362 h 541096"/>
                                <a:gd name="connsiteX42" fmla="*/ 0 w 607639"/>
                                <a:gd name="connsiteY42" fmla="*/ 123004 h 541096"/>
                                <a:gd name="connsiteX43" fmla="*/ 24655 w 607639"/>
                                <a:gd name="connsiteY43" fmla="*/ 98386 h 541096"/>
                                <a:gd name="connsiteX44" fmla="*/ 50733 w 607639"/>
                                <a:gd name="connsiteY44" fmla="*/ 98386 h 541096"/>
                                <a:gd name="connsiteX45" fmla="*/ 73875 w 607639"/>
                                <a:gd name="connsiteY45" fmla="*/ 82033 h 541096"/>
                                <a:gd name="connsiteX46" fmla="*/ 123184 w 607639"/>
                                <a:gd name="connsiteY46" fmla="*/ 82033 h 541096"/>
                                <a:gd name="connsiteX47" fmla="*/ 146325 w 607639"/>
                                <a:gd name="connsiteY47" fmla="*/ 98386 h 541096"/>
                                <a:gd name="connsiteX48" fmla="*/ 180681 w 607639"/>
                                <a:gd name="connsiteY48" fmla="*/ 98386 h 541096"/>
                                <a:gd name="connsiteX49" fmla="*/ 180681 w 607639"/>
                                <a:gd name="connsiteY49" fmla="*/ 24619 h 541096"/>
                                <a:gd name="connsiteX50" fmla="*/ 205246 w 607639"/>
                                <a:gd name="connsiteY50" fmla="*/ 0 h 541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7639" h="541096">
                                  <a:moveTo>
                                    <a:pt x="0" y="311547"/>
                                  </a:moveTo>
                                  <a:lnTo>
                                    <a:pt x="24655" y="311547"/>
                                  </a:lnTo>
                                  <a:lnTo>
                                    <a:pt x="49309" y="311547"/>
                                  </a:lnTo>
                                  <a:lnTo>
                                    <a:pt x="229901" y="311547"/>
                                  </a:lnTo>
                                  <a:lnTo>
                                    <a:pt x="229901" y="336075"/>
                                  </a:lnTo>
                                  <a:cubicBezTo>
                                    <a:pt x="229901" y="349672"/>
                                    <a:pt x="240938" y="360692"/>
                                    <a:pt x="254555" y="360692"/>
                                  </a:cubicBezTo>
                                  <a:lnTo>
                                    <a:pt x="353084" y="360692"/>
                                  </a:lnTo>
                                  <a:cubicBezTo>
                                    <a:pt x="366702" y="360692"/>
                                    <a:pt x="377739" y="349672"/>
                                    <a:pt x="377739" y="336075"/>
                                  </a:cubicBezTo>
                                  <a:lnTo>
                                    <a:pt x="377739" y="311547"/>
                                  </a:lnTo>
                                  <a:lnTo>
                                    <a:pt x="558330" y="311547"/>
                                  </a:lnTo>
                                  <a:lnTo>
                                    <a:pt x="582985" y="311547"/>
                                  </a:lnTo>
                                  <a:lnTo>
                                    <a:pt x="607639" y="311547"/>
                                  </a:lnTo>
                                  <a:lnTo>
                                    <a:pt x="607639" y="516479"/>
                                  </a:lnTo>
                                  <a:cubicBezTo>
                                    <a:pt x="607639" y="530076"/>
                                    <a:pt x="596603" y="541096"/>
                                    <a:pt x="582985" y="541096"/>
                                  </a:cubicBezTo>
                                  <a:lnTo>
                                    <a:pt x="24655" y="541096"/>
                                  </a:lnTo>
                                  <a:cubicBezTo>
                                    <a:pt x="11037" y="541096"/>
                                    <a:pt x="0" y="530076"/>
                                    <a:pt x="0" y="516479"/>
                                  </a:cubicBezTo>
                                  <a:close/>
                                  <a:moveTo>
                                    <a:pt x="229901" y="49237"/>
                                  </a:moveTo>
                                  <a:lnTo>
                                    <a:pt x="229901" y="98386"/>
                                  </a:lnTo>
                                  <a:lnTo>
                                    <a:pt x="377739" y="98386"/>
                                  </a:lnTo>
                                  <a:lnTo>
                                    <a:pt x="377739" y="49237"/>
                                  </a:lnTo>
                                  <a:close/>
                                  <a:moveTo>
                                    <a:pt x="205246" y="0"/>
                                  </a:moveTo>
                                  <a:lnTo>
                                    <a:pt x="402304" y="0"/>
                                  </a:lnTo>
                                  <a:cubicBezTo>
                                    <a:pt x="415922" y="0"/>
                                    <a:pt x="426959" y="11021"/>
                                    <a:pt x="426959" y="24619"/>
                                  </a:cubicBezTo>
                                  <a:lnTo>
                                    <a:pt x="426959" y="98386"/>
                                  </a:lnTo>
                                  <a:lnTo>
                                    <a:pt x="461226" y="98386"/>
                                  </a:lnTo>
                                  <a:cubicBezTo>
                                    <a:pt x="464608" y="88876"/>
                                    <a:pt x="473686" y="82033"/>
                                    <a:pt x="484456" y="82033"/>
                                  </a:cubicBezTo>
                                  <a:lnTo>
                                    <a:pt x="533676" y="82033"/>
                                  </a:lnTo>
                                  <a:cubicBezTo>
                                    <a:pt x="544445" y="82033"/>
                                    <a:pt x="553524" y="88876"/>
                                    <a:pt x="556906" y="98386"/>
                                  </a:cubicBezTo>
                                  <a:lnTo>
                                    <a:pt x="582985" y="98386"/>
                                  </a:lnTo>
                                  <a:cubicBezTo>
                                    <a:pt x="596603" y="98386"/>
                                    <a:pt x="607639" y="109406"/>
                                    <a:pt x="607639" y="123004"/>
                                  </a:cubicBezTo>
                                  <a:lnTo>
                                    <a:pt x="607639" y="262362"/>
                                  </a:lnTo>
                                  <a:lnTo>
                                    <a:pt x="582985" y="262362"/>
                                  </a:lnTo>
                                  <a:lnTo>
                                    <a:pt x="558330" y="262362"/>
                                  </a:lnTo>
                                  <a:lnTo>
                                    <a:pt x="377739" y="262362"/>
                                  </a:lnTo>
                                  <a:lnTo>
                                    <a:pt x="377739" y="237743"/>
                                  </a:lnTo>
                                  <a:cubicBezTo>
                                    <a:pt x="377739" y="224145"/>
                                    <a:pt x="366702" y="213214"/>
                                    <a:pt x="353084" y="213214"/>
                                  </a:cubicBezTo>
                                  <a:lnTo>
                                    <a:pt x="254555" y="213214"/>
                                  </a:lnTo>
                                  <a:cubicBezTo>
                                    <a:pt x="240938" y="213214"/>
                                    <a:pt x="229901" y="224145"/>
                                    <a:pt x="229901" y="237743"/>
                                  </a:cubicBezTo>
                                  <a:lnTo>
                                    <a:pt x="229901" y="262362"/>
                                  </a:lnTo>
                                  <a:lnTo>
                                    <a:pt x="49309" y="262362"/>
                                  </a:lnTo>
                                  <a:lnTo>
                                    <a:pt x="24655" y="262362"/>
                                  </a:lnTo>
                                  <a:lnTo>
                                    <a:pt x="0" y="262362"/>
                                  </a:lnTo>
                                  <a:lnTo>
                                    <a:pt x="0" y="123004"/>
                                  </a:lnTo>
                                  <a:cubicBezTo>
                                    <a:pt x="0" y="109406"/>
                                    <a:pt x="11037" y="98386"/>
                                    <a:pt x="24655" y="98386"/>
                                  </a:cubicBezTo>
                                  <a:lnTo>
                                    <a:pt x="50733" y="98386"/>
                                  </a:lnTo>
                                  <a:cubicBezTo>
                                    <a:pt x="54115" y="88876"/>
                                    <a:pt x="63194" y="82033"/>
                                    <a:pt x="73875" y="82033"/>
                                  </a:cubicBezTo>
                                  <a:lnTo>
                                    <a:pt x="123184" y="82033"/>
                                  </a:lnTo>
                                  <a:cubicBezTo>
                                    <a:pt x="133864" y="82033"/>
                                    <a:pt x="142943" y="88876"/>
                                    <a:pt x="146325" y="98386"/>
                                  </a:cubicBezTo>
                                  <a:lnTo>
                                    <a:pt x="180681" y="98386"/>
                                  </a:lnTo>
                                  <a:lnTo>
                                    <a:pt x="180681" y="24619"/>
                                  </a:lnTo>
                                  <a:cubicBezTo>
                                    <a:pt x="180681" y="11021"/>
                                    <a:pt x="191629" y="0"/>
                                    <a:pt x="20524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7" name="bookmark-in-agenda_74359"/>
                          <wps:cNvSpPr>
                            <a:spLocks noChangeAspect="1"/>
                          </wps:cNvSpPr>
                          <wps:spPr bwMode="auto">
                            <a:xfrm>
                              <a:off x="217598" y="7446161"/>
                              <a:ext cx="146424" cy="177028"/>
                            </a:xfrm>
                            <a:custGeom>
                              <a:avLst/>
                              <a:gdLst>
                                <a:gd name="connsiteX0" fmla="*/ 118973 w 500026"/>
                                <a:gd name="connsiteY0" fmla="*/ 0 h 604534"/>
                                <a:gd name="connsiteX1" fmla="*/ 295167 w 500026"/>
                                <a:gd name="connsiteY1" fmla="*/ 0 h 604534"/>
                                <a:gd name="connsiteX2" fmla="*/ 295167 w 500026"/>
                                <a:gd name="connsiteY2" fmla="*/ 164805 h 604534"/>
                                <a:gd name="connsiteX3" fmla="*/ 349796 w 500026"/>
                                <a:gd name="connsiteY3" fmla="*/ 79256 h 604534"/>
                                <a:gd name="connsiteX4" fmla="*/ 404575 w 500026"/>
                                <a:gd name="connsiteY4" fmla="*/ 164805 h 604534"/>
                                <a:gd name="connsiteX5" fmla="*/ 404575 w 500026"/>
                                <a:gd name="connsiteY5" fmla="*/ 0 h 604534"/>
                                <a:gd name="connsiteX6" fmla="*/ 463407 w 500026"/>
                                <a:gd name="connsiteY6" fmla="*/ 0 h 604534"/>
                                <a:gd name="connsiteX7" fmla="*/ 500026 w 500026"/>
                                <a:gd name="connsiteY7" fmla="*/ 36407 h 604534"/>
                                <a:gd name="connsiteX8" fmla="*/ 500026 w 500026"/>
                                <a:gd name="connsiteY8" fmla="*/ 568127 h 604534"/>
                                <a:gd name="connsiteX9" fmla="*/ 463407 w 500026"/>
                                <a:gd name="connsiteY9" fmla="*/ 604534 h 604534"/>
                                <a:gd name="connsiteX10" fmla="*/ 118973 w 500026"/>
                                <a:gd name="connsiteY10" fmla="*/ 604534 h 604534"/>
                                <a:gd name="connsiteX11" fmla="*/ 0 w 500026"/>
                                <a:gd name="connsiteY11" fmla="*/ 0 h 604534"/>
                                <a:gd name="connsiteX12" fmla="*/ 73529 w 500026"/>
                                <a:gd name="connsiteY12" fmla="*/ 0 h 604534"/>
                                <a:gd name="connsiteX13" fmla="*/ 73529 w 500026"/>
                                <a:gd name="connsiteY13" fmla="*/ 604534 h 604534"/>
                                <a:gd name="connsiteX14" fmla="*/ 0 w 500026"/>
                                <a:gd name="connsiteY14" fmla="*/ 604534 h 604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0026" h="604534">
                                  <a:moveTo>
                                    <a:pt x="118973" y="0"/>
                                  </a:moveTo>
                                  <a:lnTo>
                                    <a:pt x="295167" y="0"/>
                                  </a:lnTo>
                                  <a:lnTo>
                                    <a:pt x="295167" y="164805"/>
                                  </a:lnTo>
                                  <a:lnTo>
                                    <a:pt x="349796" y="79256"/>
                                  </a:lnTo>
                                  <a:lnTo>
                                    <a:pt x="404575" y="164805"/>
                                  </a:lnTo>
                                  <a:lnTo>
                                    <a:pt x="404575" y="0"/>
                                  </a:lnTo>
                                  <a:lnTo>
                                    <a:pt x="463407" y="0"/>
                                  </a:lnTo>
                                  <a:cubicBezTo>
                                    <a:pt x="483667" y="0"/>
                                    <a:pt x="500026" y="16331"/>
                                    <a:pt x="500026" y="36407"/>
                                  </a:cubicBezTo>
                                  <a:lnTo>
                                    <a:pt x="500026" y="568127"/>
                                  </a:lnTo>
                                  <a:cubicBezTo>
                                    <a:pt x="500026" y="588203"/>
                                    <a:pt x="483667" y="604534"/>
                                    <a:pt x="463407" y="604534"/>
                                  </a:cubicBezTo>
                                  <a:lnTo>
                                    <a:pt x="118973" y="60453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3529" y="0"/>
                                  </a:lnTo>
                                  <a:lnTo>
                                    <a:pt x="73529" y="604534"/>
                                  </a:lnTo>
                                  <a:lnTo>
                                    <a:pt x="0" y="6045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8" name="male_45735"/>
                          <wps:cNvSpPr>
                            <a:spLocks noChangeAspect="1"/>
                          </wps:cNvSpPr>
                          <wps:spPr bwMode="auto">
                            <a:xfrm>
                              <a:off x="213077" y="9211260"/>
                              <a:ext cx="150945" cy="193166"/>
                            </a:xfrm>
                            <a:custGeom>
                              <a:avLst/>
                              <a:gdLst>
                                <a:gd name="connsiteX0" fmla="*/ 118658 w 474552"/>
                                <a:gd name="connsiteY0" fmla="*/ 330881 h 607286"/>
                                <a:gd name="connsiteX1" fmla="*/ 128808 w 474552"/>
                                <a:gd name="connsiteY1" fmla="*/ 330881 h 607286"/>
                                <a:gd name="connsiteX2" fmla="*/ 138880 w 474552"/>
                                <a:gd name="connsiteY2" fmla="*/ 340467 h 607286"/>
                                <a:gd name="connsiteX3" fmla="*/ 237315 w 474552"/>
                                <a:gd name="connsiteY3" fmla="*/ 429642 h 607286"/>
                                <a:gd name="connsiteX4" fmla="*/ 335672 w 474552"/>
                                <a:gd name="connsiteY4" fmla="*/ 340467 h 607286"/>
                                <a:gd name="connsiteX5" fmla="*/ 345823 w 474552"/>
                                <a:gd name="connsiteY5" fmla="*/ 330881 h 607286"/>
                                <a:gd name="connsiteX6" fmla="*/ 355973 w 474552"/>
                                <a:gd name="connsiteY6" fmla="*/ 330881 h 607286"/>
                                <a:gd name="connsiteX7" fmla="*/ 474552 w 474552"/>
                                <a:gd name="connsiteY7" fmla="*/ 449363 h 607286"/>
                                <a:gd name="connsiteX8" fmla="*/ 474552 w 474552"/>
                                <a:gd name="connsiteY8" fmla="*/ 567845 h 607286"/>
                                <a:gd name="connsiteX9" fmla="*/ 435052 w 474552"/>
                                <a:gd name="connsiteY9" fmla="*/ 607286 h 607286"/>
                                <a:gd name="connsiteX10" fmla="*/ 39579 w 474552"/>
                                <a:gd name="connsiteY10" fmla="*/ 607286 h 607286"/>
                                <a:gd name="connsiteX11" fmla="*/ 0 w 474552"/>
                                <a:gd name="connsiteY11" fmla="*/ 567845 h 607286"/>
                                <a:gd name="connsiteX12" fmla="*/ 0 w 474552"/>
                                <a:gd name="connsiteY12" fmla="*/ 449363 h 607286"/>
                                <a:gd name="connsiteX13" fmla="*/ 118658 w 474552"/>
                                <a:gd name="connsiteY13" fmla="*/ 330881 h 607286"/>
                                <a:gd name="connsiteX14" fmla="*/ 315130 w 474552"/>
                                <a:gd name="connsiteY14" fmla="*/ 118095 h 607286"/>
                                <a:gd name="connsiteX15" fmla="*/ 237312 w 474552"/>
                                <a:gd name="connsiteY15" fmla="*/ 162332 h 607286"/>
                                <a:gd name="connsiteX16" fmla="*/ 135653 w 474552"/>
                                <a:gd name="connsiteY16" fmla="*/ 182682 h 607286"/>
                                <a:gd name="connsiteX17" fmla="*/ 237312 w 474552"/>
                                <a:gd name="connsiteY17" fmla="*/ 284120 h 607286"/>
                                <a:gd name="connsiteX18" fmla="*/ 338893 w 474552"/>
                                <a:gd name="connsiteY18" fmla="*/ 182682 h 607286"/>
                                <a:gd name="connsiteX19" fmla="*/ 315130 w 474552"/>
                                <a:gd name="connsiteY19" fmla="*/ 118095 h 607286"/>
                                <a:gd name="connsiteX20" fmla="*/ 237312 w 474552"/>
                                <a:gd name="connsiteY20" fmla="*/ 0 h 607286"/>
                                <a:gd name="connsiteX21" fmla="*/ 379572 w 474552"/>
                                <a:gd name="connsiteY21" fmla="*/ 162332 h 607286"/>
                                <a:gd name="connsiteX22" fmla="*/ 237312 w 474552"/>
                                <a:gd name="connsiteY22" fmla="*/ 324742 h 607286"/>
                                <a:gd name="connsiteX23" fmla="*/ 95052 w 474552"/>
                                <a:gd name="connsiteY23" fmla="*/ 162332 h 607286"/>
                                <a:gd name="connsiteX24" fmla="*/ 237312 w 474552"/>
                                <a:gd name="connsiteY24" fmla="*/ 0 h 6072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4552" h="607286">
                                  <a:moveTo>
                                    <a:pt x="118658" y="330881"/>
                                  </a:moveTo>
                                  <a:lnTo>
                                    <a:pt x="128808" y="330881"/>
                                  </a:lnTo>
                                  <a:cubicBezTo>
                                    <a:pt x="134080" y="330881"/>
                                    <a:pt x="138329" y="335203"/>
                                    <a:pt x="138880" y="340467"/>
                                  </a:cubicBezTo>
                                  <a:cubicBezTo>
                                    <a:pt x="143680" y="390515"/>
                                    <a:pt x="185934" y="429642"/>
                                    <a:pt x="237315" y="429642"/>
                                  </a:cubicBezTo>
                                  <a:cubicBezTo>
                                    <a:pt x="288618" y="429642"/>
                                    <a:pt x="330872" y="390515"/>
                                    <a:pt x="335672" y="340467"/>
                                  </a:cubicBezTo>
                                  <a:cubicBezTo>
                                    <a:pt x="336223" y="335203"/>
                                    <a:pt x="340472" y="330881"/>
                                    <a:pt x="345823" y="330881"/>
                                  </a:cubicBezTo>
                                  <a:lnTo>
                                    <a:pt x="355973" y="330881"/>
                                  </a:lnTo>
                                  <a:cubicBezTo>
                                    <a:pt x="421518" y="330881"/>
                                    <a:pt x="474552" y="383915"/>
                                    <a:pt x="474552" y="449363"/>
                                  </a:cubicBezTo>
                                  <a:lnTo>
                                    <a:pt x="474552" y="567845"/>
                                  </a:lnTo>
                                  <a:cubicBezTo>
                                    <a:pt x="474552" y="589687"/>
                                    <a:pt x="456926" y="607286"/>
                                    <a:pt x="435052" y="607286"/>
                                  </a:cubicBezTo>
                                  <a:lnTo>
                                    <a:pt x="39579" y="607286"/>
                                  </a:lnTo>
                                  <a:cubicBezTo>
                                    <a:pt x="17704" y="607286"/>
                                    <a:pt x="0" y="589687"/>
                                    <a:pt x="0" y="567845"/>
                                  </a:cubicBezTo>
                                  <a:lnTo>
                                    <a:pt x="0" y="449363"/>
                                  </a:lnTo>
                                  <a:cubicBezTo>
                                    <a:pt x="0" y="383915"/>
                                    <a:pt x="53113" y="330881"/>
                                    <a:pt x="118658" y="330881"/>
                                  </a:cubicBezTo>
                                  <a:close/>
                                  <a:moveTo>
                                    <a:pt x="315130" y="118095"/>
                                  </a:moveTo>
                                  <a:cubicBezTo>
                                    <a:pt x="305373" y="143632"/>
                                    <a:pt x="274372" y="162332"/>
                                    <a:pt x="237312" y="162332"/>
                                  </a:cubicBezTo>
                                  <a:cubicBezTo>
                                    <a:pt x="200173" y="162332"/>
                                    <a:pt x="135653" y="158010"/>
                                    <a:pt x="135653" y="182682"/>
                                  </a:cubicBezTo>
                                  <a:cubicBezTo>
                                    <a:pt x="135653" y="238705"/>
                                    <a:pt x="181132" y="284120"/>
                                    <a:pt x="237312" y="284120"/>
                                  </a:cubicBezTo>
                                  <a:cubicBezTo>
                                    <a:pt x="293335" y="284120"/>
                                    <a:pt x="338893" y="238705"/>
                                    <a:pt x="338893" y="182682"/>
                                  </a:cubicBezTo>
                                  <a:cubicBezTo>
                                    <a:pt x="338893" y="158010"/>
                                    <a:pt x="329765" y="135696"/>
                                    <a:pt x="315130" y="118095"/>
                                  </a:cubicBezTo>
                                  <a:close/>
                                  <a:moveTo>
                                    <a:pt x="237312" y="0"/>
                                  </a:moveTo>
                                  <a:cubicBezTo>
                                    <a:pt x="315838" y="0"/>
                                    <a:pt x="379572" y="72680"/>
                                    <a:pt x="379572" y="162332"/>
                                  </a:cubicBezTo>
                                  <a:cubicBezTo>
                                    <a:pt x="379572" y="251984"/>
                                    <a:pt x="315838" y="324742"/>
                                    <a:pt x="237312" y="324742"/>
                                  </a:cubicBezTo>
                                  <a:cubicBezTo>
                                    <a:pt x="158707" y="324742"/>
                                    <a:pt x="95052" y="251984"/>
                                    <a:pt x="95052" y="162332"/>
                                  </a:cubicBezTo>
                                  <a:cubicBezTo>
                                    <a:pt x="95052" y="72680"/>
                                    <a:pt x="158707" y="0"/>
                                    <a:pt x="2373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9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205567" y="2197820"/>
                              <a:ext cx="181399" cy="188267"/>
                            </a:xfrm>
                            <a:custGeom>
                              <a:avLst/>
                              <a:gdLst>
                                <a:gd name="connsiteX0" fmla="*/ 260248 w 586113"/>
                                <a:gd name="connsiteY0" fmla="*/ 184708 h 608304"/>
                                <a:gd name="connsiteX1" fmla="*/ 272171 w 586113"/>
                                <a:gd name="connsiteY1" fmla="*/ 197605 h 608304"/>
                                <a:gd name="connsiteX2" fmla="*/ 285089 w 586113"/>
                                <a:gd name="connsiteY2" fmla="*/ 184708 h 608304"/>
                                <a:gd name="connsiteX3" fmla="*/ 293038 w 586113"/>
                                <a:gd name="connsiteY3" fmla="*/ 144032 h 608304"/>
                                <a:gd name="connsiteX4" fmla="*/ 344707 w 586113"/>
                                <a:gd name="connsiteY4" fmla="*/ 166850 h 608304"/>
                                <a:gd name="connsiteX5" fmla="*/ 349675 w 586113"/>
                                <a:gd name="connsiteY5" fmla="*/ 228361 h 608304"/>
                                <a:gd name="connsiteX6" fmla="*/ 364580 w 586113"/>
                                <a:gd name="connsiteY6" fmla="*/ 253163 h 608304"/>
                                <a:gd name="connsiteX7" fmla="*/ 394389 w 586113"/>
                                <a:gd name="connsiteY7" fmla="*/ 253163 h 608304"/>
                                <a:gd name="connsiteX8" fmla="*/ 474874 w 586113"/>
                                <a:gd name="connsiteY8" fmla="*/ 177763 h 608304"/>
                                <a:gd name="connsiteX9" fmla="*/ 478849 w 586113"/>
                                <a:gd name="connsiteY9" fmla="*/ 175779 h 608304"/>
                                <a:gd name="connsiteX10" fmla="*/ 480836 w 586113"/>
                                <a:gd name="connsiteY10" fmla="*/ 179748 h 608304"/>
                                <a:gd name="connsiteX11" fmla="*/ 294031 w 586113"/>
                                <a:gd name="connsiteY11" fmla="*/ 499204 h 608304"/>
                                <a:gd name="connsiteX12" fmla="*/ 293038 w 586113"/>
                                <a:gd name="connsiteY12" fmla="*/ 499204 h 608304"/>
                                <a:gd name="connsiteX13" fmla="*/ 106233 w 586113"/>
                                <a:gd name="connsiteY13" fmla="*/ 179748 h 608304"/>
                                <a:gd name="connsiteX14" fmla="*/ 108220 w 586113"/>
                                <a:gd name="connsiteY14" fmla="*/ 175779 h 608304"/>
                                <a:gd name="connsiteX15" fmla="*/ 112195 w 586113"/>
                                <a:gd name="connsiteY15" fmla="*/ 177763 h 608304"/>
                                <a:gd name="connsiteX16" fmla="*/ 180756 w 586113"/>
                                <a:gd name="connsiteY16" fmla="*/ 246218 h 608304"/>
                                <a:gd name="connsiteX17" fmla="*/ 192680 w 586113"/>
                                <a:gd name="connsiteY17" fmla="*/ 253163 h 608304"/>
                                <a:gd name="connsiteX18" fmla="*/ 221495 w 586113"/>
                                <a:gd name="connsiteY18" fmla="*/ 253163 h 608304"/>
                                <a:gd name="connsiteX19" fmla="*/ 236400 w 586113"/>
                                <a:gd name="connsiteY19" fmla="*/ 228361 h 608304"/>
                                <a:gd name="connsiteX20" fmla="*/ 224476 w 586113"/>
                                <a:gd name="connsiteY20" fmla="*/ 211495 h 608304"/>
                                <a:gd name="connsiteX21" fmla="*/ 194667 w 586113"/>
                                <a:gd name="connsiteY21" fmla="*/ 201574 h 608304"/>
                                <a:gd name="connsiteX22" fmla="*/ 238387 w 586113"/>
                                <a:gd name="connsiteY22" fmla="*/ 171811 h 608304"/>
                                <a:gd name="connsiteX23" fmla="*/ 293038 w 586113"/>
                                <a:gd name="connsiteY23" fmla="*/ 144032 h 608304"/>
                                <a:gd name="connsiteX24" fmla="*/ 293056 w 586113"/>
                                <a:gd name="connsiteY24" fmla="*/ 68691 h 608304"/>
                                <a:gd name="connsiteX25" fmla="*/ 67552 w 586113"/>
                                <a:gd name="connsiteY25" fmla="*/ 139119 h 608304"/>
                                <a:gd name="connsiteX26" fmla="*/ 293056 w 586113"/>
                                <a:gd name="connsiteY26" fmla="*/ 536885 h 608304"/>
                                <a:gd name="connsiteX27" fmla="*/ 518561 w 586113"/>
                                <a:gd name="connsiteY27" fmla="*/ 139119 h 608304"/>
                                <a:gd name="connsiteX28" fmla="*/ 283122 w 586113"/>
                                <a:gd name="connsiteY28" fmla="*/ 2232 h 608304"/>
                                <a:gd name="connsiteX29" fmla="*/ 302991 w 586113"/>
                                <a:gd name="connsiteY29" fmla="*/ 2232 h 608304"/>
                                <a:gd name="connsiteX30" fmla="*/ 563264 w 586113"/>
                                <a:gd name="connsiteY30" fmla="*/ 82579 h 608304"/>
                                <a:gd name="connsiteX31" fmla="*/ 586113 w 586113"/>
                                <a:gd name="connsiteY31" fmla="*/ 114320 h 608304"/>
                                <a:gd name="connsiteX32" fmla="*/ 307958 w 586113"/>
                                <a:gd name="connsiteY32" fmla="*/ 604336 h 608304"/>
                                <a:gd name="connsiteX33" fmla="*/ 293056 w 586113"/>
                                <a:gd name="connsiteY33" fmla="*/ 608304 h 608304"/>
                                <a:gd name="connsiteX34" fmla="*/ 279149 w 586113"/>
                                <a:gd name="connsiteY34" fmla="*/ 604336 h 608304"/>
                                <a:gd name="connsiteX35" fmla="*/ 0 w 586113"/>
                                <a:gd name="connsiteY35" fmla="*/ 114320 h 608304"/>
                                <a:gd name="connsiteX36" fmla="*/ 23842 w 586113"/>
                                <a:gd name="connsiteY36" fmla="*/ 82579 h 608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86113" h="608304">
                                  <a:moveTo>
                                    <a:pt x="260248" y="184708"/>
                                  </a:moveTo>
                                  <a:cubicBezTo>
                                    <a:pt x="260248" y="192645"/>
                                    <a:pt x="265216" y="197605"/>
                                    <a:pt x="272171" y="197605"/>
                                  </a:cubicBezTo>
                                  <a:cubicBezTo>
                                    <a:pt x="279127" y="197605"/>
                                    <a:pt x="285089" y="192645"/>
                                    <a:pt x="285089" y="184708"/>
                                  </a:cubicBezTo>
                                  <a:close/>
                                  <a:moveTo>
                                    <a:pt x="293038" y="144032"/>
                                  </a:moveTo>
                                  <a:cubicBezTo>
                                    <a:pt x="315891" y="144032"/>
                                    <a:pt x="334771" y="147008"/>
                                    <a:pt x="344707" y="166850"/>
                                  </a:cubicBezTo>
                                  <a:cubicBezTo>
                                    <a:pt x="350669" y="178756"/>
                                    <a:pt x="349675" y="207526"/>
                                    <a:pt x="349675" y="228361"/>
                                  </a:cubicBezTo>
                                  <a:cubicBezTo>
                                    <a:pt x="349675" y="238282"/>
                                    <a:pt x="355637" y="248203"/>
                                    <a:pt x="364580" y="253163"/>
                                  </a:cubicBezTo>
                                  <a:cubicBezTo>
                                    <a:pt x="373523" y="259116"/>
                                    <a:pt x="383459" y="259116"/>
                                    <a:pt x="394389" y="253163"/>
                                  </a:cubicBezTo>
                                  <a:cubicBezTo>
                                    <a:pt x="415256" y="242250"/>
                                    <a:pt x="452020" y="206534"/>
                                    <a:pt x="474874" y="177763"/>
                                  </a:cubicBezTo>
                                  <a:cubicBezTo>
                                    <a:pt x="475868" y="175779"/>
                                    <a:pt x="476861" y="175779"/>
                                    <a:pt x="478849" y="175779"/>
                                  </a:cubicBezTo>
                                  <a:cubicBezTo>
                                    <a:pt x="480836" y="176771"/>
                                    <a:pt x="480836" y="179748"/>
                                    <a:pt x="480836" y="179748"/>
                                  </a:cubicBezTo>
                                  <a:cubicBezTo>
                                    <a:pt x="475868" y="376184"/>
                                    <a:pt x="357624" y="470433"/>
                                    <a:pt x="294031" y="499204"/>
                                  </a:cubicBezTo>
                                  <a:cubicBezTo>
                                    <a:pt x="293038" y="499204"/>
                                    <a:pt x="293038" y="499204"/>
                                    <a:pt x="293038" y="499204"/>
                                  </a:cubicBezTo>
                                  <a:cubicBezTo>
                                    <a:pt x="229445" y="470433"/>
                                    <a:pt x="111201" y="376184"/>
                                    <a:pt x="106233" y="179748"/>
                                  </a:cubicBezTo>
                                  <a:cubicBezTo>
                                    <a:pt x="106233" y="179748"/>
                                    <a:pt x="106233" y="176771"/>
                                    <a:pt x="108220" y="175779"/>
                                  </a:cubicBezTo>
                                  <a:cubicBezTo>
                                    <a:pt x="110208" y="175779"/>
                                    <a:pt x="111201" y="175779"/>
                                    <a:pt x="112195" y="177763"/>
                                  </a:cubicBezTo>
                                  <a:cubicBezTo>
                                    <a:pt x="114182" y="179748"/>
                                    <a:pt x="147966" y="223400"/>
                                    <a:pt x="180756" y="246218"/>
                                  </a:cubicBezTo>
                                  <a:cubicBezTo>
                                    <a:pt x="180756" y="246218"/>
                                    <a:pt x="188705" y="251179"/>
                                    <a:pt x="192680" y="253163"/>
                                  </a:cubicBezTo>
                                  <a:cubicBezTo>
                                    <a:pt x="201623" y="259116"/>
                                    <a:pt x="212553" y="259116"/>
                                    <a:pt x="221495" y="253163"/>
                                  </a:cubicBezTo>
                                  <a:cubicBezTo>
                                    <a:pt x="231432" y="248203"/>
                                    <a:pt x="236400" y="238282"/>
                                    <a:pt x="236400" y="228361"/>
                                  </a:cubicBezTo>
                                  <a:cubicBezTo>
                                    <a:pt x="236400" y="220424"/>
                                    <a:pt x="231432" y="213479"/>
                                    <a:pt x="224476" y="211495"/>
                                  </a:cubicBezTo>
                                  <a:lnTo>
                                    <a:pt x="194667" y="201574"/>
                                  </a:lnTo>
                                  <a:cubicBezTo>
                                    <a:pt x="199635" y="175779"/>
                                    <a:pt x="226464" y="172803"/>
                                    <a:pt x="238387" y="171811"/>
                                  </a:cubicBezTo>
                                  <a:cubicBezTo>
                                    <a:pt x="244349" y="151969"/>
                                    <a:pt x="263228" y="144032"/>
                                    <a:pt x="293038" y="144032"/>
                                  </a:cubicBezTo>
                                  <a:close/>
                                  <a:moveTo>
                                    <a:pt x="293056" y="68691"/>
                                  </a:moveTo>
                                  <a:lnTo>
                                    <a:pt x="67552" y="139119"/>
                                  </a:lnTo>
                                  <a:cubicBezTo>
                                    <a:pt x="74506" y="419836"/>
                                    <a:pt x="200669" y="493240"/>
                                    <a:pt x="293056" y="536885"/>
                                  </a:cubicBezTo>
                                  <a:cubicBezTo>
                                    <a:pt x="385444" y="493240"/>
                                    <a:pt x="512601" y="419836"/>
                                    <a:pt x="518561" y="139119"/>
                                  </a:cubicBezTo>
                                  <a:close/>
                                  <a:moveTo>
                                    <a:pt x="283122" y="2232"/>
                                  </a:moveTo>
                                  <a:cubicBezTo>
                                    <a:pt x="290076" y="-744"/>
                                    <a:pt x="297030" y="-744"/>
                                    <a:pt x="302991" y="2232"/>
                                  </a:cubicBezTo>
                                  <a:lnTo>
                                    <a:pt x="563264" y="82579"/>
                                  </a:lnTo>
                                  <a:cubicBezTo>
                                    <a:pt x="577172" y="87538"/>
                                    <a:pt x="586113" y="100433"/>
                                    <a:pt x="586113" y="114320"/>
                                  </a:cubicBezTo>
                                  <a:cubicBezTo>
                                    <a:pt x="586113" y="473401"/>
                                    <a:pt x="405312" y="558707"/>
                                    <a:pt x="307958" y="604336"/>
                                  </a:cubicBezTo>
                                  <a:cubicBezTo>
                                    <a:pt x="302991" y="606320"/>
                                    <a:pt x="298024" y="608304"/>
                                    <a:pt x="293056" y="608304"/>
                                  </a:cubicBezTo>
                                  <a:cubicBezTo>
                                    <a:pt x="288089" y="608304"/>
                                    <a:pt x="283122" y="606320"/>
                                    <a:pt x="279149" y="604336"/>
                                  </a:cubicBezTo>
                                  <a:cubicBezTo>
                                    <a:pt x="181794" y="558707"/>
                                    <a:pt x="0" y="473401"/>
                                    <a:pt x="0" y="114320"/>
                                  </a:cubicBezTo>
                                  <a:cubicBezTo>
                                    <a:pt x="0" y="100433"/>
                                    <a:pt x="9934" y="87538"/>
                                    <a:pt x="23842" y="825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6662279" y="2143700"/>
                            <a:ext cx="57488" cy="7315573"/>
                            <a:chOff x="6662279" y="2143700"/>
                            <a:chExt cx="57488" cy="7315573"/>
                          </a:xfrm>
                          <a:solidFill>
                            <a:srgbClr val="23507A"/>
                          </a:solidFill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6662279" y="3996358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6662279" y="5821256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6662279" y="7384204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6662279" y="9158331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6662279" y="2143700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20" name="文本框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604815" y="2563349"/>
                            <a:ext cx="380428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23507A"/>
                                  <w:szCs w:val="21"/>
                                </w:rPr>
                                <w:t>报考专业：物流工程专业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65853" y="2982547"/>
                            <a:ext cx="6661881" cy="613739"/>
                            <a:chOff x="65853" y="2982547"/>
                            <a:chExt cx="6591253" cy="700731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65853" y="2982547"/>
                              <a:ext cx="6591253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6" name="直接连接符 46"/>
                          <wps:cNvCnPr>
                            <a:endCxn id="45" idx="3"/>
                          </wps:cNvCnPr>
                          <wps:spPr>
                            <a:xfrm>
                              <a:off x="1045997" y="3332913"/>
                              <a:ext cx="561110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直接连接符 47"/>
                          <wps:cNvCnPr>
                            <a:stCxn id="45" idx="0"/>
                            <a:endCxn id="45" idx="2"/>
                          </wps:cNvCnPr>
                          <wps:spPr>
                            <a:xfrm>
                              <a:off x="3361480" y="2982547"/>
                              <a:ext cx="0" cy="700731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1045997" y="2982547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4460293" y="2982547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65851" y="2977344"/>
                            <a:ext cx="6604702" cy="492181"/>
                            <a:chOff x="65851" y="2977344"/>
                            <a:chExt cx="6604702" cy="492181"/>
                          </a:xfrm>
                        </wpg:grpSpPr>
                        <wps:wsp>
                          <wps:cNvPr id="39" name="文本框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51" y="313996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初试成绩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文本框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020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文本框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124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外语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228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3" name="文本框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6780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专业课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9954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116020" y="3291541"/>
                            <a:ext cx="5554533" cy="329564"/>
                            <a:chOff x="1116020" y="3291541"/>
                            <a:chExt cx="5554533" cy="329564"/>
                          </a:xfrm>
                        </wpg:grpSpPr>
                        <wps:wsp>
                          <wps:cNvPr id="34" name="文本框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020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124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文本框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228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6780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文本框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9954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544883" y="2128752"/>
                            <a:ext cx="949324" cy="7348778"/>
                            <a:chOff x="544883" y="2128752"/>
                            <a:chExt cx="949324" cy="7348778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83" y="3975532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83" y="5806131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83" y="7359343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83" y="9147966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883" y="2128752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5582467" y="4435654"/>
                            <a:ext cx="1230629" cy="3666809"/>
                            <a:chOff x="5581578" y="4435654"/>
                            <a:chExt cx="6783877" cy="366680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4435654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6219687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文本框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7772899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5" o:spid="_x0000_s1026" o:spt="203" style="position:absolute;left:0pt;margin-left:28pt;margin-top:-1pt;height:819.75pt;width:536.45pt;z-index:251659264;mso-width-relative:page;mso-height-relative:page;" coordorigin="0,-1" coordsize="6813096,10410693" o:gfxdata="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">
                <o:lock v:ext="edit" aspectratio="f"/>
                <v:group id="_x0000_s1026" o:spid="_x0000_s1026" o:spt="203" style="position:absolute;left:102500;top:2143700;height:7318852;width:6625235;" coordorigin="102500,2143700" coordsize="6625235,7318852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02500;top:3996358;height:300942;width:6625235;v-text-anchor:middle;" fillcolor="#F2F2F2" filled="t" stroked="f" coordsize="21600,21600" o:gfxdata="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Lzfy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5821256;height:300942;width:6625235;v-text-anchor:middle;" fillcolor="#F2F2F2" filled="t" stroked="f" coordsize="21600,21600" o:gfxdata="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wIs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7384204;height:300942;width:6625235;v-text-anchor:middle;" fillcolor="#F2F2F2" filled="t" stroked="f" coordsize="21600,21600" o:gfxdata="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K0p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6481;top:9161610;height:300942;width:6591254;v-text-anchor:middle;" fillcolor="#F2F2F2" filled="t" stroked="f" coordsize="21600,21600" o:gfxdata="UEsDBAoAAAAAAIdO4kAAAAAAAAAAAAAAAAAEAAAAZHJzL1BLAwQUAAAACACHTuJARlIzXs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wTyB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jNe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2143700;height:300942;width:6625235;v-text-anchor:middle;" fillcolor="#F2F2F2" filled="t" stroked="f" coordsize="21600,21600" o:gfxdata="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els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510317;top:2143700;height:7318852;width:309057;" coordorigin="1510317,2143700" coordsize="300942,7318852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160" o:spid="_x0000_s1026" o:spt="9" type="#_x0000_t9" style="position:absolute;left:1510317;top:3996358;height:300942;width:300942;v-text-anchor:middle;" filled="t" stroked="f" coordsize="21600,21600" o:gfxdata="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DYba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161" o:spid="_x0000_s1026" o:spt="9" type="#_x0000_t9" style="position:absolute;left:1510317;top:5821256;height:300942;width:300942;v-text-anchor:middle;" filled="t" stroked="f" coordsize="21600,21600" o:gfxdata="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PxC2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162" o:spid="_x0000_s1026" o:spt="9" type="#_x0000_t9" style="position:absolute;left:1510317;top:7384204;height:300942;width:300942;v-text-anchor:middle;" filled="t" stroked="f" coordsize="21600,21600" o:gfxdata="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3Vpa&#10;wAAAANsAAAAPAAAAAAAAAAEAIAAAACIAAABkcnMvZG93bnJldi54bWxQSwECFAAUAAAACACHTuJA&#10;My8FnjsAAAA5AAAAEAAAAAAAAAABACAAAAAPAQAAZHJzL3NoYXBleG1sLnhtbFBLBQYAAAAABgAG&#10;AFsBAAC5AwAAAAA=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163" o:spid="_x0000_s1026" o:spt="9" type="#_x0000_t9" style="position:absolute;left:1510317;top:9161610;height:300942;width:300942;v-text-anchor:middle;" filled="t" stroked="f" coordsize="21600,21600" o:gfxdata="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R/8G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164" o:spid="_x0000_s1026" o:spt="9" type="#_x0000_t9" style="position:absolute;left:1510317;top:2143700;height:300942;width:300942;v-text-anchor:middle;" filled="t" stroked="f" coordsize="21600,21600" o:gfxdata="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Oa7O8AAAA&#10;2wAAAA8AAAAAAAAAAQAgAAAAIgAAAGRycy9kb3ducmV2LnhtbFBLAQIUABQAAAAIAIdO4kAzLwWe&#10;OwAAADkAAAAQAAAAAAAAAAEAIAAAAAsBAABkcnMvc2hhcGV4bWwueG1sUEsFBgAAAAAGAAYAWwEA&#10;ALUDAAAAAA==&#10;" adj="54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69500;top:2143700;height:7318852;width:1676729;" coordorigin="69500,2143700" coordsize="1676729,7318852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69500;top:2143700;height:7318852;width:1531470;" coordorigin="69500,2143700" coordsize="300942,731885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69500;top:3996358;height:300942;width:300942;v-text-anchor:middle;" filled="t" stroked="f" coordsize="21600,21600" o:gfxdata="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X79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9500;top:5821256;height:300942;width:300942;v-text-anchor:middle;" filled="t" stroked="f" coordsize="21600,21600" o:gfxdata="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CiJM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9500;top:7384204;height:300942;width:300942;v-text-anchor:middle;" filled="t" stroked="f" coordsize="21600,21600" o:gfxdata="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0aH1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9500;top:9161610;height:300942;width:300942;v-text-anchor:middle;" filled="t" stroked="f" coordsize="21600,21600" o:gfxdata="UEsDBAoAAAAAAIdO4kAAAAAAAAAAAAAAAAAEAAAAZHJzL1BLAwQUAAAACACHTuJA65QZoL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cs5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lBm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69500;top:2143700;height:300942;width:300942;v-text-anchor:middle;" filled="t" stroked="f" coordsize="21600,21600" o:gfxdata="UEsDBAoAAAAAAIdO4kAAAAAAAAAAAAAAAAAEAAAAZHJzL1BLAwQUAAAACACHTuJAhNi8O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u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i8O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437172;top:2143700;height:7318852;width:309057;" coordorigin="1437172,2143700" coordsize="300942,731885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160" o:spid="_x0000_s1026" o:spt="9" type="#_x0000_t9" style="position:absolute;left:1437172;top:3996358;height:300942;width:300942;v-text-anchor:middle;" filled="t" stroked="f" coordsize="21600,21600" o:gfxdata="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lhGR&#10;wAAAANsAAAAPAAAAAAAAAAEAIAAAACIAAABkcnMvZG93bnJldi54bWxQSwECFAAUAAAACACHTuJA&#10;My8FnjsAAAA5AAAAEAAAAAAAAAABACAAAAAPAQAAZHJzL3NoYXBleG1sLnhtbFBLBQYAAAAABgAG&#10;AFsBAAC5AwAAAAA=&#10;" adj="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161" o:spid="_x0000_s1026" o:spt="9" type="#_x0000_t9" style="position:absolute;left:1437172;top:5821256;height:300942;width:300942;v-text-anchor:middle;" filled="t" stroked="f" coordsize="21600,21600" o:gfxdata="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atAq/&#10;AAAA2wAAAA8AAAAAAAAAAQAgAAAAIgAAAGRycy9kb3ducmV2LnhtbFBLAQIUABQAAAAIAIdO4kAz&#10;LwWeOwAAADkAAAAQAAAAAAAAAAEAIAAAAA4BAABkcnMvc2hhcGV4bWwueG1sUEsFBgAAAAAGAAYA&#10;WwEAALgDAAAAAA==&#10;" adj="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162" o:spid="_x0000_s1026" o:spt="9" type="#_x0000_t9" style="position:absolute;left:1437172;top:7384204;height:300942;width:300942;v-text-anchor:middle;" filled="t" stroked="f" coordsize="21600,21600" o:gfxdata="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IKn2/&#10;AAAA2wAAAA8AAAAAAAAAAQAgAAAAIgAAAGRycy9kb3ducmV2LnhtbFBLAQIUABQAAAAIAIdO4kAz&#10;LwWeOwAAADkAAAAQAAAAAAAAAAEAIAAAAA4BAABkcnMvc2hhcGV4bWwueG1sUEsFBgAAAAAGAAYA&#10;WwEAALgDAAAAAA==&#10;" adj="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163" o:spid="_x0000_s1026" o:spt="9" type="#_x0000_t9" style="position:absolute;left:1437172;top:9161610;height:300942;width:300942;v-text-anchor:middle;" filled="t" stroked="f" coordsize="21600,21600" o:gfxdata="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Ej+a/&#10;AAAA2wAAAA8AAAAAAAAAAQAgAAAAIgAAAGRycy9kb3ducmV2LnhtbFBLAQIUABQAAAAIAIdO4kAz&#10;LwWeOwAAADkAAAAQAAAAAAAAAAEAIAAAAA4BAABkcnMvc2hhcGV4bWwueG1sUEsFBgAAAAAGAAYA&#10;WwEAALgDAAAAAA==&#10;" adj="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164" o:spid="_x0000_s1026" o:spt="9" type="#_x0000_t9" style="position:absolute;left:1437172;top:2143700;height:300942;width:300942;v-text-anchor:middle;" filled="t" stroked="f" coordsize="21600,21600" o:gfxdata="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bG5S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-515220;top:776629;height:479151;width:1665516;rotation:5898240f;" coordorigin="-515219,776629" coordsize="1356912,300942" o:gfxdata="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GFVEtvAAAANo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-515219;top:776629;height:300942;width:1251520;v-text-anchor:middle;" fillcolor="#5A97D0" filled="t" stroked="f" coordsize="21600,21600" o:gfxdata="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bJ7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67" o:spid="_x0000_s1026" o:spt="5" type="#_x0000_t5" style="position:absolute;left:638528;top:874406;height:105392;width:300938;rotation:5898240f;v-text-anchor:middle;" fillcolor="#5A97D0" filled="t" stroked="f" coordsize="21600,21600" o:gfxdata="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YiD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-515220;top:593182;height:479151;width:1665516;rotation:5898240f;" coordorigin="-515219,593182" coordsize="1356912,300942" o:gfxdata="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bHz1q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-515219;top:593182;height:300942;width:1251520;v-text-anchor:middle;" fillcolor="#23507A" filled="t" stroked="f" coordsize="21600,21600" o:gfxdata="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Ky4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矩形 67" o:spid="_x0000_s1026" o:spt="5" type="#_x0000_t5" style="position:absolute;left:638528;top:690959;height:105392;width:300938;rotation:5898240f;v-text-anchor:middle;" fillcolor="#23507A" filled="t" stroked="f" coordsize="21600,21600" o:gfxdata="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gt3e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75" alt="C:\Users\Administrator\Desktop\头像照片\长方形3.jpg长方形3" type="#_x0000_t75" style="position:absolute;left:5507152;top:221683;height:1535873;width:1137950;" filled="f" o:preferrelative="t" stroked="t" coordsize="21600,21600" o:gfxdata="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dJfS/&#10;AAAA2g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FFFFF" miterlimit="8" joinstyle="miter"/>
                  <v:imagedata r:id="rId4" o:title=""/>
                  <o:lock v:ext="edit" aspectratio="t"/>
                </v:shape>
                <v:rect id="_x0000_s1026" o:spid="_x0000_s1026" o:spt="1" style="position:absolute;left:978246;top:307177;height:797560;width:3352800;" filled="f" stroked="f" coordsize="21600,21600" o:gfxdata="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LrB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72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3507A"/>
                            <w:spacing w:val="60"/>
                            <w:sz w:val="48"/>
                            <w:szCs w:val="48"/>
                          </w:rPr>
                          <w:t>逗西甘</w:t>
                        </w:r>
                      </w:p>
                      <w:p>
                        <w:pPr>
                          <w:spacing w:line="44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3507A"/>
                          </w:rPr>
                          <w:t>报考院校：华中科技大学 / 物流工程专业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1232983;top:1117527;height:726440;width:1619885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生日：1997.08.08                    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电话：188 0808 0808</w:t>
                        </w:r>
                      </w:p>
                    </w:txbxContent>
                  </v:textbox>
                </v:shape>
                <v:group id="_x0000_s1026" o:spid="_x0000_s1026" o:spt="203" style="position:absolute;left:1055140;top:1270087;height:496570;width:1949927;" coordorigin="1055140,1270087" coordsize="1949927,49657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55140;top:1276437;height:179070;width:179070;v-text-anchor:middle;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825997;top:1270087;height:179070;width:179070;v-text-anchor:middle;" filled="t" stroked="f" coordsize="21600,21600" o:gfxdata="UEsDBAoAAAAAAIdO4kAAAAAAAAAAAAAAAAAEAAAAZHJzL1BLAwQUAAAACACHTuJA1HFnLr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u4P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FnL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55140;top:1587587;height:179070;width:179070;v-text-anchor:middle;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825997;top:1587587;height:179070;width:179070;v-text-anchor:middle;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2" o:spid="_x0000_s1026" o:spt="202" type="#_x0000_t202" style="position:absolute;left:3061028;top:1117527;height:726440;width:2438400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现居：武汉市洪山区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邮箱：188 docer@qq.com</w:t>
                        </w:r>
                      </w:p>
                    </w:txbxContent>
                  </v:textbox>
                </v:shape>
                <v:group id="_x0000_s1026" o:spid="_x0000_s1026" o:spt="203" style="position:absolute;left:1091788;top:1299091;height:434943;width:1880037;" coordorigin="1091788,1299091" coordsize="1880037,43494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location-pointer_64679" o:spid="_x0000_s1026" o:spt="100" style="position:absolute;left:2869253;top:1302576;height:119566;width:96745;" filled="t" stroked="f" coordsize="485843,600441" o:gfxdata="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6nxW+2AAAA2wAAAA8A&#10;AAAAAAAAAQAgAAAAIgAAAGRycy9kb3ducmV2LnhtbFBLAQIUABQAAAAIAIdO4kAzLwWeOwAAADkA&#10;AAAQAAAAAAAAAAEAIAAAAAUBAABkcnMvc2hhcGV4bWwueG1sUEsFBgAAAAAGAAYAWwEAAK8DAAAA&#10;AA=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    <v:path o:connectlocs="48400,24395;25995,46757;48400,69070;70805,46757;48400,24395;48400,17958;77255,46757;48400,75556;19545,46757;48400,17958;48396,9681;9698,48310;48396,107851;87046,48310;48396,9681;48396,0;96745,48310;73952,93522;51791,118162;48396,119566;45002,118162;22840,93522;0,48310;48396,0" o:connectangles="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nalog-stopwatch_67066" o:spid="_x0000_s1026" o:spt="100" style="position:absolute;left:1091788;top:1299091;height:123186;width:104588;" filled="t" stroked="f" coordsize="515127,606722" o:gfxdata="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12Z74A&#10;AADbAAAADwAAAAAAAAABACAAAAAiAAAAZHJzL2Rvd25yZXYueG1sUEsBAhQAFAAAAAgAh07iQDMv&#10;BZ47AAAAOQAAABAAAAAAAAAAAQAgAAAADQEAAGRycy9zaGFwZXhtbC54bWxQSwUGAAAAAAYABgBb&#10;AQAAtwMAAAAA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    <v:path o:connectlocs="52294,50890;56324,54895;56324,66946;68397,66946;72409,70969;68397,74974;52294,74974;48282,70969;48282,54895;52294,50890;52284,42831;24130,70965;52284,99080;80457,70965;52284,42831;52284,34801;88498,70965;52284,107110;16089,70965;52284,34801;52294,26777;8059,70966;52294,115138;96546,70966;52294,26777;48282,8029;48282,18747;56323,18747;56323,8029;36211,0;68394,0;72405,4023;68394,8029;64364,8029;64364,20155;81747,27841;86843,22753;83645,19577;83645,13893;89337,13893;101407,25947;101407,31631;95715,31631;92517,28437;88054,32894;104588,70966;52294,123186;0,70966;16533,32894;12070,28437;8890,31631;3198,31631;3198,25947;15268,13893;20960,13893;20960,19577;17762,22753;22840,27841;40241,20155;40241,8029;36211,8029;32182,4023;36211,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call-volume_17819" o:spid="_x0000_s1026" o:spt="100" style="position:absolute;left:1091788;top:1627816;height:104385;width:104588;" filled="t" stroked="f" coordsize="581469,580342" o:gfxdata="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djAG/&#10;AAAA2wAAAA8AAAAAAAAAAQAgAAAAIgAAAGRycy9kb3ducmV2LnhtbFBLAQIUABQAAAAIAIdO4kAz&#10;LwWeOwAAADkAAAAQAAAAAAAAAAEAIAAAAA4BAABkcnMvc2hhcGV4bWwueG1sUEsFBgAAAAAGAAYA&#10;WwEAALgDAAAAAA=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    <v:path o:connectlocs="43671,24079;48024,28426;43671,32772;31348,45061;26979,49439;22626,45092;43671,24079;78903,8730;78247,8906;68962,24507;69122,25147;69682,25466;73972,31701;71987,38990;38993,71967;33246,74029;25689,69969;24841,68642;24168,68466;8928,78377;8800,79048;17044,91644;29019,94426;94720,28168;91502,16163;45814,2121;50169,6470;45814,10819;9313,47273;4959,51622;604,47273;45814,2121;77262,116;83370,1249;95953,8682;102292,32500;33454,101939;24520,104385;9744,96408;1499,83812;203,76906;4173,71120;19414,61209;24424,59706;32141,63862;32989,65189;33326,65269;65328,33395;65248,32963;64687,32644;60477,27017;61485,20063;70771,4462;77262,116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open-mail_17777" o:spid="_x0000_s1026" o:spt="100" style="position:absolute;left:2863538;top:1625911;height:108123;width:108287;" filled="t" stroked="f" coordsize="6827,6827" o:gfxdata="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/sy7sAAADb&#10;AAAADwAAAAAAAAABACAAAAAiAAAAZHJzL2Rvd25yZXYueG1sUEsBAhQAFAAAAAgAh07iQDMvBZ47&#10;AAAAOQAAABAAAAAAAAAAAQAgAAAACgEAAGRycy9zaGFwZXhtbC54bWxQSwUGAAAAAAYABgBbAQAA&#10;tAMAAAAA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    <v:path o:connectlocs="93916,28681;93916,0;14370,0;14370,28681;0,28681;0,108123;108287,108123;108287,28681;93916,28681;21000,6620;87286,6620;87286,42618;54135,70683;21000,42618;21000,6620;6630,39134;41192,68402;6630,97670;6630,39134;12356,101502;46315,72741;54135,79361;61955,72741;95930,101502;12356,101502;101656,97670;67078,68402;101656,39134;101656,9767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0;top:4435601;height:1015364;width:6783069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3507A"/>
                            <w:szCs w:val="21"/>
                          </w:rPr>
                          <w:t>成都稻壳儿科技大学 /  物流管理专业  /  本科学历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毕业论文：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《解析物流工程管理的现状分析及控制措施》，获得优秀论文答辩奖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技能证书：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 xml:space="preserve">CET6、CET4、ERP沙盘模拟培训结业证书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荣誉奖励：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稻壳大学一等奖学金、2017-2018年度优秀党员、2019届优秀毕业生代表</w:t>
                        </w:r>
                      </w:p>
                    </w:txbxContent>
                  </v:textbox>
                </v:shape>
                <v:shape id="文本框 154" o:spid="_x0000_s1026" o:spt="202" type="#_x0000_t202" style="position:absolute;left:0;top:6219613;height:786764;width:6783069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3507A"/>
                            <w:szCs w:val="21"/>
                          </w:rPr>
                          <w:t xml:space="preserve">萧山安能物流股份有限公司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3507A"/>
                            <w:szCs w:val="21"/>
                          </w:rPr>
                          <w:t xml:space="preserve">                                                                                            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岗位：物流专员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担任分区运营助理，期间协同武汉片区分区拆建，协助完成徐东站数据考核，日常运营，搭建分区现有运营架构。</w:t>
                        </w:r>
                      </w:p>
                    </w:txbxContent>
                  </v:textbox>
                </v:shape>
                <v:shape id="文本框 155" o:spid="_x0000_s1026" o:spt="202" type="#_x0000_t202" style="position:absolute;left:0;top:7772806;height:1015352;width:67832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3507A"/>
                            <w:szCs w:val="21"/>
                          </w:rPr>
                          <w:t>珠海稻壳儿大学学生会体育部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岗位：部长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</w:r>
                      </w:p>
                    </w:txbxContent>
                  </v:textbox>
                </v:shape>
                <v:shape id="文本框 156" o:spid="_x0000_s1026" o:spt="202" type="#_x0000_t202" style="position:absolute;left:0;top:9623928;height:786764;width:6783069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</w:r>
                      </w:p>
                    </w:txbxContent>
                  </v:textbox>
                </v:shape>
                <v:shape id="文本框 157" o:spid="_x0000_s1026" o:spt="202" type="#_x0000_t202" style="position:absolute;left:0;top:2563349;height:329564;width:201612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3507A"/>
                            <w:szCs w:val="21"/>
                          </w:rPr>
                          <w:t>报考院校：华中科技大学</w:t>
                        </w:r>
                      </w:p>
                    </w:txbxContent>
                  </v:textbox>
                </v:shape>
                <v:group id="_x0000_s1026" o:spid="_x0000_s1026" o:spt="203" style="position:absolute;left:184329;top:2197820;height:7206606;width:218043;" coordorigin="184329,2197820" coordsize="218043,720660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mortarboard_245998" o:spid="_x0000_s1026" o:spt="100" style="position:absolute;left:184329;top:4070878;height:155840;width:218043;" fillcolor="#FFFFFF" filled="t" stroked="f" coordsize="599101,428191" o:gfxdata="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lQhDb4A&#10;AADbAAAADwAAAAAAAAABACAAAAAiAAAAZHJzL2Rvd25yZXYueG1sUEsBAhQAFAAAAAgAh07iQDMv&#10;BZ47AAAAOQAAABAAAAAAAAAAAQAgAAAADQEAAGRycy9zaGFwZXhtbC54bWxQSwUGAAAAAAYABgBb&#10;AQAAtwMA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202132;top:5885684;height:167651;width:188268;" fillcolor="#FFFFFF" filled="t" stroked="f" coordsize="607639,541096" o:gfxdata="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lRCW8AAAA&#10;2wAAAA8AAAAAAAAAAQAgAAAAIgAAAGRycy9kb3ducmV2LnhtbFBLAQIUABQAAAAIAIdO4kAzLwWe&#10;OwAAADkAAAAQAAAAAAAAAAEAIAAAAAsBAABkcnMvc2hhcGV4bWwueG1sUEsFBgAAAAAGAAYAWwEA&#10;ALUDAAAA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ookmark-in-agenda_74359" o:spid="_x0000_s1026" o:spt="100" style="position:absolute;left:217598;top:7446161;height:177028;width:146424;" fillcolor="#FFFFFF" filled="t" stroked="f" coordsize="500026,604534" o:gfxdata="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McHK8AAAA&#10;2wAAAA8AAAAAAAAAAQAgAAAAIgAAAGRycy9kb3ducmV2LnhtbFBLAQIUABQAAAAIAIdO4kAzLwWe&#10;OwAAADkAAAAQAAAAAAAAAAEAIAAAAAsBAABkcnMvc2hhcGV4bWwueG1sUEsFBgAAAAAGAAYAWwEA&#10;ALUDAAAAAA==&#10;" path="m118973,0l295167,0,295167,164805,349796,79256,404575,164805,404575,0,463407,0c483667,0,500026,16331,500026,36407l500026,568127c500026,588203,483667,604534,463407,604534l118973,604534xm0,0l73529,0,73529,604534,0,604534xe">
                    <v:path o:connectlocs="34839,0;86434,0;86434,48260;102431,23208;118472,48260;118472,0;135700,0;146424,10661;146424,166366;135700,177028;34839,177028;0,0;21531,0;21531,177028;0,177028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male_45735" o:spid="_x0000_s1026" o:spt="100" style="position:absolute;left:213077;top:9211260;height:193166;width:150945;" fillcolor="#FFFFFF" filled="t" stroked="f" coordsize="474552,607286" o:gfxdata="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o4HO8AAAA&#10;2wAAAA8AAAAAAAAAAQAgAAAAIgAAAGRycy9kb3ducmV2LnhtbFBLAQIUABQAAAAIAIdO4kAzLwWe&#10;OwAAADkAAAAQAAAAAAAAAAEAIAAAAAsBAABkcnMvc2hhcGV4bWwueG1sUEsFBgAAAAAGAAYAWwEA&#10;ALUDAAAAAA=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205567;top:2197820;height:188267;width:181399;" fillcolor="#FFFFFF" filled="t" stroked="f" coordsize="586113,608304" o:gfxdata="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IC4vQAA&#10;ANsAAAAPAAAAAAAAAAEAIAAAACIAAABkcnMvZG93bnJldi54bWxQSwECFAAUAAAACACHTuJAMy8F&#10;njsAAAA5AAAAEAAAAAAAAAABACAAAAAMAQAAZHJzL3NoYXBleG1sLnhtbFBLBQYAAAAABgAGAFsB&#10;AAC2AwAAAAA=&#10;" path="m260248,184708c260248,192645,265216,197605,272171,197605c279127,197605,285089,192645,285089,184708xm293038,144032c315891,144032,334771,147008,344707,166850c350669,178756,349675,207526,349675,228361c349675,238282,355637,248203,364580,253163c373523,259116,383459,259116,394389,253163c415256,242250,452020,206534,474874,177763c475868,175779,476861,175779,478849,175779c480836,176771,480836,179748,480836,179748c475868,376184,357624,470433,294031,499204c293038,499204,293038,499204,293038,499204c229445,470433,111201,376184,106233,179748c106233,179748,106233,176771,108220,175779c110208,175779,111201,175779,112195,177763c114182,179748,147966,223400,180756,246218c180756,246218,188705,251179,192680,253163c201623,259116,212553,259116,221495,253163c231432,248203,236400,238282,236400,228361c236400,220424,231432,213479,224476,211495l194667,201574c199635,175779,226464,172803,238387,171811c244349,151969,263228,144032,293038,144032xm293056,68691l67552,139119c74506,419836,200669,493240,293056,536885c385444,493240,512601,419836,518561,139119xm283122,2232c290076,-744,297030,-744,302991,2232l563264,82579c577172,87538,586113,100433,586113,114320c586113,473401,405312,558707,307958,604336c302991,606320,298024,608304,293056,608304c288089,608304,283122,606320,279149,604336c181794,558707,0,473401,0,114320c0,100433,9934,87538,23842,82579xe">
                    <v:path o:connectlocs="80545,57166;84235,61157;88233,57166;90693,44577;106685,51639;108222,70676;112835,78352;122061,78352;146971,55016;148201,54402;148816,55631;91001,154501;90693,154501;32878,55631;33493,54402;34723,55016;55943,76203;59633,78352;68551,78352;73164,70676;69474,65456;60248,62386;73779,53174;90693,44577;90699,21259;20907,43056;90699,166163;160491,43056;87624,690;93774,690;174327,25557;181399,35381;95311,187038;90699,188267;86395,187038;0,35381;7378,2555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62279;top:2143700;height:7315573;width:57488;" coordorigin="6662279,2143700" coordsize="57488,7315573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6662279;top:3996358;height:300942;width:57488;v-text-anchor:middle;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5821256;height:300942;width:57488;v-text-anchor:middle;" filled="t" stroked="f" coordsize="21600,21600" o:gfxdata="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rk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7384204;height:300942;width:57488;v-text-anchor:middle;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9158331;height:300942;width:57488;v-text-anchor:middle;" filled="t" stroked="f" coordsize="21600,21600" o:gfxdata="UEsDBAoAAAAAAIdO4kAAAAAAAAAAAAAAAAAEAAAAZHJzL1BLAwQUAAAACACHTuJA+riQfL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p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iQf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2143700;height:300942;width:57488;v-text-anchor:middle;" filled="t" stroked="f" coordsize="21600,21600" o:gfxdata="UEsDBAoAAAAAAIdO4kAAAAAAAAAAAAAAAAAEAAAAZHJzL1BLAwQUAAAACACHTuJAdVEICL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ax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EIC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60" o:spid="_x0000_s1026" o:spt="202" type="#_x0000_t202" style="position:absolute;left:2604815;top:2563349;height:329564;width:380428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23507A"/>
                            <w:szCs w:val="21"/>
                          </w:rPr>
                          <w:t>报考专业：物流工程专业</w:t>
                        </w:r>
                      </w:p>
                    </w:txbxContent>
                  </v:textbox>
                </v:shape>
                <v:group id="_x0000_s1026" o:spid="_x0000_s1026" o:spt="203" style="position:absolute;left:65853;top:2982547;height:613739;width:6661881;" coordorigin="65853,2982547" coordsize="6591253,70073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65853;top:2982547;height:700731;width:6591253;v-text-anchor:middle;" filled="f" stroked="t" coordsize="21600,21600" o:gfxdata="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AQF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line id="_x0000_s1026" o:spid="_x0000_s1026" o:spt="20" style="position:absolute;left:1045997;top:3332913;height:0;width:5611109;" filled="f" stroked="t" coordsize="21600,21600" o:gfxdata="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t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line id="_x0000_s1026" o:spid="_x0000_s1026" o:spt="20" style="position:absolute;left:3361480;top:2982547;height:700731;width:0;" filled="f" stroked="t" coordsize="21600,21600" o:gfxdata="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dxL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rect id="_x0000_s1026" o:spid="_x0000_s1026" o:spt="1" style="position:absolute;left:1045997;top:2982547;height:700731;width:1098000;v-text-anchor:middle;" filled="f" stroked="t" coordsize="21600,21600" o:gfxdata="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B78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rect id="_x0000_s1026" o:spid="_x0000_s1026" o:spt="1" style="position:absolute;left:4460293;top:2982547;height:700731;width:1098000;v-text-anchor:middle;" filled="f" stroked="t" coordsize="21600,21600" o:gfxdata="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NSl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5851;top:2977344;height:492181;width:6604702;" coordorigin="65851,2977344" coordsize="6604702,492181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79" o:spid="_x0000_s1026" o:spt="202" type="#_x0000_t202" style="position:absolute;left:65851;top:3139961;height:329564;width:99059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初试成绩</w:t>
                          </w:r>
                        </w:p>
                      </w:txbxContent>
                    </v:textbox>
                  </v:shape>
                  <v:shape id="文本框 180" o:spid="_x0000_s1026" o:spt="202" type="#_x0000_t202" style="position:absolute;left:1116020;top:2977344;height:329564;width:99059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数学</w:t>
                          </w:r>
                        </w:p>
                      </w:txbxContent>
                    </v:textbox>
                  </v:shape>
                  <v:shape id="文本框 181" o:spid="_x0000_s1026" o:spt="202" type="#_x0000_t202" style="position:absolute;left:2286124;top:2977344;height:329564;width:990599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外语</w:t>
                          </w:r>
                        </w:p>
                      </w:txbxContent>
                    </v:textbox>
                  </v:shape>
                  <v:shape id="文本框 182" o:spid="_x0000_s1026" o:spt="202" type="#_x0000_t202" style="position:absolute;left:3456228;top:2977344;height:329564;width:9905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思想政治</w:t>
                          </w:r>
                        </w:p>
                      </w:txbxContent>
                    </v:textbox>
                  </v:shape>
                  <v:shape id="文本框 183" o:spid="_x0000_s1026" o:spt="202" type="#_x0000_t202" style="position:absolute;left:4566780;top:2977344;height:329564;width:99059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专业课</w:t>
                          </w:r>
                        </w:p>
                      </w:txbxContent>
                    </v:textbox>
                  </v:shape>
                  <v:shape id="文本框 184" o:spid="_x0000_s1026" o:spt="202" type="#_x0000_t202" style="position:absolute;left:5679954;top:2977344;height:329564;width:990599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总分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16020;top:3291541;height:329564;width:5554533;" coordorigin="1116020,3291541" coordsize="5554533,32956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74" o:spid="_x0000_s1026" o:spt="202" type="#_x0000_t202" style="position:absolute;left:1116020;top:3291541;height:329564;width:99059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文本框 175" o:spid="_x0000_s1026" o:spt="202" type="#_x0000_t202" style="position:absolute;left:2286124;top:3291541;height:329564;width:99059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176" o:spid="_x0000_s1026" o:spt="202" type="#_x0000_t202" style="position:absolute;left:3456228;top:3291541;height:329564;width:99059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177" o:spid="_x0000_s1026" o:spt="202" type="#_x0000_t202" style="position:absolute;left:4566780;top:3291541;height:329564;width:99059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文本框 178" o:spid="_x0000_s1026" o:spt="202" type="#_x0000_t202" style="position:absolute;left:5679954;top:3291541;height:329564;width:99059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320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44883;top:2128752;height:7348778;width:949324;" coordorigin="544883,2128752" coordsize="949324,734877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44883;top:3975532;height:329564;width:94932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44883;top:5806131;height:329564;width:9493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44883;top:7359343;height:329564;width:94932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在校经历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44883;top:9147966;height:329564;width:949324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44883;top:2128752;height:329564;width:94932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582467;top:4435654;height:3666809;width:1230629;" coordorigin="5581578,4435654" coordsize="6783877,366680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581578;top:4435654;height:329564;width:6783877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167" o:spid="_x0000_s1026" o:spt="202" type="#_x0000_t202" style="position:absolute;left:5581578;top:6219687;height:329564;width:678387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168" o:spid="_x0000_s1026" o:spt="202" type="#_x0000_t202" style="position:absolute;left:5581578;top:7772899;height:329564;width:678387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559B5"/>
    <w:rsid w:val="00294B41"/>
    <w:rsid w:val="00312D83"/>
    <w:rsid w:val="004B06EC"/>
    <w:rsid w:val="004F45E5"/>
    <w:rsid w:val="006A04EE"/>
    <w:rsid w:val="00750E62"/>
    <w:rsid w:val="00875CC5"/>
    <w:rsid w:val="0091463F"/>
    <w:rsid w:val="009E0B68"/>
    <w:rsid w:val="00A3069E"/>
    <w:rsid w:val="00B2566C"/>
    <w:rsid w:val="00B54FDE"/>
    <w:rsid w:val="00D36F7F"/>
    <w:rsid w:val="00D8340B"/>
    <w:rsid w:val="00DA497E"/>
    <w:rsid w:val="00E3669B"/>
    <w:rsid w:val="00E61876"/>
    <w:rsid w:val="00F24E54"/>
    <w:rsid w:val="128559B5"/>
    <w:rsid w:val="3EA71BDF"/>
    <w:rsid w:val="554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83de2a4d-1f77-49f4-bea2-149717304405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2022-01-10T08:16:00Z</dcterms:created>
  <dc:creator>Mr Lee</dc:creator>
  <cp:lastModifiedBy>Mr Lee</cp:lastModifiedBy>
  <dcterms:modified xsi:type="dcterms:W3CDTF">2022-01-10T13:16:28Z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1.0_d1EHn8AndkLv481kiVwFXylD0hy3yiBF54H0+hpV08RCSKv0Uoo/fx6of6eUhb201eq/gyubUOUvVo/JQIpXkA==</vt:lpwstr>
  </property>
  <property fmtid="{D5CDD505-2E9C-101B-9397-08002B2CF9AE}" pid="3" name="KSOTemplateUUID">
    <vt:lpwstr>v1.0_mb_ZPUj1l1OzHvsypi7uHy/2A==</vt:lpwstr>
  </property>
  <property fmtid="{D5CDD505-2E9C-101B-9397-08002B2CF9AE}" pid="4" name="KSOProductBuildVer">
    <vt:lpwstr>2052-11.1.0.10072</vt:lpwstr>
  </property>
</Properties>
</file>