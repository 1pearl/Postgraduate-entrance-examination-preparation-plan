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w:rPr>
          <w:rFonts w:hint="eastAsia" w:ascii="微软雅黑" w:hAnsi="微软雅黑" w:eastAsia="微软雅黑"/>
          <w:b w:val="0"/>
          <w:bCs/>
          <w:color w:val="404040" w:themeColor="text1" w:themeTint="BF"/>
          <w:sz w:val="22"/>
          <w:szCs w:val="22"/>
          <w:lang w:val="en-US" w:eastAsia="zh-CN"/>
          <w14:textFill>
            <w14:solidFill>
              <w14:schemeClr w14:val="tx1">
                <w14:lumMod w14:val="75000"/>
                <w14:lumOff w14:val="25000"/>
              </w14:schemeClr>
            </w14:solidFill>
          </w14:textFill>
        </w:rPr>
        <w:drawing>
          <wp:anchor distT="0" distB="0" distL="114300" distR="114300" simplePos="0" relativeHeight="255581184" behindDoc="0" locked="0" layoutInCell="1" allowOverlap="1">
            <wp:simplePos x="0" y="0"/>
            <wp:positionH relativeFrom="column">
              <wp:posOffset>6033135</wp:posOffset>
            </wp:positionH>
            <wp:positionV relativeFrom="paragraph">
              <wp:posOffset>504190</wp:posOffset>
            </wp:positionV>
            <wp:extent cx="1053465" cy="1494155"/>
            <wp:effectExtent l="9525" t="9525" r="22860" b="20320"/>
            <wp:wrapNone/>
            <wp:docPr id="1" name="图片 1" descr="C:\Users\Administrator\Desktop\头像照片\长方形.png长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头像照片\长方形.png长方形"/>
                    <pic:cNvPicPr>
                      <a:picLocks noChangeAspect="1"/>
                    </pic:cNvPicPr>
                  </pic:nvPicPr>
                  <pic:blipFill>
                    <a:blip r:embed="rId4"/>
                    <a:srcRect/>
                    <a:stretch>
                      <a:fillRect/>
                    </a:stretch>
                  </pic:blipFill>
                  <pic:spPr>
                    <a:xfrm>
                      <a:off x="0" y="0"/>
                      <a:ext cx="1053465" cy="1494155"/>
                    </a:xfrm>
                    <a:prstGeom prst="rect">
                      <a:avLst/>
                    </a:prstGeom>
                    <a:ln>
                      <a:solidFill>
                        <a:srgbClr val="0B5395"/>
                      </a:solidFill>
                    </a:ln>
                  </pic:spPr>
                </pic:pic>
              </a:graphicData>
            </a:graphic>
          </wp:anchor>
        </w:drawing>
      </w:r>
      <w:bookmarkStart w:id="0" w:name="_GoBack"/>
      <w:bookmarkEnd w:id="0"/>
      <w: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7562850" cy="10692130"/>
                <wp:effectExtent l="0" t="0" r="0" b="13970"/>
                <wp:wrapNone/>
                <wp:docPr id="299" name="组合 2"/>
                <wp:cNvGraphicFramePr/>
                <a:graphic xmlns:a="http://schemas.openxmlformats.org/drawingml/2006/main">
                  <a:graphicData uri="http://schemas.microsoft.com/office/word/2010/wordprocessingGroup">
                    <wpg:wgp>
                      <wpg:cNvGrpSpPr/>
                      <wpg:grpSpPr>
                        <a:xfrm>
                          <a:off x="0" y="0"/>
                          <a:ext cx="7562827" cy="10691813"/>
                          <a:chOff x="1" y="0"/>
                          <a:chExt cx="7562827" cy="10691813"/>
                        </a:xfrm>
                      </wpg:grpSpPr>
                      <wps:wsp>
                        <wps:cNvPr id="300" name="圆角矩形 61"/>
                        <wps:cNvSpPr/>
                        <wps:spPr>
                          <a:xfrm>
                            <a:off x="3152" y="0"/>
                            <a:ext cx="258681" cy="10691813"/>
                          </a:xfrm>
                          <a:prstGeom prst="roundRect">
                            <a:avLst>
                              <a:gd name="adj" fmla="val 0"/>
                            </a:avLst>
                          </a:prstGeom>
                          <a:solidFill>
                            <a:sysClr val="window" lastClr="FFFFFF">
                              <a:lumMod val="95000"/>
                            </a:sysClr>
                          </a:solidFill>
                          <a:ln w="12700" cap="flat" cmpd="sng" algn="ctr">
                            <a:noFill/>
                            <a:prstDash val="solid"/>
                            <a:miter lim="800000"/>
                          </a:ln>
                          <a:effectLst/>
                        </wps:spPr>
                        <wps:bodyPr rtlCol="0" anchor="ctr"/>
                      </wps:wsp>
                      <wps:wsp>
                        <wps:cNvPr id="301" name="同侧圆角矩形 19"/>
                        <wps:cNvSpPr/>
                        <wps:spPr>
                          <a:xfrm rot="5400000">
                            <a:off x="298992" y="3862488"/>
                            <a:ext cx="240674" cy="832211"/>
                          </a:xfrm>
                          <a:prstGeom prst="round2SameRect">
                            <a:avLst/>
                          </a:prstGeom>
                          <a:solidFill>
                            <a:srgbClr val="0B5395"/>
                          </a:solidFill>
                          <a:ln w="12700" cap="flat" cmpd="sng" algn="ctr">
                            <a:noFill/>
                            <a:prstDash val="solid"/>
                            <a:miter lim="800000"/>
                          </a:ln>
                          <a:effectLst/>
                        </wps:spPr>
                        <wps:bodyPr rtlCol="0" anchor="ctr"/>
                      </wps:wsp>
                      <wps:wsp>
                        <wps:cNvPr id="302" name="同侧圆角矩形 20"/>
                        <wps:cNvSpPr/>
                        <wps:spPr>
                          <a:xfrm rot="5400000">
                            <a:off x="297774" y="8424983"/>
                            <a:ext cx="240674" cy="832211"/>
                          </a:xfrm>
                          <a:prstGeom prst="round2SameRect">
                            <a:avLst/>
                          </a:prstGeom>
                          <a:solidFill>
                            <a:srgbClr val="0B5395"/>
                          </a:solidFill>
                          <a:ln w="12700" cap="flat" cmpd="sng" algn="ctr">
                            <a:noFill/>
                            <a:prstDash val="solid"/>
                            <a:miter lim="800000"/>
                          </a:ln>
                          <a:effectLst/>
                        </wps:spPr>
                        <wps:bodyPr rtlCol="0" anchor="ctr"/>
                      </wps:wsp>
                      <wps:wsp>
                        <wps:cNvPr id="303" name="同侧圆角矩形 21"/>
                        <wps:cNvSpPr/>
                        <wps:spPr>
                          <a:xfrm rot="5400000">
                            <a:off x="297774" y="6374976"/>
                            <a:ext cx="240674" cy="832211"/>
                          </a:xfrm>
                          <a:prstGeom prst="round2SameRect">
                            <a:avLst/>
                          </a:prstGeom>
                          <a:solidFill>
                            <a:srgbClr val="0B5395"/>
                          </a:solidFill>
                          <a:ln w="12700" cap="flat" cmpd="sng" algn="ctr">
                            <a:noFill/>
                            <a:prstDash val="solid"/>
                            <a:miter lim="800000"/>
                          </a:ln>
                          <a:effectLst/>
                        </wps:spPr>
                        <wps:bodyPr rtlCol="0" anchor="ctr"/>
                      </wps:wsp>
                      <wps:wsp>
                        <wps:cNvPr id="304" name="同侧圆角矩形 22"/>
                        <wps:cNvSpPr/>
                        <wps:spPr>
                          <a:xfrm rot="5400000">
                            <a:off x="295768" y="2003492"/>
                            <a:ext cx="240676" cy="832211"/>
                          </a:xfrm>
                          <a:prstGeom prst="round2SameRect">
                            <a:avLst/>
                          </a:prstGeom>
                          <a:solidFill>
                            <a:srgbClr val="0B5395"/>
                          </a:solidFill>
                          <a:ln w="12700" cap="flat" cmpd="sng" algn="ctr">
                            <a:noFill/>
                            <a:prstDash val="solid"/>
                            <a:miter lim="800000"/>
                          </a:ln>
                          <a:effectLst/>
                        </wps:spPr>
                        <wps:bodyPr rtlCol="0" anchor="ctr"/>
                      </wps:wsp>
                      <wps:wsp>
                        <wps:cNvPr id="305" name="矩形 305"/>
                        <wps:cNvSpPr/>
                        <wps:spPr>
                          <a:xfrm>
                            <a:off x="393522" y="2273133"/>
                            <a:ext cx="6838315" cy="8321040"/>
                          </a:xfrm>
                          <a:prstGeom prst="rect">
                            <a:avLst/>
                          </a:prstGeom>
                        </wps:spPr>
                        <wps:txbx>
                          <w:txbxContent>
                            <w:p>
                              <w:pPr>
                                <w:spacing w:line="360" w:lineRule="exact"/>
                                <w:ind w:left="720"/>
                                <w:rPr>
                                  <w:rFonts w:ascii="微软雅黑" w:hAnsi="微软雅黑" w:eastAsia="微软雅黑" w:cs="Times New Roman"/>
                                  <w:b/>
                                  <w:bCs/>
                                  <w:color w:val="0B5395"/>
                                  <w:kern w:val="24"/>
                                  <w:sz w:val="28"/>
                                  <w:szCs w:val="28"/>
                                </w:rPr>
                              </w:pPr>
                              <w:r>
                                <w:rPr>
                                  <w:rFonts w:hint="eastAsia" w:ascii="微软雅黑" w:hAnsi="微软雅黑" w:eastAsia="微软雅黑" w:cs="Times New Roman"/>
                                  <w:b/>
                                  <w:bCs/>
                                  <w:color w:val="0B5395"/>
                                  <w:kern w:val="24"/>
                                  <w:sz w:val="28"/>
                                  <w:szCs w:val="28"/>
                                </w:rPr>
                                <w:t xml:space="preserve"> 考研成绩</w:t>
                              </w: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hint="eastAsia"/>
                                  <w:kern w:val="0"/>
                                  <w:sz w:val="24"/>
                                  <w:szCs w:val="24"/>
                                </w:rPr>
                              </w:pPr>
                            </w:p>
                            <w:p>
                              <w:pPr>
                                <w:spacing w:line="360" w:lineRule="exact"/>
                                <w:ind w:left="720"/>
                              </w:pPr>
                              <w:r>
                                <w:rPr>
                                  <w:rFonts w:hint="eastAsia" w:ascii="微软雅黑" w:hAnsi="微软雅黑" w:eastAsia="微软雅黑" w:cs="Times New Roman"/>
                                  <w:b/>
                                  <w:bCs/>
                                  <w:color w:val="0B5395"/>
                                  <w:kern w:val="24"/>
                                  <w:sz w:val="28"/>
                                  <w:szCs w:val="28"/>
                                </w:rPr>
                                <w:t xml:space="preserve"> 教育背景</w:t>
                              </w:r>
                            </w:p>
                            <w:p>
                              <w:pPr>
                                <w:spacing w:line="360" w:lineRule="exact"/>
                              </w:pPr>
                              <w:r>
                                <w:rPr>
                                  <w:rFonts w:hint="eastAsia" w:ascii="微软雅黑" w:hAnsi="微软雅黑" w:eastAsia="微软雅黑" w:cs="Times New Roman"/>
                                  <w:color w:val="262626"/>
                                  <w:kern w:val="24"/>
                                  <w:sz w:val="22"/>
                                </w:rPr>
                                <w:t xml:space="preserve">  </w:t>
                              </w:r>
                            </w:p>
                            <w:p>
                              <w:pPr>
                                <w:spacing w:line="360" w:lineRule="exact"/>
                              </w:pPr>
                              <w:r>
                                <w:rPr>
                                  <w:rFonts w:hint="eastAsia" w:ascii="微软雅黑" w:hAnsi="微软雅黑" w:eastAsia="微软雅黑" w:cs="Times New Roman"/>
                                  <w:b/>
                                  <w:bCs/>
                                  <w:color w:val="262626"/>
                                  <w:kern w:val="24"/>
                                  <w:sz w:val="22"/>
                                </w:rPr>
                                <w:t>2015.09-2019.07                     湖北工业大学工程学院                        财务管理/本科</w:t>
                              </w:r>
                            </w:p>
                            <w:p>
                              <w:pPr>
                                <w:spacing w:line="360" w:lineRule="exact"/>
                              </w:pPr>
                              <w:r>
                                <w:rPr>
                                  <w:rFonts w:hint="eastAsia" w:ascii="微软雅黑" w:hAnsi="微软雅黑" w:eastAsia="微软雅黑" w:cs="Times New Roman"/>
                                  <w:b/>
                                  <w:bCs/>
                                  <w:color w:val="545454"/>
                                  <w:kern w:val="24"/>
                                  <w:sz w:val="22"/>
                                </w:rPr>
                                <w:t>主修课程：</w:t>
                              </w:r>
                            </w:p>
                            <w:p>
                              <w:pPr>
                                <w:spacing w:line="360" w:lineRule="exact"/>
                              </w:pPr>
                              <w:r>
                                <w:rPr>
                                  <w:rFonts w:hint="eastAsia" w:ascii="微软雅黑" w:hAnsi="微软雅黑" w:eastAsia="微软雅黑" w:cs="Times New Roman"/>
                                  <w:color w:val="545454"/>
                                  <w:kern w:val="24"/>
                                  <w:sz w:val="22"/>
                                </w:rPr>
                                <w:t>管理学，微观经济学，宏观经济学，统计学，管理信息系统，会计学，财务管理，公司理财，经济法，人力资源管理，市场营销，企业战略管理等相关专业课程</w:t>
                              </w:r>
                            </w:p>
                            <w:p>
                              <w:pPr>
                                <w:spacing w:line="360" w:lineRule="exact"/>
                              </w:pPr>
                              <w:r>
                                <w:rPr>
                                  <w:rFonts w:hint="eastAsia" w:ascii="微软雅黑" w:hAnsi="微软雅黑" w:eastAsia="微软雅黑" w:cs="Times New Roman"/>
                                  <w:b/>
                                  <w:bCs/>
                                  <w:color w:val="262626"/>
                                  <w:kern w:val="24"/>
                                  <w:sz w:val="22"/>
                                </w:rPr>
                                <w:t>在校成绩：</w:t>
                              </w:r>
                              <w:r>
                                <w:rPr>
                                  <w:rFonts w:hint="eastAsia" w:ascii="微软雅黑" w:hAnsi="微软雅黑" w:eastAsia="微软雅黑" w:cs="Times New Roman"/>
                                  <w:color w:val="545454"/>
                                  <w:kern w:val="24"/>
                                  <w:sz w:val="22"/>
                                </w:rPr>
                                <w:t>在校成绩： GPA：3.7/4.0 (专业前10%)</w:t>
                              </w:r>
                            </w:p>
                            <w:p>
                              <w:pPr>
                                <w:spacing w:line="360" w:lineRule="exact"/>
                              </w:pPr>
                              <w:r>
                                <w:rPr>
                                  <w:rFonts w:hint="eastAsia" w:ascii="微软雅黑" w:hAnsi="微软雅黑" w:eastAsia="微软雅黑" w:cs="Times New Roman"/>
                                  <w:b/>
                                  <w:bCs/>
                                  <w:color w:val="262626"/>
                                  <w:kern w:val="24"/>
                                  <w:sz w:val="22"/>
                                </w:rPr>
                                <w:t xml:space="preserve">毕业论文：《 </w:t>
                              </w:r>
                              <w:r>
                                <w:rPr>
                                  <w:rFonts w:hint="eastAsia" w:ascii="微软雅黑" w:hAnsi="微软雅黑" w:eastAsia="微软雅黑" w:cs="Times New Roman"/>
                                  <w:color w:val="262626"/>
                                  <w:kern w:val="24"/>
                                  <w:sz w:val="22"/>
                                </w:rPr>
                                <w:t>互联网+环境下企业金融资产重新配置分析 》 ，获得学院优秀答辩奖</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ind w:left="720"/>
                              </w:pPr>
                              <w:r>
                                <w:rPr>
                                  <w:rFonts w:hint="eastAsia" w:ascii="微软雅黑" w:hAnsi="微软雅黑" w:eastAsia="微软雅黑" w:cs="Times New Roman"/>
                                  <w:b/>
                                  <w:bCs/>
                                  <w:color w:val="0B5395"/>
                                  <w:kern w:val="24"/>
                                  <w:sz w:val="28"/>
                                  <w:szCs w:val="28"/>
                                </w:rPr>
                                <w:t xml:space="preserve"> 专业实践</w:t>
                              </w:r>
                            </w:p>
                            <w:p>
                              <w:pPr>
                                <w:spacing w:line="360" w:lineRule="exact"/>
                              </w:pPr>
                              <w:r>
                                <w:rPr>
                                  <w:rFonts w:hint="eastAsia" w:ascii="微软雅黑" w:hAnsi="微软雅黑" w:eastAsia="微软雅黑" w:cs="Times New Roman"/>
                                  <w:color w:val="262626"/>
                                  <w:kern w:val="24"/>
                                  <w:sz w:val="22"/>
                                </w:rPr>
                                <w:t xml:space="preserve">  </w:t>
                              </w:r>
                            </w:p>
                            <w:p>
                              <w:pPr>
                                <w:spacing w:line="360" w:lineRule="exact"/>
                              </w:pPr>
                              <w:r>
                                <w:rPr>
                                  <w:rFonts w:hint="eastAsia" w:ascii="微软雅黑" w:hAnsi="微软雅黑" w:eastAsia="微软雅黑" w:cs="Times New Roman"/>
                                  <w:b/>
                                  <w:bCs/>
                                  <w:color w:val="262626"/>
                                  <w:kern w:val="24"/>
                                  <w:sz w:val="22"/>
                                </w:rPr>
                                <w:t>全国大学生“一带一路”暑期实习项目</w:t>
                              </w:r>
                            </w:p>
                            <w:p>
                              <w:pPr>
                                <w:spacing w:line="360" w:lineRule="exact"/>
                              </w:pPr>
                              <w:r>
                                <w:rPr>
                                  <w:rFonts w:hint="eastAsia" w:ascii="微软雅黑" w:hAnsi="微软雅黑" w:eastAsia="微软雅黑" w:cs="Times New Roman"/>
                                  <w:color w:val="545454"/>
                                  <w:kern w:val="24"/>
                                  <w:sz w:val="22"/>
                                </w:rPr>
                                <w:t>工作描述：</w:t>
                              </w:r>
                            </w:p>
                            <w:p>
                              <w:pPr>
                                <w:spacing w:line="360" w:lineRule="exact"/>
                              </w:pPr>
                              <w:r>
                                <w:rPr>
                                  <w:rFonts w:hint="eastAsia" w:ascii="微软雅黑" w:hAnsi="微软雅黑" w:eastAsia="微软雅黑" w:cs="Times New Roman"/>
                                  <w:color w:val="545454"/>
                                  <w:kern w:val="24"/>
                                  <w:sz w:val="22"/>
                                </w:rPr>
                                <w:t>研究项目成员试图对20多家小微企业进行采访，组织笔记和工作对负责地区某些行业的小微企业发展状况和前景分析；</w:t>
                              </w:r>
                            </w:p>
                            <w:p>
                              <w:pPr>
                                <w:spacing w:line="360" w:lineRule="exact"/>
                                <w:rPr>
                                  <w:rFonts w:ascii="微软雅黑" w:hAnsi="微软雅黑" w:eastAsia="微软雅黑" w:cs="Times New Roman"/>
                                  <w:color w:val="545454"/>
                                  <w:kern w:val="24"/>
                                  <w:sz w:val="22"/>
                                </w:rPr>
                              </w:pPr>
                              <w:r>
                                <w:rPr>
                                  <w:rFonts w:hint="eastAsia" w:ascii="微软雅黑" w:hAnsi="微软雅黑" w:eastAsia="微软雅黑" w:cs="Times New Roman"/>
                                  <w:color w:val="545454"/>
                                  <w:kern w:val="24"/>
                                  <w:sz w:val="22"/>
                                </w:rPr>
                                <w:t>组织了1000字的研究报告，制作了易于阅读的图表，并发表学校公开号码上，并获得了“医院级质量项目”。</w:t>
                              </w:r>
                            </w:p>
                            <w:p>
                              <w:pPr>
                                <w:spacing w:line="360" w:lineRule="exact"/>
                                <w:rPr>
                                  <w:rFonts w:ascii="微软雅黑" w:hAnsi="微软雅黑" w:eastAsia="微软雅黑" w:cs="Times New Roman"/>
                                  <w:color w:val="3E3E3E"/>
                                  <w:kern w:val="24"/>
                                  <w:sz w:val="22"/>
                                </w:rPr>
                              </w:pPr>
                              <w:r>
                                <w:rPr>
                                  <w:rFonts w:hint="eastAsia" w:ascii="微软雅黑" w:hAnsi="微软雅黑" w:eastAsia="微软雅黑" w:cs="Times New Roman"/>
                                  <w:color w:val="3E3E3E"/>
                                  <w:kern w:val="24"/>
                                  <w:sz w:val="22"/>
                                </w:rPr>
                                <w:t xml:space="preserve"> </w:t>
                              </w:r>
                            </w:p>
                            <w:p>
                              <w:pPr>
                                <w:spacing w:line="360" w:lineRule="exact"/>
                              </w:pPr>
                            </w:p>
                            <w:p>
                              <w:pPr>
                                <w:spacing w:line="360" w:lineRule="exact"/>
                                <w:ind w:left="720"/>
                              </w:pPr>
                              <w:r>
                                <w:rPr>
                                  <w:rFonts w:hint="eastAsia" w:ascii="微软雅黑" w:hAnsi="微软雅黑" w:eastAsia="微软雅黑" w:cs="Times New Roman"/>
                                  <w:b/>
                                  <w:bCs/>
                                  <w:color w:val="0B5395"/>
                                  <w:kern w:val="24"/>
                                  <w:sz w:val="28"/>
                                  <w:szCs w:val="28"/>
                                </w:rPr>
                                <w:t xml:space="preserve"> 校内经历</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jc w:val="left"/>
                              </w:pPr>
                              <w:r>
                                <w:rPr>
                                  <w:rFonts w:hint="eastAsia" w:ascii="微软雅黑" w:hAnsi="微软雅黑" w:eastAsia="微软雅黑" w:cs="Times New Roman"/>
                                  <w:b/>
                                  <w:bCs/>
                                  <w:color w:val="262626"/>
                                  <w:kern w:val="24"/>
                                  <w:sz w:val="22"/>
                                </w:rPr>
                                <w:t xml:space="preserve">湖北工业大学工程学院                                                                                                </w:t>
                              </w:r>
                              <w:r>
                                <w:rPr>
                                  <w:rFonts w:hint="eastAsia" w:ascii="微软雅黑" w:hAnsi="微软雅黑" w:eastAsia="微软雅黑" w:cs="Times New Roman"/>
                                  <w:b/>
                                  <w:bCs/>
                                  <w:color w:val="545454"/>
                                  <w:kern w:val="24"/>
                                  <w:sz w:val="22"/>
                                </w:rPr>
                                <w:t>岗位：志愿者部部长</w:t>
                              </w:r>
                            </w:p>
                            <w:p>
                              <w:pPr>
                                <w:spacing w:line="360" w:lineRule="exact"/>
                              </w:pPr>
                              <w:r>
                                <w:rPr>
                                  <w:rFonts w:hint="eastAsia" w:ascii="微软雅黑" w:hAnsi="微软雅黑" w:eastAsia="微软雅黑" w:cs="Times New Roman"/>
                                  <w:color w:val="545454"/>
                                  <w:kern w:val="24"/>
                                  <w:sz w:val="22"/>
                                </w:rPr>
                                <w:t>1.组织北京马拉松赛事急救志愿服务，为30名志愿者培训心肺复苏、急救包扎等医疗技术；组织院系12人参与北京市团市委“温暖衣冬”志愿活动，负责联系受助家庭，撰写活动总结；2.招募并组建第二届五环之星志愿服务团队，共50人，培训志愿服务相关内容2次。</w:t>
                              </w:r>
                            </w:p>
                            <w:p>
                              <w:pPr>
                                <w:spacing w:line="360" w:lineRule="exact"/>
                              </w:pPr>
                              <w:r>
                                <w:rPr>
                                  <w:rFonts w:hint="eastAsia" w:ascii="微软雅黑" w:hAnsi="微软雅黑" w:eastAsia="微软雅黑" w:cs="Times New Roman"/>
                                  <w:color w:val="3E3E3E"/>
                                  <w:kern w:val="24"/>
                                  <w:sz w:val="22"/>
                                </w:rPr>
                                <w:t> </w:t>
                              </w:r>
                            </w:p>
                          </w:txbxContent>
                        </wps:txbx>
                        <wps:bodyPr wrap="square">
                          <a:spAutoFit/>
                        </wps:bodyPr>
                      </wps:wsp>
                      <wpg:grpSp>
                        <wpg:cNvPr id="306" name="组合 306"/>
                        <wpg:cNvGrpSpPr/>
                        <wpg:grpSpPr>
                          <a:xfrm>
                            <a:off x="1911176" y="2407484"/>
                            <a:ext cx="5232985" cy="6428747"/>
                            <a:chOff x="1911176" y="2407484"/>
                            <a:chExt cx="6660000" cy="6428747"/>
                          </a:xfrm>
                        </wpg:grpSpPr>
                        <wps:wsp>
                          <wps:cNvPr id="307" name="直接连接符 307"/>
                          <wps:cNvCnPr/>
                          <wps:spPr>
                            <a:xfrm>
                              <a:off x="1911176" y="2407484"/>
                              <a:ext cx="6660000" cy="0"/>
                            </a:xfrm>
                            <a:prstGeom prst="line">
                              <a:avLst/>
                            </a:prstGeom>
                            <a:noFill/>
                            <a:ln w="12700" cap="flat" cmpd="sng" algn="ctr">
                              <a:solidFill>
                                <a:sysClr val="window" lastClr="FFFFFF">
                                  <a:lumMod val="65000"/>
                                </a:sysClr>
                              </a:solidFill>
                              <a:prstDash val="solid"/>
                              <a:miter lim="800000"/>
                            </a:ln>
                            <a:effectLst/>
                          </wps:spPr>
                          <wps:bodyPr/>
                        </wps:wsp>
                        <wps:wsp>
                          <wps:cNvPr id="308" name="直接连接符 308"/>
                          <wps:cNvCnPr/>
                          <wps:spPr>
                            <a:xfrm>
                              <a:off x="1911176" y="4501302"/>
                              <a:ext cx="6660000" cy="0"/>
                            </a:xfrm>
                            <a:prstGeom prst="line">
                              <a:avLst/>
                            </a:prstGeom>
                            <a:noFill/>
                            <a:ln w="12700" cap="flat" cmpd="sng" algn="ctr">
                              <a:solidFill>
                                <a:sysClr val="window" lastClr="FFFFFF">
                                  <a:lumMod val="65000"/>
                                </a:sysClr>
                              </a:solidFill>
                              <a:prstDash val="solid"/>
                              <a:miter lim="800000"/>
                            </a:ln>
                            <a:effectLst/>
                          </wps:spPr>
                          <wps:bodyPr/>
                        </wps:wsp>
                        <wps:wsp>
                          <wps:cNvPr id="309" name="直接连接符 309"/>
                          <wps:cNvCnPr/>
                          <wps:spPr>
                            <a:xfrm>
                              <a:off x="1911176" y="6778210"/>
                              <a:ext cx="6660000" cy="0"/>
                            </a:xfrm>
                            <a:prstGeom prst="line">
                              <a:avLst/>
                            </a:prstGeom>
                            <a:noFill/>
                            <a:ln w="12700" cap="flat" cmpd="sng" algn="ctr">
                              <a:solidFill>
                                <a:sysClr val="window" lastClr="FFFFFF">
                                  <a:lumMod val="65000"/>
                                </a:sysClr>
                              </a:solidFill>
                              <a:prstDash val="solid"/>
                              <a:miter lim="800000"/>
                            </a:ln>
                            <a:effectLst/>
                          </wps:spPr>
                          <wps:bodyPr/>
                        </wps:wsp>
                        <wps:wsp>
                          <wps:cNvPr id="310" name="直接连接符 310"/>
                          <wps:cNvCnPr/>
                          <wps:spPr>
                            <a:xfrm>
                              <a:off x="1911176" y="8836231"/>
                              <a:ext cx="6660000" cy="0"/>
                            </a:xfrm>
                            <a:prstGeom prst="line">
                              <a:avLst/>
                            </a:prstGeom>
                            <a:noFill/>
                            <a:ln w="12700" cap="flat" cmpd="sng" algn="ctr">
                              <a:solidFill>
                                <a:sysClr val="window" lastClr="FFFFFF">
                                  <a:lumMod val="65000"/>
                                </a:sysClr>
                              </a:solidFill>
                              <a:prstDash val="solid"/>
                              <a:miter lim="800000"/>
                            </a:ln>
                            <a:effectLst/>
                          </wps:spPr>
                          <wps:bodyPr/>
                        </wps:wsp>
                      </wpg:grpSp>
                      <wps:wsp>
                        <wps:cNvPr id="311" name="Freeform 142"/>
                        <wps:cNvSpPr>
                          <a:spLocks noChangeAspect="1" noEditPoints="1"/>
                        </wps:cNvSpPr>
                        <wps:spPr bwMode="auto">
                          <a:xfrm>
                            <a:off x="516869" y="4212196"/>
                            <a:ext cx="182380" cy="127434"/>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wps:wsp>
                        <wps:cNvPr id="312" name="KSO_Shape"/>
                        <wps:cNvSpPr/>
                        <wps:spPr bwMode="auto">
                          <a:xfrm>
                            <a:off x="543191" y="8752020"/>
                            <a:ext cx="129736" cy="164224"/>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wps:wsp>
                        <wps:cNvPr id="313" name="KSO_Shape"/>
                        <wps:cNvSpPr/>
                        <wps:spPr bwMode="auto">
                          <a:xfrm>
                            <a:off x="533586" y="6709964"/>
                            <a:ext cx="148946" cy="148720"/>
                          </a:xfrm>
                          <a:custGeom>
                            <a:avLst/>
                            <a:gdLst>
                              <a:gd name="T0" fmla="*/ 6894 w 7804"/>
                              <a:gd name="T1" fmla="*/ 3038 h 7804"/>
                              <a:gd name="T2" fmla="*/ 6614 w 7804"/>
                              <a:gd name="T3" fmla="*/ 2704 h 7804"/>
                              <a:gd name="T4" fmla="*/ 6826 w 7804"/>
                              <a:gd name="T5" fmla="*/ 2200 h 7804"/>
                              <a:gd name="T6" fmla="*/ 6496 w 7804"/>
                              <a:gd name="T7" fmla="*/ 978 h 7804"/>
                              <a:gd name="T8" fmla="*/ 5604 w 7804"/>
                              <a:gd name="T9" fmla="*/ 978 h 7804"/>
                              <a:gd name="T10" fmla="*/ 5254 w 7804"/>
                              <a:gd name="T11" fmla="*/ 1222 h 7804"/>
                              <a:gd name="T12" fmla="*/ 4973 w 7804"/>
                              <a:gd name="T13" fmla="*/ 1137 h 7804"/>
                              <a:gd name="T14" fmla="*/ 4766 w 7804"/>
                              <a:gd name="T15" fmla="*/ 631 h 7804"/>
                              <a:gd name="T16" fmla="*/ 3668 w 7804"/>
                              <a:gd name="T17" fmla="*/ 0 h 7804"/>
                              <a:gd name="T18" fmla="*/ 3038 w 7804"/>
                              <a:gd name="T19" fmla="*/ 910 h 7804"/>
                              <a:gd name="T20" fmla="*/ 2704 w 7804"/>
                              <a:gd name="T21" fmla="*/ 1190 h 7804"/>
                              <a:gd name="T22" fmla="*/ 2398 w 7804"/>
                              <a:gd name="T23" fmla="*/ 1175 h 7804"/>
                              <a:gd name="T24" fmla="*/ 1754 w 7804"/>
                              <a:gd name="T25" fmla="*/ 793 h 7804"/>
                              <a:gd name="T26" fmla="*/ 978 w 7804"/>
                              <a:gd name="T27" fmla="*/ 1308 h 7804"/>
                              <a:gd name="T28" fmla="*/ 1175 w 7804"/>
                              <a:gd name="T29" fmla="*/ 2398 h 7804"/>
                              <a:gd name="T30" fmla="*/ 1137 w 7804"/>
                              <a:gd name="T31" fmla="*/ 2831 h 7804"/>
                              <a:gd name="T32" fmla="*/ 631 w 7804"/>
                              <a:gd name="T33" fmla="*/ 3038 h 7804"/>
                              <a:gd name="T34" fmla="*/ 0 w 7804"/>
                              <a:gd name="T35" fmla="*/ 4136 h 7804"/>
                              <a:gd name="T36" fmla="*/ 910 w 7804"/>
                              <a:gd name="T37" fmla="*/ 4766 h 7804"/>
                              <a:gd name="T38" fmla="*/ 1190 w 7804"/>
                              <a:gd name="T39" fmla="*/ 5100 h 7804"/>
                              <a:gd name="T40" fmla="*/ 978 w 7804"/>
                              <a:gd name="T41" fmla="*/ 5604 h 7804"/>
                              <a:gd name="T42" fmla="*/ 1308 w 7804"/>
                              <a:gd name="T43" fmla="*/ 6826 h 7804"/>
                              <a:gd name="T44" fmla="*/ 2200 w 7804"/>
                              <a:gd name="T45" fmla="*/ 6826 h 7804"/>
                              <a:gd name="T46" fmla="*/ 2550 w 7804"/>
                              <a:gd name="T47" fmla="*/ 6582 h 7804"/>
                              <a:gd name="T48" fmla="*/ 2831 w 7804"/>
                              <a:gd name="T49" fmla="*/ 6667 h 7804"/>
                              <a:gd name="T50" fmla="*/ 3038 w 7804"/>
                              <a:gd name="T51" fmla="*/ 7173 h 7804"/>
                              <a:gd name="T52" fmla="*/ 4136 w 7804"/>
                              <a:gd name="T53" fmla="*/ 7804 h 7804"/>
                              <a:gd name="T54" fmla="*/ 4766 w 7804"/>
                              <a:gd name="T55" fmla="*/ 6894 h 7804"/>
                              <a:gd name="T56" fmla="*/ 5100 w 7804"/>
                              <a:gd name="T57" fmla="*/ 6614 h 7804"/>
                              <a:gd name="T58" fmla="*/ 5406 w 7804"/>
                              <a:gd name="T59" fmla="*/ 6629 h 7804"/>
                              <a:gd name="T60" fmla="*/ 6050 w 7804"/>
                              <a:gd name="T61" fmla="*/ 7011 h 7804"/>
                              <a:gd name="T62" fmla="*/ 6647 w 7804"/>
                              <a:gd name="T63" fmla="*/ 6675 h 7804"/>
                              <a:gd name="T64" fmla="*/ 6826 w 7804"/>
                              <a:gd name="T65" fmla="*/ 6496 h 7804"/>
                              <a:gd name="T66" fmla="*/ 6629 w 7804"/>
                              <a:gd name="T67" fmla="*/ 5406 h 7804"/>
                              <a:gd name="T68" fmla="*/ 6667 w 7804"/>
                              <a:gd name="T69" fmla="*/ 4972 h 7804"/>
                              <a:gd name="T70" fmla="*/ 7173 w 7804"/>
                              <a:gd name="T71" fmla="*/ 4766 h 7804"/>
                              <a:gd name="T72" fmla="*/ 7804 w 7804"/>
                              <a:gd name="T73" fmla="*/ 3668 h 7804"/>
                              <a:gd name="T74" fmla="*/ 5608 w 7804"/>
                              <a:gd name="T75" fmla="*/ 3902 h 7804"/>
                              <a:gd name="T76" fmla="*/ 2196 w 7804"/>
                              <a:gd name="T77" fmla="*/ 3902 h 7804"/>
                              <a:gd name="T78" fmla="*/ 5608 w 7804"/>
                              <a:gd name="T79" fmla="*/ 3902 h 78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804" h="7804">
                                <a:moveTo>
                                  <a:pt x="7173" y="3038"/>
                                </a:moveTo>
                                <a:lnTo>
                                  <a:pt x="6894" y="3038"/>
                                </a:lnTo>
                                <a:cubicBezTo>
                                  <a:pt x="6824" y="3038"/>
                                  <a:pt x="6714" y="2953"/>
                                  <a:pt x="6667" y="2831"/>
                                </a:cubicBezTo>
                                <a:cubicBezTo>
                                  <a:pt x="6650" y="2789"/>
                                  <a:pt x="6632" y="2746"/>
                                  <a:pt x="6614" y="2704"/>
                                </a:cubicBezTo>
                                <a:cubicBezTo>
                                  <a:pt x="6561" y="2585"/>
                                  <a:pt x="6579" y="2447"/>
                                  <a:pt x="6629" y="2398"/>
                                </a:cubicBezTo>
                                <a:lnTo>
                                  <a:pt x="6826" y="2200"/>
                                </a:lnTo>
                                <a:cubicBezTo>
                                  <a:pt x="7072" y="1954"/>
                                  <a:pt x="7072" y="1554"/>
                                  <a:pt x="6826" y="1308"/>
                                </a:cubicBezTo>
                                <a:lnTo>
                                  <a:pt x="6496" y="978"/>
                                </a:lnTo>
                                <a:cubicBezTo>
                                  <a:pt x="6377" y="859"/>
                                  <a:pt x="6218" y="793"/>
                                  <a:pt x="6050" y="793"/>
                                </a:cubicBezTo>
                                <a:cubicBezTo>
                                  <a:pt x="5882" y="793"/>
                                  <a:pt x="5723" y="859"/>
                                  <a:pt x="5604" y="978"/>
                                </a:cubicBezTo>
                                <a:lnTo>
                                  <a:pt x="5406" y="1176"/>
                                </a:lnTo>
                                <a:cubicBezTo>
                                  <a:pt x="5378" y="1204"/>
                                  <a:pt x="5319" y="1222"/>
                                  <a:pt x="5254" y="1222"/>
                                </a:cubicBezTo>
                                <a:cubicBezTo>
                                  <a:pt x="5201" y="1222"/>
                                  <a:pt x="5147" y="1211"/>
                                  <a:pt x="5100" y="1190"/>
                                </a:cubicBezTo>
                                <a:cubicBezTo>
                                  <a:pt x="5058" y="1172"/>
                                  <a:pt x="5015" y="1154"/>
                                  <a:pt x="4973" y="1137"/>
                                </a:cubicBezTo>
                                <a:cubicBezTo>
                                  <a:pt x="4851" y="1090"/>
                                  <a:pt x="4766" y="980"/>
                                  <a:pt x="4766" y="910"/>
                                </a:cubicBezTo>
                                <a:lnTo>
                                  <a:pt x="4766" y="631"/>
                                </a:lnTo>
                                <a:cubicBezTo>
                                  <a:pt x="4766" y="283"/>
                                  <a:pt x="4483" y="0"/>
                                  <a:pt x="4136" y="0"/>
                                </a:cubicBezTo>
                                <a:lnTo>
                                  <a:pt x="3668" y="0"/>
                                </a:lnTo>
                                <a:cubicBezTo>
                                  <a:pt x="3321" y="0"/>
                                  <a:pt x="3038" y="283"/>
                                  <a:pt x="3038" y="631"/>
                                </a:cubicBezTo>
                                <a:lnTo>
                                  <a:pt x="3038" y="910"/>
                                </a:lnTo>
                                <a:cubicBezTo>
                                  <a:pt x="3038" y="980"/>
                                  <a:pt x="2953" y="1090"/>
                                  <a:pt x="2831" y="1137"/>
                                </a:cubicBezTo>
                                <a:cubicBezTo>
                                  <a:pt x="2789" y="1154"/>
                                  <a:pt x="2746" y="1172"/>
                                  <a:pt x="2704" y="1190"/>
                                </a:cubicBezTo>
                                <a:cubicBezTo>
                                  <a:pt x="2657" y="1211"/>
                                  <a:pt x="2603" y="1222"/>
                                  <a:pt x="2550" y="1222"/>
                                </a:cubicBezTo>
                                <a:cubicBezTo>
                                  <a:pt x="2485" y="1222"/>
                                  <a:pt x="2426" y="1204"/>
                                  <a:pt x="2398" y="1175"/>
                                </a:cubicBezTo>
                                <a:lnTo>
                                  <a:pt x="2200" y="978"/>
                                </a:lnTo>
                                <a:cubicBezTo>
                                  <a:pt x="2081" y="859"/>
                                  <a:pt x="1922" y="793"/>
                                  <a:pt x="1754" y="793"/>
                                </a:cubicBezTo>
                                <a:cubicBezTo>
                                  <a:pt x="1585" y="793"/>
                                  <a:pt x="1427" y="859"/>
                                  <a:pt x="1308" y="978"/>
                                </a:cubicBezTo>
                                <a:lnTo>
                                  <a:pt x="978" y="1308"/>
                                </a:lnTo>
                                <a:cubicBezTo>
                                  <a:pt x="732" y="1554"/>
                                  <a:pt x="732" y="1954"/>
                                  <a:pt x="978" y="2200"/>
                                </a:cubicBezTo>
                                <a:lnTo>
                                  <a:pt x="1175" y="2398"/>
                                </a:lnTo>
                                <a:cubicBezTo>
                                  <a:pt x="1225" y="2447"/>
                                  <a:pt x="1243" y="2585"/>
                                  <a:pt x="1190" y="2704"/>
                                </a:cubicBezTo>
                                <a:cubicBezTo>
                                  <a:pt x="1172" y="2746"/>
                                  <a:pt x="1154" y="2789"/>
                                  <a:pt x="1137" y="2831"/>
                                </a:cubicBezTo>
                                <a:cubicBezTo>
                                  <a:pt x="1090" y="2953"/>
                                  <a:pt x="980" y="3038"/>
                                  <a:pt x="910" y="3038"/>
                                </a:cubicBezTo>
                                <a:lnTo>
                                  <a:pt x="631" y="3038"/>
                                </a:lnTo>
                                <a:cubicBezTo>
                                  <a:pt x="283" y="3038"/>
                                  <a:pt x="0" y="3321"/>
                                  <a:pt x="0" y="3668"/>
                                </a:cubicBezTo>
                                <a:lnTo>
                                  <a:pt x="0" y="4136"/>
                                </a:lnTo>
                                <a:cubicBezTo>
                                  <a:pt x="0" y="4483"/>
                                  <a:pt x="283" y="4766"/>
                                  <a:pt x="631" y="4766"/>
                                </a:cubicBezTo>
                                <a:lnTo>
                                  <a:pt x="910" y="4766"/>
                                </a:lnTo>
                                <a:cubicBezTo>
                                  <a:pt x="980" y="4766"/>
                                  <a:pt x="1090" y="4851"/>
                                  <a:pt x="1137" y="4972"/>
                                </a:cubicBezTo>
                                <a:cubicBezTo>
                                  <a:pt x="1154" y="5015"/>
                                  <a:pt x="1172" y="5058"/>
                                  <a:pt x="1190" y="5100"/>
                                </a:cubicBezTo>
                                <a:cubicBezTo>
                                  <a:pt x="1243" y="5219"/>
                                  <a:pt x="1225" y="5357"/>
                                  <a:pt x="1175" y="5406"/>
                                </a:cubicBezTo>
                                <a:lnTo>
                                  <a:pt x="978" y="5604"/>
                                </a:lnTo>
                                <a:cubicBezTo>
                                  <a:pt x="732" y="5850"/>
                                  <a:pt x="732" y="6250"/>
                                  <a:pt x="978" y="6496"/>
                                </a:cubicBezTo>
                                <a:lnTo>
                                  <a:pt x="1308" y="6826"/>
                                </a:lnTo>
                                <a:cubicBezTo>
                                  <a:pt x="1427" y="6945"/>
                                  <a:pt x="1586" y="7011"/>
                                  <a:pt x="1754" y="7011"/>
                                </a:cubicBezTo>
                                <a:cubicBezTo>
                                  <a:pt x="1922" y="7011"/>
                                  <a:pt x="2081" y="6945"/>
                                  <a:pt x="2200" y="6826"/>
                                </a:cubicBezTo>
                                <a:lnTo>
                                  <a:pt x="2398" y="6628"/>
                                </a:lnTo>
                                <a:cubicBezTo>
                                  <a:pt x="2427" y="6599"/>
                                  <a:pt x="2484" y="6582"/>
                                  <a:pt x="2550" y="6582"/>
                                </a:cubicBezTo>
                                <a:cubicBezTo>
                                  <a:pt x="2602" y="6582"/>
                                  <a:pt x="2657" y="6593"/>
                                  <a:pt x="2704" y="6614"/>
                                </a:cubicBezTo>
                                <a:cubicBezTo>
                                  <a:pt x="2745" y="6632"/>
                                  <a:pt x="2788" y="6650"/>
                                  <a:pt x="2831" y="6667"/>
                                </a:cubicBezTo>
                                <a:cubicBezTo>
                                  <a:pt x="2953" y="6714"/>
                                  <a:pt x="3038" y="6824"/>
                                  <a:pt x="3038" y="6894"/>
                                </a:cubicBezTo>
                                <a:lnTo>
                                  <a:pt x="3038" y="7173"/>
                                </a:lnTo>
                                <a:cubicBezTo>
                                  <a:pt x="3038" y="7521"/>
                                  <a:pt x="3321" y="7804"/>
                                  <a:pt x="3668" y="7804"/>
                                </a:cubicBezTo>
                                <a:lnTo>
                                  <a:pt x="4136" y="7804"/>
                                </a:lnTo>
                                <a:cubicBezTo>
                                  <a:pt x="4483" y="7804"/>
                                  <a:pt x="4766" y="7521"/>
                                  <a:pt x="4766" y="7173"/>
                                </a:cubicBezTo>
                                <a:lnTo>
                                  <a:pt x="4766" y="6894"/>
                                </a:lnTo>
                                <a:cubicBezTo>
                                  <a:pt x="4766" y="6824"/>
                                  <a:pt x="4851" y="6714"/>
                                  <a:pt x="4972" y="6667"/>
                                </a:cubicBezTo>
                                <a:cubicBezTo>
                                  <a:pt x="5015" y="6650"/>
                                  <a:pt x="5058" y="6632"/>
                                  <a:pt x="5100" y="6614"/>
                                </a:cubicBezTo>
                                <a:cubicBezTo>
                                  <a:pt x="5146" y="6593"/>
                                  <a:pt x="5201" y="6582"/>
                                  <a:pt x="5254" y="6582"/>
                                </a:cubicBezTo>
                                <a:cubicBezTo>
                                  <a:pt x="5319" y="6582"/>
                                  <a:pt x="5377" y="6600"/>
                                  <a:pt x="5406" y="6629"/>
                                </a:cubicBezTo>
                                <a:lnTo>
                                  <a:pt x="5604" y="6826"/>
                                </a:lnTo>
                                <a:cubicBezTo>
                                  <a:pt x="5723" y="6945"/>
                                  <a:pt x="5882" y="7011"/>
                                  <a:pt x="6050" y="7011"/>
                                </a:cubicBezTo>
                                <a:cubicBezTo>
                                  <a:pt x="6068" y="7011"/>
                                  <a:pt x="6087" y="7010"/>
                                  <a:pt x="6105" y="7009"/>
                                </a:cubicBezTo>
                                <a:cubicBezTo>
                                  <a:pt x="6335" y="6989"/>
                                  <a:pt x="6538" y="6785"/>
                                  <a:pt x="6647" y="6675"/>
                                </a:cubicBezTo>
                                <a:lnTo>
                                  <a:pt x="6661" y="6661"/>
                                </a:lnTo>
                                <a:lnTo>
                                  <a:pt x="6826" y="6496"/>
                                </a:lnTo>
                                <a:cubicBezTo>
                                  <a:pt x="7072" y="6250"/>
                                  <a:pt x="7072" y="5850"/>
                                  <a:pt x="6826" y="5604"/>
                                </a:cubicBezTo>
                                <a:lnTo>
                                  <a:pt x="6629" y="5406"/>
                                </a:lnTo>
                                <a:cubicBezTo>
                                  <a:pt x="6579" y="5357"/>
                                  <a:pt x="6561" y="5219"/>
                                  <a:pt x="6614" y="5100"/>
                                </a:cubicBezTo>
                                <a:cubicBezTo>
                                  <a:pt x="6632" y="5058"/>
                                  <a:pt x="6650" y="5015"/>
                                  <a:pt x="6667" y="4972"/>
                                </a:cubicBezTo>
                                <a:cubicBezTo>
                                  <a:pt x="6714" y="4851"/>
                                  <a:pt x="6824" y="4766"/>
                                  <a:pt x="6894" y="4766"/>
                                </a:cubicBezTo>
                                <a:lnTo>
                                  <a:pt x="7173" y="4766"/>
                                </a:lnTo>
                                <a:cubicBezTo>
                                  <a:pt x="7521" y="4766"/>
                                  <a:pt x="7804" y="4483"/>
                                  <a:pt x="7804" y="4135"/>
                                </a:cubicBezTo>
                                <a:lnTo>
                                  <a:pt x="7804" y="3668"/>
                                </a:lnTo>
                                <a:cubicBezTo>
                                  <a:pt x="7804" y="3321"/>
                                  <a:pt x="7521" y="3038"/>
                                  <a:pt x="7173" y="3038"/>
                                </a:cubicBezTo>
                                <a:close/>
                                <a:moveTo>
                                  <a:pt x="5608" y="3902"/>
                                </a:moveTo>
                                <a:cubicBezTo>
                                  <a:pt x="5608" y="4843"/>
                                  <a:pt x="4843" y="5608"/>
                                  <a:pt x="3902" y="5608"/>
                                </a:cubicBezTo>
                                <a:cubicBezTo>
                                  <a:pt x="2961" y="5608"/>
                                  <a:pt x="2196" y="4843"/>
                                  <a:pt x="2196" y="3902"/>
                                </a:cubicBezTo>
                                <a:cubicBezTo>
                                  <a:pt x="2196" y="2961"/>
                                  <a:pt x="2961" y="2196"/>
                                  <a:pt x="3902" y="2196"/>
                                </a:cubicBezTo>
                                <a:cubicBezTo>
                                  <a:pt x="4843" y="2196"/>
                                  <a:pt x="5608" y="2961"/>
                                  <a:pt x="5608" y="3902"/>
                                </a:cubicBezTo>
                                <a:close/>
                              </a:path>
                            </a:pathLst>
                          </a:custGeom>
                          <a:solidFill>
                            <a:sysClr val="window" lastClr="FFFFFF"/>
                          </a:solidFill>
                          <a:ln>
                            <a:noFill/>
                          </a:ln>
                        </wps:spPr>
                        <wps:bodyPr anchor="ctr"/>
                      </wps:wsp>
                      <wps:wsp>
                        <wps:cNvPr id="314" name="portfolio-filled-tool_58910"/>
                        <wps:cNvSpPr>
                          <a:spLocks noChangeAspect="1"/>
                        </wps:cNvSpPr>
                        <wps:spPr bwMode="auto">
                          <a:xfrm>
                            <a:off x="533586" y="2333804"/>
                            <a:ext cx="148946" cy="139724"/>
                          </a:xfrm>
                          <a:custGeom>
                            <a:avLst/>
                            <a:gdLst>
                              <a:gd name="connsiteX0" fmla="*/ 248517 w 594286"/>
                              <a:gd name="connsiteY0" fmla="*/ 276228 h 557490"/>
                              <a:gd name="connsiteX1" fmla="*/ 345769 w 594286"/>
                              <a:gd name="connsiteY1" fmla="*/ 276228 h 557490"/>
                              <a:gd name="connsiteX2" fmla="*/ 351300 w 594286"/>
                              <a:gd name="connsiteY2" fmla="*/ 281748 h 557490"/>
                              <a:gd name="connsiteX3" fmla="*/ 351300 w 594286"/>
                              <a:gd name="connsiteY3" fmla="*/ 333268 h 557490"/>
                              <a:gd name="connsiteX4" fmla="*/ 345769 w 594286"/>
                              <a:gd name="connsiteY4" fmla="*/ 338788 h 557490"/>
                              <a:gd name="connsiteX5" fmla="*/ 248517 w 594286"/>
                              <a:gd name="connsiteY5" fmla="*/ 338788 h 557490"/>
                              <a:gd name="connsiteX6" fmla="*/ 242986 w 594286"/>
                              <a:gd name="connsiteY6" fmla="*/ 333268 h 557490"/>
                              <a:gd name="connsiteX7" fmla="*/ 242986 w 594286"/>
                              <a:gd name="connsiteY7" fmla="*/ 281748 h 557490"/>
                              <a:gd name="connsiteX8" fmla="*/ 248517 w 594286"/>
                              <a:gd name="connsiteY8" fmla="*/ 276228 h 557490"/>
                              <a:gd name="connsiteX9" fmla="*/ 6916 w 594286"/>
                              <a:gd name="connsiteY9" fmla="*/ 269268 h 557490"/>
                              <a:gd name="connsiteX10" fmla="*/ 198249 w 594286"/>
                              <a:gd name="connsiteY10" fmla="*/ 269268 h 557490"/>
                              <a:gd name="connsiteX11" fmla="*/ 204704 w 594286"/>
                              <a:gd name="connsiteY11" fmla="*/ 275714 h 557490"/>
                              <a:gd name="connsiteX12" fmla="*/ 204704 w 594286"/>
                              <a:gd name="connsiteY12" fmla="*/ 358589 h 557490"/>
                              <a:gd name="connsiteX13" fmla="*/ 218074 w 594286"/>
                              <a:gd name="connsiteY13" fmla="*/ 371941 h 557490"/>
                              <a:gd name="connsiteX14" fmla="*/ 376212 w 594286"/>
                              <a:gd name="connsiteY14" fmla="*/ 371941 h 557490"/>
                              <a:gd name="connsiteX15" fmla="*/ 389582 w 594286"/>
                              <a:gd name="connsiteY15" fmla="*/ 358589 h 557490"/>
                              <a:gd name="connsiteX16" fmla="*/ 389582 w 594286"/>
                              <a:gd name="connsiteY16" fmla="*/ 275714 h 557490"/>
                              <a:gd name="connsiteX17" fmla="*/ 396498 w 594286"/>
                              <a:gd name="connsiteY17" fmla="*/ 269268 h 557490"/>
                              <a:gd name="connsiteX18" fmla="*/ 587831 w 594286"/>
                              <a:gd name="connsiteY18" fmla="*/ 269268 h 557490"/>
                              <a:gd name="connsiteX19" fmla="*/ 594286 w 594286"/>
                              <a:gd name="connsiteY19" fmla="*/ 275714 h 557490"/>
                              <a:gd name="connsiteX20" fmla="*/ 594286 w 594286"/>
                              <a:gd name="connsiteY20" fmla="*/ 550584 h 557490"/>
                              <a:gd name="connsiteX21" fmla="*/ 587831 w 594286"/>
                              <a:gd name="connsiteY21" fmla="*/ 557490 h 557490"/>
                              <a:gd name="connsiteX22" fmla="*/ 6916 w 594286"/>
                              <a:gd name="connsiteY22" fmla="*/ 557490 h 557490"/>
                              <a:gd name="connsiteX23" fmla="*/ 0 w 594286"/>
                              <a:gd name="connsiteY23" fmla="*/ 550584 h 557490"/>
                              <a:gd name="connsiteX24" fmla="*/ 0 w 594286"/>
                              <a:gd name="connsiteY24" fmla="*/ 275714 h 557490"/>
                              <a:gd name="connsiteX25" fmla="*/ 6916 w 594286"/>
                              <a:gd name="connsiteY25" fmla="*/ 269268 h 557490"/>
                              <a:gd name="connsiteX26" fmla="*/ 232366 w 594286"/>
                              <a:gd name="connsiteY26" fmla="*/ 40505 h 557490"/>
                              <a:gd name="connsiteX27" fmla="*/ 232366 w 594286"/>
                              <a:gd name="connsiteY27" fmla="*/ 69963 h 557490"/>
                              <a:gd name="connsiteX28" fmla="*/ 361920 w 594286"/>
                              <a:gd name="connsiteY28" fmla="*/ 69963 h 557490"/>
                              <a:gd name="connsiteX29" fmla="*/ 361920 w 594286"/>
                              <a:gd name="connsiteY29" fmla="*/ 40505 h 557490"/>
                              <a:gd name="connsiteX30" fmla="*/ 212541 w 594286"/>
                              <a:gd name="connsiteY30" fmla="*/ 0 h 557490"/>
                              <a:gd name="connsiteX31" fmla="*/ 382206 w 594286"/>
                              <a:gd name="connsiteY31" fmla="*/ 0 h 557490"/>
                              <a:gd name="connsiteX32" fmla="*/ 402031 w 594286"/>
                              <a:gd name="connsiteY32" fmla="*/ 20253 h 557490"/>
                              <a:gd name="connsiteX33" fmla="*/ 402031 w 594286"/>
                              <a:gd name="connsiteY33" fmla="*/ 69963 h 557490"/>
                              <a:gd name="connsiteX34" fmla="*/ 587831 w 594286"/>
                              <a:gd name="connsiteY34" fmla="*/ 69963 h 557490"/>
                              <a:gd name="connsiteX35" fmla="*/ 594286 w 594286"/>
                              <a:gd name="connsiteY35" fmla="*/ 76407 h 557490"/>
                              <a:gd name="connsiteX36" fmla="*/ 594286 w 594286"/>
                              <a:gd name="connsiteY36" fmla="*/ 230603 h 557490"/>
                              <a:gd name="connsiteX37" fmla="*/ 587831 w 594286"/>
                              <a:gd name="connsiteY37" fmla="*/ 237507 h 557490"/>
                              <a:gd name="connsiteX38" fmla="*/ 6916 w 594286"/>
                              <a:gd name="connsiteY38" fmla="*/ 237507 h 557490"/>
                              <a:gd name="connsiteX39" fmla="*/ 0 w 594286"/>
                              <a:gd name="connsiteY39" fmla="*/ 230603 h 557490"/>
                              <a:gd name="connsiteX40" fmla="*/ 0 w 594286"/>
                              <a:gd name="connsiteY40" fmla="*/ 76407 h 557490"/>
                              <a:gd name="connsiteX41" fmla="*/ 6916 w 594286"/>
                              <a:gd name="connsiteY41" fmla="*/ 69963 h 557490"/>
                              <a:gd name="connsiteX42" fmla="*/ 192255 w 594286"/>
                              <a:gd name="connsiteY42" fmla="*/ 69963 h 557490"/>
                              <a:gd name="connsiteX43" fmla="*/ 192255 w 594286"/>
                              <a:gd name="connsiteY43" fmla="*/ 20253 h 557490"/>
                              <a:gd name="connsiteX44" fmla="*/ 212541 w 594286"/>
                              <a:gd name="connsiteY44" fmla="*/ 0 h 55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594286" h="557490">
                                <a:moveTo>
                                  <a:pt x="248517" y="276228"/>
                                </a:moveTo>
                                <a:lnTo>
                                  <a:pt x="345769" y="276228"/>
                                </a:lnTo>
                                <a:cubicBezTo>
                                  <a:pt x="348995" y="276228"/>
                                  <a:pt x="351300" y="278528"/>
                                  <a:pt x="351300" y="281748"/>
                                </a:cubicBezTo>
                                <a:lnTo>
                                  <a:pt x="351300" y="333268"/>
                                </a:lnTo>
                                <a:cubicBezTo>
                                  <a:pt x="351300" y="336028"/>
                                  <a:pt x="348995" y="338788"/>
                                  <a:pt x="345769" y="338788"/>
                                </a:cubicBezTo>
                                <a:lnTo>
                                  <a:pt x="248517" y="338788"/>
                                </a:lnTo>
                                <a:cubicBezTo>
                                  <a:pt x="245291" y="338788"/>
                                  <a:pt x="242986" y="336028"/>
                                  <a:pt x="242986" y="333268"/>
                                </a:cubicBezTo>
                                <a:lnTo>
                                  <a:pt x="242986" y="281748"/>
                                </a:lnTo>
                                <a:cubicBezTo>
                                  <a:pt x="242986" y="278528"/>
                                  <a:pt x="245291" y="276228"/>
                                  <a:pt x="248517" y="276228"/>
                                </a:cubicBezTo>
                                <a:close/>
                                <a:moveTo>
                                  <a:pt x="6916" y="269268"/>
                                </a:moveTo>
                                <a:lnTo>
                                  <a:pt x="198249" y="269268"/>
                                </a:lnTo>
                                <a:cubicBezTo>
                                  <a:pt x="201937" y="269268"/>
                                  <a:pt x="204704" y="272031"/>
                                  <a:pt x="204704" y="275714"/>
                                </a:cubicBezTo>
                                <a:lnTo>
                                  <a:pt x="204704" y="358589"/>
                                </a:lnTo>
                                <a:cubicBezTo>
                                  <a:pt x="204704" y="365956"/>
                                  <a:pt x="210697" y="371941"/>
                                  <a:pt x="218074" y="371941"/>
                                </a:cubicBezTo>
                                <a:lnTo>
                                  <a:pt x="376212" y="371941"/>
                                </a:lnTo>
                                <a:cubicBezTo>
                                  <a:pt x="383589" y="371941"/>
                                  <a:pt x="389582" y="365956"/>
                                  <a:pt x="389582" y="358589"/>
                                </a:cubicBezTo>
                                <a:lnTo>
                                  <a:pt x="389582" y="275714"/>
                                </a:lnTo>
                                <a:cubicBezTo>
                                  <a:pt x="389582" y="272031"/>
                                  <a:pt x="392810" y="269268"/>
                                  <a:pt x="396498" y="269268"/>
                                </a:cubicBezTo>
                                <a:lnTo>
                                  <a:pt x="587831" y="269268"/>
                                </a:lnTo>
                                <a:cubicBezTo>
                                  <a:pt x="591520" y="269268"/>
                                  <a:pt x="594286" y="272031"/>
                                  <a:pt x="594286" y="275714"/>
                                </a:cubicBezTo>
                                <a:lnTo>
                                  <a:pt x="594286" y="550584"/>
                                </a:lnTo>
                                <a:cubicBezTo>
                                  <a:pt x="594286" y="554267"/>
                                  <a:pt x="591520" y="557490"/>
                                  <a:pt x="587831" y="557490"/>
                                </a:cubicBezTo>
                                <a:lnTo>
                                  <a:pt x="6916" y="557490"/>
                                </a:lnTo>
                                <a:cubicBezTo>
                                  <a:pt x="3227" y="557490"/>
                                  <a:pt x="0" y="554267"/>
                                  <a:pt x="0" y="550584"/>
                                </a:cubicBezTo>
                                <a:lnTo>
                                  <a:pt x="0" y="275714"/>
                                </a:lnTo>
                                <a:cubicBezTo>
                                  <a:pt x="0" y="272031"/>
                                  <a:pt x="3227" y="269268"/>
                                  <a:pt x="6916" y="269268"/>
                                </a:cubicBezTo>
                                <a:close/>
                                <a:moveTo>
                                  <a:pt x="232366" y="40505"/>
                                </a:moveTo>
                                <a:lnTo>
                                  <a:pt x="232366" y="69963"/>
                                </a:lnTo>
                                <a:lnTo>
                                  <a:pt x="361920" y="69963"/>
                                </a:lnTo>
                                <a:lnTo>
                                  <a:pt x="361920" y="40505"/>
                                </a:lnTo>
                                <a:close/>
                                <a:moveTo>
                                  <a:pt x="212541" y="0"/>
                                </a:moveTo>
                                <a:lnTo>
                                  <a:pt x="382206" y="0"/>
                                </a:lnTo>
                                <a:cubicBezTo>
                                  <a:pt x="393271" y="0"/>
                                  <a:pt x="402031" y="9206"/>
                                  <a:pt x="402031" y="20253"/>
                                </a:cubicBezTo>
                                <a:lnTo>
                                  <a:pt x="402031" y="69963"/>
                                </a:lnTo>
                                <a:lnTo>
                                  <a:pt x="587831" y="69963"/>
                                </a:lnTo>
                                <a:cubicBezTo>
                                  <a:pt x="591520" y="69963"/>
                                  <a:pt x="594286" y="72725"/>
                                  <a:pt x="594286" y="76407"/>
                                </a:cubicBezTo>
                                <a:lnTo>
                                  <a:pt x="594286" y="230603"/>
                                </a:lnTo>
                                <a:cubicBezTo>
                                  <a:pt x="594286" y="234285"/>
                                  <a:pt x="591520" y="237507"/>
                                  <a:pt x="587831" y="237507"/>
                                </a:cubicBezTo>
                                <a:lnTo>
                                  <a:pt x="6916" y="237507"/>
                                </a:lnTo>
                                <a:cubicBezTo>
                                  <a:pt x="3227" y="237507"/>
                                  <a:pt x="0" y="234285"/>
                                  <a:pt x="0" y="230603"/>
                                </a:cubicBezTo>
                                <a:lnTo>
                                  <a:pt x="0" y="76407"/>
                                </a:lnTo>
                                <a:cubicBezTo>
                                  <a:pt x="0" y="72725"/>
                                  <a:pt x="3227" y="69963"/>
                                  <a:pt x="6916" y="69963"/>
                                </a:cubicBezTo>
                                <a:lnTo>
                                  <a:pt x="192255" y="69963"/>
                                </a:lnTo>
                                <a:lnTo>
                                  <a:pt x="192255" y="20253"/>
                                </a:lnTo>
                                <a:cubicBezTo>
                                  <a:pt x="192255" y="9206"/>
                                  <a:pt x="201015" y="0"/>
                                  <a:pt x="212541" y="0"/>
                                </a:cubicBezTo>
                                <a:close/>
                              </a:path>
                            </a:pathLst>
                          </a:custGeom>
                          <a:solidFill>
                            <a:sysClr val="window" lastClr="FFFFFF"/>
                          </a:solidFill>
                          <a:ln>
                            <a:noFill/>
                          </a:ln>
                        </wps:spPr>
                        <wps:bodyPr/>
                      </wps:wsp>
                      <wps:wsp>
                        <wps:cNvPr id="315" name="KSO_Shape"/>
                        <wps:cNvSpPr/>
                        <wps:spPr bwMode="auto">
                          <a:xfrm>
                            <a:off x="3193387" y="1142002"/>
                            <a:ext cx="144102" cy="144102"/>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0B5395"/>
                          </a:solidFill>
                          <a:ln>
                            <a:noFill/>
                          </a:ln>
                        </wps:spPr>
                        <wps:bodyPr anchor="ctr">
                          <a:scene3d>
                            <a:camera prst="orthographicFront"/>
                            <a:lightRig rig="threePt" dir="t"/>
                          </a:scene3d>
                          <a:sp3d>
                            <a:contourClr>
                              <a:srgbClr val="FFFFFF"/>
                            </a:contourClr>
                          </a:sp3d>
                        </wps:bodyPr>
                      </wps:wsp>
                      <wps:wsp>
                        <wps:cNvPr id="316" name="KSO_Shape"/>
                        <wps:cNvSpPr/>
                        <wps:spPr bwMode="auto">
                          <a:xfrm>
                            <a:off x="3197355" y="1449534"/>
                            <a:ext cx="141384" cy="146258"/>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0B5395"/>
                          </a:solidFill>
                          <a:ln>
                            <a:noFill/>
                          </a:ln>
                        </wps:spPr>
                        <wps:bodyPr anchor="ctr"/>
                      </wps:wsp>
                      <wps:wsp>
                        <wps:cNvPr id="317" name="KSO_Shape"/>
                        <wps:cNvSpPr>
                          <a:spLocks noChangeArrowheads="1"/>
                        </wps:cNvSpPr>
                        <wps:spPr bwMode="auto">
                          <a:xfrm>
                            <a:off x="3183984" y="815998"/>
                            <a:ext cx="156772" cy="147366"/>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0B5395"/>
                          </a:solidFill>
                          <a:ln>
                            <a:noFill/>
                          </a:ln>
                        </wps:spPr>
                        <wps:bodyPr anchor="ctr">
                          <a:scene3d>
                            <a:camera prst="orthographicFront"/>
                            <a:lightRig rig="threePt" dir="t"/>
                          </a:scene3d>
                          <a:sp3d>
                            <a:contourClr>
                              <a:srgbClr val="FFFFFF"/>
                            </a:contourClr>
                          </a:sp3d>
                        </wps:bodyPr>
                      </wps:wsp>
                      <wps:wsp>
                        <wps:cNvPr id="318" name="文本框 48"/>
                        <wps:cNvSpPr txBox="1"/>
                        <wps:spPr>
                          <a:xfrm>
                            <a:off x="3413814" y="643300"/>
                            <a:ext cx="1527810" cy="1082040"/>
                          </a:xfrm>
                          <a:prstGeom prst="rect">
                            <a:avLst/>
                          </a:prstGeom>
                          <a:noFill/>
                        </wps:spPr>
                        <wps:txbx>
                          <w:txbxContent>
                            <w:p>
                              <w:pPr>
                                <w:spacing w:line="520" w:lineRule="exact"/>
                                <w:rPr>
                                  <w:kern w:val="0"/>
                                  <w:sz w:val="24"/>
                                  <w:szCs w:val="24"/>
                                </w:rPr>
                              </w:pPr>
                              <w:r>
                                <w:rPr>
                                  <w:rFonts w:hint="eastAsia" w:ascii="微软雅黑" w:hAnsi="微软雅黑" w:eastAsia="微软雅黑" w:cs="Times New Roman"/>
                                  <w:color w:val="3E3E3E"/>
                                  <w:sz w:val="22"/>
                                </w:rPr>
                                <w:t>生日：1991.07.07</w:t>
                              </w:r>
                            </w:p>
                            <w:p>
                              <w:pPr>
                                <w:spacing w:line="520" w:lineRule="exact"/>
                              </w:pPr>
                              <w:r>
                                <w:rPr>
                                  <w:rFonts w:hint="eastAsia" w:ascii="微软雅黑" w:hAnsi="微软雅黑" w:eastAsia="微软雅黑" w:cs="Times New Roman"/>
                                  <w:color w:val="3E3E3E"/>
                                  <w:sz w:val="22"/>
                                </w:rPr>
                                <w:t xml:space="preserve">+86 152 0000 0000  </w:t>
                              </w:r>
                            </w:p>
                            <w:p>
                              <w:pPr>
                                <w:spacing w:line="520" w:lineRule="exact"/>
                              </w:pPr>
                              <w:r>
                                <w:rPr>
                                  <w:rFonts w:hint="eastAsia" w:ascii="微软雅黑" w:hAnsi="微软雅黑" w:eastAsia="微软雅黑" w:cs="Times New Roman"/>
                                  <w:color w:val="3E3E3E"/>
                                  <w:sz w:val="22"/>
                                </w:rPr>
                                <w:t>12125612@qq.com</w:t>
                              </w:r>
                            </w:p>
                          </w:txbxContent>
                        </wps:txbx>
                        <wps:bodyPr wrap="square" rtlCol="0">
                          <a:spAutoFit/>
                        </wps:bodyPr>
                      </wps:wsp>
                      <wps:wsp>
                        <wps:cNvPr id="319" name="矩形: 圆顶角 319"/>
                        <wps:cNvSpPr/>
                        <wps:spPr>
                          <a:xfrm rot="5400000">
                            <a:off x="785241" y="-93548"/>
                            <a:ext cx="1042513" cy="2606694"/>
                          </a:xfrm>
                          <a:prstGeom prst="round2SameRect">
                            <a:avLst>
                              <a:gd name="adj1" fmla="val 10311"/>
                              <a:gd name="adj2" fmla="val 0"/>
                            </a:avLst>
                          </a:prstGeom>
                          <a:solidFill>
                            <a:srgbClr val="0B5395"/>
                          </a:solidFill>
                          <a:ln w="12700" cap="flat" cmpd="sng" algn="ctr">
                            <a:noFill/>
                            <a:prstDash val="solid"/>
                            <a:miter lim="800000"/>
                          </a:ln>
                          <a:effectLst/>
                        </wps:spPr>
                        <wps:bodyPr rtlCol="0" anchor="ctr"/>
                      </wps:wsp>
                      <wps:wsp>
                        <wps:cNvPr id="320" name="文本框 6"/>
                        <wps:cNvSpPr txBox="1"/>
                        <wps:spPr>
                          <a:xfrm>
                            <a:off x="371497" y="146198"/>
                            <a:ext cx="2415540" cy="472440"/>
                          </a:xfrm>
                          <a:prstGeom prst="rect">
                            <a:avLst/>
                          </a:prstGeom>
                          <a:noFill/>
                        </wps:spPr>
                        <wps:txbx>
                          <w:txbxContent>
                            <w:p>
                              <w:pPr>
                                <w:spacing w:line="600" w:lineRule="exact"/>
                                <w:rPr>
                                  <w:kern w:val="0"/>
                                  <w:sz w:val="24"/>
                                  <w:szCs w:val="24"/>
                                </w:rPr>
                              </w:pPr>
                              <w:r>
                                <w:rPr>
                                  <w:rFonts w:ascii="Impact" w:hAnsi="Impact" w:eastAsia="微软雅黑" w:cs="Times New Roman"/>
                                  <w:color w:val="D9D9D9"/>
                                  <w:kern w:val="24"/>
                                  <w:sz w:val="40"/>
                                  <w:szCs w:val="40"/>
                                </w:rPr>
                                <w:t xml:space="preserve"> PERSONAL RESUME</w:t>
                              </w:r>
                            </w:p>
                          </w:txbxContent>
                        </wps:txbx>
                        <wps:bodyPr wrap="square" rtlCol="0">
                          <a:spAutoFit/>
                        </wps:bodyPr>
                      </wps:wsp>
                      <wps:wsp>
                        <wps:cNvPr id="321" name="矩形: 圆顶角 321"/>
                        <wps:cNvSpPr/>
                        <wps:spPr>
                          <a:xfrm rot="16200000">
                            <a:off x="6350225" y="518452"/>
                            <a:ext cx="1042513" cy="1382692"/>
                          </a:xfrm>
                          <a:prstGeom prst="round2SameRect">
                            <a:avLst>
                              <a:gd name="adj1" fmla="val 10311"/>
                              <a:gd name="adj2" fmla="val 0"/>
                            </a:avLst>
                          </a:prstGeom>
                          <a:solidFill>
                            <a:srgbClr val="0B5395"/>
                          </a:solidFill>
                          <a:ln w="12700" cap="flat" cmpd="sng" algn="ctr">
                            <a:noFill/>
                            <a:prstDash val="solid"/>
                            <a:miter lim="800000"/>
                          </a:ln>
                          <a:effectLst/>
                        </wps:spPr>
                        <wps:bodyPr rtlCol="0" anchor="ctr"/>
                      </wps:wsp>
                      <wps:wsp>
                        <wps:cNvPr id="323" name="文本框 80"/>
                        <wps:cNvSpPr txBox="1"/>
                        <wps:spPr>
                          <a:xfrm>
                            <a:off x="444486" y="826066"/>
                            <a:ext cx="2165350" cy="802640"/>
                          </a:xfrm>
                          <a:prstGeom prst="rect">
                            <a:avLst/>
                          </a:prstGeom>
                          <a:noFill/>
                        </wps:spPr>
                        <wps:txbx>
                          <w:txbxContent>
                            <w:p>
                              <w:pPr>
                                <w:spacing w:line="620" w:lineRule="exact"/>
                                <w:rPr>
                                  <w:kern w:val="0"/>
                                  <w:sz w:val="24"/>
                                  <w:szCs w:val="24"/>
                                </w:rPr>
                              </w:pPr>
                              <w:r>
                                <w:rPr>
                                  <w:rFonts w:hint="eastAsia" w:ascii="微软雅黑" w:hAnsi="微软雅黑" w:eastAsia="微软雅黑"/>
                                  <w:b/>
                                  <w:bCs/>
                                  <w:color w:val="FFFFFF"/>
                                  <w:kern w:val="24"/>
                                  <w:sz w:val="48"/>
                                  <w:szCs w:val="48"/>
                                </w:rPr>
                                <w:t xml:space="preserve">逗西甘     </w:t>
                              </w:r>
                            </w:p>
                            <w:p>
                              <w:pPr>
                                <w:spacing w:line="500" w:lineRule="exact"/>
                              </w:pPr>
                              <w:r>
                                <w:rPr>
                                  <w:rFonts w:hint="eastAsia" w:ascii="微软雅黑" w:hAnsi="微软雅黑" w:eastAsia="微软雅黑"/>
                                  <w:color w:val="FFFFFF"/>
                                  <w:kern w:val="24"/>
                                </w:rPr>
                                <w:t>LU XIAO SHENG</w:t>
                              </w:r>
                            </w:p>
                          </w:txbxContent>
                        </wps:txbx>
                        <wps:bodyPr wrap="square" rtlCol="0">
                          <a:spAutoFit/>
                        </wps:bodyPr>
                      </wps:wsp>
                      <wpg:grpSp>
                        <wpg:cNvPr id="324" name="组合 324"/>
                        <wpg:cNvGrpSpPr/>
                        <wpg:grpSpPr>
                          <a:xfrm>
                            <a:off x="436867" y="2753346"/>
                            <a:ext cx="6622723" cy="1057769"/>
                            <a:chOff x="436866" y="2753346"/>
                            <a:chExt cx="6727770" cy="1057769"/>
                          </a:xfrm>
                        </wpg:grpSpPr>
                        <wpg:grpSp>
                          <wpg:cNvPr id="325" name="组合 325"/>
                          <wpg:cNvGrpSpPr/>
                          <wpg:grpSpPr>
                            <a:xfrm>
                              <a:off x="436866" y="2753346"/>
                              <a:ext cx="6727770" cy="1032895"/>
                              <a:chOff x="436866" y="2753346"/>
                              <a:chExt cx="6727770" cy="1032895"/>
                            </a:xfrm>
                          </wpg:grpSpPr>
                          <wps:wsp>
                            <wps:cNvPr id="326" name="文本框 119"/>
                            <wps:cNvSpPr txBox="1">
                              <a:spLocks noChangeArrowheads="1"/>
                            </wps:cNvSpPr>
                            <wps:spPr bwMode="auto">
                              <a:xfrm>
                                <a:off x="436866" y="2753346"/>
                                <a:ext cx="5014144" cy="329564"/>
                              </a:xfrm>
                              <a:prstGeom prst="rect">
                                <a:avLst/>
                              </a:prstGeom>
                              <a:noFill/>
                              <a:ln w="9525">
                                <a:noFill/>
                                <a:miter lim="800000"/>
                              </a:ln>
                            </wps:spPr>
                            <wps:txbx>
                              <w:txbxContent>
                                <w:p>
                                  <w:pPr>
                                    <w:spacing w:line="360" w:lineRule="exact"/>
                                    <w:rPr>
                                      <w:kern w:val="0"/>
                                      <w:sz w:val="24"/>
                                      <w:szCs w:val="24"/>
                                    </w:rPr>
                                  </w:pPr>
                                  <w:r>
                                    <w:rPr>
                                      <w:rFonts w:hint="eastAsia" w:ascii="微软雅黑" w:hAnsi="微软雅黑" w:eastAsia="微软雅黑" w:cs="Times New Roman"/>
                                      <w:b/>
                                      <w:bCs/>
                                      <w:color w:val="0B5395"/>
                                      <w:szCs w:val="21"/>
                                    </w:rPr>
                                    <w:t>报考院校：湖畔大学                  报考专业：财会专业</w:t>
                                  </w:r>
                                </w:p>
                              </w:txbxContent>
                            </wps:txbx>
                            <wps:bodyPr rot="0" vert="horz" wrap="square" lIns="91440" tIns="45720" rIns="91440" bIns="45720" anchor="t" anchorCtr="0">
                              <a:spAutoFit/>
                            </wps:bodyPr>
                          </wps:wsp>
                          <wpg:grpSp>
                            <wpg:cNvPr id="327" name="组合 327"/>
                            <wpg:cNvGrpSpPr/>
                            <wpg:grpSpPr>
                              <a:xfrm>
                                <a:off x="502755" y="3172502"/>
                                <a:ext cx="6661881" cy="613739"/>
                                <a:chOff x="502755" y="3172502"/>
                                <a:chExt cx="6591253" cy="700731"/>
                              </a:xfrm>
                            </wpg:grpSpPr>
                            <wps:wsp>
                              <wps:cNvPr id="328" name="矩形 328"/>
                              <wps:cNvSpPr/>
                              <wps:spPr>
                                <a:xfrm>
                                  <a:off x="502755" y="3172502"/>
                                  <a:ext cx="6591253" cy="700731"/>
                                </a:xfrm>
                                <a:prstGeom prst="rect">
                                  <a:avLst/>
                                </a:prstGeom>
                                <a:noFill/>
                                <a:ln w="12700" cap="flat" cmpd="sng" algn="ctr">
                                  <a:solidFill>
                                    <a:sysClr val="windowText" lastClr="000000">
                                      <a:lumMod val="85000"/>
                                      <a:lumOff val="15000"/>
                                    </a:sysClr>
                                  </a:solidFill>
                                  <a:prstDash val="solid"/>
                                  <a:miter lim="800000"/>
                                </a:ln>
                                <a:effectLst/>
                              </wps:spPr>
                              <wps:bodyPr rtlCol="0" anchor="ctr"/>
                            </wps:wsp>
                            <wps:wsp>
                              <wps:cNvPr id="329" name="直接连接符 329"/>
                              <wps:cNvCnPr/>
                              <wps:spPr>
                                <a:xfrm>
                                  <a:off x="1482899" y="3522868"/>
                                  <a:ext cx="5611109" cy="0"/>
                                </a:xfrm>
                                <a:prstGeom prst="line">
                                  <a:avLst/>
                                </a:prstGeom>
                                <a:noFill/>
                                <a:ln w="12700" cap="flat" cmpd="sng" algn="ctr">
                                  <a:solidFill>
                                    <a:sysClr val="windowText" lastClr="000000">
                                      <a:lumMod val="85000"/>
                                      <a:lumOff val="15000"/>
                                    </a:sysClr>
                                  </a:solidFill>
                                  <a:prstDash val="solid"/>
                                  <a:miter lim="800000"/>
                                </a:ln>
                                <a:effectLst/>
                              </wps:spPr>
                              <wps:bodyPr/>
                            </wps:wsp>
                            <wps:wsp>
                              <wps:cNvPr id="330" name="直接连接符 330"/>
                              <wps:cNvCnPr/>
                              <wps:spPr>
                                <a:xfrm>
                                  <a:off x="3798382" y="3172502"/>
                                  <a:ext cx="0" cy="700731"/>
                                </a:xfrm>
                                <a:prstGeom prst="line">
                                  <a:avLst/>
                                </a:prstGeom>
                                <a:noFill/>
                                <a:ln w="12700" cap="flat" cmpd="sng" algn="ctr">
                                  <a:solidFill>
                                    <a:sysClr val="windowText" lastClr="000000">
                                      <a:lumMod val="85000"/>
                                      <a:lumOff val="15000"/>
                                    </a:sysClr>
                                  </a:solidFill>
                                  <a:prstDash val="solid"/>
                                  <a:miter lim="800000"/>
                                </a:ln>
                                <a:effectLst/>
                              </wps:spPr>
                              <wps:bodyPr/>
                            </wps:wsp>
                            <wps:wsp>
                              <wps:cNvPr id="331" name="矩形 331"/>
                              <wps:cNvSpPr/>
                              <wps:spPr>
                                <a:xfrm>
                                  <a:off x="1482899" y="3172502"/>
                                  <a:ext cx="1098000" cy="700731"/>
                                </a:xfrm>
                                <a:prstGeom prst="rect">
                                  <a:avLst/>
                                </a:prstGeom>
                                <a:noFill/>
                                <a:ln w="12700" cap="flat" cmpd="sng" algn="ctr">
                                  <a:solidFill>
                                    <a:sysClr val="windowText" lastClr="000000">
                                      <a:lumMod val="85000"/>
                                      <a:lumOff val="15000"/>
                                    </a:sysClr>
                                  </a:solidFill>
                                  <a:prstDash val="solid"/>
                                  <a:miter lim="800000"/>
                                </a:ln>
                                <a:effectLst/>
                              </wps:spPr>
                              <wps:bodyPr rtlCol="0" anchor="ctr"/>
                            </wps:wsp>
                            <wps:wsp>
                              <wps:cNvPr id="332" name="矩形 332"/>
                              <wps:cNvSpPr/>
                              <wps:spPr>
                                <a:xfrm>
                                  <a:off x="4897195" y="3172502"/>
                                  <a:ext cx="1098000" cy="700731"/>
                                </a:xfrm>
                                <a:prstGeom prst="rect">
                                  <a:avLst/>
                                </a:prstGeom>
                                <a:noFill/>
                                <a:ln w="12700" cap="flat" cmpd="sng" algn="ctr">
                                  <a:solidFill>
                                    <a:sysClr val="windowText" lastClr="000000">
                                      <a:lumMod val="85000"/>
                                      <a:lumOff val="15000"/>
                                    </a:sysClr>
                                  </a:solidFill>
                                  <a:prstDash val="solid"/>
                                  <a:miter lim="800000"/>
                                </a:ln>
                                <a:effectLst/>
                              </wps:spPr>
                              <wps:bodyPr rtlCol="0" anchor="ctr"/>
                            </wps:wsp>
                          </wpg:grpSp>
                        </wpg:grpSp>
                        <wpg:grpSp>
                          <wpg:cNvPr id="333" name="组合 333"/>
                          <wpg:cNvGrpSpPr/>
                          <wpg:grpSpPr>
                            <a:xfrm>
                              <a:off x="502713" y="3167349"/>
                              <a:ext cx="6604676" cy="492183"/>
                              <a:chOff x="502713" y="3167349"/>
                              <a:chExt cx="6604676" cy="492183"/>
                            </a:xfrm>
                          </wpg:grpSpPr>
                          <wps:wsp>
                            <wps:cNvPr id="334" name="文本框 113"/>
                            <wps:cNvSpPr txBox="1">
                              <a:spLocks noChangeArrowheads="1"/>
                            </wps:cNvSpPr>
                            <wps:spPr bwMode="auto">
                              <a:xfrm>
                                <a:off x="502713" y="3329968"/>
                                <a:ext cx="990185"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初试成绩</w:t>
                                  </w:r>
                                </w:p>
                              </w:txbxContent>
                            </wps:txbx>
                            <wps:bodyPr rot="0" vert="horz" wrap="square" lIns="91440" tIns="45720" rIns="91440" bIns="45720" anchor="t" anchorCtr="0">
                              <a:spAutoFit/>
                            </wps:bodyPr>
                          </wps:wsp>
                          <wps:wsp>
                            <wps:cNvPr id="335" name="文本框 114"/>
                            <wps:cNvSpPr txBox="1">
                              <a:spLocks noChangeArrowheads="1"/>
                            </wps:cNvSpPr>
                            <wps:spPr bwMode="auto">
                              <a:xfrm>
                                <a:off x="1552835" y="3167349"/>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数学</w:t>
                                  </w:r>
                                </w:p>
                              </w:txbxContent>
                            </wps:txbx>
                            <wps:bodyPr rot="0" vert="horz" wrap="square" lIns="91440" tIns="45720" rIns="91440" bIns="45720" anchor="t" anchorCtr="0">
                              <a:spAutoFit/>
                            </wps:bodyPr>
                          </wps:wsp>
                          <wps:wsp>
                            <wps:cNvPr id="336" name="文本框 115"/>
                            <wps:cNvSpPr txBox="1">
                              <a:spLocks noChangeArrowheads="1"/>
                            </wps:cNvSpPr>
                            <wps:spPr bwMode="auto">
                              <a:xfrm>
                                <a:off x="2722886" y="3167349"/>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外语</w:t>
                                  </w:r>
                                </w:p>
                              </w:txbxContent>
                            </wps:txbx>
                            <wps:bodyPr rot="0" vert="horz" wrap="square" lIns="91440" tIns="45720" rIns="91440" bIns="45720" anchor="t" anchorCtr="0">
                              <a:spAutoFit/>
                            </wps:bodyPr>
                          </wps:wsp>
                          <wps:wsp>
                            <wps:cNvPr id="337" name="文本框 116"/>
                            <wps:cNvSpPr txBox="1">
                              <a:spLocks noChangeArrowheads="1"/>
                            </wps:cNvSpPr>
                            <wps:spPr bwMode="auto">
                              <a:xfrm>
                                <a:off x="3892936" y="3167349"/>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思想政治</w:t>
                                  </w:r>
                                </w:p>
                              </w:txbxContent>
                            </wps:txbx>
                            <wps:bodyPr rot="0" vert="horz" wrap="square" lIns="91440" tIns="45720" rIns="91440" bIns="45720" anchor="t" anchorCtr="0">
                              <a:spAutoFit/>
                            </wps:bodyPr>
                          </wps:wsp>
                          <wps:wsp>
                            <wps:cNvPr id="338" name="文本框 117"/>
                            <wps:cNvSpPr txBox="1">
                              <a:spLocks noChangeArrowheads="1"/>
                            </wps:cNvSpPr>
                            <wps:spPr bwMode="auto">
                              <a:xfrm>
                                <a:off x="5003437" y="3167349"/>
                                <a:ext cx="990185"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专业课</w:t>
                                  </w:r>
                                </w:p>
                              </w:txbxContent>
                            </wps:txbx>
                            <wps:bodyPr rot="0" vert="horz" wrap="square" lIns="91440" tIns="45720" rIns="91440" bIns="45720" anchor="t" anchorCtr="0">
                              <a:spAutoFit/>
                            </wps:bodyPr>
                          </wps:wsp>
                          <wps:wsp>
                            <wps:cNvPr id="339" name="文本框 118"/>
                            <wps:cNvSpPr txBox="1">
                              <a:spLocks noChangeArrowheads="1"/>
                            </wps:cNvSpPr>
                            <wps:spPr bwMode="auto">
                              <a:xfrm>
                                <a:off x="6116559" y="3167349"/>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总分</w:t>
                                  </w:r>
                                </w:p>
                              </w:txbxContent>
                            </wps:txbx>
                            <wps:bodyPr rot="0" vert="horz" wrap="square" lIns="91440" tIns="45720" rIns="91440" bIns="45720" anchor="t" anchorCtr="0">
                              <a:spAutoFit/>
                            </wps:bodyPr>
                          </wps:wsp>
                        </wpg:grpSp>
                        <wpg:grpSp>
                          <wpg:cNvPr id="340" name="组合 340"/>
                          <wpg:cNvGrpSpPr/>
                          <wpg:grpSpPr>
                            <a:xfrm>
                              <a:off x="1552835" y="3481551"/>
                              <a:ext cx="5554554" cy="329564"/>
                              <a:chOff x="1552835" y="3481551"/>
                              <a:chExt cx="5554554" cy="329564"/>
                            </a:xfrm>
                          </wpg:grpSpPr>
                          <wps:wsp>
                            <wps:cNvPr id="341" name="文本框 108"/>
                            <wps:cNvSpPr txBox="1">
                              <a:spLocks noChangeArrowheads="1"/>
                            </wps:cNvSpPr>
                            <wps:spPr bwMode="auto">
                              <a:xfrm>
                                <a:off x="1552835" y="3481551"/>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70</w:t>
                                  </w:r>
                                </w:p>
                              </w:txbxContent>
                            </wps:txbx>
                            <wps:bodyPr rot="0" vert="horz" wrap="square" lIns="91440" tIns="45720" rIns="91440" bIns="45720" anchor="t" anchorCtr="0">
                              <a:spAutoFit/>
                            </wps:bodyPr>
                          </wps:wsp>
                          <wps:wsp>
                            <wps:cNvPr id="342" name="文本框 109"/>
                            <wps:cNvSpPr txBox="1">
                              <a:spLocks noChangeArrowheads="1"/>
                            </wps:cNvSpPr>
                            <wps:spPr bwMode="auto">
                              <a:xfrm>
                                <a:off x="2722886" y="3481551"/>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80</w:t>
                                  </w:r>
                                </w:p>
                              </w:txbxContent>
                            </wps:txbx>
                            <wps:bodyPr rot="0" vert="horz" wrap="square" lIns="91440" tIns="45720" rIns="91440" bIns="45720" anchor="t" anchorCtr="0">
                              <a:spAutoFit/>
                            </wps:bodyPr>
                          </wps:wsp>
                          <wps:wsp>
                            <wps:cNvPr id="343" name="文本框 110"/>
                            <wps:cNvSpPr txBox="1">
                              <a:spLocks noChangeArrowheads="1"/>
                            </wps:cNvSpPr>
                            <wps:spPr bwMode="auto">
                              <a:xfrm>
                                <a:off x="3892936" y="3481551"/>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80</w:t>
                                  </w:r>
                                </w:p>
                              </w:txbxContent>
                            </wps:txbx>
                            <wps:bodyPr rot="0" vert="horz" wrap="square" lIns="91440" tIns="45720" rIns="91440" bIns="45720" anchor="t" anchorCtr="0">
                              <a:spAutoFit/>
                            </wps:bodyPr>
                          </wps:wsp>
                          <wps:wsp>
                            <wps:cNvPr id="344" name="文本框 111"/>
                            <wps:cNvSpPr txBox="1">
                              <a:spLocks noChangeArrowheads="1"/>
                            </wps:cNvSpPr>
                            <wps:spPr bwMode="auto">
                              <a:xfrm>
                                <a:off x="5003436" y="3481551"/>
                                <a:ext cx="990185"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90</w:t>
                                  </w:r>
                                </w:p>
                              </w:txbxContent>
                            </wps:txbx>
                            <wps:bodyPr rot="0" vert="horz" wrap="square" lIns="91440" tIns="45720" rIns="91440" bIns="45720" anchor="t" anchorCtr="0">
                              <a:spAutoFit/>
                            </wps:bodyPr>
                          </wps:wsp>
                          <wps:wsp>
                            <wps:cNvPr id="345" name="文本框 112"/>
                            <wps:cNvSpPr txBox="1">
                              <a:spLocks noChangeArrowheads="1"/>
                            </wps:cNvSpPr>
                            <wps:spPr bwMode="auto">
                              <a:xfrm>
                                <a:off x="6116559" y="3481551"/>
                                <a:ext cx="990830" cy="329564"/>
                              </a:xfrm>
                              <a:prstGeom prst="rect">
                                <a:avLst/>
                              </a:prstGeom>
                              <a:noFill/>
                              <a:ln w="9525">
                                <a:noFill/>
                                <a:miter lim="800000"/>
                              </a:ln>
                            </wps:spPr>
                            <wps:txbx>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320</w:t>
                                  </w:r>
                                </w:p>
                              </w:txbxContent>
                            </wps:txbx>
                            <wps:bodyPr rot="0" vert="horz" wrap="square" lIns="91440" tIns="45720" rIns="91440" bIns="45720" anchor="t" anchorCtr="0">
                              <a:spAutoFit/>
                            </wps:bodyPr>
                          </wps:wsp>
                        </wpg:grpSp>
                      </wpg:grpSp>
                    </wpg:wgp>
                  </a:graphicData>
                </a:graphic>
              </wp:anchor>
            </w:drawing>
          </mc:Choice>
          <mc:Fallback>
            <w:pict>
              <v:group id="组合 2" o:spid="_x0000_s1026" o:spt="203" style="position:absolute;left:0pt;margin-left:0pt;margin-top:0pt;height:841.9pt;width:595.5pt;z-index:251661312;mso-width-relative:page;mso-height-relative:page;" coordorigin="1,0" coordsize="7562827,10691813" o:gfxdata="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">
                <o:lock v:ext="edit" aspectratio="f"/>
                <v:roundrect id="圆角矩形 61" o:spid="_x0000_s1026" o:spt="2" style="position:absolute;left:3152;top:0;height:10691813;width:258681;v-text-anchor:middle;" fillcolor="#F2F2F2" filled="t" stroked="f" coordsize="21600,21600" arcsize="0" o:gfxdata="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kNDa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同侧圆角矩形 19" o:spid="_x0000_s1026" style="position:absolute;left:298992;top:3862488;height:832211;width:240674;rotation:5898240f;v-text-anchor:middle;" fillcolor="#0B5395" filled="t" stroked="f" coordsize="240674,832211" o:gfxdata="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tl0K/&#10;AAAA3AAAAA8AAAAAAAAAAQAgAAAAIgAAAGRycy9kb3ducmV2LnhtbFBLAQIUABQAAAAIAIdO4kAz&#10;LwWeOwAAADkAAAAQAAAAAAAAAAEAIAAAAA4BAABkcnMvc2hhcGV4bWwueG1sUEsFBgAAAAAGAAYA&#10;WwEAALgDAAAAAA==&#10;" path="m40113,0l200560,0c222714,0,240673,17959,240673,40113l240674,832211,240674,832211,0,832211,0,832211,0,40113c0,17959,17959,0,40113,0xe">
                  <v:path o:connectlocs="240674,416105;120337,832211;0,416105;120337,0" o:connectangles="0,82,164,247"/>
                  <v:fill on="t" focussize="0,0"/>
                  <v:stroke on="f" weight="1pt" miterlimit="8" joinstyle="miter"/>
                  <v:imagedata o:title=""/>
                  <o:lock v:ext="edit" aspectratio="f"/>
                </v:shape>
                <v:shape id="同侧圆角矩形 20" o:spid="_x0000_s1026" style="position:absolute;left:297774;top:8424983;height:832211;width:240674;rotation:5898240f;v-text-anchor:middle;" fillcolor="#0B5395" filled="t" stroked="f" coordsize="240674,832211" o:gfxdata="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CTW/&#10;AAAA3AAAAA8AAAAAAAAAAQAgAAAAIgAAAGRycy9kb3ducmV2LnhtbFBLAQIUABQAAAAIAIdO4kAz&#10;LwWeOwAAADkAAAAQAAAAAAAAAAEAIAAAAA4BAABkcnMvc2hhcGV4bWwueG1sUEsFBgAAAAAGAAYA&#10;WwEAALgDAAAAAA==&#10;" path="m40113,0l200560,0c222714,0,240673,17959,240673,40113l240674,832211,240674,832211,0,832211,0,832211,0,40113c0,17959,17959,0,40113,0xe">
                  <v:path o:connectlocs="240674,416105;120337,832211;0,416105;120337,0" o:connectangles="0,82,164,247"/>
                  <v:fill on="t" focussize="0,0"/>
                  <v:stroke on="f" weight="1pt" miterlimit="8" joinstyle="miter"/>
                  <v:imagedata o:title=""/>
                  <o:lock v:ext="edit" aspectratio="f"/>
                </v:shape>
                <v:shape id="同侧圆角矩形 21" o:spid="_x0000_s1026" style="position:absolute;left:297774;top:6374976;height:832211;width:240674;rotation:5898240f;v-text-anchor:middle;" fillcolor="#0B5395" filled="t" stroked="f" coordsize="240674,832211" o:gfxdata="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86yu&#10;wAAAANwAAAAPAAAAAAAAAAEAIAAAACIAAABkcnMvZG93bnJldi54bWxQSwECFAAUAAAACACHTuJA&#10;My8FnjsAAAA5AAAAEAAAAAAAAAABACAAAAAPAQAAZHJzL3NoYXBleG1sLnhtbFBLBQYAAAAABgAG&#10;AFsBAAC5AwAAAAA=&#10;" path="m40113,0l200560,0c222714,0,240673,17959,240673,40113l240674,832211,240674,832211,0,832211,0,832211,0,40113c0,17959,17959,0,40113,0xe">
                  <v:path o:connectlocs="240674,416105;120337,832211;0,416105;120337,0" o:connectangles="0,82,164,247"/>
                  <v:fill on="t" focussize="0,0"/>
                  <v:stroke on="f" weight="1pt" miterlimit="8" joinstyle="miter"/>
                  <v:imagedata o:title=""/>
                  <o:lock v:ext="edit" aspectratio="f"/>
                </v:shape>
                <v:shape id="同侧圆角矩形 22" o:spid="_x0000_s1026" style="position:absolute;left:295768;top:2003492;height:832211;width:240676;rotation:5898240f;v-text-anchor:middle;" fillcolor="#0B5395" filled="t" stroked="f" coordsize="240676,832211" o:gfxdata="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4pl2/&#10;AAAA3AAAAA8AAAAAAAAAAQAgAAAAIgAAAGRycy9kb3ducmV2LnhtbFBLAQIUABQAAAAIAIdO4kAz&#10;LwWeOwAAADkAAAAQAAAAAAAAAAEAIAAAAA4BAABkcnMvc2hhcGV4bWwueG1sUEsFBgAAAAAGAAYA&#10;WwEAALgDAAAAAA==&#10;" path="m40113,0l200562,0c222716,0,240675,17959,240675,40113l240676,832211,240676,832211,0,832211,0,832211,0,40113c0,17959,17959,0,40113,0xe">
                  <v:path o:connectlocs="240676,416105;120338,832211;0,416105;120338,0" o:connectangles="0,82,164,247"/>
                  <v:fill on="t" focussize="0,0"/>
                  <v:stroke on="f" weight="1pt" miterlimit="8" joinstyle="miter"/>
                  <v:imagedata o:title=""/>
                  <o:lock v:ext="edit" aspectratio="f"/>
                </v:shape>
                <v:rect id="_x0000_s1026" o:spid="_x0000_s1026" o:spt="1" style="position:absolute;left:393522;top:2273133;height:8321040;width:6838315;" filled="f" stroked="f" coordsize="21600,21600" o:gfxdata="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V/Dr4A&#10;AADc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spacing w:line="360" w:lineRule="exact"/>
                          <w:ind w:left="720"/>
                          <w:rPr>
                            <w:rFonts w:ascii="微软雅黑" w:hAnsi="微软雅黑" w:eastAsia="微软雅黑" w:cs="Times New Roman"/>
                            <w:b/>
                            <w:bCs/>
                            <w:color w:val="0B5395"/>
                            <w:kern w:val="24"/>
                            <w:sz w:val="28"/>
                            <w:szCs w:val="28"/>
                          </w:rPr>
                        </w:pPr>
                        <w:r>
                          <w:rPr>
                            <w:rFonts w:hint="eastAsia" w:ascii="微软雅黑" w:hAnsi="微软雅黑" w:eastAsia="微软雅黑" w:cs="Times New Roman"/>
                            <w:b/>
                            <w:bCs/>
                            <w:color w:val="0B5395"/>
                            <w:kern w:val="24"/>
                            <w:sz w:val="28"/>
                            <w:szCs w:val="28"/>
                          </w:rPr>
                          <w:t xml:space="preserve"> 考研成绩</w:t>
                        </w: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ascii="微软雅黑" w:hAnsi="微软雅黑" w:eastAsia="微软雅黑" w:cs="Times New Roman"/>
                            <w:b/>
                            <w:bCs/>
                            <w:color w:val="0B5395"/>
                            <w:kern w:val="24"/>
                            <w:sz w:val="28"/>
                            <w:szCs w:val="28"/>
                          </w:rPr>
                        </w:pPr>
                      </w:p>
                      <w:p>
                        <w:pPr>
                          <w:spacing w:line="360" w:lineRule="exact"/>
                          <w:ind w:left="720"/>
                          <w:rPr>
                            <w:rFonts w:hint="eastAsia"/>
                            <w:kern w:val="0"/>
                            <w:sz w:val="24"/>
                            <w:szCs w:val="24"/>
                          </w:rPr>
                        </w:pPr>
                      </w:p>
                      <w:p>
                        <w:pPr>
                          <w:spacing w:line="360" w:lineRule="exact"/>
                          <w:ind w:left="720"/>
                        </w:pPr>
                        <w:r>
                          <w:rPr>
                            <w:rFonts w:hint="eastAsia" w:ascii="微软雅黑" w:hAnsi="微软雅黑" w:eastAsia="微软雅黑" w:cs="Times New Roman"/>
                            <w:b/>
                            <w:bCs/>
                            <w:color w:val="0B5395"/>
                            <w:kern w:val="24"/>
                            <w:sz w:val="28"/>
                            <w:szCs w:val="28"/>
                          </w:rPr>
                          <w:t xml:space="preserve"> 教育背景</w:t>
                        </w:r>
                      </w:p>
                      <w:p>
                        <w:pPr>
                          <w:spacing w:line="360" w:lineRule="exact"/>
                        </w:pPr>
                        <w:r>
                          <w:rPr>
                            <w:rFonts w:hint="eastAsia" w:ascii="微软雅黑" w:hAnsi="微软雅黑" w:eastAsia="微软雅黑" w:cs="Times New Roman"/>
                            <w:color w:val="262626"/>
                            <w:kern w:val="24"/>
                            <w:sz w:val="22"/>
                          </w:rPr>
                          <w:t xml:space="preserve">  </w:t>
                        </w:r>
                      </w:p>
                      <w:p>
                        <w:pPr>
                          <w:spacing w:line="360" w:lineRule="exact"/>
                        </w:pPr>
                        <w:r>
                          <w:rPr>
                            <w:rFonts w:hint="eastAsia" w:ascii="微软雅黑" w:hAnsi="微软雅黑" w:eastAsia="微软雅黑" w:cs="Times New Roman"/>
                            <w:b/>
                            <w:bCs/>
                            <w:color w:val="262626"/>
                            <w:kern w:val="24"/>
                            <w:sz w:val="22"/>
                          </w:rPr>
                          <w:t>2015.09-2019.07                     湖北工业大学工程学院                        财务管理/本科</w:t>
                        </w:r>
                      </w:p>
                      <w:p>
                        <w:pPr>
                          <w:spacing w:line="360" w:lineRule="exact"/>
                        </w:pPr>
                        <w:r>
                          <w:rPr>
                            <w:rFonts w:hint="eastAsia" w:ascii="微软雅黑" w:hAnsi="微软雅黑" w:eastAsia="微软雅黑" w:cs="Times New Roman"/>
                            <w:b/>
                            <w:bCs/>
                            <w:color w:val="545454"/>
                            <w:kern w:val="24"/>
                            <w:sz w:val="22"/>
                          </w:rPr>
                          <w:t>主修课程：</w:t>
                        </w:r>
                      </w:p>
                      <w:p>
                        <w:pPr>
                          <w:spacing w:line="360" w:lineRule="exact"/>
                        </w:pPr>
                        <w:r>
                          <w:rPr>
                            <w:rFonts w:hint="eastAsia" w:ascii="微软雅黑" w:hAnsi="微软雅黑" w:eastAsia="微软雅黑" w:cs="Times New Roman"/>
                            <w:color w:val="545454"/>
                            <w:kern w:val="24"/>
                            <w:sz w:val="22"/>
                          </w:rPr>
                          <w:t>管理学，微观经济学，宏观经济学，统计学，管理信息系统，会计学，财务管理，公司理财，经济法，人力资源管理，市场营销，企业战略管理等相关专业课程</w:t>
                        </w:r>
                      </w:p>
                      <w:p>
                        <w:pPr>
                          <w:spacing w:line="360" w:lineRule="exact"/>
                        </w:pPr>
                        <w:r>
                          <w:rPr>
                            <w:rFonts w:hint="eastAsia" w:ascii="微软雅黑" w:hAnsi="微软雅黑" w:eastAsia="微软雅黑" w:cs="Times New Roman"/>
                            <w:b/>
                            <w:bCs/>
                            <w:color w:val="262626"/>
                            <w:kern w:val="24"/>
                            <w:sz w:val="22"/>
                          </w:rPr>
                          <w:t>在校成绩：</w:t>
                        </w:r>
                        <w:r>
                          <w:rPr>
                            <w:rFonts w:hint="eastAsia" w:ascii="微软雅黑" w:hAnsi="微软雅黑" w:eastAsia="微软雅黑" w:cs="Times New Roman"/>
                            <w:color w:val="545454"/>
                            <w:kern w:val="24"/>
                            <w:sz w:val="22"/>
                          </w:rPr>
                          <w:t>在校成绩： GPA：3.7/4.0 (专业前10%)</w:t>
                        </w:r>
                      </w:p>
                      <w:p>
                        <w:pPr>
                          <w:spacing w:line="360" w:lineRule="exact"/>
                        </w:pPr>
                        <w:r>
                          <w:rPr>
                            <w:rFonts w:hint="eastAsia" w:ascii="微软雅黑" w:hAnsi="微软雅黑" w:eastAsia="微软雅黑" w:cs="Times New Roman"/>
                            <w:b/>
                            <w:bCs/>
                            <w:color w:val="262626"/>
                            <w:kern w:val="24"/>
                            <w:sz w:val="22"/>
                          </w:rPr>
                          <w:t xml:space="preserve">毕业论文：《 </w:t>
                        </w:r>
                        <w:r>
                          <w:rPr>
                            <w:rFonts w:hint="eastAsia" w:ascii="微软雅黑" w:hAnsi="微软雅黑" w:eastAsia="微软雅黑" w:cs="Times New Roman"/>
                            <w:color w:val="262626"/>
                            <w:kern w:val="24"/>
                            <w:sz w:val="22"/>
                          </w:rPr>
                          <w:t>互联网+环境下企业金融资产重新配置分析 》 ，获得学院优秀答辩奖</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ind w:left="720"/>
                        </w:pPr>
                        <w:r>
                          <w:rPr>
                            <w:rFonts w:hint="eastAsia" w:ascii="微软雅黑" w:hAnsi="微软雅黑" w:eastAsia="微软雅黑" w:cs="Times New Roman"/>
                            <w:b/>
                            <w:bCs/>
                            <w:color w:val="0B5395"/>
                            <w:kern w:val="24"/>
                            <w:sz w:val="28"/>
                            <w:szCs w:val="28"/>
                          </w:rPr>
                          <w:t xml:space="preserve"> 专业实践</w:t>
                        </w:r>
                      </w:p>
                      <w:p>
                        <w:pPr>
                          <w:spacing w:line="360" w:lineRule="exact"/>
                        </w:pPr>
                        <w:r>
                          <w:rPr>
                            <w:rFonts w:hint="eastAsia" w:ascii="微软雅黑" w:hAnsi="微软雅黑" w:eastAsia="微软雅黑" w:cs="Times New Roman"/>
                            <w:color w:val="262626"/>
                            <w:kern w:val="24"/>
                            <w:sz w:val="22"/>
                          </w:rPr>
                          <w:t xml:space="preserve">  </w:t>
                        </w:r>
                      </w:p>
                      <w:p>
                        <w:pPr>
                          <w:spacing w:line="360" w:lineRule="exact"/>
                        </w:pPr>
                        <w:r>
                          <w:rPr>
                            <w:rFonts w:hint="eastAsia" w:ascii="微软雅黑" w:hAnsi="微软雅黑" w:eastAsia="微软雅黑" w:cs="Times New Roman"/>
                            <w:b/>
                            <w:bCs/>
                            <w:color w:val="262626"/>
                            <w:kern w:val="24"/>
                            <w:sz w:val="22"/>
                          </w:rPr>
                          <w:t>全国大学生“一带一路”暑期实习项目</w:t>
                        </w:r>
                      </w:p>
                      <w:p>
                        <w:pPr>
                          <w:spacing w:line="360" w:lineRule="exact"/>
                        </w:pPr>
                        <w:r>
                          <w:rPr>
                            <w:rFonts w:hint="eastAsia" w:ascii="微软雅黑" w:hAnsi="微软雅黑" w:eastAsia="微软雅黑" w:cs="Times New Roman"/>
                            <w:color w:val="545454"/>
                            <w:kern w:val="24"/>
                            <w:sz w:val="22"/>
                          </w:rPr>
                          <w:t>工作描述：</w:t>
                        </w:r>
                      </w:p>
                      <w:p>
                        <w:pPr>
                          <w:spacing w:line="360" w:lineRule="exact"/>
                        </w:pPr>
                        <w:r>
                          <w:rPr>
                            <w:rFonts w:hint="eastAsia" w:ascii="微软雅黑" w:hAnsi="微软雅黑" w:eastAsia="微软雅黑" w:cs="Times New Roman"/>
                            <w:color w:val="545454"/>
                            <w:kern w:val="24"/>
                            <w:sz w:val="22"/>
                          </w:rPr>
                          <w:t>研究项目成员试图对20多家小微企业进行采访，组织笔记和工作对负责地区某些行业的小微企业发展状况和前景分析；</w:t>
                        </w:r>
                      </w:p>
                      <w:p>
                        <w:pPr>
                          <w:spacing w:line="360" w:lineRule="exact"/>
                          <w:rPr>
                            <w:rFonts w:ascii="微软雅黑" w:hAnsi="微软雅黑" w:eastAsia="微软雅黑" w:cs="Times New Roman"/>
                            <w:color w:val="545454"/>
                            <w:kern w:val="24"/>
                            <w:sz w:val="22"/>
                          </w:rPr>
                        </w:pPr>
                        <w:r>
                          <w:rPr>
                            <w:rFonts w:hint="eastAsia" w:ascii="微软雅黑" w:hAnsi="微软雅黑" w:eastAsia="微软雅黑" w:cs="Times New Roman"/>
                            <w:color w:val="545454"/>
                            <w:kern w:val="24"/>
                            <w:sz w:val="22"/>
                          </w:rPr>
                          <w:t>组织了1000字的研究报告，制作了易于阅读的图表，并发表学校公开号码上，并获得了“医院级质量项目”。</w:t>
                        </w:r>
                      </w:p>
                      <w:p>
                        <w:pPr>
                          <w:spacing w:line="360" w:lineRule="exact"/>
                          <w:rPr>
                            <w:rFonts w:ascii="微软雅黑" w:hAnsi="微软雅黑" w:eastAsia="微软雅黑" w:cs="Times New Roman"/>
                            <w:color w:val="3E3E3E"/>
                            <w:kern w:val="24"/>
                            <w:sz w:val="22"/>
                          </w:rPr>
                        </w:pPr>
                        <w:r>
                          <w:rPr>
                            <w:rFonts w:hint="eastAsia" w:ascii="微软雅黑" w:hAnsi="微软雅黑" w:eastAsia="微软雅黑" w:cs="Times New Roman"/>
                            <w:color w:val="3E3E3E"/>
                            <w:kern w:val="24"/>
                            <w:sz w:val="22"/>
                          </w:rPr>
                          <w:t xml:space="preserve"> </w:t>
                        </w:r>
                      </w:p>
                      <w:p>
                        <w:pPr>
                          <w:spacing w:line="360" w:lineRule="exact"/>
                        </w:pPr>
                      </w:p>
                      <w:p>
                        <w:pPr>
                          <w:spacing w:line="360" w:lineRule="exact"/>
                          <w:ind w:left="720"/>
                        </w:pPr>
                        <w:r>
                          <w:rPr>
                            <w:rFonts w:hint="eastAsia" w:ascii="微软雅黑" w:hAnsi="微软雅黑" w:eastAsia="微软雅黑" w:cs="Times New Roman"/>
                            <w:b/>
                            <w:bCs/>
                            <w:color w:val="0B5395"/>
                            <w:kern w:val="24"/>
                            <w:sz w:val="28"/>
                            <w:szCs w:val="28"/>
                          </w:rPr>
                          <w:t xml:space="preserve"> 校内经历</w:t>
                        </w:r>
                      </w:p>
                      <w:p>
                        <w:pPr>
                          <w:spacing w:line="360" w:lineRule="exact"/>
                        </w:pPr>
                        <w:r>
                          <w:rPr>
                            <w:rFonts w:hint="eastAsia" w:ascii="微软雅黑" w:hAnsi="微软雅黑" w:eastAsia="微软雅黑" w:cs="Times New Roman"/>
                            <w:color w:val="3E3E3E"/>
                            <w:kern w:val="24"/>
                            <w:sz w:val="22"/>
                          </w:rPr>
                          <w:t xml:space="preserve">   </w:t>
                        </w:r>
                      </w:p>
                      <w:p>
                        <w:pPr>
                          <w:spacing w:line="360" w:lineRule="exact"/>
                          <w:jc w:val="left"/>
                        </w:pPr>
                        <w:r>
                          <w:rPr>
                            <w:rFonts w:hint="eastAsia" w:ascii="微软雅黑" w:hAnsi="微软雅黑" w:eastAsia="微软雅黑" w:cs="Times New Roman"/>
                            <w:b/>
                            <w:bCs/>
                            <w:color w:val="262626"/>
                            <w:kern w:val="24"/>
                            <w:sz w:val="22"/>
                          </w:rPr>
                          <w:t xml:space="preserve">湖北工业大学工程学院                                                                                                </w:t>
                        </w:r>
                        <w:r>
                          <w:rPr>
                            <w:rFonts w:hint="eastAsia" w:ascii="微软雅黑" w:hAnsi="微软雅黑" w:eastAsia="微软雅黑" w:cs="Times New Roman"/>
                            <w:b/>
                            <w:bCs/>
                            <w:color w:val="545454"/>
                            <w:kern w:val="24"/>
                            <w:sz w:val="22"/>
                          </w:rPr>
                          <w:t>岗位：志愿者部部长</w:t>
                        </w:r>
                      </w:p>
                      <w:p>
                        <w:pPr>
                          <w:spacing w:line="360" w:lineRule="exact"/>
                        </w:pPr>
                        <w:r>
                          <w:rPr>
                            <w:rFonts w:hint="eastAsia" w:ascii="微软雅黑" w:hAnsi="微软雅黑" w:eastAsia="微软雅黑" w:cs="Times New Roman"/>
                            <w:color w:val="545454"/>
                            <w:kern w:val="24"/>
                            <w:sz w:val="22"/>
                          </w:rPr>
                          <w:t>1.组织北京马拉松赛事急救志愿服务，为30名志愿者培训心肺复苏、急救包扎等医疗技术；组织院系12人参与北京市团市委“温暖衣冬”志愿活动，负责联系受助家庭，撰写活动总结；2.招募并组建第二届五环之星志愿服务团队，共50人，培训志愿服务相关内容2次。</w:t>
                        </w:r>
                      </w:p>
                      <w:p>
                        <w:pPr>
                          <w:spacing w:line="360" w:lineRule="exact"/>
                        </w:pPr>
                        <w:r>
                          <w:rPr>
                            <w:rFonts w:hint="eastAsia" w:ascii="微软雅黑" w:hAnsi="微软雅黑" w:eastAsia="微软雅黑" w:cs="Times New Roman"/>
                            <w:color w:val="3E3E3E"/>
                            <w:kern w:val="24"/>
                            <w:sz w:val="22"/>
                          </w:rPr>
                          <w:t> </w:t>
                        </w:r>
                      </w:p>
                    </w:txbxContent>
                  </v:textbox>
                </v:rect>
                <v:group id="_x0000_s1026" o:spid="_x0000_s1026" o:spt="203" style="position:absolute;left:1911176;top:2407484;height:6428747;width:5232985;" coordorigin="1911176,2407484" coordsize="6660000,6428747" o:gfxdata="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87f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1911176;top:2407484;height:0;width:6660000;" filled="f" stroked="t" coordsize="21600,21600" o:gfxdata="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ybiQ&#10;wAAAANwAAAAPAAAAAAAAAAEAIAAAACIAAABkcnMvZG93bnJldi54bWxQSwECFAAUAAAACACHTuJA&#10;My8FnjsAAAA5AAAAEAAAAAAAAAABACAAAAAPAQAAZHJzL3NoYXBleG1sLnhtbFBLBQYAAAAABgAG&#10;AFsBAAC5AwAAAAA=&#10;">
                    <v:fill on="f" focussize="0,0"/>
                    <v:stroke weight="1pt" color="#A6A6A6" miterlimit="8" joinstyle="miter"/>
                    <v:imagedata o:title=""/>
                    <o:lock v:ext="edit" aspectratio="f"/>
                  </v:line>
                  <v:line id="_x0000_s1026" o:spid="_x0000_s1026" o:spt="20" style="position:absolute;left:1911176;top:4501302;height:0;width:6660000;" filled="f" stroked="t" coordsize="21600,21600" o:gfxdata="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VizivQAA&#10;ANwAAAAPAAAAAAAAAAEAIAAAACIAAABkcnMvZG93bnJldi54bWxQSwECFAAUAAAACACHTuJAMy8F&#10;njsAAAA5AAAAEAAAAAAAAAABACAAAAAMAQAAZHJzL3NoYXBleG1sLnhtbFBLBQYAAAAABgAGAFsB&#10;AAC2AwAAAAA=&#10;">
                    <v:fill on="f" focussize="0,0"/>
                    <v:stroke weight="1pt" color="#A6A6A6" miterlimit="8" joinstyle="miter"/>
                    <v:imagedata o:title=""/>
                    <o:lock v:ext="edit" aspectratio="f"/>
                  </v:line>
                  <v:line id="_x0000_s1026" o:spid="_x0000_s1026" o:spt="20" style="position:absolute;left:1911176;top:6778210;height:0;width:6660000;" filled="f" stroked="t" coordsize="21600,21600" o:gfxdata="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Gol5&#10;wAAAANwAAAAPAAAAAAAAAAEAIAAAACIAAABkcnMvZG93bnJldi54bWxQSwECFAAUAAAACACHTuJA&#10;My8FnjsAAAA5AAAAEAAAAAAAAAABACAAAAAPAQAAZHJzL3NoYXBleG1sLnhtbFBLBQYAAAAABgAG&#10;AFsBAAC5AwAAAAA=&#10;">
                    <v:fill on="f" focussize="0,0"/>
                    <v:stroke weight="1pt" color="#A6A6A6" miterlimit="8" joinstyle="miter"/>
                    <v:imagedata o:title=""/>
                    <o:lock v:ext="edit" aspectratio="f"/>
                  </v:line>
                  <v:line id="_x0000_s1026" o:spid="_x0000_s1026" o:spt="20" style="position:absolute;left:1911176;top:8836231;height:0;width:6660000;" filled="f" stroked="t" coordsize="21600,21600" o:gfxdata="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bY5vQAA&#10;ANwAAAAPAAAAAAAAAAEAIAAAACIAAABkcnMvZG93bnJldi54bWxQSwECFAAUAAAACACHTuJAMy8F&#10;njsAAAA5AAAAEAAAAAAAAAABACAAAAAMAQAAZHJzL3NoYXBleG1sLnhtbFBLBQYAAAAABgAGAFsB&#10;AAC2AwAAAAA=&#10;">
                    <v:fill on="f" focussize="0,0"/>
                    <v:stroke weight="1pt" color="#A6A6A6" miterlimit="8" joinstyle="miter"/>
                    <v:imagedata o:title=""/>
                    <o:lock v:ext="edit" aspectratio="f"/>
                  </v:line>
                </v:group>
                <v:shape id="Freeform 142" o:spid="_x0000_s1026" o:spt="100" style="position:absolute;left:516869;top:4212196;height:127434;width:182380;" fillcolor="#FFFFFF" filled="t" stroked="f" coordsize="263,184" o:gfxdata="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0ENXr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v:shape id="KSO_Shape" o:spid="_x0000_s1026" o:spt="100" style="position:absolute;left:543191;top:8752020;height:164224;width:129736;v-text-anchor:middle;" fillcolor="#FFFFFF" filled="t" stroked="f" coordsize="1679575,2125662" o:gfxdata="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iSbb4A&#10;AADcAAAADwAAAAAAAAABACAAAAAiAAAAZHJzL2Rvd25yZXYueG1sUEsBAhQAFAAAAAgAh07iQDMv&#10;BZ47AAAAOQAAABAAAAAAAAAAAQAgAAAADQEAAGRycy9zaGFwZXhtbC54bWxQSwUGAAAAAAYABgBb&#10;AQAAtwM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39276,72123;49848,77593;49277,80801;48617,84646;49892,88733;71344,129775;68442,87876;69256,83701;68376,80274;70838,77242;80992,71639;90290,72145;97125,78890;103015,86448;107939,94841;111763,104222;114489,114615;116005,126105;111214,134608;95982,141134;80003,145330;63519,147132;46068,146341;28814,142759;12308,136498;0,129511;1186,117317;3648,106353;7297,96510;12044,87744;17825,79988;24550,73111;33034,66476;64254,395;71616,2397;78274,5917;83966,10734;88471,16629;91657,23448;93305,30993;93107,39704;90558,48415;85965,56026;79615,62163;70693,67002;64672,68586;58167,69026;50894,68080;44213,65683;38214,62031;32786,56906;28347,50307;25534,42762;24502,34513;25381,26704;27930,19577;31885,13220;37071,7874;43312,3783;50410,1077;58101,0" o:connectangles="0,0,0,0,0,0,0,0,0,0,0,0,0,0,0,0,0,0,0,0,0,0,0,0,0,0,0,0,0,0,0,0,0,0,0,0,0,0,0,0,0,0,0,0,0,0,0,0,0,0,0,0,0,0,0,0,0,0,0,0,0"/>
                  <v:fill on="t" focussize="0,0"/>
                  <v:stroke on="f"/>
                  <v:imagedata o:title=""/>
                  <o:lock v:ext="edit" aspectratio="f"/>
                </v:shape>
                <v:shape id="KSO_Shape" o:spid="_x0000_s1026" o:spt="100" style="position:absolute;left:533586;top:6709964;height:148720;width:148946;v-text-anchor:middle;" fillcolor="#FFFFFF" filled="t" stroked="f" coordsize="7804,7804" o:gfxdata="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3Zpi&#10;wAAAANwAAAAPAAAAAAAAAAEAIAAAACIAAABkcnMvZG93bnJldi54bWxQSwECFAAUAAAACACHTuJA&#10;My8FnjsAAAA5AAAAEAAAAAAAAAABACAAAAAPAQAAZHJzL3NoYXBleG1sLnhtbFBLBQYAAAAABgAG&#10;AFsBAAC5AwAAAAA=&#10;" path="m7173,3038l6894,3038c6824,3038,6714,2953,6667,2831c6650,2789,6632,2746,6614,2704c6561,2585,6579,2447,6629,2398l6826,2200c7072,1954,7072,1554,6826,1308l6496,978c6377,859,6218,793,6050,793c5882,793,5723,859,5604,978l5406,1176c5378,1204,5319,1222,5254,1222c5201,1222,5147,1211,5100,1190c5058,1172,5015,1154,4973,1137c4851,1090,4766,980,4766,910l4766,631c4766,283,4483,0,4136,0l3668,0c3321,0,3038,283,3038,631l3038,910c3038,980,2953,1090,2831,1137c2789,1154,2746,1172,2704,1190c2657,1211,2603,1222,2550,1222c2485,1222,2426,1204,2398,1175l2200,978c2081,859,1922,793,1754,793c1585,793,1427,859,1308,978l978,1308c732,1554,732,1954,978,2200l1175,2398c1225,2447,1243,2585,1190,2704c1172,2746,1154,2789,1137,2831c1090,2953,980,3038,910,3038l631,3038c283,3038,0,3321,0,3668l0,4136c0,4483,283,4766,631,4766l910,4766c980,4766,1090,4851,1137,4972c1154,5015,1172,5058,1190,5100c1243,5219,1225,5357,1175,5406l978,5604c732,5850,732,6250,978,6496l1308,6826c1427,6945,1586,7011,1754,7011c1922,7011,2081,6945,2200,6826l2398,6628c2427,6599,2484,6582,2550,6582c2602,6582,2657,6593,2704,6614c2745,6632,2788,6650,2831,6667c2953,6714,3038,6824,3038,6894l3038,7173c3038,7521,3321,7804,3668,7804l4136,7804c4483,7804,4766,7521,4766,7173l4766,6894c4766,6824,4851,6714,4972,6667c5015,6650,5058,6632,5100,6614c5146,6593,5201,6582,5254,6582c5319,6582,5377,6600,5406,6629l5604,6826c5723,6945,5882,7011,6050,7011c6068,7011,6087,7010,6105,7009c6335,6989,6538,6785,6647,6675l6661,6661,6826,6496c7072,6250,7072,5850,6826,5604l6629,5406c6579,5357,6561,5219,6614,5100c6632,5058,6650,5015,6667,4972c6714,4851,6824,4766,6894,4766l7173,4766c7521,4766,7804,4483,7804,4135l7804,3668c7804,3321,7521,3038,7173,3038xm5608,3902c5608,4843,4843,5608,3902,5608c2961,5608,2196,4843,2196,3902c2196,2961,2961,2196,3902,2196c4843,2196,5608,2961,5608,3902xe">
                  <v:path o:connectlocs="131577,57894;126233,51529;130280,41925;123981,18637;106957,18637;100277,23287;94913,21667;90963,12024;70006,0;57982,17341;51608,22677;45767,22391;33476,15112;18665,24926;22425,45698;21700,53950;12043,57894;0,78819;17368,90825;22712,97190;18665,106794;24964,130082;41988,130082;48668,125432;54032,127052;57982,136695;78939,148720;90963,131378;97337,126042;103178,126328;115469,133607;126863,127204;130280,123793;126520,103021;127245,94750;136902,90825;148946,69900;107033,74360;41912,74360;107033,74360" o:connectangles="0,0,0,0,0,0,0,0,0,0,0,0,0,0,0,0,0,0,0,0,0,0,0,0,0,0,0,0,0,0,0,0,0,0,0,0,0,0,0,0"/>
                  <v:fill on="t" focussize="0,0"/>
                  <v:stroke on="f"/>
                  <v:imagedata o:title=""/>
                  <o:lock v:ext="edit" aspectratio="f"/>
                </v:shape>
                <v:shape id="portfolio-filled-tool_58910" o:spid="_x0000_s1026" o:spt="100" style="position:absolute;left:533586;top:2333804;height:139724;width:148946;" fillcolor="#FFFFFF" filled="t" stroked="f" coordsize="594286,557490" o:gfxdata="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yyzb4A&#10;AADcAAAADwAAAAAAAAABACAAAAAiAAAAZHJzL2Rvd25yZXYueG1sUEsBAhQAFAAAAAgAh07iQDMv&#10;BZ47AAAAOQAAABAAAAAAAAAAAQAgAAAADQEAAGRycy9zaGFwZXhtbC54bWxQSwUGAAAAAAYABgBb&#10;AQAAtwMAAAAA&#10;" path="m248517,276228l345769,276228c348995,276228,351300,278528,351300,281748l351300,333268c351300,336028,348995,338788,345769,338788l248517,338788c245291,338788,242986,336028,242986,333268l242986,281748c242986,278528,245291,276228,248517,276228xm6916,269268l198249,269268c201937,269268,204704,272031,204704,275714l204704,358589c204704,365956,210697,371941,218074,371941l376212,371941c383589,371941,389582,365956,389582,358589l389582,275714c389582,272031,392810,269268,396498,269268l587831,269268c591520,269268,594286,272031,594286,275714l594286,550584c594286,554267,591520,557490,587831,557490l6916,557490c3227,557490,0,554267,0,550584l0,275714c0,272031,3227,269268,6916,269268xm232366,40505l232366,69963,361920,69963,361920,40505xm212541,0l382206,0c393271,0,402031,9206,402031,20253l402031,69963,587831,69963c591520,69963,594286,72725,594286,76407l594286,230603c594286,234285,591520,237507,587831,237507l6916,237507c3227,237507,0,234285,0,230603l0,76407c0,72725,3227,69963,6916,69963l192255,69963,192255,20253c192255,9206,201015,0,212541,0xe">
                  <v:path o:connectlocs="62285,69231;86660,69231;88046,70614;88046,83527;86660,84910;62285,84910;60899,83527;60899,70614;62285,69231;1733,67486;49687,67486;51304,69102;51304,89873;54655,93219;94290,93219;97641,89873;97641,69102;99374,67486;147328,67486;148946,69102;148946,137993;147328,139724;1733,139724;0,137993;0,69102;1733,67486;58237,10151;58237,17534;90708,17534;90708,10151;53269,0;95792,0;100761,5076;100761,17534;147328,17534;148946,19149;148946,57796;147328,59526;1733,59526;0,57796;0,19149;1733,17534;48184,17534;48184,5076;53269,0" o:connectangles="0,0,0,0,0,0,0,0,0,0,0,0,0,0,0,0,0,0,0,0,0,0,0,0,0,0,0,0,0,0,0,0,0,0,0,0,0,0,0,0,0,0,0,0,0"/>
                  <v:fill on="t" focussize="0,0"/>
                  <v:stroke on="f"/>
                  <v:imagedata o:title=""/>
                  <o:lock v:ext="edit" aspectratio="t"/>
                </v:shape>
                <v:shape id="KSO_Shape" o:spid="_x0000_s1026" o:spt="100" style="position:absolute;left:3193387;top:1142002;height:144102;width:144102;v-text-anchor:middle;" fillcolor="#0B5395" filled="t" stroked="f" coordsize="5581,5581" o:gfxdata="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1TIMC/&#10;AAAA3AAAAA8AAAAAAAAAAQAgAAAAIgAAAGRycy9kb3ducmV2LnhtbFBLAQIUABQAAAAIAIdO4kAz&#10;LwWeOwAAADkAAAAQAAAAAAAAAAEAIAAAAA4BAABkcnMvc2hhcGV4bWwueG1sUEsFBgAAAAAGAAYA&#10;WwEAALgD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025838512;@0,@0;@0,@0;@0,@0;@0,@0;1025838512,@0;@0,@0;@0,@0;@0,@0;@0,@0;@0,@0;@0,@0;@0,@0;@0,@0;@0,@0;@0,@0;@0,@0;@0,@0;@0,@0;@0,@0;@0,@0;@0,@0;@0,@0;@0,@0;@0,@0;@0,@0;@0,@0;@0,@0;@0,@0;@0,@0;@0,@0;@0,@0;@0,@0;@0,@0;@0,@0;@0,@0;@0,@0;@0,@0;@0,@0" o:connectangles="0,0,0,0,0,0,0,0,0,0,0,0,0,0,0,0,0,0,0,0,0,0,0,0,0,0,0,0,0,0,0,0,0,0,0,0,0,0,0,0,0,0,0,0,0,0,0,0,0,0,0,0,0,0,0,0,0,0,0"/>
                  <v:fill on="t" focussize="0,0"/>
                  <v:stroke on="f"/>
                  <v:imagedata o:title=""/>
                  <o:lock v:ext="edit" aspectratio="f"/>
                </v:shape>
                <v:shape id="KSO_Shape" o:spid="_x0000_s1026" o:spt="100" style="position:absolute;left:3197355;top:1449534;height:146258;width:141384;v-text-anchor:middle;" fillcolor="#0B5395" filled="t" stroked="f" coordsize="90,93" o:gfxdata="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h3qr4A&#10;AADcAAAADwAAAAAAAAABACAAAAAiAAAAZHJzL2Rvd25yZXYueG1sUEsBAhQAFAAAAAgAh07iQDMv&#10;BZ47AAAAOQAAABAAAAAAAAAAAQAgAAAADQEAAGRycy9zaGFwZXhtbC54bWxQSwUGAAAAAAYABgBb&#10;AQAAtwM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v:shape id="KSO_Shape" o:spid="_x0000_s1026" o:spt="100" style="position:absolute;left:3183984;top:815998;height:147366;width:156772;v-text-anchor:middle;" fillcolor="#0B5395" filled="t" stroked="f" coordsize="1993900,1873250" o:gfxdata="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vSK&#10;bMEAAADcAAAADwAAAAAAAAABACAAAAAiAAAAZHJzL2Rvd25yZXYueG1sUEsBAhQAFAAAAAgAh07i&#10;QDMvBZ47AAAAOQAAABAAAAAAAAAAAQAgAAAAEAEAAGRycy9zaGFwZXhtbC54bWxQSwUGAAAAAAYA&#10;BgBbAQAAugM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4668,115801;101942,45365;90711,89353;86260,62775;81153,55429;84827,54623;87814,53219;90173,51308;91876,48829;93160,45365;44720,97535;52934,62297;44720,63163;47916,54951;51112,53727;53680,51995;55592,49725;56936,46918;16877,20981;13508,23279;11897,27070;12434,124605;14999,127739;18994,128963;134156,128068;137049,125232;137914,27786;136661,23816;133530,21220;121185,25488;26270,20653;104963,16206;130787,8744;136423,9610;141402,11997;145428,15698;148291,20384;149692,25876;149573,124725;147903,130067;144832,134604;140627,138096;135528,140245;18994,140871;13358,140006;8349,137588;4323,133917;1490,129232;89,123770;208,24891;1848,19548;4920,14982;9154,11490;14253,9341;28596,8744" o:connectangles="0,0,0,0,0,0,0,0,0,0,0,0,0,0,0,0,0,0,0,0,0,0,0,0,0,0,0,0,0,0,0,0,0,0,0,0,0,0,0,0,0,0,0,0,0,0,0,0,0,0,0,0,0,0,0"/>
                  <v:fill on="t" focussize="0,0"/>
                  <v:stroke on="f"/>
                  <v:imagedata o:title=""/>
                  <o:lock v:ext="edit" aspectratio="f"/>
                </v:shape>
                <v:shape id="文本框 48" o:spid="_x0000_s1026" o:spt="202" type="#_x0000_t202" style="position:absolute;left:3413814;top:643300;height:1082040;width:1527810;" filled="f" stroked="f" coordsize="21600,21600" o:gfxdata="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7hQU6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520" w:lineRule="exact"/>
                          <w:rPr>
                            <w:kern w:val="0"/>
                            <w:sz w:val="24"/>
                            <w:szCs w:val="24"/>
                          </w:rPr>
                        </w:pPr>
                        <w:r>
                          <w:rPr>
                            <w:rFonts w:hint="eastAsia" w:ascii="微软雅黑" w:hAnsi="微软雅黑" w:eastAsia="微软雅黑" w:cs="Times New Roman"/>
                            <w:color w:val="3E3E3E"/>
                            <w:sz w:val="22"/>
                          </w:rPr>
                          <w:t>生日：1991.07.07</w:t>
                        </w:r>
                      </w:p>
                      <w:p>
                        <w:pPr>
                          <w:spacing w:line="520" w:lineRule="exact"/>
                        </w:pPr>
                        <w:r>
                          <w:rPr>
                            <w:rFonts w:hint="eastAsia" w:ascii="微软雅黑" w:hAnsi="微软雅黑" w:eastAsia="微软雅黑" w:cs="Times New Roman"/>
                            <w:color w:val="3E3E3E"/>
                            <w:sz w:val="22"/>
                          </w:rPr>
                          <w:t xml:space="preserve">+86 152 0000 0000  </w:t>
                        </w:r>
                      </w:p>
                      <w:p>
                        <w:pPr>
                          <w:spacing w:line="520" w:lineRule="exact"/>
                        </w:pPr>
                        <w:r>
                          <w:rPr>
                            <w:rFonts w:hint="eastAsia" w:ascii="微软雅黑" w:hAnsi="微软雅黑" w:eastAsia="微软雅黑" w:cs="Times New Roman"/>
                            <w:color w:val="3E3E3E"/>
                            <w:sz w:val="22"/>
                          </w:rPr>
                          <w:t>12125612@qq.com</w:t>
                        </w:r>
                      </w:p>
                    </w:txbxContent>
                  </v:textbox>
                </v:shape>
                <v:shape id="矩形: 圆顶角 319" o:spid="_x0000_s1026" style="position:absolute;left:785241;top:-93548;height:2606694;width:1042513;rotation:5898240f;v-text-anchor:middle;" fillcolor="#0B5395" filled="t" stroked="f" coordsize="1042513,2606694" o:gfxdata="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l0ia8AAAA&#10;3AAAAA8AAAAAAAAAAQAgAAAAIgAAAGRycy9kb3ducmV2LnhtbFBLAQIUABQAAAAIAIdO4kAzLwWe&#10;OwAAADkAAAAQAAAAAAAAAAEAIAAAAAsBAABkcnMvc2hhcGV4bWwueG1sUEsFBgAAAAAGAAYAWwEA&#10;ALUDAAAAAA==&#10;" path="m107493,0l935019,0c994386,0,1042512,48126,1042512,107493l1042513,2606694,1042513,2606694,0,2606694,0,2606694,0,107493c0,48126,48126,0,107493,0xe">
                  <v:path o:connectlocs="1042513,1303347;521256,2606694;0,1303347;521256,0" o:connectangles="0,82,164,247"/>
                  <v:fill on="t" focussize="0,0"/>
                  <v:stroke on="f" weight="1pt" miterlimit="8" joinstyle="miter"/>
                  <v:imagedata o:title=""/>
                  <o:lock v:ext="edit" aspectratio="f"/>
                </v:shape>
                <v:shape id="文本框 6" o:spid="_x0000_s1026" o:spt="202" type="#_x0000_t202" style="position:absolute;left:371497;top:146198;height:472440;width:2415540;" filled="f" stroked="f" coordsize="21600,21600" o:gfxdata="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77h/W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600" w:lineRule="exact"/>
                          <w:rPr>
                            <w:kern w:val="0"/>
                            <w:sz w:val="24"/>
                            <w:szCs w:val="24"/>
                          </w:rPr>
                        </w:pPr>
                        <w:r>
                          <w:rPr>
                            <w:rFonts w:ascii="Impact" w:hAnsi="Impact" w:eastAsia="微软雅黑" w:cs="Times New Roman"/>
                            <w:color w:val="D9D9D9"/>
                            <w:kern w:val="24"/>
                            <w:sz w:val="40"/>
                            <w:szCs w:val="40"/>
                          </w:rPr>
                          <w:t xml:space="preserve"> PERSONAL RESUME</w:t>
                        </w:r>
                      </w:p>
                    </w:txbxContent>
                  </v:textbox>
                </v:shape>
                <v:shape id="矩形: 圆顶角 321" o:spid="_x0000_s1026" style="position:absolute;left:6350225;top:518452;height:1382692;width:1042513;rotation:-5898240f;v-text-anchor:middle;" fillcolor="#0B5395" filled="t" stroked="f" coordsize="1042513,1382692" o:gfxdata="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G/MO/&#10;AAAA3AAAAA8AAAAAAAAAAQAgAAAAIgAAAGRycy9kb3ducmV2LnhtbFBLAQIUABQAAAAIAIdO4kAz&#10;LwWeOwAAADkAAAAQAAAAAAAAAAEAIAAAAA4BAABkcnMvc2hhcGV4bWwueG1sUEsFBgAAAAAGAAYA&#10;WwEAALgDAAAAAA==&#10;" path="m107493,0l935019,0c994386,0,1042512,48126,1042512,107493l1042513,1382692,1042513,1382692,0,1382692,0,1382692,0,107493c0,48126,48126,0,107493,0xe">
                  <v:path o:connectlocs="1042513,691346;521256,1382692;0,691346;521256,0" o:connectangles="0,82,164,247"/>
                  <v:fill on="t" focussize="0,0"/>
                  <v:stroke on="f" weight="1pt" miterlimit="8" joinstyle="miter"/>
                  <v:imagedata o:title=""/>
                  <o:lock v:ext="edit" aspectratio="f"/>
                </v:shape>
                <v:shape id="文本框 80" o:spid="_x0000_s1026" o:spt="202" type="#_x0000_t202" style="position:absolute;left:444486;top:826066;height:802640;width:2165350;" filled="f" stroked="f" coordsize="21600,21600" o:gfxdata="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pGYK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620" w:lineRule="exact"/>
                          <w:rPr>
                            <w:kern w:val="0"/>
                            <w:sz w:val="24"/>
                            <w:szCs w:val="24"/>
                          </w:rPr>
                        </w:pPr>
                        <w:r>
                          <w:rPr>
                            <w:rFonts w:hint="eastAsia" w:ascii="微软雅黑" w:hAnsi="微软雅黑" w:eastAsia="微软雅黑"/>
                            <w:b/>
                            <w:bCs/>
                            <w:color w:val="FFFFFF"/>
                            <w:kern w:val="24"/>
                            <w:sz w:val="48"/>
                            <w:szCs w:val="48"/>
                          </w:rPr>
                          <w:t xml:space="preserve">逗西甘     </w:t>
                        </w:r>
                      </w:p>
                      <w:p>
                        <w:pPr>
                          <w:spacing w:line="500" w:lineRule="exact"/>
                        </w:pPr>
                        <w:r>
                          <w:rPr>
                            <w:rFonts w:hint="eastAsia" w:ascii="微软雅黑" w:hAnsi="微软雅黑" w:eastAsia="微软雅黑"/>
                            <w:color w:val="FFFFFF"/>
                            <w:kern w:val="24"/>
                          </w:rPr>
                          <w:t>LU XIAO SHENG</w:t>
                        </w:r>
                      </w:p>
                    </w:txbxContent>
                  </v:textbox>
                </v:shape>
                <v:group id="_x0000_s1026" o:spid="_x0000_s1026" o:spt="203" style="position:absolute;left:436867;top:2753346;height:1057769;width:6622723;" coordorigin="436866,2753346" coordsize="6727770,1057769" o:gfxdata="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0KlT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436866;top:2753346;height:1032895;width:6727770;" coordorigin="436866,2753346" coordsize="6727770,1032895" o:gfxdata="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7nAzIvwAAANwAAAAPAAAAAAAAAAEAIAAAACIAAABkcnMvZG93bnJldi54&#10;bWxQSwECFAAUAAAACACHTuJAMy8FnjsAAAA5AAAAFQAAAAAAAAABACAAAAAOAQAAZHJzL2dyb3Vw&#10;c2hhcGV4bWwueG1sUEsFBgAAAAAGAAYAYAEAAMsDAAAAAA==&#10;">
                    <o:lock v:ext="edit" aspectratio="f"/>
                    <v:shape id="文本框 119" o:spid="_x0000_s1026" o:spt="202" type="#_x0000_t202" style="position:absolute;left:436866;top:2753346;height:329564;width:5014144;" filled="f" stroked="f" coordsize="21600,21600" o:gfxdata="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euhq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rPr>
                                <w:kern w:val="0"/>
                                <w:sz w:val="24"/>
                                <w:szCs w:val="24"/>
                              </w:rPr>
                            </w:pPr>
                            <w:r>
                              <w:rPr>
                                <w:rFonts w:hint="eastAsia" w:ascii="微软雅黑" w:hAnsi="微软雅黑" w:eastAsia="微软雅黑" w:cs="Times New Roman"/>
                                <w:b/>
                                <w:bCs/>
                                <w:color w:val="0B5395"/>
                                <w:szCs w:val="21"/>
                              </w:rPr>
                              <w:t>报考院校：湖畔大学                  报考专业：财会专业</w:t>
                            </w:r>
                          </w:p>
                        </w:txbxContent>
                      </v:textbox>
                    </v:shape>
                    <v:group id="_x0000_s1026" o:spid="_x0000_s1026" o:spt="203" style="position:absolute;left:502755;top:3172502;height:613739;width:6661881;" coordorigin="502755,3172502" coordsize="6591253,700731" o:gfxdata="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kAjckvwAAANwAAAAPAAAAAAAAAAEAIAAAACIAAABkcnMvZG93bnJldi54&#10;bWxQSwECFAAUAAAACACHTuJAMy8FnjsAAAA5AAAAFQAAAAAAAAABACAAAAAOAQAAZHJzL2dyb3Vw&#10;c2hhcGV4bWwueG1sUEsFBgAAAAAGAAYAYAEAAMsDAAAAAA==&#10;">
                      <o:lock v:ext="edit" aspectratio="f"/>
                      <v:rect id="_x0000_s1026" o:spid="_x0000_s1026" o:spt="1" style="position:absolute;left:502755;top:3172502;height:700731;width:6591253;v-text-anchor:middle;" filled="f" stroked="t" coordsize="21600,21600" o:gfxdata="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KsDG8AAAA&#10;3AAAAA8AAAAAAAAAAQAgAAAAIgAAAGRycy9kb3ducmV2LnhtbFBLAQIUABQAAAAIAIdO4kAzLwWe&#10;OwAAADkAAAAQAAAAAAAAAAEAIAAAAAsBAABkcnMvc2hhcGV4bWwueG1sUEsFBgAAAAAGAAYAWwEA&#10;ALUDAAAAAA==&#10;">
                        <v:fill on="f" focussize="0,0"/>
                        <v:stroke weight="1pt" color="#262626" miterlimit="8" joinstyle="miter"/>
                        <v:imagedata o:title=""/>
                        <o:lock v:ext="edit" aspectratio="f"/>
                      </v:rect>
                      <v:line id="_x0000_s1026" o:spid="_x0000_s1026" o:spt="20" style="position:absolute;left:1482899;top:3522868;height:0;width:5611109;" filled="f" stroked="t" coordsize="21600,21600" o:gfxdata="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egbb4A&#10;AADcAAAADwAAAAAAAAABACAAAAAiAAAAZHJzL2Rvd25yZXYueG1sUEsBAhQAFAAAAAgAh07iQDMv&#10;BZ47AAAAOQAAABAAAAAAAAAAAQAgAAAADQEAAGRycy9zaGFwZXhtbC54bWxQSwUGAAAAAAYABgBb&#10;AQAAtwMAAAAA&#10;">
                        <v:fill on="f" focussize="0,0"/>
                        <v:stroke weight="1pt" color="#262626" miterlimit="8" joinstyle="miter"/>
                        <v:imagedata o:title=""/>
                        <o:lock v:ext="edit" aspectratio="f"/>
                      </v:line>
                      <v:line id="_x0000_s1026" o:spid="_x0000_s1026" o:spt="20" style="position:absolute;left:3798382;top:3172502;height:700731;width:0;" filled="f" stroked="t" coordsize="21600,21600" o:gfxdata="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kny25AAAA3AAA&#10;AA8AAAAAAAAAAQAgAAAAIgAAAGRycy9kb3ducmV2LnhtbFBLAQIUABQAAAAIAIdO4kAzLwWeOwAA&#10;ADkAAAAQAAAAAAAAAAEAIAAAAAgBAABkcnMvc2hhcGV4bWwueG1sUEsFBgAAAAAGAAYAWwEAALID&#10;AAAAAA==&#10;">
                        <v:fill on="f" focussize="0,0"/>
                        <v:stroke weight="1pt" color="#262626" miterlimit="8" joinstyle="miter"/>
                        <v:imagedata o:title=""/>
                        <o:lock v:ext="edit" aspectratio="f"/>
                      </v:line>
                      <v:rect id="_x0000_s1026" o:spid="_x0000_s1026" o:spt="1" style="position:absolute;left:1482899;top:3172502;height:700731;width:1098000;v-text-anchor:middle;" filled="f" stroked="t" coordsize="21600,21600" o:gfxdata="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pj3G/&#10;AAAA3AAAAA8AAAAAAAAAAQAgAAAAIgAAAGRycy9kb3ducmV2LnhtbFBLAQIUABQAAAAIAIdO4kAz&#10;LwWeOwAAADkAAAAQAAAAAAAAAAEAIAAAAA4BAABkcnMvc2hhcGV4bWwueG1sUEsFBgAAAAAGAAYA&#10;WwEAALgDAAAAAA==&#10;">
                        <v:fill on="f" focussize="0,0"/>
                        <v:stroke weight="1pt" color="#262626" miterlimit="8" joinstyle="miter"/>
                        <v:imagedata o:title=""/>
                        <o:lock v:ext="edit" aspectratio="f"/>
                      </v:rect>
                      <v:rect id="_x0000_s1026" o:spid="_x0000_s1026" o:spt="1" style="position:absolute;left:4897195;top:3172502;height:700731;width:1098000;v-text-anchor:middle;" filled="f" stroked="t" coordsize="21600,21600" o:gfxdata="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uxEG&#10;wAAAANwAAAAPAAAAAAAAAAEAIAAAACIAAABkcnMvZG93bnJldi54bWxQSwECFAAUAAAACACHTuJA&#10;My8FnjsAAAA5AAAAEAAAAAAAAAABACAAAAAPAQAAZHJzL3NoYXBleG1sLnhtbFBLBQYAAAAABgAG&#10;AFsBAAC5AwAAAAA=&#10;">
                        <v:fill on="f" focussize="0,0"/>
                        <v:stroke weight="1pt" color="#262626" miterlimit="8" joinstyle="miter"/>
                        <v:imagedata o:title=""/>
                        <o:lock v:ext="edit" aspectratio="f"/>
                      </v:rect>
                    </v:group>
                  </v:group>
                  <v:group id="_x0000_s1026" o:spid="_x0000_s1026" o:spt="203" style="position:absolute;left:502713;top:3167349;height:492183;width:6604676;" coordorigin="502713,3167349" coordsize="6604676,492183" o:gfxdata="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7gp/q+AAAA3AAAAA8AAAAAAAAAAQAgAAAAIgAAAGRycy9kb3ducmV2Lnht&#10;bFBLAQIUABQAAAAIAIdO4kAzLwWeOwAAADkAAAAVAAAAAAAAAAEAIAAAAA0BAABkcnMvZ3JvdXBz&#10;aGFwZXhtbC54bWxQSwUGAAAAAAYABgBgAQAAygMAAAAA&#10;">
                    <o:lock v:ext="edit" aspectratio="f"/>
                    <v:shape id="文本框 113" o:spid="_x0000_s1026" o:spt="202" type="#_x0000_t202" style="position:absolute;left:502713;top:3329968;height:329564;width:990185;" filled="f" stroked="f" coordsize="21600,21600" o:gfxdata="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ZFyu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初试成绩</w:t>
                            </w:r>
                          </w:p>
                        </w:txbxContent>
                      </v:textbox>
                    </v:shape>
                    <v:shape id="文本框 114" o:spid="_x0000_s1026" o:spt="202" type="#_x0000_t202" style="position:absolute;left:1552835;top:3167349;height:329564;width:990830;" filled="f" stroked="f" coordsize="21600,21600" o:gfxdata="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Vsr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数学</w:t>
                            </w:r>
                          </w:p>
                        </w:txbxContent>
                      </v:textbox>
                    </v:shape>
                    <v:shape id="文本框 115" o:spid="_x0000_s1026" o:spt="202" type="#_x0000_t202" style="position:absolute;left:2722886;top:3167349;height:329564;width:990830;" filled="f" stroked="f" coordsize="21600,21600" o:gfxdata="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HLMe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外语</w:t>
                            </w:r>
                          </w:p>
                        </w:txbxContent>
                      </v:textbox>
                    </v:shape>
                    <v:shape id="文本框 116" o:spid="_x0000_s1026" o:spt="202" type="#_x0000_t202" style="position:absolute;left:3892936;top:3167349;height:329564;width:990830;" filled="f" stroked="f" coordsize="21600,21600" o:gfxdata="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iV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思想政治</w:t>
                            </w:r>
                          </w:p>
                        </w:txbxContent>
                      </v:textbox>
                    </v:shape>
                    <v:shape id="文本框 117" o:spid="_x0000_s1026" o:spt="202" type="#_x0000_t202" style="position:absolute;left:5003437;top:3167349;height:329564;width:990185;" filled="f" stroked="f" coordsize="21600,21600" o:gfxdata="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UHS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专业课</w:t>
                            </w:r>
                          </w:p>
                        </w:txbxContent>
                      </v:textbox>
                    </v:shape>
                    <v:shape id="文本框 118" o:spid="_x0000_s1026" o:spt="202" type="#_x0000_t202" style="position:absolute;left:6116559;top:3167349;height:329564;width:990830;" filled="f" stroked="f" coordsize="21600,21600" o:gfxdata="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YuLW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总分</w:t>
                            </w:r>
                          </w:p>
                        </w:txbxContent>
                      </v:textbox>
                    </v:shape>
                  </v:group>
                  <v:group id="_x0000_s1026" o:spid="_x0000_s1026" o:spt="203" style="position:absolute;left:1552835;top:3481551;height:329564;width:5554554;" coordorigin="1552835,3481551" coordsize="5554554,329564" o:gfxdata="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NErwvAAAANwAAAAPAAAAAAAAAAEAIAAAACIAAABkcnMvZG93bnJldi54bWxQ&#10;SwECFAAUAAAACACHTuJAMy8FnjsAAAA5AAAAFQAAAAAAAAABACAAAAALAQAAZHJzL2dyb3Vwc2hh&#10;cGV4bWwueG1sUEsFBgAAAAAGAAYAYAEAAMgDAAAAAA==&#10;">
                    <o:lock v:ext="edit" aspectratio="f"/>
                    <v:shape id="文本框 108" o:spid="_x0000_s1026" o:spt="202" type="#_x0000_t202" style="position:absolute;left:1552835;top:3481551;height:329564;width:990830;" filled="f" stroked="f" coordsize="21600,21600" o:gfxdata="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ox86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70</w:t>
                            </w:r>
                          </w:p>
                        </w:txbxContent>
                      </v:textbox>
                    </v:shape>
                    <v:shape id="文本框 109" o:spid="_x0000_s1026" o:spt="202" type="#_x0000_t202" style="position:absolute;left:2722886;top:3481551;height:329564;width:990830;" filled="f" stroked="f" coordsize="21600,21600" o:gfxdata="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6Wb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80</w:t>
                            </w:r>
                          </w:p>
                        </w:txbxContent>
                      </v:textbox>
                    </v:shape>
                    <v:shape id="文本框 110" o:spid="_x0000_s1026" o:spt="202" type="#_x0000_t202" style="position:absolute;left:3892936;top:3481551;height:329564;width:990830;" filled="f" stroked="f" coordsize="21600,21600" o:gfxdata="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2/CK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80</w:t>
                            </w:r>
                          </w:p>
                        </w:txbxContent>
                      </v:textbox>
                    </v:shape>
                    <v:shape id="文本框 111" o:spid="_x0000_s1026" o:spt="202" type="#_x0000_t202" style="position:absolute;left:5003436;top:3481551;height:329564;width:990185;" filled="f" stroked="f" coordsize="21600,21600" o:gfxdata="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fZFa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90</w:t>
                            </w:r>
                          </w:p>
                        </w:txbxContent>
                      </v:textbox>
                    </v:shape>
                    <v:shape id="文本框 112" o:spid="_x0000_s1026" o:spt="202" type="#_x0000_t202" style="position:absolute;left:6116559;top:3481551;height:329564;width:990830;" filled="f" stroked="f" coordsize="21600,21600" o:gfxdata="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Twc2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pacing w:line="360" w:lineRule="exact"/>
                              <w:jc w:val="center"/>
                              <w:rPr>
                                <w:kern w:val="0"/>
                                <w:sz w:val="24"/>
                                <w:szCs w:val="24"/>
                              </w:rPr>
                            </w:pPr>
                            <w:r>
                              <w:rPr>
                                <w:rFonts w:hint="eastAsia" w:ascii="微软雅黑 Light" w:hAnsi="微软雅黑 Light" w:eastAsia="微软雅黑 Light" w:cs="Times New Roman"/>
                                <w:color w:val="414141"/>
                                <w:szCs w:val="21"/>
                              </w:rPr>
                              <w:t>320</w:t>
                            </w:r>
                          </w:p>
                        </w:txbxContent>
                      </v:textbox>
                    </v:shape>
                  </v:group>
                </v:group>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兰亭黑简体">
    <w:altName w:val="黑体"/>
    <w:panose1 w:val="02000000000000000000"/>
    <w:charset w:val="86"/>
    <w:family w:val="auto"/>
    <w:pitch w:val="default"/>
    <w:sig w:usb0="00000000" w:usb1="00000000" w:usb2="0000001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ACF3C50" w:usb2="00000016" w:usb3="00000000" w:csb0="0004001F" w:csb1="00000000"/>
    <w:embedRegular r:id="rId1" w:fontKey="{1448380A-16EA-497E-ABCE-FAF840EBD55F}"/>
  </w:font>
  <w:font w:name="Impact">
    <w:panose1 w:val="020B0806030902050204"/>
    <w:charset w:val="00"/>
    <w:family w:val="swiss"/>
    <w:pitch w:val="default"/>
    <w:sig w:usb0="00000287" w:usb1="00000000" w:usb2="00000000" w:usb3="00000000" w:csb0="2000009F" w:csb1="DFD70000"/>
    <w:embedRegular r:id="rId2" w:fontKey="{EDD2360F-D04B-48B1-8A70-69576D5BDA1A}"/>
  </w:font>
  <w:font w:name="微软雅黑 Light">
    <w:panose1 w:val="020B0502040204020203"/>
    <w:charset w:val="86"/>
    <w:family w:val="swiss"/>
    <w:pitch w:val="default"/>
    <w:sig w:usb0="80000287" w:usb1="2ACF0010" w:usb2="00000016" w:usb3="00000000" w:csb0="0004001F" w:csb1="00000000"/>
    <w:embedRegular r:id="rId3" w:fontKey="{27F60292-0B95-4299-B2E0-572B4CF2CD0A}"/>
  </w:font>
  <w:font w:name="方正兰亭黑简体">
    <w:altName w:val="黑体"/>
    <w:panose1 w:val="00000000000000000000"/>
    <w:charset w:val="00"/>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TrueTypeFonts/>
  <w:saveSubset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EC25B9"/>
    <w:rsid w:val="00056C44"/>
    <w:rsid w:val="00097627"/>
    <w:rsid w:val="000A38E8"/>
    <w:rsid w:val="000E04DC"/>
    <w:rsid w:val="001264C2"/>
    <w:rsid w:val="00147FEC"/>
    <w:rsid w:val="001543B0"/>
    <w:rsid w:val="00223AEB"/>
    <w:rsid w:val="0030074F"/>
    <w:rsid w:val="00523EA1"/>
    <w:rsid w:val="005325AA"/>
    <w:rsid w:val="005C25CD"/>
    <w:rsid w:val="00735C23"/>
    <w:rsid w:val="008D7B16"/>
    <w:rsid w:val="00B0303F"/>
    <w:rsid w:val="00D321CF"/>
    <w:rsid w:val="00D46F8C"/>
    <w:rsid w:val="00DF5DAF"/>
    <w:rsid w:val="00E33CCA"/>
    <w:rsid w:val="00F42787"/>
    <w:rsid w:val="40CA5E96"/>
    <w:rsid w:val="5EEC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ps&#19979;&#36733;\dd9b427d-4c0c-43c1-b925-1926c5aaf65d\&#32771;&#30740;&#22797;&#3579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考研复试简历.docx</Template>
  <Pages>3</Pages>
  <Words>0</Words>
  <Characters>0</Characters>
  <Lines>1</Lines>
  <Paragraphs>1</Paragraphs>
  <TotalTime>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2022-01-10T08:38:00Z</dcterms:created>
  <dc:creator>Mr Lee</dc:creator>
  <cp:lastModifiedBy>Mr Lee</cp:lastModifiedBy>
  <dcterms:modified xsi:type="dcterms:W3CDTF">2022-01-10T13:17:14Z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1.0_cMiWjdUA1A2TOb6Fyt9lMMlFbTSAWV8qKRfvvaH2cmpbcvyR+PAaRaSssAkaVBvmDXkwmOvyhhi8ZycMFEOvgQ==</vt:lpwstr>
  </property>
  <property fmtid="{D5CDD505-2E9C-101B-9397-08002B2CF9AE}" pid="3" name="KSOTemplateUUID">
    <vt:lpwstr>v1.0_mb_8tVyMZiZAXIgAYF1+D0iiQ==</vt:lpwstr>
  </property>
  <property fmtid="{D5CDD505-2E9C-101B-9397-08002B2CF9AE}" pid="4" name="KSOProductBuildVer">
    <vt:lpwstr>2052-11.1.0.10072</vt:lpwstr>
  </property>
</Properties>
</file>