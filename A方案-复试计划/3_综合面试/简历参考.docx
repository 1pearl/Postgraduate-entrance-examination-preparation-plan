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BAEF2">
      <w:pPr>
        <w:rPr>
          <w:sz w:val="21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4681220</wp:posOffset>
            </wp:positionH>
            <wp:positionV relativeFrom="paragraph">
              <wp:posOffset>-554990</wp:posOffset>
            </wp:positionV>
            <wp:extent cx="1114425" cy="1549400"/>
            <wp:effectExtent l="0" t="0" r="13335" b="5080"/>
            <wp:wrapNone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7235825</wp:posOffset>
                </wp:positionV>
                <wp:extent cx="2912110" cy="114109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10" cy="114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1F78A"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学科竞赛</w:t>
                            </w:r>
                          </w:p>
                          <w:p w14:paraId="665E070E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全国大学生物联网设计竞赛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全国一等奖</w:t>
                            </w:r>
                          </w:p>
                          <w:p w14:paraId="520C06DD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河南省物联网设计竞赛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5pt;margin-top:569.75pt;height:89.85pt;width:229.3pt;z-index:251678720;mso-width-relative:page;mso-height-relative:page;" filled="f" stroked="f" coordsize="21600,21600" o:gfxdata="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3/wr+3gAAAA4BAAAPAAAAAAAAAAEAIAAAACIA&#10;AABkcnMvZG93bnJldi54bWxQSwECFAAUAAAACACHTuJAW3k1cD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71F78A">
                      <w:pPr>
                        <w:spacing w:line="36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学科竞赛</w:t>
                      </w:r>
                    </w:p>
                    <w:p w14:paraId="665E070E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全国大学生物联网设计竞赛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全国一等奖</w:t>
                      </w:r>
                    </w:p>
                    <w:p w14:paraId="520C06DD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河南省物联网设计竞赛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67310</wp:posOffset>
                </wp:positionV>
                <wp:extent cx="5155565" cy="1029970"/>
                <wp:effectExtent l="0" t="0" r="0" b="0"/>
                <wp:wrapNone/>
                <wp:docPr id="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780" y="981710"/>
                          <a:ext cx="5155565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E5DCE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2002-12-21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13393771131</w:t>
                            </w:r>
                          </w:p>
                          <w:p w14:paraId="7A55C3E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中共党员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wangrunle02@126.com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12AC458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研究意向：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人工智能、AI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xx/xx/xx/xx(郑、英、数、专)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14:paraId="31CB15F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 w14:paraId="445F487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 w14:paraId="29E4B5FE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7D45118"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8.6pt;margin-top:5.3pt;height:81.1pt;width:405.95pt;z-index:251670528;mso-width-relative:page;mso-height-relative:page;" filled="f" stroked="f" coordsize="21600,21600" o:gfxdata="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iApONsAAAALAQAA&#10;DwAAAAAAAAABACAAAAAiAAAAZHJzL2Rvd25yZXYueG1sUEsBAhQAFAAAAAgAh07iQN2contPAgAA&#10;gQ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E5DCE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2002-12-21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13393771131</w:t>
                      </w:r>
                    </w:p>
                    <w:p w14:paraId="7A55C3E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中共党员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wangrunle02@126.com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12AC458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研究意向：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人工智能、AI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xx/xx/xx/xx(郑、英、数、专)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 w14:paraId="31CB15F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 w14:paraId="445F487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 w14:paraId="29E4B5FE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14:paraId="77D45118"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5650865</wp:posOffset>
                </wp:positionV>
                <wp:extent cx="2508250" cy="16490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164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8DA49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三好学生（校级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1次</w:t>
                            </w:r>
                          </w:p>
                          <w:p w14:paraId="6C548B37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干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2次</w:t>
                            </w:r>
                          </w:p>
                          <w:p w14:paraId="51A466AD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防疫先锋之星（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次</w:t>
                            </w:r>
                          </w:p>
                          <w:p w14:paraId="50362DB8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社会工作先进个人（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次</w:t>
                            </w:r>
                          </w:p>
                          <w:p w14:paraId="329FC5EC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青年志愿服务个人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1次</w:t>
                            </w:r>
                          </w:p>
                          <w:p w14:paraId="6B68D70F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优秀学生干部（校级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5pt;margin-top:444.95pt;height:129.85pt;width:197.5pt;z-index:251677696;mso-width-relative:page;mso-height-relative:page;" filled="f" stroked="f" coordsize="21600,21600" o:gfxdata="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dxT93AAAAAwBAAAPAAAAAAAAAAEAIAAAACIAAABk&#10;cnMvZG93bnJldi54bWxQSwECFAAUAAAACACHTuJAVnEl4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B8DA49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三好学生（校级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1次</w:t>
                      </w:r>
                    </w:p>
                    <w:p w14:paraId="6C548B37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干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2次</w:t>
                      </w:r>
                    </w:p>
                    <w:p w14:paraId="51A466AD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防疫先锋之星（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次</w:t>
                      </w:r>
                    </w:p>
                    <w:p w14:paraId="50362DB8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社会工作先进个人（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次</w:t>
                      </w:r>
                    </w:p>
                    <w:p w14:paraId="329FC5EC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青年志愿服务个人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1次</w:t>
                      </w:r>
                    </w:p>
                    <w:p w14:paraId="6B68D70F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优秀学生干部（校级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5414645</wp:posOffset>
                </wp:positionV>
                <wp:extent cx="2526665" cy="18891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188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E4D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学业成果</w:t>
                            </w:r>
                          </w:p>
                          <w:p w14:paraId="2128E013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奖学金（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次）</w:t>
                            </w:r>
                          </w:p>
                          <w:p w14:paraId="1A7B8EF1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国家励志奖学金（1次）</w:t>
                            </w:r>
                          </w:p>
                          <w:p w14:paraId="3EE813D4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等奖学金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次</w:t>
                            </w:r>
                          </w:p>
                          <w:p w14:paraId="01CCE72B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优秀学生干部（校级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1次</w:t>
                            </w:r>
                          </w:p>
                          <w:p w14:paraId="6D783E72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团员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2次</w:t>
                            </w:r>
                          </w:p>
                          <w:p w14:paraId="27AD6652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三好学生标兵（校级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426.35pt;height:148.75pt;width:198.95pt;z-index:251667456;mso-width-relative:page;mso-height-relative:page;" filled="f" stroked="f" coordsize="21600,21600" o:gfxdata="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Rod6PcAAAADQEAAA8AAAAAAAAAAQAgAAAAIgAA&#10;AGRycy9kb3ducmV2LnhtbFBLAQIUABQAAAAIAIdO4kAqt2zX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49E4D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学业成果</w:t>
                      </w:r>
                    </w:p>
                    <w:p w14:paraId="2128E013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奖学金（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次）</w:t>
                      </w:r>
                    </w:p>
                    <w:p w14:paraId="1A7B8EF1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国家励志奖学金（1次）</w:t>
                      </w:r>
                    </w:p>
                    <w:p w14:paraId="3EE813D4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等奖学金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次</w:t>
                      </w:r>
                    </w:p>
                    <w:p w14:paraId="01CCE72B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优秀学生干部（校级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1次</w:t>
                      </w:r>
                    </w:p>
                    <w:p w14:paraId="6D783E72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团员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2次</w:t>
                      </w:r>
                    </w:p>
                    <w:p w14:paraId="27AD6652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三好学生标兵（校级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5008880</wp:posOffset>
                </wp:positionV>
                <wp:extent cx="6670040" cy="285750"/>
                <wp:effectExtent l="0" t="0" r="1651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57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4pt;margin-top:394.4pt;height:22.5pt;width:525.2pt;z-index:251660288;mso-width-relative:page;mso-height-relative:page;" coordorigin="2857,3515" coordsize="10504,450" o:gfxdata="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JdtJL7bAAAADAEAAA8AAAAAAAAAAQAg&#10;AAAAIgAAAGRycy9kb3ducmV2LnhtbFBLAQIUABQAAAAIAIdO4kC8imyLKAMAABAJAAAOAAAAAAAA&#10;AAEAIAAAACoBAABkcnMvZTJvRG9jLnhtbFBLBQYAAAAABgAGAFkBAADEBgAAAAA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ubaIzL4AAADb&#10;AAAADwAAAGRycy9kb3ducmV2LnhtbEWPwWrDMBBE74X8g9hALyWRXYibuJZzSCgkvdnqB2ysjW1q&#10;rYylxunfV4VCj8PMvGGK/d0O4kaT7x0rSNcJCOLGmZ5bBR/6bbUF4QOywcExKfgmD/ty8VBgbtzM&#10;Fd3q0IoIYZ+jgi6EMZfSNx1Z9Gs3Ekfv6iaLIcqplWbCOcLtIJ+TJJMWe44LHY506Kj5rL+sAp3O&#10;mXvaHqvdQafv+nyaL0fXKvW4TJNXEIHu4T/81z4ZBZsX+P0Sf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aIz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3AO+Lr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O+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5065395</wp:posOffset>
                </wp:positionV>
                <wp:extent cx="170180" cy="170180"/>
                <wp:effectExtent l="0" t="0" r="1270" b="1270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62610" y="7486015"/>
                          <a:ext cx="1701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C379165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50.35pt;margin-top:398.85pt;height:13.4pt;width:13.4pt;z-index:251675648;v-text-anchor:middle;mso-width-relative:page;mso-height-relative:page;" fillcolor="#FFFFFF [3212]" filled="t" stroked="f" coordsize="3543300,3617913" o:gfxdata="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C379165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4907915</wp:posOffset>
                </wp:positionV>
                <wp:extent cx="1008380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7286625"/>
                          <a:ext cx="10083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B3F2C"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2.3pt;margin-top:386.45pt;height:34.3pt;width:79.4pt;z-index:251666432;mso-width-relative:page;mso-height-relative:page;" filled="f" stroked="f" coordsize="21600,21600" o:gfxdata="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Rwz3twAAAALAQAADwAA&#10;AAAAAAABACAAAAAiAAAAZHJzL2Rvd25yZXYueG1sUEsBAhQAFAAAAAgAh07iQDqNjapLAgAAcw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CB3F2C"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2367915</wp:posOffset>
                </wp:positionV>
                <wp:extent cx="6689725" cy="2613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261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A255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基于STM32的四旋翼无人机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</w:p>
                          <w:p w14:paraId="162504A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•负责修正WiFi模块通过MQTT协议与阿里云平台的交互数据。</w:t>
                            </w:r>
                          </w:p>
                          <w:p w14:paraId="169FB7E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•负责添加蓝牙模块对设备的控制指令。</w:t>
                            </w:r>
                          </w:p>
                          <w:p w14:paraId="479E87A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•负责修改卡尔曼滤波参数提高陀螺仪灵敏和精准度。</w:t>
                            </w:r>
                          </w:p>
                          <w:p w14:paraId="2D302E2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基于STM32的自动避障平衡车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</w:t>
                            </w:r>
                          </w:p>
                          <w:p w14:paraId="2D24B2C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•通过定时器生成 PWM 波驱动电机正常运行，并借助 PID 算法实现电机平稳运转。</w:t>
                            </w:r>
                          </w:p>
                          <w:p w14:paraId="1C8DA83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•编写 MPU6050 陀螺仪程序，并借助卡尔曼滤波算法实现平衡车角度的精准检测和高灵敏度控制。</w:t>
                            </w:r>
                          </w:p>
                          <w:p w14:paraId="6E8F2C9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•编写蓝牙模块程序，实现手柄通过指令远程控制小车行进。</w:t>
                            </w:r>
                          </w:p>
                          <w:p w14:paraId="4DAABDB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•编写 hr-04 超声波模块程序，实现小车的自动避障和跟随功能。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186.45pt;height:205.8pt;width:526.75pt;z-index:251669504;mso-width-relative:page;mso-height-relative:page;" filled="f" stroked="f" coordsize="21600,21600" o:gfxdata="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FIWu3gAAAAwBAAAPAAAAAAAAAAEAIAAA&#10;ACIAAABkcnMvZG93bnJldi54bWxQSwECFAAUAAAACACHTuJA0W5vWT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FA255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基于STM32的四旋翼无人机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</w:t>
                      </w:r>
                    </w:p>
                    <w:p w14:paraId="162504A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•负责修正WiFi模块通过MQTT协议与阿里云平台的交互数据。</w:t>
                      </w:r>
                    </w:p>
                    <w:p w14:paraId="169FB7E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•负责添加蓝牙模块对设备的控制指令。</w:t>
                      </w:r>
                    </w:p>
                    <w:p w14:paraId="479E87A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•负责修改卡尔曼滤波参数提高陀螺仪灵敏和精准度。</w:t>
                      </w:r>
                    </w:p>
                    <w:p w14:paraId="2D302E2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基于STM32的自动避障平衡车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</w:t>
                      </w:r>
                    </w:p>
                    <w:p w14:paraId="2D24B2C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•通过定时器生成 PWM 波驱动电机正常运行，并借助 PID 算法实现电机平稳运转。</w:t>
                      </w:r>
                    </w:p>
                    <w:p w14:paraId="1C8DA83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•编写 MPU6050 陀螺仪程序，并借助卡尔曼滤波算法实现平衡车角度的精准检测和高灵敏度控制。</w:t>
                      </w:r>
                    </w:p>
                    <w:p w14:paraId="6E8F2C9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•编写蓝牙模块程序，实现手柄通过指令远程控制小车行进。</w:t>
                      </w:r>
                    </w:p>
                    <w:p w14:paraId="4DAABDB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•编写 hr-04 超声波模块程序，实现小车的自动避障和跟随功能。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1978660</wp:posOffset>
                </wp:positionV>
                <wp:extent cx="6670040" cy="285750"/>
                <wp:effectExtent l="0" t="0" r="1651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45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45pt;margin-top:155.8pt;height:22.5pt;width:525.2pt;z-index:251660288;mso-width-relative:page;mso-height-relative:page;" coordorigin="2857,3515" coordsize="10504,450" o:gfxdata="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41lxvcAAAADAEAAA8AAAAAAAAAAQAgAAAAIgAA&#10;AGRycy9kb3ducmV2LnhtbFBLAQIUABQAAAAIAIdO4kBmGwc8IQMAABAJAAAOAAAAAAAAAAEAIAAA&#10;ACsBAABkcnMvZTJvRG9jLnhtbFBLBQYAAAAABgAGAFkBAAC+BgAAAAA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o/El/bwAAADb&#10;AAAADwAAAGRycy9kb3ducmV2LnhtbEWPQYvCMBSE74L/ITzBi2jaxRWtpj0oC7o3rT/g2TzbYvNS&#10;mmj13xthYY/DzHzDbLKnacSDOldbVhDPIhDEhdU1lwrO+c90CcJ5ZI2NZVLwIgdZOhxsMNG25yM9&#10;Tr4UAcIuQQWV920ipSsqMuhmtiUO3tV2Bn2QXSl1h32Am0Z+RdFCGqw5LFTY0rai4na6GwV53C/s&#10;ZLk7rrZ5/Jsf9v1lZ0ulxqM4WoPw9PT/4b/2XiuYf8PnS/gBM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xJf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KEW8gb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vI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2038985</wp:posOffset>
                </wp:positionV>
                <wp:extent cx="182880" cy="170180"/>
                <wp:effectExtent l="0" t="0" r="7620" b="2540"/>
                <wp:wrapNone/>
                <wp:docPr id="48" name="任意多边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3720" y="5623560"/>
                          <a:ext cx="1828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-53.1pt;margin-top:160.55pt;height:13.4pt;width:14.4pt;z-index:251676672;mso-width-relative:page;mso-height-relative:page;" fillcolor="#FFFFFF [3212]" filled="t" stroked="f" coordsize="120,112" o:gfxdata="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ikHPMNsAAAAMAQAADwAAAAAAAAABACAAAAAiAAAAZHJzL2Rvd25yZXYueG1sUEsBAhQA&#10;FAAAAAgAh07iQJNcrB1/BQAACSAAAA4AAAAAAAAAAQAgAAAAKgEAAGRycy9lMm9Eb2MueG1sUEsF&#10;BgAAAAAGAAYAWQEAABsJ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1868170</wp:posOffset>
                </wp:positionV>
                <wp:extent cx="37947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130" y="4092575"/>
                          <a:ext cx="37947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41D2"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经历（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若有科研经历，可替换为科研经历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4.8pt;margin-top:147.1pt;height:34.3pt;width:298.8pt;z-index:251664384;mso-width-relative:page;mso-height-relative:page;" filled="f" stroked="f" coordsize="21600,21600" o:gfxdata="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+hmPD3QAAAAsBAAAPAAAAAAAA&#10;AAEAIAAAACIAAABkcnMvZG93bnJldi54bWxQSwECFAAUAAAACACHTuJAhsyTQU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EB41D2"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经历（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若有科研经历，可替换为科研经历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1549400</wp:posOffset>
                </wp:positionV>
                <wp:extent cx="6498590" cy="4133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59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B82F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2021.9-2025.6         郑州轻工业大学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网络工程（智能物联）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3.76（专业前5%）</w:t>
                            </w:r>
                          </w:p>
                          <w:p w14:paraId="2B24295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122pt;height:32.55pt;width:511.7pt;z-index:251668480;mso-width-relative:page;mso-height-relative:page;" filled="f" stroked="f" coordsize="21600,21600" o:gfxdata="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uRG2t0AAAAMAQAADwAAAAAAAAABACAAAAAiAAAA&#10;ZHJzL2Rvd25yZXYueG1sUEsBAhQAFAAAAAgAh07iQO4/CME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51B82F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2021.9-2025.6         郑州轻工业大学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网络工程（智能物联）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3.76（专业前5%）</w:t>
                      </w:r>
                    </w:p>
                    <w:p w14:paraId="2B24295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1063625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" y="282765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6E2D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7.55pt;margin-top:83.75pt;height:34.3pt;width:74.1pt;z-index:251662336;mso-width-relative:page;mso-height-relative:page;" filled="f" stroked="f" coordsize="21600,21600" o:gfxdata="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i34pw2wAAAAoBAAAPAAAAAAAA&#10;AAEAIAAAACIAAABkcnMvZG93bnJldi54bWxQSwECFAAUAAAACACHTuJAYRhGZE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926E2D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1173480</wp:posOffset>
                </wp:positionV>
                <wp:extent cx="6670040" cy="285750"/>
                <wp:effectExtent l="0" t="0" r="1651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36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45pt;margin-top:92.4pt;height:22.5pt;width:525.2pt;z-index:251660288;mso-width-relative:page;mso-height-relative:page;" coordorigin="2857,3515" coordsize="10504,450" o:gfxdata="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M5bRyXbAAAADAEAAA8AAAAAAAAA&#10;AQAgAAAAIgAAAGRycy9kb3ducmV2LnhtbFBLAQIUABQAAAAIAIdO4kDKZzg0KwMAABAJAAAOAAAA&#10;AAAAAAEAIAAAACoBAABkcnMvZTJvRG9jLnhtbFBLBQYAAAAABgAGAFkBAADHBgAAAAA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CyXI97sAAADb&#10;AAAADwAAAGRycy9kb3ducmV2LnhtbEWPQYvCMBSE74L/ITxhL6JpVyhuNXpoEVxvWn/A2+bZFpuX&#10;0kSr/94sCB6HmfmGWW8fphV36l1jWUE8j0AQl1Y3XCk4F7vZEoTzyBpby6TgSQ62m/Fojam2Ax/p&#10;fvKVCBB2KSqove9SKV1Zk0E3tx1x8C62N+iD7CupexwC3LTyO4oSabDhsFBjR1lN5fV0MwqKeEjs&#10;dJkff7IiPhS/++Evt5VSX5M4WoHw9PCf8Lu91woWCfx/CT9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XI9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cEPP/L8AAADb&#10;AAAADwAAAGRycy9kb3ducmV2LnhtbEWPzWvCQBTE74L/w/IEb7qxgk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Dz/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1243330</wp:posOffset>
                </wp:positionV>
                <wp:extent cx="205740" cy="149225"/>
                <wp:effectExtent l="0" t="0" r="3810" b="3810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1815" y="3724910"/>
                          <a:ext cx="205740" cy="149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51.25pt;margin-top:97.9pt;height:11.75pt;width:16.2pt;z-index:251673600;mso-width-relative:page;mso-height-relative:page;" fillcolor="#FFFFFF [3212]" filled="t" stroked="f" coordsize="263,184" o:gfxdata="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BYpiWg2gAAAAwBAAAPAAAAAAAAAAEA&#10;IAAAACIAAABkcnMvZG93bnJldi54bWxQSwECFAAUAAAACACHTuJALpOCYmQFAABtGQAADgAAAAAA&#10;AAABACAAAAApAQAAZHJzL2Uyb0RvYy54bWxQSwUGAAAAAAYABgBZAQAA/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-1213485</wp:posOffset>
                </wp:positionH>
                <wp:positionV relativeFrom="paragraph">
                  <wp:posOffset>9621520</wp:posOffset>
                </wp:positionV>
                <wp:extent cx="7680325" cy="165735"/>
                <wp:effectExtent l="0" t="0" r="15875" b="57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5.55pt;margin-top:757.6pt;height:13.05pt;width:604.75pt;z-index:251661312;v-text-anchor:middle;mso-width-relative:page;mso-height-relative:page;" fillcolor="#365F90" filled="t" stroked="f" coordsize="21600,21600" o:gfxdata="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faEB/bAAAADwEAAA8AAAAAAAAAAQAgAAAAIgAAAGRy&#10;cy9kb3ducmV2LnhtbFBLAQIUABQAAAAIAIdO4kBzHYjodAIAANU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-659765</wp:posOffset>
                </wp:positionV>
                <wp:extent cx="2777490" cy="381635"/>
                <wp:effectExtent l="0" t="0" r="0" b="0"/>
                <wp:wrapNone/>
                <wp:docPr id="1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58A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本科专业：网络工程（智能物联）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45pt;margin-top:-51.95pt;height:30.05pt;width:218.7pt;z-index:251671552;mso-width-relative:page;mso-height-relative:page;" filled="f" stroked="f" coordsize="21600,21600" o:gfxdata="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GXU8twAAAAMAQAADwAAAAAAAAABACAAAAAiAAAA&#10;ZHJzL2Rvd25yZXYueG1sUEsBAhQAFAAAAAgAh07iQNXaOK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8B58A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本科专业：网络工程（智能物联）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-840740</wp:posOffset>
                </wp:positionV>
                <wp:extent cx="5799455" cy="708660"/>
                <wp:effectExtent l="0" t="0" r="10795" b="1524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62255" y="116205"/>
                          <a:ext cx="5799455" cy="708660"/>
                        </a:xfrm>
                        <a:prstGeom prst="parallelogram">
                          <a:avLst>
                            <a:gd name="adj" fmla="val 68200"/>
                          </a:avLst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28.15pt;margin-top:-66.2pt;height:55.8pt;width:456.65pt;z-index:251659264;v-text-anchor:middle;mso-width-relative:page;mso-height-relative:page;" fillcolor="#365F90" filled="t" stroked="f" coordsize="21600,21600" o:gfxdata="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l6wT2wAAAA0BAAAPAAAAAAAAAAEAIAAAACIAAABkcnMvZG93bnJldi54&#10;bWxQSwECFAAUAAAACACHTuJAhzVqxaICAAAUBQAADgAAAAAAAAABACAAAAAqAQAAZHJzL2Uyb0Rv&#10;Yy54bWxQSwUGAAAAAAYABgBZAQAAPgYAAAAA&#10;" adj="1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-1240155</wp:posOffset>
                </wp:positionH>
                <wp:positionV relativeFrom="paragraph">
                  <wp:posOffset>-925195</wp:posOffset>
                </wp:positionV>
                <wp:extent cx="7680325" cy="165735"/>
                <wp:effectExtent l="0" t="0" r="1587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225" y="18415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7.65pt;margin-top:-72.85pt;height:13.05pt;width:604.75pt;z-index:251661312;v-text-anchor:middle;mso-width-relative:page;mso-height-relative:page;" fillcolor="#365F90" filled="t" stroked="f" coordsize="21600,21600" o:gfxdata="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eH8M3AAAAA8BAAAPAAAAAAAAAAEA&#10;IAAAACIAAABkcnMvZG93bnJldi54bWxQSwECFAAUAAAACACHTuJAtvKJ7H0CAADf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-796290</wp:posOffset>
                </wp:positionV>
                <wp:extent cx="1384935" cy="72326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314325"/>
                          <a:ext cx="1384935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19E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王润乐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6.35pt;margin-top:-62.7pt;height:56.95pt;width:109.05pt;z-index:251672576;mso-width-relative:page;mso-height-relative:page;" filled="f" stroked="f" coordsize="21600,21600" o:gfxdata="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MubTzaAAAADQEAAA8AAAAAAAAA&#10;AQAgAAAAIgAAAGRycy9kb3ducmV2LnhtbFBLAQIUABQAAAAIAIdO4kDO/rkP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CE19E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王润乐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3120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1CFECB">
      <w:pPr>
        <w:rPr>
          <w:rFonts w:hint="eastAsia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8267700</wp:posOffset>
                </wp:positionV>
                <wp:extent cx="6572885" cy="1101725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885" cy="1101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11A02C"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熟练使用C语言，熟悉C++、Python，能够阅读并编写基本的汇编语言。</w:t>
                            </w:r>
                          </w:p>
                          <w:p w14:paraId="37E8C1B1"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熟练使用Keil、IAR、Proteus、Vscode以及Cubemx等进行开发，熟练使用HAL库、标准库以及寄存器进行STM32等MCU的开发。</w:t>
                            </w:r>
                          </w:p>
                          <w:p w14:paraId="44FE8979"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熟练使用AI软件进行学习、开发，了解机器学习的原理过程，对新事物的学习具有浓厚兴趣。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35pt;margin-top:651pt;height:86.75pt;width:517.55pt;z-index:251680768;mso-width-relative:page;mso-height-relative:page;" filled="f" stroked="f" coordsize="21600,21600" o:gfxdata="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iKu3/eAAAA&#10;DgEAAA8AAAAAAAAAAQAgAAAAIgAAAGRycy9kb3ducmV2LnhtbFBLAQIUABQAAAAIAIdO4kCsebax&#10;pQEAAD0DAAAOAAAAAAAAAAEAIAAAAC0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B11A02C"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熟练使用C语言，熟悉C++、Python，能够阅读并编写基本的汇编语言。</w:t>
                      </w:r>
                    </w:p>
                    <w:p w14:paraId="37E8C1B1"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熟练使用Keil、IAR、Proteus、Vscode以及Cubemx等进行开发，熟练使用HAL库、标准库以及寄存器进行STM32等MCU的开发。</w:t>
                      </w:r>
                    </w:p>
                    <w:p w14:paraId="44FE8979"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熟练使用AI软件进行学习、开发，了解机器学习的原理过程，对新事物的学习具有浓厚兴趣。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8012430</wp:posOffset>
                </wp:positionV>
                <wp:extent cx="154305" cy="156210"/>
                <wp:effectExtent l="0" t="0" r="17145" b="1524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0" y="9008745"/>
                          <a:ext cx="154305" cy="156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0ACE264C"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5pt;margin-top:630.9pt;height:12.3pt;width:12.15pt;z-index:251674624;mso-width-relative:page;mso-height-relative:page;" fillcolor="#FFFFFF [3212]" filled="t" stroked="f" coordsize="255,255" o:gfxdata="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BWg1Ux2QAAAA0BAAAPAAAAAAAA&#10;AAEAIAAAACIAAABkcnMvZG93bnJldi54bWxQSwECFAAUAAAACACHTuJAq5p5DE0IAAAWLAAADgAA&#10;AAAAAAABACAAAAAoAQAAZHJzL2Uyb0RvYy54bWxQSwUGAAAAAAYABgBZAQAA5w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ACE264C"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7943850</wp:posOffset>
                </wp:positionV>
                <wp:extent cx="6670040" cy="285750"/>
                <wp:effectExtent l="0" t="0" r="1651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61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625.5pt;height:22.5pt;width:525.2pt;z-index:251660288;mso-width-relative:page;mso-height-relative:page;" coordorigin="2857,3515" coordsize="10504,450" o:gfxdata="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0Ic31NwAAAAOAQAADwAAAAAAAAABACAAAAAiAAAAZHJzL2Rv&#10;d25yZXYueG1sUEsBAhQAFAAAAAgAh07iQHQ2uTUaAwAAEAkAAA4AAAAAAAAAAQAgAAAAKwEAAGRy&#10;cy9lMm9Eb2MueG1sUEsFBgAAAAAGAAYAWQEAALcGAAAAAA=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l39/nroAAADb&#10;AAAADwAAAGRycy9kb3ducmV2LnhtbEWPwarCMBRE94L/EK7gRjSNi+KrRhfKA3WnfR9wba5tsbkp&#10;TbS+vzeC4HKYmTPMavO0jXhQ52vHGtQsAUFcOFNzqeEv/50uQPiAbLBxTBr+ycNmPRysMDOu5xM9&#10;zqEUEcI+Qw1VCG0mpS8qsuhnriWO3tV1FkOUXSlNh32E20bOkySVFmuOCxW2tK2ouJ3vVkOu+tRN&#10;FrvTzzZXx/yw7y87V2o9HqlkCSLQM3zDn/beaEgVvL/E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f3+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c4dDeb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gN4e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dDe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7828915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3605" y="877760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F961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8.85pt;margin-top:616.45pt;height:34.3pt;width:75.3pt;z-index:251665408;mso-width-relative:page;mso-height-relative:page;" filled="f" stroked="f" coordsize="21600,21600" o:gfxdata="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fmVl3AAAAA0BAAAPAAAAAAAAAAEA&#10;IAAAACIAAABkcnMvZG93bnJldi54bWxQSwECFAAUAAAACACHTuJA/9PRtkQCAABy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36F961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7239000</wp:posOffset>
                </wp:positionV>
                <wp:extent cx="3841115" cy="6159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115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BDCEF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互联网+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创新创业大赛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</w:t>
                            </w:r>
                          </w:p>
                          <w:p w14:paraId="221EC2AB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Cs w:val="21"/>
                                <w:shd w:val="clear" w:color="auto" w:fill="FFFFFF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挑战杯”全国大学生课外学术科技作品竞赛河南省三等奖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6pt;margin-top:570pt;height:48.5pt;width:302.45pt;z-index:251679744;mso-width-relative:page;mso-height-relative:page;" filled="f" stroked="f" coordsize="21600,21600" o:gfxdata="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0FT1dwAAAANAQAADwAAAAAAAAABACAAAAAiAAAA&#10;ZHJzL2Rvd25yZXYueG1sUEsBAhQAFAAAAAgAh07iQFXERvE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DBDCEF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互联网+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创新创业大赛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</w:t>
                      </w:r>
                    </w:p>
                    <w:p w14:paraId="221EC2AB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Cs w:val="21"/>
                          <w:shd w:val="clear" w:color="auto" w:fill="FFFFFF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挑战杯”全国大学生课外学术科技作品竞赛河南省三等奖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C1D60"/>
    <w:multiLevelType w:val="singleLevel"/>
    <w:tmpl w:val="311C1D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784204F"/>
    <w:multiLevelType w:val="singleLevel"/>
    <w:tmpl w:val="778420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86907"/>
    <w:rsid w:val="001142AF"/>
    <w:rsid w:val="002560E1"/>
    <w:rsid w:val="002732C2"/>
    <w:rsid w:val="00414CE6"/>
    <w:rsid w:val="004B02C0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5D45EEC"/>
    <w:rsid w:val="060E53C9"/>
    <w:rsid w:val="064C3473"/>
    <w:rsid w:val="064E667D"/>
    <w:rsid w:val="06546D16"/>
    <w:rsid w:val="06616BA5"/>
    <w:rsid w:val="06906036"/>
    <w:rsid w:val="073D5688"/>
    <w:rsid w:val="076D2A28"/>
    <w:rsid w:val="07820B94"/>
    <w:rsid w:val="07D0744E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425845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7B188D"/>
    <w:rsid w:val="0BA61BD1"/>
    <w:rsid w:val="0C583C50"/>
    <w:rsid w:val="0C653676"/>
    <w:rsid w:val="0C6725E8"/>
    <w:rsid w:val="0C851D03"/>
    <w:rsid w:val="0CA157AD"/>
    <w:rsid w:val="0CAC4B4C"/>
    <w:rsid w:val="0CCE2B10"/>
    <w:rsid w:val="0CFA5AB9"/>
    <w:rsid w:val="0DA963AD"/>
    <w:rsid w:val="0DC52185"/>
    <w:rsid w:val="0DF071A2"/>
    <w:rsid w:val="0E1513DE"/>
    <w:rsid w:val="0E642DE5"/>
    <w:rsid w:val="0E6E7B0F"/>
    <w:rsid w:val="0E7200BB"/>
    <w:rsid w:val="0EB21D9E"/>
    <w:rsid w:val="0F2C51F5"/>
    <w:rsid w:val="0F377A67"/>
    <w:rsid w:val="0F580654"/>
    <w:rsid w:val="0F9A5C31"/>
    <w:rsid w:val="0FAF0F65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4221E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3B053B"/>
    <w:rsid w:val="1B536BEB"/>
    <w:rsid w:val="1B7D2CDE"/>
    <w:rsid w:val="1BE86F08"/>
    <w:rsid w:val="1C0E60F5"/>
    <w:rsid w:val="1C393BCD"/>
    <w:rsid w:val="1C487C16"/>
    <w:rsid w:val="1C4F04A0"/>
    <w:rsid w:val="1C6534D5"/>
    <w:rsid w:val="1CC14CD6"/>
    <w:rsid w:val="1CDB3B52"/>
    <w:rsid w:val="1CEC3AC7"/>
    <w:rsid w:val="1D0F0497"/>
    <w:rsid w:val="1D1E1D0B"/>
    <w:rsid w:val="1D3922D9"/>
    <w:rsid w:val="1D4628E8"/>
    <w:rsid w:val="1D9E609E"/>
    <w:rsid w:val="1DBD39A9"/>
    <w:rsid w:val="1DC076F7"/>
    <w:rsid w:val="1DE212EF"/>
    <w:rsid w:val="1DED372A"/>
    <w:rsid w:val="1DEE64BF"/>
    <w:rsid w:val="1E3434A5"/>
    <w:rsid w:val="1E70600C"/>
    <w:rsid w:val="1EAF10EB"/>
    <w:rsid w:val="1EBC1EF4"/>
    <w:rsid w:val="1EBC2096"/>
    <w:rsid w:val="1ED41662"/>
    <w:rsid w:val="1EE77FCB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5734D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B070C22"/>
    <w:rsid w:val="2B106417"/>
    <w:rsid w:val="2B3449E5"/>
    <w:rsid w:val="2B4A2020"/>
    <w:rsid w:val="2B5F5760"/>
    <w:rsid w:val="2B7D5F2D"/>
    <w:rsid w:val="2B8A4400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9F2C14"/>
    <w:rsid w:val="2FB1324F"/>
    <w:rsid w:val="2FC57D55"/>
    <w:rsid w:val="30013F99"/>
    <w:rsid w:val="301C491F"/>
    <w:rsid w:val="301F663B"/>
    <w:rsid w:val="30C80FB3"/>
    <w:rsid w:val="30EF2188"/>
    <w:rsid w:val="310549BB"/>
    <w:rsid w:val="313B752E"/>
    <w:rsid w:val="314900E1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481AFC"/>
    <w:rsid w:val="34484F30"/>
    <w:rsid w:val="347474FF"/>
    <w:rsid w:val="34843D93"/>
    <w:rsid w:val="34A76F77"/>
    <w:rsid w:val="34CD147F"/>
    <w:rsid w:val="35280160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462C9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B63A8D"/>
    <w:rsid w:val="3DF61F78"/>
    <w:rsid w:val="3E32349B"/>
    <w:rsid w:val="3E4E4053"/>
    <w:rsid w:val="3E7B12F8"/>
    <w:rsid w:val="3E7B134E"/>
    <w:rsid w:val="3ECF1C51"/>
    <w:rsid w:val="3EEB161B"/>
    <w:rsid w:val="3F4006BD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2E7BF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8793B"/>
    <w:rsid w:val="468D25D9"/>
    <w:rsid w:val="469A5ED6"/>
    <w:rsid w:val="469F52BB"/>
    <w:rsid w:val="477052EA"/>
    <w:rsid w:val="479730E4"/>
    <w:rsid w:val="47C86907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C63704"/>
    <w:rsid w:val="4DCF4F68"/>
    <w:rsid w:val="4E323AFF"/>
    <w:rsid w:val="4E3C1A0A"/>
    <w:rsid w:val="4E777A24"/>
    <w:rsid w:val="4EAE77CF"/>
    <w:rsid w:val="4F250EBF"/>
    <w:rsid w:val="4FF64112"/>
    <w:rsid w:val="4FF67BBA"/>
    <w:rsid w:val="4FFE6CF0"/>
    <w:rsid w:val="50113B43"/>
    <w:rsid w:val="503C43F9"/>
    <w:rsid w:val="505D5184"/>
    <w:rsid w:val="50C26303"/>
    <w:rsid w:val="50CC56A2"/>
    <w:rsid w:val="50CC5E28"/>
    <w:rsid w:val="50E5221B"/>
    <w:rsid w:val="50E631AF"/>
    <w:rsid w:val="515A15AA"/>
    <w:rsid w:val="51A21957"/>
    <w:rsid w:val="51B44F9E"/>
    <w:rsid w:val="51C16550"/>
    <w:rsid w:val="51D73B4A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5B84620"/>
    <w:rsid w:val="55F801DA"/>
    <w:rsid w:val="560146F6"/>
    <w:rsid w:val="560B0BE3"/>
    <w:rsid w:val="560E1F74"/>
    <w:rsid w:val="56480272"/>
    <w:rsid w:val="56497CB6"/>
    <w:rsid w:val="569B60FF"/>
    <w:rsid w:val="56D00224"/>
    <w:rsid w:val="573D3E09"/>
    <w:rsid w:val="575320C2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37316B"/>
    <w:rsid w:val="5A5F3294"/>
    <w:rsid w:val="5A671054"/>
    <w:rsid w:val="5A7F38A9"/>
    <w:rsid w:val="5B184203"/>
    <w:rsid w:val="5B6036BE"/>
    <w:rsid w:val="5B6D2BB9"/>
    <w:rsid w:val="5BA03966"/>
    <w:rsid w:val="5BA1789E"/>
    <w:rsid w:val="5BBF00D8"/>
    <w:rsid w:val="5BC934AE"/>
    <w:rsid w:val="5C3A27C4"/>
    <w:rsid w:val="5C631D82"/>
    <w:rsid w:val="5CA54DF5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D4115"/>
    <w:rsid w:val="63701DA1"/>
    <w:rsid w:val="63710D24"/>
    <w:rsid w:val="637552C3"/>
    <w:rsid w:val="63827FAD"/>
    <w:rsid w:val="644C54F8"/>
    <w:rsid w:val="648A0F80"/>
    <w:rsid w:val="64B818DE"/>
    <w:rsid w:val="64BB6734"/>
    <w:rsid w:val="64EA5102"/>
    <w:rsid w:val="653A16DF"/>
    <w:rsid w:val="654B280B"/>
    <w:rsid w:val="65681BDD"/>
    <w:rsid w:val="65A44FB7"/>
    <w:rsid w:val="65C5024C"/>
    <w:rsid w:val="662329DD"/>
    <w:rsid w:val="66A31EBB"/>
    <w:rsid w:val="66E12268"/>
    <w:rsid w:val="675B7BA5"/>
    <w:rsid w:val="67A15CBA"/>
    <w:rsid w:val="67D71200"/>
    <w:rsid w:val="685F0A6E"/>
    <w:rsid w:val="6873416A"/>
    <w:rsid w:val="689864C4"/>
    <w:rsid w:val="68C356C6"/>
    <w:rsid w:val="68C92469"/>
    <w:rsid w:val="68CE2F67"/>
    <w:rsid w:val="69067B6A"/>
    <w:rsid w:val="69877F2E"/>
    <w:rsid w:val="69F1312B"/>
    <w:rsid w:val="6A0E672A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BE43CEB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8432FE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5C1E90"/>
    <w:rsid w:val="759432AE"/>
    <w:rsid w:val="75E1239D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9202068"/>
    <w:rsid w:val="795B528B"/>
    <w:rsid w:val="795F69F3"/>
    <w:rsid w:val="79715B94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9B1FF9"/>
    <w:rsid w:val="7BA63594"/>
    <w:rsid w:val="7BE162A4"/>
    <w:rsid w:val="7BE72367"/>
    <w:rsid w:val="7C133E27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742D92"/>
    <w:rsid w:val="7E851F07"/>
    <w:rsid w:val="7E934D87"/>
    <w:rsid w:val="7E9A0D84"/>
    <w:rsid w:val="7EA637B6"/>
    <w:rsid w:val="7F196982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f4458056-b315-4b67-9082-7f69ef7ca1f6\&#30740;&#31350;&#29983;&#38754;&#35797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研究生面试考研复试简历.docx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2024-03-02T06:59:00Z</dcterms:created>
  <dc:creator>WPS_1571943909</dc:creator>
  <cp:lastModifiedBy>responsibility</cp:lastModifiedBy>
  <dcterms:modified xsi:type="dcterms:W3CDTF">2025-02-24T12:10:03Z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v1.0_mb_hSf5kmfIXJLc8JaYSY493Q==</vt:lpwstr>
  </property>
  <property fmtid="{D5CDD505-2E9C-101B-9397-08002B2CF9AE}" pid="5" name="ICV">
    <vt:lpwstr>A3EDC76CC4B44F7684EBBAB7C05AF0C5_11</vt:lpwstr>
  </property>
  <property fmtid="{D5CDD505-2E9C-101B-9397-08002B2CF9AE}" pid="6" name="KSOTemplateDocerSaveRecord">
    <vt:lpwstr>eyJoZGlkIjoiYjAyZmQzYmIzY2FkNmM0YTYyMWMyMjBkMGFiNTI1YjEiLCJ1c2VySWQiOiI4NTgwMTE2NTkifQ==</vt:lpwstr>
  </property>
</Properties>
</file>