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9961E2" w14:textId="57B325F1" w:rsidR="002157CE" w:rsidRDefault="00893BFB">
      <w:pPr>
        <w:rPr>
          <w:rFonts w:ascii="微软雅黑" w:eastAsia="微软雅黑" w:hAnsi="微软雅黑" w:cs="微软雅黑"/>
          <w:sz w:val="44"/>
          <w:szCs w:val="44"/>
        </w:rPr>
        <w:sectPr w:rsidR="002157C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2498B7" wp14:editId="65C33104">
                <wp:simplePos x="0" y="0"/>
                <wp:positionH relativeFrom="column">
                  <wp:posOffset>-563173</wp:posOffset>
                </wp:positionH>
                <wp:positionV relativeFrom="paragraph">
                  <wp:posOffset>6111240</wp:posOffset>
                </wp:positionV>
                <wp:extent cx="6532880" cy="1342663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2880" cy="1342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C6CC6" w14:textId="253F784E" w:rsidR="00893BFB" w:rsidRDefault="00893BFB" w:rsidP="00893BFB">
                            <w:pPr>
                              <w:pStyle w:val="HTML"/>
                              <w:widowControl/>
                              <w:tabs>
                                <w:tab w:val="clear" w:pos="2748"/>
                                <w:tab w:val="clear" w:pos="3664"/>
                                <w:tab w:val="clear" w:pos="8244"/>
                                <w:tab w:val="left" w:pos="2530"/>
                                <w:tab w:val="left" w:pos="3330"/>
                                <w:tab w:val="left" w:pos="8020"/>
                              </w:tabs>
                              <w:spacing w:line="0" w:lineRule="atLeast"/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24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.10-20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25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01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 xml:space="preserve">湖北武汉    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ab/>
                              <w:t>XXX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科技有限公司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Python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开发实习生</w:t>
                            </w:r>
                          </w:p>
                          <w:p w14:paraId="0EF718AA" w14:textId="7B25BDD1" w:rsidR="001A2611" w:rsidRDefault="001A2611" w:rsidP="00893BFB">
                            <w:pPr>
                              <w:pStyle w:val="HTML"/>
                              <w:widowControl/>
                              <w:tabs>
                                <w:tab w:val="clear" w:pos="2748"/>
                                <w:tab w:val="clear" w:pos="3664"/>
                                <w:tab w:val="clear" w:pos="8244"/>
                                <w:tab w:val="left" w:pos="2530"/>
                                <w:tab w:val="left" w:pos="3330"/>
                                <w:tab w:val="left" w:pos="8020"/>
                              </w:tabs>
                              <w:spacing w:line="0" w:lineRule="atLeas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工作内容：</w:t>
                            </w:r>
                          </w:p>
                          <w:p w14:paraId="2396AE57" w14:textId="77777777" w:rsidR="001A2611" w:rsidRPr="001A2611" w:rsidRDefault="00893BFB" w:rsidP="001A261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0" w:lineRule="atLeas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1A2611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利用Python语言编写数据处理和分析脚本，提高了数据处理的效率和准确性。</w:t>
                            </w:r>
                          </w:p>
                          <w:p w14:paraId="49F6BEE0" w14:textId="77777777" w:rsidR="001A2611" w:rsidRPr="001A2611" w:rsidRDefault="00893BFB" w:rsidP="001A261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0" w:lineRule="atLeas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1A2611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使用Flask框架开发Web后端接口，实现了数据的实时查询和展示功能。</w:t>
                            </w:r>
                          </w:p>
                          <w:p w14:paraId="61B23850" w14:textId="66AB0549" w:rsidR="00893BFB" w:rsidRPr="001A2611" w:rsidRDefault="00893BFB" w:rsidP="001A2611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spacing w:line="0" w:lineRule="atLeast"/>
                              <w:ind w:firstLineChars="0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1A2611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面对项目中的技术挑战，积极寻找解决方案，确保项目的顺利进行。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2498B7"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26" type="#_x0000_t202" style="position:absolute;left:0;text-align:left;margin-left:-44.35pt;margin-top:481.2pt;width:514.4pt;height:105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" filled="f" stroked="f" strokeweight=".5pt">
                <v:textbox>
                  <w:txbxContent>
                    <w:p w14:paraId="106C6CC6" w14:textId="253F784E" w:rsidR="00893BFB" w:rsidRDefault="00893BFB" w:rsidP="00893BFB">
                      <w:pPr>
                        <w:pStyle w:val="HTML"/>
                        <w:widowControl/>
                        <w:tabs>
                          <w:tab w:val="clear" w:pos="2748"/>
                          <w:tab w:val="clear" w:pos="3664"/>
                          <w:tab w:val="clear" w:pos="8244"/>
                          <w:tab w:val="left" w:pos="2530"/>
                          <w:tab w:val="left" w:pos="3330"/>
                          <w:tab w:val="left" w:pos="8020"/>
                        </w:tabs>
                        <w:spacing w:line="0" w:lineRule="atLeast"/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031E61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031E61"/>
                          <w:sz w:val="22"/>
                          <w:szCs w:val="22"/>
                        </w:rPr>
                        <w:t>24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.10-20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031E61"/>
                          <w:sz w:val="22"/>
                          <w:szCs w:val="22"/>
                        </w:rPr>
                        <w:t>25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031E61"/>
                          <w:sz w:val="22"/>
                          <w:szCs w:val="22"/>
                        </w:rPr>
                        <w:t>01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031E6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031E6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 xml:space="preserve">湖北武汉    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031E61"/>
                          <w:sz w:val="22"/>
                          <w:szCs w:val="22"/>
                        </w:rPr>
                        <w:tab/>
                        <w:t>XXX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科技有限公司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031E61"/>
                          <w:sz w:val="22"/>
                          <w:szCs w:val="22"/>
                        </w:rPr>
                        <w:t>Python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开发实习生</w:t>
                      </w:r>
                    </w:p>
                    <w:p w14:paraId="0EF718AA" w14:textId="7B25BDD1" w:rsidR="001A2611" w:rsidRDefault="001A2611" w:rsidP="00893BFB">
                      <w:pPr>
                        <w:pStyle w:val="HTML"/>
                        <w:widowControl/>
                        <w:tabs>
                          <w:tab w:val="clear" w:pos="2748"/>
                          <w:tab w:val="clear" w:pos="3664"/>
                          <w:tab w:val="clear" w:pos="8244"/>
                          <w:tab w:val="left" w:pos="2530"/>
                          <w:tab w:val="left" w:pos="3330"/>
                          <w:tab w:val="left" w:pos="8020"/>
                        </w:tabs>
                        <w:spacing w:line="0" w:lineRule="atLeast"/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工作内容：</w:t>
                      </w:r>
                    </w:p>
                    <w:p w14:paraId="2396AE57" w14:textId="77777777" w:rsidR="001A2611" w:rsidRPr="001A2611" w:rsidRDefault="00893BFB" w:rsidP="001A2611">
                      <w:pPr>
                        <w:pStyle w:val="a5"/>
                        <w:numPr>
                          <w:ilvl w:val="0"/>
                          <w:numId w:val="2"/>
                        </w:numPr>
                        <w:spacing w:line="0" w:lineRule="atLeast"/>
                        <w:ind w:firstLineChars="0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1A2611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利用Python语言编写数据处理和分析脚本，提高了数据处理的效率和准确性。</w:t>
                      </w:r>
                    </w:p>
                    <w:p w14:paraId="49F6BEE0" w14:textId="77777777" w:rsidR="001A2611" w:rsidRPr="001A2611" w:rsidRDefault="00893BFB" w:rsidP="001A2611">
                      <w:pPr>
                        <w:pStyle w:val="a5"/>
                        <w:numPr>
                          <w:ilvl w:val="0"/>
                          <w:numId w:val="2"/>
                        </w:numPr>
                        <w:spacing w:line="0" w:lineRule="atLeast"/>
                        <w:ind w:firstLineChars="0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1A2611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使用Flask框架开发Web后端接口，实现了数据的实时查询和展示功能。</w:t>
                      </w:r>
                    </w:p>
                    <w:p w14:paraId="61B23850" w14:textId="66AB0549" w:rsidR="00893BFB" w:rsidRPr="001A2611" w:rsidRDefault="00893BFB" w:rsidP="001A2611">
                      <w:pPr>
                        <w:pStyle w:val="a5"/>
                        <w:numPr>
                          <w:ilvl w:val="0"/>
                          <w:numId w:val="2"/>
                        </w:numPr>
                        <w:spacing w:line="0" w:lineRule="atLeast"/>
                        <w:ind w:firstLineChars="0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1A2611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面对项目中的技术挑战，积极寻找解决方案，确保项目的顺利进行。</w:t>
                      </w:r>
                    </w:p>
                  </w:txbxContent>
                </v:textbox>
              </v:shape>
            </w:pict>
          </mc:Fallback>
        </mc:AlternateContent>
      </w:r>
      <w:r w:rsidRPr="00893BFB">
        <w:rPr>
          <w:rFonts w:ascii="微软雅黑" w:eastAsia="微软雅黑" w:hAnsi="微软雅黑" w:cs="微软雅黑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5EFF6F" wp14:editId="0C3C60D1">
                <wp:simplePos x="0" y="0"/>
                <wp:positionH relativeFrom="column">
                  <wp:posOffset>-519430</wp:posOffset>
                </wp:positionH>
                <wp:positionV relativeFrom="paragraph">
                  <wp:posOffset>5531485</wp:posOffset>
                </wp:positionV>
                <wp:extent cx="1503680" cy="433705"/>
                <wp:effectExtent l="0" t="0" r="0" b="0"/>
                <wp:wrapNone/>
                <wp:docPr id="13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680" cy="433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23185FE5" w14:textId="77777777" w:rsidR="00893BFB" w:rsidRDefault="00893BFB" w:rsidP="00893BFB">
                            <w:pPr>
                              <w:rPr>
                                <w:rFonts w:ascii="微软雅黑" w:eastAsia="微软雅黑" w:hAnsi="微软雅黑" w:cs="微软雅黑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实习经历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3A5EFF6F" id="文本框 10" o:spid="_x0000_s1027" type="#_x0000_t202" style="position:absolute;left:0;text-align:left;margin-left:-40.9pt;margin-top:435.55pt;width:118.4pt;height:34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" filled="f" stroked="f">
                <v:textbox>
                  <w:txbxContent>
                    <w:p w14:paraId="23185FE5" w14:textId="77777777" w:rsidR="00893BFB" w:rsidRDefault="00893BFB" w:rsidP="00893BFB">
                      <w:pPr>
                        <w:rPr>
                          <w:rFonts w:ascii="微软雅黑" w:eastAsia="微软雅黑" w:hAnsi="微软雅黑" w:cs="微软雅黑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  <w14:props3d w14:extrusionH="0" w14:contourW="0" w14:prstMaterial="clear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 w:rsidRPr="00893BFB">
        <w:rPr>
          <w:rFonts w:ascii="微软雅黑" w:eastAsia="微软雅黑" w:hAnsi="微软雅黑" w:cs="微软雅黑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66F5504E" wp14:editId="035AD6CB">
                <wp:simplePos x="0" y="0"/>
                <wp:positionH relativeFrom="column">
                  <wp:posOffset>-554741</wp:posOffset>
                </wp:positionH>
                <wp:positionV relativeFrom="paragraph">
                  <wp:posOffset>5565226</wp:posOffset>
                </wp:positionV>
                <wp:extent cx="6479540" cy="431800"/>
                <wp:effectExtent l="0" t="0" r="1016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431800"/>
                          <a:chOff x="1488" y="4683"/>
                          <a:chExt cx="10204" cy="680"/>
                        </a:xfrm>
                      </wpg:grpSpPr>
                      <wpg:grpSp>
                        <wpg:cNvPr id="2" name="组合 71"/>
                        <wpg:cNvGrpSpPr/>
                        <wpg:grpSpPr>
                          <a:xfrm>
                            <a:off x="1488" y="4683"/>
                            <a:ext cx="10204" cy="680"/>
                            <a:chOff x="1488" y="4683"/>
                            <a:chExt cx="10204" cy="680"/>
                          </a:xfrm>
                        </wpg:grpSpPr>
                        <wps:wsp>
                          <wps:cNvPr id="3" name="矩形 6"/>
                          <wps:cNvSpPr/>
                          <wps:spPr>
                            <a:xfrm>
                              <a:off x="1488" y="4761"/>
                              <a:ext cx="10205" cy="524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矩形 6"/>
                          <wps:cNvSpPr/>
                          <wps:spPr>
                            <a:xfrm>
                              <a:off x="1488" y="4683"/>
                              <a:ext cx="1701" cy="6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" name="组合 4"/>
                        <wpg:cNvGrpSpPr/>
                        <wpg:grpSpPr>
                          <a:xfrm>
                            <a:off x="9655" y="4719"/>
                            <a:ext cx="440" cy="624"/>
                            <a:chOff x="13400" y="4719"/>
                            <a:chExt cx="440" cy="624"/>
                          </a:xfrm>
                        </wpg:grpSpPr>
                        <wps:wsp>
                          <wps:cNvPr id="6" name="矩形 1"/>
                          <wps:cNvSpPr/>
                          <wps:spPr>
                            <a:xfrm rot="960000">
                              <a:off x="13400" y="4719"/>
                              <a:ext cx="120" cy="6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矩形 2"/>
                          <wps:cNvSpPr/>
                          <wps:spPr>
                            <a:xfrm rot="960000">
                              <a:off x="13720" y="4719"/>
                              <a:ext cx="120" cy="6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4E873E5" id="组合 1" o:spid="_x0000_s1026" style="position:absolute;left:0;text-align:left;margin-left:-43.7pt;margin-top:438.2pt;width:510.2pt;height:34pt;z-index:251654144" coordorigin="1488,4683" coordsize="10204,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">
                <v:group id="组合 71" o:spid="_x0000_s1027" style="position:absolute;left:1488;top:4683;width:10204;height:680" coordorigin="1488,4683" coordsize="10204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矩形 6" o:spid="_x0000_s1028" style="position:absolute;left:1488;top:4761;width:10205;height: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" fillcolor="#cfcdcd [2894]" stroked="f" strokeweight="1pt"/>
                  <v:rect id="矩形 6" o:spid="_x0000_s1029" style="position:absolute;left:1488;top:4683;width:1701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" fillcolor="#1f4d78 [1604]" stroked="f" strokeweight="1pt"/>
                </v:group>
                <v:group id="组合 4" o:spid="_x0000_s1030" style="position:absolute;left:9655;top:4719;width:440;height:624" coordorigin="13400,4719" coordsize="44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矩形 1" o:spid="_x0000_s1031" style="position:absolute;left:13400;top:4719;width:120;height:624;rotation: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" fillcolor="white [3212]" stroked="f" strokeweight="1pt"/>
                  <v:rect id="矩形 2" o:spid="_x0000_s1032" style="position:absolute;left:13720;top:4719;width:120;height:624;rotation: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" fillcolor="white [3212]" stroked="f" strokeweight="1pt"/>
                </v:group>
              </v:group>
            </w:pict>
          </mc:Fallback>
        </mc:AlternateContent>
      </w:r>
      <w:r w:rsidR="00D75B1B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1F0D9AC" wp14:editId="4EEEEB4F">
                <wp:simplePos x="0" y="0"/>
                <wp:positionH relativeFrom="column">
                  <wp:posOffset>-586212</wp:posOffset>
                </wp:positionH>
                <wp:positionV relativeFrom="paragraph">
                  <wp:posOffset>4413564</wp:posOffset>
                </wp:positionV>
                <wp:extent cx="6672580" cy="1099996"/>
                <wp:effectExtent l="0" t="0" r="0" b="508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2580" cy="1099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CCE6C" w14:textId="22BCBC5D" w:rsidR="002157CE" w:rsidRDefault="00B4022A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20</w:t>
                            </w:r>
                            <w:r w:rsidR="00D75B1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.09-</w:t>
                            </w:r>
                            <w:r w:rsidR="00D75B1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至今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ab/>
                            </w:r>
                            <w:r w:rsidR="00D75B1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ab/>
                            </w:r>
                            <w:r w:rsidR="00D75B1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ab/>
                            </w:r>
                            <w:r w:rsidR="00D75B1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ab/>
                            </w:r>
                            <w:r w:rsidR="00D75B1B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X</w:t>
                            </w:r>
                            <w:r w:rsidR="00D75B1B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XXX</w:t>
                            </w:r>
                            <w:r w:rsidR="00D75B1B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ab/>
                              <w:t>本科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ab/>
                              <w:t>计算机科学与技术</w:t>
                            </w:r>
                          </w:p>
                          <w:p w14:paraId="6FD7F0C1" w14:textId="6ACE6465" w:rsidR="002157CE" w:rsidRDefault="00B4022A">
                            <w:pPr>
                              <w:spacing w:line="0" w:lineRule="atLeas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成绩：GPA </w:t>
                            </w:r>
                            <w:r w:rsidR="00D75B1B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.</w:t>
                            </w:r>
                            <w:r w:rsidR="00D75B1B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/</w:t>
                            </w:r>
                            <w:r w:rsidR="00D75B1B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.</w:t>
                            </w:r>
                            <w:r w:rsidR="00D75B1B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| 班级排名：</w:t>
                            </w:r>
                            <w:r w:rsidR="00D75B1B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/</w:t>
                            </w:r>
                            <w:r w:rsidR="00D75B1B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XX</w:t>
                            </w:r>
                          </w:p>
                          <w:p w14:paraId="4A3C0F21" w14:textId="616A6BA4" w:rsidR="002157CE" w:rsidRDefault="00B4022A">
                            <w:pPr>
                              <w:spacing w:line="0" w:lineRule="atLeas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主修课程：</w:t>
                            </w:r>
                            <w:r w:rsidR="00D75B1B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J</w:t>
                            </w:r>
                            <w:r w:rsidR="00D75B1B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ava高级程序设计</w:t>
                            </w:r>
                            <w:r w:rsidR="00D75B1B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数据结构、计算机网络、操作系统</w:t>
                            </w:r>
                            <w:r w:rsidR="00D75B1B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、计算机组成原理</w:t>
                            </w:r>
                          </w:p>
                          <w:p w14:paraId="78D0428E" w14:textId="65284278" w:rsidR="00D75B1B" w:rsidRDefault="00D75B1B">
                            <w:pPr>
                              <w:spacing w:line="0" w:lineRule="atLeas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毕业设计：基于X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XX的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XX系统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的设计与实现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0D9AC" id="文本框 57" o:spid="_x0000_s1028" type="#_x0000_t202" style="position:absolute;left:0;text-align:left;margin-left:-46.15pt;margin-top:347.5pt;width:525.4pt;height:86.6pt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" filled="f" stroked="f" strokeweight=".5pt">
                <v:textbox>
                  <w:txbxContent>
                    <w:p w14:paraId="778CCE6C" w14:textId="22BCBC5D" w:rsidR="002157CE" w:rsidRDefault="00B4022A">
                      <w:pPr>
                        <w:spacing w:line="0" w:lineRule="atLeast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>20</w:t>
                      </w:r>
                      <w:r w:rsidR="00D75B1B"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21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>.09-</w:t>
                      </w:r>
                      <w:r w:rsidR="00D75B1B"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至今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ab/>
                      </w:r>
                      <w:r w:rsidR="00D75B1B"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ab/>
                      </w:r>
                      <w:r w:rsidR="00D75B1B"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ab/>
                      </w:r>
                      <w:r w:rsidR="00D75B1B"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ab/>
                      </w:r>
                      <w:r w:rsidR="00D75B1B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>X</w:t>
                      </w:r>
                      <w:r w:rsidR="00D75B1B"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XXX</w:t>
                      </w:r>
                      <w:r w:rsidR="00D75B1B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>大学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ab/>
                        <w:t>本科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ab/>
                        <w:t>计算机科学与技术</w:t>
                      </w:r>
                    </w:p>
                    <w:p w14:paraId="6FD7F0C1" w14:textId="6ACE6465" w:rsidR="002157CE" w:rsidRDefault="00B4022A">
                      <w:pPr>
                        <w:spacing w:line="0" w:lineRule="atLeas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 xml:space="preserve">成绩：GPA </w:t>
                      </w:r>
                      <w:r w:rsidR="00D75B1B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.</w:t>
                      </w:r>
                      <w:r w:rsidR="00D75B1B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XX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/</w:t>
                      </w:r>
                      <w:r w:rsidR="00D75B1B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.</w:t>
                      </w:r>
                      <w:r w:rsidR="00D75B1B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 xml:space="preserve"> | 班级排名：</w:t>
                      </w:r>
                      <w:r w:rsidR="00D75B1B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/</w:t>
                      </w:r>
                      <w:r w:rsidR="00D75B1B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XX</w:t>
                      </w:r>
                    </w:p>
                    <w:p w14:paraId="4A3C0F21" w14:textId="616A6BA4" w:rsidR="002157CE" w:rsidRDefault="00B4022A">
                      <w:pPr>
                        <w:spacing w:line="0" w:lineRule="atLeas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主修课程：</w:t>
                      </w:r>
                      <w:r w:rsidR="00D75B1B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J</w:t>
                      </w:r>
                      <w:r w:rsidR="00D75B1B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ava高级程序设计</w:t>
                      </w:r>
                      <w:r w:rsidR="00D75B1B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、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数据结构、计算机网络、操作系统</w:t>
                      </w:r>
                      <w:r w:rsidR="00D75B1B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、计算机组成原理</w:t>
                      </w:r>
                    </w:p>
                    <w:p w14:paraId="78D0428E" w14:textId="65284278" w:rsidR="00D75B1B" w:rsidRDefault="00D75B1B">
                      <w:pPr>
                        <w:spacing w:line="0" w:lineRule="atLeas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>毕业设计：基于X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XX的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>X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XX系统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>的设计与实现</w:t>
                      </w:r>
                    </w:p>
                  </w:txbxContent>
                </v:textbox>
              </v:shape>
            </w:pict>
          </mc:Fallback>
        </mc:AlternateContent>
      </w:r>
      <w:r w:rsidR="00D75B1B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0CCC6CC1" wp14:editId="3EC60D11">
                <wp:simplePos x="0" y="0"/>
                <wp:positionH relativeFrom="column">
                  <wp:posOffset>-490855</wp:posOffset>
                </wp:positionH>
                <wp:positionV relativeFrom="paragraph">
                  <wp:posOffset>3837940</wp:posOffset>
                </wp:positionV>
                <wp:extent cx="964565" cy="433705"/>
                <wp:effectExtent l="0" t="0" r="0" b="4445"/>
                <wp:wrapNone/>
                <wp:docPr id="5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433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71CBDC40" w14:textId="77777777" w:rsidR="002157CE" w:rsidRDefault="00B4022A">
                            <w:pPr>
                              <w:rPr>
                                <w:rFonts w:ascii="微软雅黑" w:eastAsia="微软雅黑" w:hAnsi="微软雅黑" w:cs="微软雅黑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0CCC6CC1" id="_x0000_s1029" type="#_x0000_t202" style="position:absolute;left:0;text-align:left;margin-left:-38.65pt;margin-top:302.2pt;width:75.95pt;height:34.1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" filled="f" stroked="f">
                <v:textbox>
                  <w:txbxContent>
                    <w:p w14:paraId="71CBDC40" w14:textId="77777777" w:rsidR="002157CE" w:rsidRDefault="00B4022A">
                      <w:pPr>
                        <w:rPr>
                          <w:rFonts w:ascii="微软雅黑" w:eastAsia="微软雅黑" w:hAnsi="微软雅黑" w:cs="微软雅黑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  <w14:props3d w14:extrusionH="0" w14:contourW="0" w14:prstMaterial="clear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 w:rsidR="00D75B1B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33AE7ACE" wp14:editId="4EF01712">
                <wp:simplePos x="0" y="0"/>
                <wp:positionH relativeFrom="column">
                  <wp:posOffset>-551180</wp:posOffset>
                </wp:positionH>
                <wp:positionV relativeFrom="paragraph">
                  <wp:posOffset>3874842</wp:posOffset>
                </wp:positionV>
                <wp:extent cx="6479540" cy="431800"/>
                <wp:effectExtent l="0" t="0" r="0" b="6350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431800"/>
                          <a:chOff x="1488" y="4683"/>
                          <a:chExt cx="10204" cy="680"/>
                        </a:xfrm>
                      </wpg:grpSpPr>
                      <wpg:grpSp>
                        <wpg:cNvPr id="60" name="组合 71"/>
                        <wpg:cNvGrpSpPr/>
                        <wpg:grpSpPr>
                          <a:xfrm>
                            <a:off x="1488" y="4683"/>
                            <a:ext cx="10204" cy="680"/>
                            <a:chOff x="1488" y="4683"/>
                            <a:chExt cx="10204" cy="680"/>
                          </a:xfrm>
                        </wpg:grpSpPr>
                        <wps:wsp>
                          <wps:cNvPr id="91" name="矩形 6"/>
                          <wps:cNvSpPr/>
                          <wps:spPr>
                            <a:xfrm>
                              <a:off x="1488" y="4761"/>
                              <a:ext cx="10205" cy="524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2" name="矩形 6"/>
                          <wps:cNvSpPr/>
                          <wps:spPr>
                            <a:xfrm>
                              <a:off x="1488" y="4683"/>
                              <a:ext cx="1701" cy="6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1" name="组合 4"/>
                        <wpg:cNvGrpSpPr/>
                        <wpg:grpSpPr>
                          <a:xfrm>
                            <a:off x="9655" y="4719"/>
                            <a:ext cx="440" cy="624"/>
                            <a:chOff x="13400" y="4719"/>
                            <a:chExt cx="440" cy="624"/>
                          </a:xfrm>
                        </wpg:grpSpPr>
                        <wps:wsp>
                          <wps:cNvPr id="94" name="矩形 1"/>
                          <wps:cNvSpPr/>
                          <wps:spPr>
                            <a:xfrm rot="960000">
                              <a:off x="13400" y="4719"/>
                              <a:ext cx="120" cy="6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5" name="矩形 2"/>
                          <wps:cNvSpPr/>
                          <wps:spPr>
                            <a:xfrm rot="960000">
                              <a:off x="13720" y="4719"/>
                              <a:ext cx="120" cy="6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46329D" id="组合 59" o:spid="_x0000_s1026" style="position:absolute;left:0;text-align:left;margin-left:-43.4pt;margin-top:305.1pt;width:510.2pt;height:34pt;z-index:251649024" coordorigin="1488,4683" coordsize="10204,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">
                <v:group id="组合 71" o:spid="_x0000_s1027" style="position:absolute;left:1488;top:4683;width:10204;height:680" coordorigin="1488,4683" coordsize="10204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ect id="矩形 6" o:spid="_x0000_s1028" style="position:absolute;left:1488;top:4761;width:10205;height: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" fillcolor="#cfcdcd [2894]" stroked="f" strokeweight="1pt"/>
                  <v:rect id="矩形 6" o:spid="_x0000_s1029" style="position:absolute;left:1488;top:4683;width:1701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" fillcolor="#1f4d78 [1604]" stroked="f" strokeweight="1pt"/>
                </v:group>
                <v:group id="组合 4" o:spid="_x0000_s1030" style="position:absolute;left:9655;top:4719;width:440;height:624" coordorigin="13400,4719" coordsize="44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矩形 1" o:spid="_x0000_s1031" style="position:absolute;left:13400;top:4719;width:120;height:624;rotation: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" fillcolor="white [3212]" stroked="f" strokeweight="1pt"/>
                  <v:rect id="矩形 2" o:spid="_x0000_s1032" style="position:absolute;left:13720;top:4719;width:120;height:624;rotation: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" fillcolor="white [3212]" stroked="f" strokeweight="1pt"/>
                </v:group>
              </v:group>
            </w:pict>
          </mc:Fallback>
        </mc:AlternateContent>
      </w:r>
      <w:r w:rsidR="00C14812">
        <w:rPr>
          <w:noProof/>
        </w:rPr>
        <w:drawing>
          <wp:anchor distT="0" distB="0" distL="114300" distR="114300" simplePos="0" relativeHeight="251645952" behindDoc="0" locked="0" layoutInCell="1" allowOverlap="1" wp14:anchorId="2A764C55" wp14:editId="6BB1FBD5">
            <wp:simplePos x="0" y="0"/>
            <wp:positionH relativeFrom="column">
              <wp:posOffset>4899660</wp:posOffset>
            </wp:positionH>
            <wp:positionV relativeFrom="paragraph">
              <wp:posOffset>525780</wp:posOffset>
            </wp:positionV>
            <wp:extent cx="836295" cy="1170305"/>
            <wp:effectExtent l="0" t="0" r="1905" b="0"/>
            <wp:wrapNone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295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022A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0DC738FC" wp14:editId="2617029B">
                <wp:simplePos x="0" y="0"/>
                <wp:positionH relativeFrom="column">
                  <wp:posOffset>-554355</wp:posOffset>
                </wp:positionH>
                <wp:positionV relativeFrom="paragraph">
                  <wp:posOffset>630555</wp:posOffset>
                </wp:positionV>
                <wp:extent cx="5359400" cy="107569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9400" cy="10756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ABC7E" w14:textId="7AE8A1B6" w:rsidR="002157CE" w:rsidRDefault="00B4022A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姓名：</w:t>
                            </w:r>
                            <w:r w:rsidR="007F11B8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叶子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ab/>
                              <w:t>性别：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男</w:t>
                            </w:r>
                          </w:p>
                          <w:p w14:paraId="701DF1F5" w14:textId="4FCB8B8E" w:rsidR="002157CE" w:rsidRDefault="00B4022A">
                            <w:pPr>
                              <w:spacing w:line="0" w:lineRule="atLeast"/>
                              <w:ind w:left="1100" w:hangingChars="500" w:hanging="1100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出生年月：</w:t>
                            </w:r>
                            <w:r w:rsidR="007F11B8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2004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.08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政治面貌：</w:t>
                            </w:r>
                            <w:r w:rsidR="007F11B8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共青团员</w:t>
                            </w:r>
                          </w:p>
                          <w:p w14:paraId="47D82915" w14:textId="48F83B8F" w:rsidR="002157CE" w:rsidRDefault="007F11B8">
                            <w:pPr>
                              <w:spacing w:line="0" w:lineRule="atLeast"/>
                              <w:ind w:left="1100" w:hangingChars="500" w:hanging="1100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本科</w:t>
                            </w:r>
                            <w:r w:rsidR="00B4022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院校：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X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XX大学</w:t>
                            </w:r>
                            <w:r w:rsidR="00B4022A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</w:r>
                            <w:r w:rsidR="00B4022A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</w:r>
                            <w:r w:rsidR="00B4022A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</w:r>
                            <w:r w:rsidR="00B4022A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</w:r>
                            <w:r w:rsidR="00B4022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专业：</w:t>
                            </w:r>
                            <w:r w:rsidR="00B4022A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计算机科学与技术</w:t>
                            </w:r>
                          </w:p>
                          <w:p w14:paraId="4AACE5D1" w14:textId="092A5126" w:rsidR="002157CE" w:rsidRDefault="00B4022A">
                            <w:pPr>
                              <w:spacing w:line="0" w:lineRule="atLeast"/>
                              <w:ind w:left="1100" w:hangingChars="500" w:hanging="1100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电话：</w:t>
                            </w:r>
                            <w:r w:rsidR="007F11B8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XXXXXXXXXXX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（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微信同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号）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邮箱：</w:t>
                            </w:r>
                            <w:r w:rsidR="007F11B8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XXXXXXXXXXX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@163.com</w:t>
                            </w:r>
                          </w:p>
                          <w:p w14:paraId="65F95EF0" w14:textId="77777777" w:rsidR="002157CE" w:rsidRDefault="00B4022A">
                            <w:pPr>
                              <w:spacing w:line="0" w:lineRule="atLeast"/>
                              <w:ind w:left="1100" w:hangingChars="500" w:hanging="1100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</w:r>
                          </w:p>
                          <w:p w14:paraId="2ABBF920" w14:textId="77777777" w:rsidR="002157CE" w:rsidRDefault="00B4022A">
                            <w:pPr>
                              <w:spacing w:line="0" w:lineRule="atLeast"/>
                              <w:ind w:left="1100" w:hangingChars="500" w:hanging="1100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国际市场营销、国际市场营销、市场调查与预测、大学心理学、商业心理学、公共关系学、经济法国际</w:t>
                            </w:r>
                          </w:p>
                          <w:p w14:paraId="08511599" w14:textId="77777777" w:rsidR="002157CE" w:rsidRDefault="00B4022A">
                            <w:pPr>
                              <w:spacing w:line="0" w:lineRule="atLeas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贸易、大学英语、计算机应用</w:t>
                            </w:r>
                          </w:p>
                          <w:p w14:paraId="29B6414F" w14:textId="77777777" w:rsidR="002157CE" w:rsidRDefault="002157CE">
                            <w:pPr>
                              <w:spacing w:line="0" w:lineRule="atLeas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738FC" id="文本框 23" o:spid="_x0000_s1030" type="#_x0000_t202" style="position:absolute;left:0;text-align:left;margin-left:-43.65pt;margin-top:49.65pt;width:422pt;height:84.7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" filled="f" stroked="f" strokeweight=".5pt">
                <v:textbox>
                  <w:txbxContent>
                    <w:p w14:paraId="2AFABC7E" w14:textId="7AE8A1B6" w:rsidR="002157CE" w:rsidRDefault="00B4022A">
                      <w:pPr>
                        <w:spacing w:line="0" w:lineRule="atLeast"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>姓名：</w:t>
                      </w:r>
                      <w:r w:rsidR="007F11B8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叶子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 xml:space="preserve"> 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ab/>
                        <w:t>性别：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男</w:t>
                      </w:r>
                    </w:p>
                    <w:p w14:paraId="701DF1F5" w14:textId="4FCB8B8E" w:rsidR="002157CE" w:rsidRDefault="00B4022A">
                      <w:pPr>
                        <w:spacing w:line="0" w:lineRule="atLeast"/>
                        <w:ind w:left="1100" w:hangingChars="500" w:hanging="1100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>出生年月：</w:t>
                      </w:r>
                      <w:r w:rsidR="007F11B8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2004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.08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>政治面貌：</w:t>
                      </w:r>
                      <w:r w:rsidR="007F11B8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共青团员</w:t>
                      </w:r>
                    </w:p>
                    <w:p w14:paraId="47D82915" w14:textId="48F83B8F" w:rsidR="002157CE" w:rsidRDefault="007F11B8">
                      <w:pPr>
                        <w:spacing w:line="0" w:lineRule="atLeast"/>
                        <w:ind w:left="1100" w:hangingChars="500" w:hanging="1100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本科</w:t>
                      </w:r>
                      <w:r w:rsidR="00B4022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>院校：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X</w:t>
                      </w:r>
                      <w:r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XX大学</w:t>
                      </w:r>
                      <w:r w:rsidR="00B4022A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ab/>
                      </w:r>
                      <w:r w:rsidR="00B4022A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ab/>
                      </w:r>
                      <w:r w:rsidR="00B4022A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ab/>
                      </w:r>
                      <w:r w:rsidR="00B4022A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ab/>
                      </w:r>
                      <w:r w:rsidR="00B4022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>专业：</w:t>
                      </w:r>
                      <w:r w:rsidR="00B4022A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计算机科学与技术</w:t>
                      </w:r>
                    </w:p>
                    <w:p w14:paraId="4AACE5D1" w14:textId="092A5126" w:rsidR="002157CE" w:rsidRDefault="00B4022A">
                      <w:pPr>
                        <w:spacing w:line="0" w:lineRule="atLeast"/>
                        <w:ind w:left="1100" w:hangingChars="500" w:hanging="1100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>电话：</w:t>
                      </w:r>
                      <w:r w:rsidR="007F11B8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XXXXXXXXXXX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（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微信同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号）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>邮箱：</w:t>
                      </w:r>
                      <w:r w:rsidR="007F11B8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XXXXXXXXXXX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@163.com</w:t>
                      </w:r>
                    </w:p>
                    <w:p w14:paraId="65F95EF0" w14:textId="77777777" w:rsidR="002157CE" w:rsidRDefault="00B4022A">
                      <w:pPr>
                        <w:spacing w:line="0" w:lineRule="atLeast"/>
                        <w:ind w:left="1100" w:hangingChars="500" w:hanging="1100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ab/>
                      </w:r>
                    </w:p>
                    <w:p w14:paraId="2ABBF920" w14:textId="77777777" w:rsidR="002157CE" w:rsidRDefault="00B4022A">
                      <w:pPr>
                        <w:spacing w:line="0" w:lineRule="atLeast"/>
                        <w:ind w:left="1100" w:hangingChars="500" w:hanging="1100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国际市场营销、国际市场营销、市场调查与预测、大学心理学、商业心理学、公共关系学、经济法国际</w:t>
                      </w:r>
                    </w:p>
                    <w:p w14:paraId="08511599" w14:textId="77777777" w:rsidR="002157CE" w:rsidRDefault="00B4022A">
                      <w:pPr>
                        <w:spacing w:line="0" w:lineRule="atLeas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贸易、大学英语、计算机应用</w:t>
                      </w:r>
                    </w:p>
                    <w:p w14:paraId="29B6414F" w14:textId="77777777" w:rsidR="002157CE" w:rsidRDefault="002157CE">
                      <w:pPr>
                        <w:spacing w:line="0" w:lineRule="atLeas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022A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E9EE693" wp14:editId="5BCBC142">
                <wp:simplePos x="0" y="0"/>
                <wp:positionH relativeFrom="column">
                  <wp:posOffset>-492760</wp:posOffset>
                </wp:positionH>
                <wp:positionV relativeFrom="paragraph">
                  <wp:posOffset>1742440</wp:posOffset>
                </wp:positionV>
                <wp:extent cx="964565" cy="433705"/>
                <wp:effectExtent l="0" t="0" r="0" b="0"/>
                <wp:wrapNone/>
                <wp:docPr id="4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433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6A245ABE" w14:textId="0F685C62" w:rsidR="002157CE" w:rsidRDefault="00C14812">
                            <w:pPr>
                              <w:rPr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报考信息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1E9EE693" id="_x0000_s1031" type="#_x0000_t202" style="position:absolute;left:0;text-align:left;margin-left:-38.8pt;margin-top:137.2pt;width:75.95pt;height:34.1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" filled="f" stroked="f">
                <v:textbox>
                  <w:txbxContent>
                    <w:p w14:paraId="6A245ABE" w14:textId="0F685C62" w:rsidR="002157CE" w:rsidRDefault="00C14812">
                      <w:pPr>
                        <w:rPr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  <w14:props3d w14:extrusionH="0" w14:contourW="0" w14:prstMaterial="clear"/>
                        </w:rPr>
                        <w:t>报考信息</w:t>
                      </w:r>
                    </w:p>
                  </w:txbxContent>
                </v:textbox>
              </v:shape>
            </w:pict>
          </mc:Fallback>
        </mc:AlternateContent>
      </w:r>
      <w:r w:rsidR="00B4022A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12CAB37B" wp14:editId="32C1EFB9">
                <wp:simplePos x="0" y="0"/>
                <wp:positionH relativeFrom="column">
                  <wp:posOffset>-535940</wp:posOffset>
                </wp:positionH>
                <wp:positionV relativeFrom="paragraph">
                  <wp:posOffset>1777365</wp:posOffset>
                </wp:positionV>
                <wp:extent cx="6479540" cy="431800"/>
                <wp:effectExtent l="0" t="0" r="10160" b="0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431800"/>
                          <a:chOff x="1488" y="4683"/>
                          <a:chExt cx="10204" cy="680"/>
                        </a:xfrm>
                      </wpg:grpSpPr>
                      <wpg:grpSp>
                        <wpg:cNvPr id="56" name="组合 71"/>
                        <wpg:cNvGrpSpPr/>
                        <wpg:grpSpPr>
                          <a:xfrm>
                            <a:off x="1488" y="4683"/>
                            <a:ext cx="10204" cy="680"/>
                            <a:chOff x="1488" y="4683"/>
                            <a:chExt cx="10204" cy="680"/>
                          </a:xfrm>
                        </wpg:grpSpPr>
                        <wps:wsp>
                          <wps:cNvPr id="30" name="矩形 6"/>
                          <wps:cNvSpPr/>
                          <wps:spPr>
                            <a:xfrm>
                              <a:off x="1488" y="4761"/>
                              <a:ext cx="10205" cy="524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1" name="矩形 6"/>
                          <wps:cNvSpPr/>
                          <wps:spPr>
                            <a:xfrm>
                              <a:off x="1488" y="4683"/>
                              <a:ext cx="1701" cy="6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8" name="组合 4"/>
                        <wpg:cNvGrpSpPr/>
                        <wpg:grpSpPr>
                          <a:xfrm>
                            <a:off x="9655" y="4719"/>
                            <a:ext cx="440" cy="624"/>
                            <a:chOff x="13400" y="4719"/>
                            <a:chExt cx="440" cy="624"/>
                          </a:xfrm>
                        </wpg:grpSpPr>
                        <wps:wsp>
                          <wps:cNvPr id="38" name="矩形 1"/>
                          <wps:cNvSpPr/>
                          <wps:spPr>
                            <a:xfrm rot="960000">
                              <a:off x="13400" y="4719"/>
                              <a:ext cx="120" cy="6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矩形 2"/>
                          <wps:cNvSpPr/>
                          <wps:spPr>
                            <a:xfrm rot="960000">
                              <a:off x="13720" y="4719"/>
                              <a:ext cx="120" cy="6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4AE686" id="组合 54" o:spid="_x0000_s1026" style="position:absolute;left:0;text-align:left;margin-left:-42.2pt;margin-top:139.95pt;width:510.2pt;height:34pt;z-index:251646976" coordorigin="1488,4683" coordsize="10204,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">
                <v:group id="组合 71" o:spid="_x0000_s1027" style="position:absolute;left:1488;top:4683;width:10204;height:680" coordorigin="1488,4683" coordsize="10204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ect id="矩形 6" o:spid="_x0000_s1028" style="position:absolute;left:1488;top:4761;width:10205;height: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" fillcolor="#cfcdcd [2894]" stroked="f" strokeweight="1pt"/>
                  <v:rect id="矩形 6" o:spid="_x0000_s1029" style="position:absolute;left:1488;top:4683;width:1701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" fillcolor="#1f4d78 [1604]" stroked="f" strokeweight="1pt"/>
                </v:group>
                <v:group id="组合 4" o:spid="_x0000_s1030" style="position:absolute;left:9655;top:4719;width:440;height:624" coordorigin="13400,4719" coordsize="44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矩形 1" o:spid="_x0000_s1031" style="position:absolute;left:13400;top:4719;width:120;height:624;rotation: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" fillcolor="white [3212]" stroked="f" strokeweight="1pt"/>
                  <v:rect id="矩形 2" o:spid="_x0000_s1032" style="position:absolute;left:13720;top:4719;width:120;height:624;rotation: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" fillcolor="white [3212]" stroked="f" strokeweight="1pt"/>
                </v:group>
              </v:group>
            </w:pict>
          </mc:Fallback>
        </mc:AlternateContent>
      </w:r>
      <w:r w:rsidR="00B4022A">
        <w:rPr>
          <w:noProof/>
        </w:rPr>
        <w:drawing>
          <wp:anchor distT="0" distB="0" distL="114300" distR="114300" simplePos="0" relativeHeight="251664384" behindDoc="0" locked="0" layoutInCell="1" allowOverlap="1" wp14:anchorId="32A0C946" wp14:editId="55165184">
            <wp:simplePos x="0" y="0"/>
            <wp:positionH relativeFrom="column">
              <wp:posOffset>-514350</wp:posOffset>
            </wp:positionH>
            <wp:positionV relativeFrom="paragraph">
              <wp:posOffset>2988310</wp:posOffset>
            </wp:positionV>
            <wp:extent cx="645795" cy="655320"/>
            <wp:effectExtent l="0" t="0" r="1905" b="5080"/>
            <wp:wrapNone/>
            <wp:docPr id="44" name="图片 44" descr="3c6d55fbb2fb43163d37add525a4462309f7d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3c6d55fbb2fb43163d37add525a4462309f7d37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79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02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21749C" wp14:editId="54420F77">
                <wp:simplePos x="0" y="0"/>
                <wp:positionH relativeFrom="column">
                  <wp:posOffset>-561975</wp:posOffset>
                </wp:positionH>
                <wp:positionV relativeFrom="paragraph">
                  <wp:posOffset>2286000</wp:posOffset>
                </wp:positionV>
                <wp:extent cx="6502400" cy="143954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2400" cy="1439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7A895" w14:textId="0B0521AB" w:rsidR="002157CE" w:rsidRDefault="00B4022A">
                            <w:pPr>
                              <w:widowControl/>
                              <w:jc w:val="lef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准考证号：</w:t>
                            </w:r>
                            <w:r w:rsidR="00C14812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XXXXXXXXXXXXXXX</w:t>
                            </w:r>
                          </w:p>
                          <w:p w14:paraId="0C0B578A" w14:textId="390AA0A4" w:rsidR="002157CE" w:rsidRDefault="00B4022A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报考年份：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202</w:t>
                            </w:r>
                            <w:r w:rsidR="00C14812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年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ab/>
                              <w:t>报考院校：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重庆邮电大学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ab/>
                              <w:t>报考专业：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软件工程（专硕）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single" w:sz="12" w:space="0" w:color="BDBDBD"/>
                                <w:left w:val="single" w:sz="12" w:space="0" w:color="BDBDBD"/>
                                <w:bottom w:val="single" w:sz="12" w:space="0" w:color="BDBDBD"/>
                                <w:right w:val="single" w:sz="12" w:space="0" w:color="BDBDBD"/>
                                <w:insideH w:val="single" w:sz="12" w:space="0" w:color="BDBDBD"/>
                                <w:insideV w:val="single" w:sz="12" w:space="0" w:color="BDBDBD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98"/>
                              <w:gridCol w:w="1464"/>
                              <w:gridCol w:w="1418"/>
                              <w:gridCol w:w="1391"/>
                              <w:gridCol w:w="1427"/>
                              <w:gridCol w:w="3144"/>
                            </w:tblGrid>
                            <w:tr w:rsidR="002157CE" w14:paraId="5BF1C04C" w14:textId="77777777">
                              <w:trPr>
                                <w:trHeight w:val="358"/>
                              </w:trPr>
                              <w:tc>
                                <w:tcPr>
                                  <w:tcW w:w="1098" w:type="dxa"/>
                                  <w:vMerge w:val="restart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2A2A02D4" w14:textId="77777777" w:rsidR="002157CE" w:rsidRDefault="002157CE">
                                  <w:pPr>
                                    <w:spacing w:line="0" w:lineRule="atLeast"/>
                                    <w:rPr>
                                      <w:rFonts w:ascii="微软雅黑" w:eastAsia="微软雅黑" w:hAnsi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28BB539D" w14:textId="77777777" w:rsidR="002157CE" w:rsidRDefault="00B4022A">
                                  <w:pPr>
                                    <w:widowControl/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初试成绩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35836449" w14:textId="77777777" w:rsidR="002157CE" w:rsidRDefault="00B4022A">
                                  <w:pPr>
                                    <w:widowControl/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政治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0CAB0B7B" w14:textId="77777777" w:rsidR="002157CE" w:rsidRDefault="00B4022A">
                                  <w:pPr>
                                    <w:widowControl/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英语二</w:t>
                                  </w: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18E421B0" w14:textId="77777777" w:rsidR="002157CE" w:rsidRDefault="00B4022A">
                                  <w:pPr>
                                    <w:widowControl/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数学二</w:t>
                                  </w:r>
                                </w:p>
                              </w:tc>
                              <w:tc>
                                <w:tcPr>
                                  <w:tcW w:w="3144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02ED12AA" w14:textId="63696C4C" w:rsidR="002157CE" w:rsidRDefault="00C14812">
                                  <w:pPr>
                                    <w:widowControl/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计算机网络</w:t>
                                  </w:r>
                                  <w:r w:rsidR="00B4022A">
                                    <w:rPr>
                                      <w:rFonts w:ascii="微软雅黑" w:eastAsia="微软雅黑" w:hAnsi="微软雅黑" w:cs="微软雅黑" w:hint="eastAsia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(80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3</w:t>
                                  </w:r>
                                  <w:r w:rsidR="00B4022A">
                                    <w:rPr>
                                      <w:rFonts w:ascii="微软雅黑" w:eastAsia="微软雅黑" w:hAnsi="微软雅黑" w:cs="微软雅黑" w:hint="eastAsia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2157CE" w14:paraId="0360711F" w14:textId="77777777">
                              <w:tc>
                                <w:tcPr>
                                  <w:tcW w:w="1098" w:type="dxa"/>
                                  <w:vMerge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646B1AD2" w14:textId="77777777" w:rsidR="002157CE" w:rsidRDefault="002157CE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64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7BF0DAC1" w14:textId="4E319F83" w:rsidR="002157CE" w:rsidRDefault="00C1481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400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6205109A" w14:textId="7BE25B0F" w:rsidR="002157CE" w:rsidRDefault="00C1481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391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775AD2C3" w14:textId="7A52A2BD" w:rsidR="002157CE" w:rsidRDefault="00C1481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w="1427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7254757A" w14:textId="0740BC69" w:rsidR="002157CE" w:rsidRDefault="00C1481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120</w:t>
                                  </w:r>
                                </w:p>
                              </w:tc>
                              <w:tc>
                                <w:tcPr>
                                  <w:tcW w:w="3144" w:type="dxa"/>
                                  <w:tcBorders>
                                    <w:tl2br w:val="nil"/>
                                    <w:tr2bl w:val="nil"/>
                                  </w:tcBorders>
                                </w:tcPr>
                                <w:p w14:paraId="2D2BC63A" w14:textId="58868198" w:rsidR="002157CE" w:rsidRDefault="00C14812">
                                  <w:pPr>
                                    <w:spacing w:line="0" w:lineRule="atLeast"/>
                                    <w:jc w:val="center"/>
                                    <w:rPr>
                                      <w:rFonts w:ascii="微软雅黑" w:eastAsia="微软雅黑" w:hAnsi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</w:pPr>
                                  <w:r>
                                    <w:rPr>
                                      <w:rFonts w:ascii="微软雅黑" w:eastAsia="微软雅黑" w:hAnsi="微软雅黑" w:cs="微软雅黑" w:hint="eastAsia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微软雅黑" w:eastAsia="微软雅黑" w:hAnsi="微软雅黑" w:cs="微软雅黑"/>
                                      <w:color w:val="595959" w:themeColor="text1" w:themeTint="A6"/>
                                      <w:sz w:val="22"/>
                                      <w:szCs w:val="22"/>
                                      <w:shd w:val="clear" w:color="auto" w:fill="FFFFFF"/>
                                    </w:rPr>
                                    <w:t>20</w:t>
                                  </w:r>
                                </w:p>
                              </w:tc>
                            </w:tr>
                          </w:tbl>
                          <w:p w14:paraId="25E061C5" w14:textId="77777777" w:rsidR="002157CE" w:rsidRDefault="002157CE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  <w:p w14:paraId="2C137C30" w14:textId="77777777" w:rsidR="002157CE" w:rsidRDefault="002157CE">
                            <w:pPr>
                              <w:spacing w:line="0" w:lineRule="atLeast"/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1749C" id="文本框 41" o:spid="_x0000_s1032" type="#_x0000_t202" style="position:absolute;left:0;text-align:left;margin-left:-44.25pt;margin-top:180pt;width:512pt;height:113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" filled="f" stroked="f" strokeweight=".5pt">
                <v:textbox>
                  <w:txbxContent>
                    <w:p w14:paraId="64F7A895" w14:textId="0B0521AB" w:rsidR="002157CE" w:rsidRDefault="00B4022A">
                      <w:pPr>
                        <w:widowControl/>
                        <w:jc w:val="left"/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>准考证号：</w:t>
                      </w:r>
                      <w:r w:rsidR="00C14812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XXXXXXXXXXXXXXX</w:t>
                      </w:r>
                    </w:p>
                    <w:p w14:paraId="0C0B578A" w14:textId="390AA0A4" w:rsidR="002157CE" w:rsidRDefault="00B4022A">
                      <w:pPr>
                        <w:spacing w:line="0" w:lineRule="atLeast"/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>报考年份：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202</w:t>
                      </w:r>
                      <w:r w:rsidR="00C14812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5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年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ab/>
                        <w:t>报考院校：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重庆邮电大学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31E61"/>
                          <w:sz w:val="22"/>
                          <w:szCs w:val="22"/>
                        </w:rPr>
                        <w:tab/>
                        <w:t>报考专业：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软件工程（专硕）</w:t>
                      </w:r>
                    </w:p>
                    <w:tbl>
                      <w:tblPr>
                        <w:tblStyle w:val="a3"/>
                        <w:tblW w:w="0" w:type="auto"/>
                        <w:tblBorders>
                          <w:top w:val="single" w:sz="12" w:space="0" w:color="BDBDBD"/>
                          <w:left w:val="single" w:sz="12" w:space="0" w:color="BDBDBD"/>
                          <w:bottom w:val="single" w:sz="12" w:space="0" w:color="BDBDBD"/>
                          <w:right w:val="single" w:sz="12" w:space="0" w:color="BDBDBD"/>
                          <w:insideH w:val="single" w:sz="12" w:space="0" w:color="BDBDBD"/>
                          <w:insideV w:val="single" w:sz="12" w:space="0" w:color="BDBDBD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98"/>
                        <w:gridCol w:w="1464"/>
                        <w:gridCol w:w="1418"/>
                        <w:gridCol w:w="1391"/>
                        <w:gridCol w:w="1427"/>
                        <w:gridCol w:w="3144"/>
                      </w:tblGrid>
                      <w:tr w:rsidR="002157CE" w14:paraId="5BF1C04C" w14:textId="77777777">
                        <w:trPr>
                          <w:trHeight w:val="358"/>
                        </w:trPr>
                        <w:tc>
                          <w:tcPr>
                            <w:tcW w:w="1098" w:type="dxa"/>
                            <w:vMerge w:val="restart"/>
                            <w:tcBorders>
                              <w:tl2br w:val="nil"/>
                              <w:tr2bl w:val="nil"/>
                            </w:tcBorders>
                          </w:tcPr>
                          <w:p w14:paraId="2A2A02D4" w14:textId="77777777" w:rsidR="002157CE" w:rsidRDefault="002157CE">
                            <w:pPr>
                              <w:spacing w:line="0" w:lineRule="atLeas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1464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28BB539D" w14:textId="77777777" w:rsidR="002157CE" w:rsidRDefault="00B4022A">
                            <w:pPr>
                              <w:widowControl/>
                              <w:jc w:val="center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初试成绩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35836449" w14:textId="77777777" w:rsidR="002157CE" w:rsidRDefault="00B4022A">
                            <w:pPr>
                              <w:widowControl/>
                              <w:jc w:val="center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政治</w:t>
                            </w:r>
                          </w:p>
                        </w:tc>
                        <w:tc>
                          <w:tcPr>
                            <w:tcW w:w="1391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0CAB0B7B" w14:textId="77777777" w:rsidR="002157CE" w:rsidRDefault="00B4022A">
                            <w:pPr>
                              <w:widowControl/>
                              <w:jc w:val="center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英语二</w:t>
                            </w:r>
                          </w:p>
                        </w:tc>
                        <w:tc>
                          <w:tcPr>
                            <w:tcW w:w="1427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18E421B0" w14:textId="77777777" w:rsidR="002157CE" w:rsidRDefault="00B4022A">
                            <w:pPr>
                              <w:widowControl/>
                              <w:jc w:val="center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数学二</w:t>
                            </w:r>
                          </w:p>
                        </w:tc>
                        <w:tc>
                          <w:tcPr>
                            <w:tcW w:w="3144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02ED12AA" w14:textId="63696C4C" w:rsidR="002157CE" w:rsidRDefault="00C14812">
                            <w:pPr>
                              <w:widowControl/>
                              <w:jc w:val="center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计算机网络</w:t>
                            </w:r>
                            <w:r w:rsidR="00B4022A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(80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3</w:t>
                            </w:r>
                            <w:r w:rsidR="00B4022A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)</w:t>
                            </w:r>
                          </w:p>
                        </w:tc>
                      </w:tr>
                      <w:tr w:rsidR="002157CE" w14:paraId="0360711F" w14:textId="77777777">
                        <w:tc>
                          <w:tcPr>
                            <w:tcW w:w="1098" w:type="dxa"/>
                            <w:vMerge/>
                            <w:tcBorders>
                              <w:tl2br w:val="nil"/>
                              <w:tr2bl w:val="nil"/>
                            </w:tcBorders>
                          </w:tcPr>
                          <w:p w14:paraId="646B1AD2" w14:textId="77777777" w:rsidR="002157CE" w:rsidRDefault="002157CE">
                            <w:pPr>
                              <w:spacing w:line="0" w:lineRule="atLeast"/>
                              <w:jc w:val="center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c>
                        <w:tc>
                          <w:tcPr>
                            <w:tcW w:w="1464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7BF0DAC1" w14:textId="4E319F83" w:rsidR="002157CE" w:rsidRDefault="00C14812">
                            <w:pPr>
                              <w:spacing w:line="0" w:lineRule="atLeast"/>
                              <w:jc w:val="center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400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6205109A" w14:textId="7BE25B0F" w:rsidR="002157CE" w:rsidRDefault="00C14812">
                            <w:pPr>
                              <w:spacing w:line="0" w:lineRule="atLeast"/>
                              <w:jc w:val="center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391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775AD2C3" w14:textId="7A52A2BD" w:rsidR="002157CE" w:rsidRDefault="00C14812">
                            <w:pPr>
                              <w:spacing w:line="0" w:lineRule="atLeast"/>
                              <w:jc w:val="center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w="1427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7254757A" w14:textId="0740BC69" w:rsidR="002157CE" w:rsidRDefault="00C14812">
                            <w:pPr>
                              <w:spacing w:line="0" w:lineRule="atLeast"/>
                              <w:jc w:val="center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120</w:t>
                            </w:r>
                          </w:p>
                        </w:tc>
                        <w:tc>
                          <w:tcPr>
                            <w:tcW w:w="3144" w:type="dxa"/>
                            <w:tcBorders>
                              <w:tl2br w:val="nil"/>
                              <w:tr2bl w:val="nil"/>
                            </w:tcBorders>
                          </w:tcPr>
                          <w:p w14:paraId="2D2BC63A" w14:textId="58868198" w:rsidR="002157CE" w:rsidRDefault="00C14812">
                            <w:pPr>
                              <w:spacing w:line="0" w:lineRule="atLeast"/>
                              <w:jc w:val="center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20</w:t>
                            </w:r>
                          </w:p>
                        </w:tc>
                      </w:tr>
                    </w:tbl>
                    <w:p w14:paraId="25E061C5" w14:textId="77777777" w:rsidR="002157CE" w:rsidRDefault="002157CE">
                      <w:pPr>
                        <w:spacing w:line="0" w:lineRule="atLeast"/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  <w:p w14:paraId="2C137C30" w14:textId="77777777" w:rsidR="002157CE" w:rsidRDefault="002157CE">
                      <w:pPr>
                        <w:spacing w:line="0" w:lineRule="atLeast"/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02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1E4126" wp14:editId="05583242">
                <wp:simplePos x="0" y="0"/>
                <wp:positionH relativeFrom="column">
                  <wp:posOffset>-495300</wp:posOffset>
                </wp:positionH>
                <wp:positionV relativeFrom="paragraph">
                  <wp:posOffset>5715</wp:posOffset>
                </wp:positionV>
                <wp:extent cx="964565" cy="433705"/>
                <wp:effectExtent l="0" t="0" r="0" b="0"/>
                <wp:wrapNone/>
                <wp:docPr id="1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433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 w14:paraId="6B05458B" w14:textId="77777777" w:rsidR="002157CE" w:rsidRDefault="00B4022A">
                            <w:pPr>
                              <w:rPr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基本信息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6D1E4126" id="_x0000_s1033" type="#_x0000_t202" style="position:absolute;left:0;text-align:left;margin-left:-39pt;margin-top:.45pt;width:75.95pt;height:3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" filled="f" stroked="f">
                <v:textbox>
                  <w:txbxContent>
                    <w:p w14:paraId="6B05458B" w14:textId="77777777" w:rsidR="002157CE" w:rsidRDefault="00B4022A">
                      <w:pPr>
                        <w:rPr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rgbClr w14:val="FFFFFF"/>
                            </w14:solidFill>
                          </w14:textFill>
                          <w14:props3d w14:extrusionH="0" w14:contourW="0" w14:prstMaterial="clear"/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 w:rsidR="00B4022A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6612FBD" wp14:editId="238CC247">
                <wp:simplePos x="0" y="0"/>
                <wp:positionH relativeFrom="column">
                  <wp:posOffset>-542290</wp:posOffset>
                </wp:positionH>
                <wp:positionV relativeFrom="paragraph">
                  <wp:posOffset>38100</wp:posOffset>
                </wp:positionV>
                <wp:extent cx="6479540" cy="431800"/>
                <wp:effectExtent l="0" t="0" r="1016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431800"/>
                          <a:chOff x="1488" y="4683"/>
                          <a:chExt cx="10204" cy="680"/>
                        </a:xfrm>
                      </wpg:grpSpPr>
                      <wpg:grpSp>
                        <wpg:cNvPr id="52" name="组合 71"/>
                        <wpg:cNvGrpSpPr/>
                        <wpg:grpSpPr>
                          <a:xfrm>
                            <a:off x="1488" y="4683"/>
                            <a:ext cx="10204" cy="680"/>
                            <a:chOff x="1488" y="4683"/>
                            <a:chExt cx="10204" cy="680"/>
                          </a:xfrm>
                        </wpg:grpSpPr>
                        <wps:wsp>
                          <wps:cNvPr id="7" name="矩形 6"/>
                          <wps:cNvSpPr/>
                          <wps:spPr>
                            <a:xfrm>
                              <a:off x="1488" y="4761"/>
                              <a:ext cx="10205" cy="524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9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矩形 6"/>
                          <wps:cNvSpPr/>
                          <wps:spPr>
                            <a:xfrm>
                              <a:off x="1488" y="4683"/>
                              <a:ext cx="1701" cy="68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53" name="组合 4"/>
                        <wpg:cNvGrpSpPr/>
                        <wpg:grpSpPr>
                          <a:xfrm>
                            <a:off x="9655" y="4719"/>
                            <a:ext cx="440" cy="624"/>
                            <a:chOff x="13400" y="4719"/>
                            <a:chExt cx="440" cy="624"/>
                          </a:xfrm>
                        </wpg:grpSpPr>
                        <wps:wsp>
                          <wps:cNvPr id="12" name="矩形 1"/>
                          <wps:cNvSpPr/>
                          <wps:spPr>
                            <a:xfrm rot="960000">
                              <a:off x="13400" y="4719"/>
                              <a:ext cx="120" cy="6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5" name="矩形 2"/>
                          <wps:cNvSpPr/>
                          <wps:spPr>
                            <a:xfrm rot="960000">
                              <a:off x="13720" y="4719"/>
                              <a:ext cx="120" cy="62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68D010" id="组合 51" o:spid="_x0000_s1026" style="position:absolute;left:0;text-align:left;margin-left:-42.7pt;margin-top:3pt;width:510.2pt;height:34pt;z-index:251661312" coordorigin="1488,4683" coordsize="10204,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">
                <v:group id="组合 71" o:spid="_x0000_s1027" style="position:absolute;left:1488;top:4683;width:10204;height:680" coordorigin="1488,4683" coordsize="10204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rect id="矩形 6" o:spid="_x0000_s1028" style="position:absolute;left:1488;top:4761;width:10205;height: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" fillcolor="#cfcdcd [2894]" stroked="f" strokeweight="1pt"/>
                  <v:rect id="矩形 6" o:spid="_x0000_s1029" style="position:absolute;left:1488;top:4683;width:1701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" fillcolor="#1f4d78 [1604]" stroked="f" strokeweight="1pt"/>
                </v:group>
                <v:group id="组合 4" o:spid="_x0000_s1030" style="position:absolute;left:9655;top:4719;width:440;height:624" coordorigin="13400,4719" coordsize="44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矩形 1" o:spid="_x0000_s1031" style="position:absolute;left:13400;top:4719;width:120;height:624;rotation: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" fillcolor="white [3212]" stroked="f" strokeweight="1pt"/>
                  <v:rect id="矩形 2" o:spid="_x0000_s1032" style="position:absolute;left:13720;top:4719;width:120;height:624;rotation: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" fillcolor="white [3212]" stroked="f" strokeweight="1pt"/>
                </v:group>
              </v:group>
            </w:pict>
          </mc:Fallback>
        </mc:AlternateContent>
      </w:r>
    </w:p>
    <w:p w14:paraId="454CDA0B" w14:textId="738467D4" w:rsidR="002157CE" w:rsidRDefault="003C5E73">
      <w:pPr>
        <w:rPr>
          <w:rFonts w:ascii="微软雅黑" w:eastAsia="微软雅黑" w:hAnsi="微软雅黑" w:cs="微软雅黑" w:hint="eastAsia"/>
          <w:sz w:val="44"/>
          <w:szCs w:val="44"/>
        </w:rPr>
        <w:sectPr w:rsidR="002157C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9D4099" wp14:editId="6A05EF63">
                <wp:simplePos x="0" y="0"/>
                <wp:positionH relativeFrom="column">
                  <wp:posOffset>-579755</wp:posOffset>
                </wp:positionH>
                <wp:positionV relativeFrom="paragraph">
                  <wp:posOffset>3317875</wp:posOffset>
                </wp:positionV>
                <wp:extent cx="6532880" cy="2691114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2880" cy="2691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85C9F" w14:textId="1DA26CE2" w:rsidR="003C5E73" w:rsidRDefault="003C5E73" w:rsidP="003C5E73">
                            <w:pPr>
                              <w:pStyle w:val="HTML"/>
                              <w:widowControl/>
                              <w:tabs>
                                <w:tab w:val="clear" w:pos="2748"/>
                                <w:tab w:val="clear" w:pos="3664"/>
                                <w:tab w:val="clear" w:pos="8244"/>
                                <w:tab w:val="left" w:pos="2530"/>
                                <w:tab w:val="left" w:pos="3330"/>
                                <w:tab w:val="left" w:pos="8020"/>
                              </w:tabs>
                              <w:spacing w:line="0" w:lineRule="atLeast"/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.1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-20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22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11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基于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C++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学生信息管理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系统</w:t>
                            </w:r>
                          </w:p>
                          <w:p w14:paraId="3DE60944" w14:textId="77777777" w:rsidR="003C5E73" w:rsidRDefault="003C5E73" w:rsidP="003C5E73">
                            <w:pPr>
                              <w:pStyle w:val="HTML"/>
                              <w:widowControl/>
                              <w:tabs>
                                <w:tab w:val="clear" w:pos="2748"/>
                                <w:tab w:val="clear" w:pos="3664"/>
                                <w:tab w:val="clear" w:pos="8244"/>
                                <w:tab w:val="left" w:pos="2530"/>
                                <w:tab w:val="left" w:pos="3330"/>
                                <w:tab w:val="left" w:pos="8020"/>
                              </w:tabs>
                              <w:spacing w:line="0" w:lineRule="atLeast"/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项目描述：</w:t>
                            </w:r>
                          </w:p>
                          <w:p w14:paraId="432F9BA5" w14:textId="77777777" w:rsidR="003C5E73" w:rsidRDefault="003C5E73" w:rsidP="003C5E73">
                            <w:pPr>
                              <w:pStyle w:val="HTML"/>
                              <w:widowControl/>
                              <w:tabs>
                                <w:tab w:val="clear" w:pos="2748"/>
                                <w:tab w:val="clear" w:pos="3664"/>
                                <w:tab w:val="clear" w:pos="8244"/>
                                <w:tab w:val="left" w:pos="2530"/>
                                <w:tab w:val="left" w:pos="3330"/>
                                <w:tab w:val="left" w:pos="8020"/>
                              </w:tabs>
                              <w:spacing w:line="0" w:lineRule="atLeast"/>
                              <w:ind w:firstLineChars="200" w:firstLine="440"/>
                              <w:rPr>
                                <w:rFonts w:ascii="微软雅黑" w:eastAsia="微软雅黑" w:hAnsi="微软雅黑" w:cs="微软雅黑" w:hint="default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:shd w:val="clear" w:color="auto" w:fill="FFFFFF"/>
                              </w:rPr>
                              <w:t>该系统</w:t>
                            </w:r>
                            <w:r w:rsidRPr="003C5E73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:shd w:val="clear" w:color="auto" w:fill="FFFFFF"/>
                              </w:rPr>
                              <w:t>是一个基于C++开发的学生信息管理系统，旨在帮助学校高效管理学生信息。该系统提供了全面的功能，方便管理员录入、修改、查询和删除学生数据，提高了信息管理的效率和准确性。主要功能模块包括学生信息录入、信息查询、信息修改、信息删除和数据导出。</w:t>
                            </w:r>
                          </w:p>
                          <w:p w14:paraId="04552CA1" w14:textId="0BCC99A9" w:rsidR="003C5E73" w:rsidRDefault="003C5E73" w:rsidP="003C5E73">
                            <w:pPr>
                              <w:pStyle w:val="HTML"/>
                              <w:widowControl/>
                              <w:tabs>
                                <w:tab w:val="clear" w:pos="2748"/>
                                <w:tab w:val="clear" w:pos="3664"/>
                                <w:tab w:val="clear" w:pos="8244"/>
                                <w:tab w:val="left" w:pos="2530"/>
                                <w:tab w:val="left" w:pos="3330"/>
                                <w:tab w:val="left" w:pos="8020"/>
                              </w:tabs>
                              <w:spacing w:line="0" w:lineRule="atLeas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职责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描述：</w:t>
                            </w:r>
                          </w:p>
                          <w:p w14:paraId="79B6A182" w14:textId="77777777" w:rsidR="003C5E73" w:rsidRPr="003C5E73" w:rsidRDefault="003C5E73" w:rsidP="003C5E73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spacing w:line="0" w:lineRule="atLeast"/>
                              <w:ind w:firstLineChars="0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3C5E73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设计并实现系统架构和数据库结构。</w:t>
                            </w:r>
                          </w:p>
                          <w:p w14:paraId="6E5EF91A" w14:textId="77777777" w:rsidR="003C5E73" w:rsidRPr="003C5E73" w:rsidRDefault="003C5E73" w:rsidP="003C5E73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spacing w:line="0" w:lineRule="atLeast"/>
                              <w:ind w:firstLineChars="0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3C5E73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开发核心功能模块，包括学生信息录入、查询、修改和删除。</w:t>
                            </w:r>
                          </w:p>
                          <w:p w14:paraId="4C874478" w14:textId="77777777" w:rsidR="003C5E73" w:rsidRPr="003C5E73" w:rsidRDefault="003C5E73" w:rsidP="003C5E73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spacing w:line="0" w:lineRule="atLeast"/>
                              <w:ind w:firstLineChars="0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3C5E73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设计用户友好的图形界面，提高系统易用性。</w:t>
                            </w:r>
                          </w:p>
                          <w:p w14:paraId="7C5A8A54" w14:textId="77777777" w:rsidR="003C5E73" w:rsidRPr="003C5E73" w:rsidRDefault="003C5E73" w:rsidP="003C5E73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spacing w:line="0" w:lineRule="atLeast"/>
                              <w:ind w:firstLineChars="0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3C5E73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编写测试用例，进行功能和性能测试，确保系统稳定。</w:t>
                            </w:r>
                          </w:p>
                          <w:p w14:paraId="3879B772" w14:textId="77777777" w:rsidR="003C5E73" w:rsidRPr="003C5E73" w:rsidRDefault="003C5E73" w:rsidP="003C5E73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spacing w:line="0" w:lineRule="atLeast"/>
                              <w:ind w:firstLineChars="0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3C5E73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撰写使用手册和技术文档，提供用户培训。</w:t>
                            </w:r>
                          </w:p>
                          <w:p w14:paraId="4ECBFE38" w14:textId="307F5EDE" w:rsidR="003C5E73" w:rsidRPr="00893BFB" w:rsidRDefault="003C5E73" w:rsidP="003C5E73">
                            <w:pPr>
                              <w:spacing w:line="0" w:lineRule="atLeas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3C5E73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进行系统维护和更新，提升系统功能和用户体验。</w:t>
                            </w:r>
                            <w:r w:rsidRPr="001A2611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使用Docker进行项目部署，确保开发和生产环境一致性，提高部署效率。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D4099" id="文本框 26" o:spid="_x0000_s1034" type="#_x0000_t202" style="position:absolute;left:0;text-align:left;margin-left:-45.65pt;margin-top:261.25pt;width:514.4pt;height:211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" filled="f" stroked="f" strokeweight=".5pt">
                <v:textbox>
                  <w:txbxContent>
                    <w:p w14:paraId="29585C9F" w14:textId="1DA26CE2" w:rsidR="003C5E73" w:rsidRDefault="003C5E73" w:rsidP="003C5E73">
                      <w:pPr>
                        <w:pStyle w:val="HTML"/>
                        <w:widowControl/>
                        <w:tabs>
                          <w:tab w:val="clear" w:pos="2748"/>
                          <w:tab w:val="clear" w:pos="3664"/>
                          <w:tab w:val="clear" w:pos="8244"/>
                          <w:tab w:val="left" w:pos="2530"/>
                          <w:tab w:val="left" w:pos="3330"/>
                          <w:tab w:val="left" w:pos="8020"/>
                        </w:tabs>
                        <w:spacing w:line="0" w:lineRule="atLeast"/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031E61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031E61"/>
                          <w:sz w:val="22"/>
                          <w:szCs w:val="22"/>
                        </w:rPr>
                        <w:t>22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.1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031E61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-20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031E61"/>
                          <w:sz w:val="22"/>
                          <w:szCs w:val="22"/>
                        </w:rPr>
                        <w:t>22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031E61"/>
                          <w:sz w:val="22"/>
                          <w:szCs w:val="22"/>
                        </w:rPr>
                        <w:t>11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031E6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031E6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基于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031E61"/>
                          <w:sz w:val="22"/>
                          <w:szCs w:val="22"/>
                        </w:rPr>
                        <w:t>C++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031E61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学生信息管理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系统</w:t>
                      </w:r>
                    </w:p>
                    <w:p w14:paraId="3DE60944" w14:textId="77777777" w:rsidR="003C5E73" w:rsidRDefault="003C5E73" w:rsidP="003C5E73">
                      <w:pPr>
                        <w:pStyle w:val="HTML"/>
                        <w:widowControl/>
                        <w:tabs>
                          <w:tab w:val="clear" w:pos="2748"/>
                          <w:tab w:val="clear" w:pos="3664"/>
                          <w:tab w:val="clear" w:pos="8244"/>
                          <w:tab w:val="left" w:pos="2530"/>
                          <w:tab w:val="left" w:pos="3330"/>
                          <w:tab w:val="left" w:pos="8020"/>
                        </w:tabs>
                        <w:spacing w:line="0" w:lineRule="atLeast"/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031E61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项目描述：</w:t>
                      </w:r>
                    </w:p>
                    <w:p w14:paraId="432F9BA5" w14:textId="77777777" w:rsidR="003C5E73" w:rsidRDefault="003C5E73" w:rsidP="003C5E73">
                      <w:pPr>
                        <w:pStyle w:val="HTML"/>
                        <w:widowControl/>
                        <w:tabs>
                          <w:tab w:val="clear" w:pos="2748"/>
                          <w:tab w:val="clear" w:pos="3664"/>
                          <w:tab w:val="clear" w:pos="8244"/>
                          <w:tab w:val="left" w:pos="2530"/>
                          <w:tab w:val="left" w:pos="3330"/>
                          <w:tab w:val="left" w:pos="8020"/>
                        </w:tabs>
                        <w:spacing w:line="0" w:lineRule="atLeast"/>
                        <w:ind w:firstLineChars="200" w:firstLine="440"/>
                        <w:rPr>
                          <w:rFonts w:ascii="微软雅黑" w:eastAsia="微软雅黑" w:hAnsi="微软雅黑" w:cs="微软雅黑" w:hint="default"/>
                          <w:color w:val="595959" w:themeColor="text1" w:themeTint="A6"/>
                          <w:kern w:val="2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"/>
                          <w:sz w:val="22"/>
                          <w:szCs w:val="22"/>
                          <w:shd w:val="clear" w:color="auto" w:fill="FFFFFF"/>
                        </w:rPr>
                        <w:t>该系统</w:t>
                      </w:r>
                      <w:r w:rsidRPr="003C5E73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"/>
                          <w:sz w:val="22"/>
                          <w:szCs w:val="22"/>
                          <w:shd w:val="clear" w:color="auto" w:fill="FFFFFF"/>
                        </w:rPr>
                        <w:t>是一个基于C++开发的学生信息管理系统，旨在帮助学校高效管理学生信息。该系统提供了全面的功能，方便管理员录入、修改、查询和删除学生数据，提高了信息管理的效率和准确性。主要功能模块包括学生信息录入、信息查询、信息修改、信息删除和数据导出。</w:t>
                      </w:r>
                    </w:p>
                    <w:p w14:paraId="04552CA1" w14:textId="0BCC99A9" w:rsidR="003C5E73" w:rsidRDefault="003C5E73" w:rsidP="003C5E73">
                      <w:pPr>
                        <w:pStyle w:val="HTML"/>
                        <w:widowControl/>
                        <w:tabs>
                          <w:tab w:val="clear" w:pos="2748"/>
                          <w:tab w:val="clear" w:pos="3664"/>
                          <w:tab w:val="clear" w:pos="8244"/>
                          <w:tab w:val="left" w:pos="2530"/>
                          <w:tab w:val="left" w:pos="3330"/>
                          <w:tab w:val="left" w:pos="8020"/>
                        </w:tabs>
                        <w:spacing w:line="0" w:lineRule="atLeast"/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031E61"/>
                          <w:sz w:val="22"/>
                          <w:szCs w:val="22"/>
                        </w:rPr>
                        <w:t>职责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描述：</w:t>
                      </w:r>
                    </w:p>
                    <w:p w14:paraId="79B6A182" w14:textId="77777777" w:rsidR="003C5E73" w:rsidRPr="003C5E73" w:rsidRDefault="003C5E73" w:rsidP="003C5E73">
                      <w:pPr>
                        <w:pStyle w:val="a5"/>
                        <w:numPr>
                          <w:ilvl w:val="0"/>
                          <w:numId w:val="4"/>
                        </w:numPr>
                        <w:spacing w:line="0" w:lineRule="atLeast"/>
                        <w:ind w:firstLineChars="0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3C5E73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设计并实现系统架构和数据库结构。</w:t>
                      </w:r>
                    </w:p>
                    <w:p w14:paraId="6E5EF91A" w14:textId="77777777" w:rsidR="003C5E73" w:rsidRPr="003C5E73" w:rsidRDefault="003C5E73" w:rsidP="003C5E73">
                      <w:pPr>
                        <w:pStyle w:val="a5"/>
                        <w:numPr>
                          <w:ilvl w:val="0"/>
                          <w:numId w:val="4"/>
                        </w:numPr>
                        <w:spacing w:line="0" w:lineRule="atLeast"/>
                        <w:ind w:firstLineChars="0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3C5E73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开发核心功能模块，包括学生信息录入、查询、修改和删除。</w:t>
                      </w:r>
                    </w:p>
                    <w:p w14:paraId="4C874478" w14:textId="77777777" w:rsidR="003C5E73" w:rsidRPr="003C5E73" w:rsidRDefault="003C5E73" w:rsidP="003C5E73">
                      <w:pPr>
                        <w:pStyle w:val="a5"/>
                        <w:numPr>
                          <w:ilvl w:val="0"/>
                          <w:numId w:val="4"/>
                        </w:numPr>
                        <w:spacing w:line="0" w:lineRule="atLeast"/>
                        <w:ind w:firstLineChars="0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3C5E73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设计用户友好的图形界面，提高系统易用性。</w:t>
                      </w:r>
                    </w:p>
                    <w:p w14:paraId="7C5A8A54" w14:textId="77777777" w:rsidR="003C5E73" w:rsidRPr="003C5E73" w:rsidRDefault="003C5E73" w:rsidP="003C5E73">
                      <w:pPr>
                        <w:pStyle w:val="a5"/>
                        <w:numPr>
                          <w:ilvl w:val="0"/>
                          <w:numId w:val="4"/>
                        </w:numPr>
                        <w:spacing w:line="0" w:lineRule="atLeast"/>
                        <w:ind w:firstLineChars="0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3C5E73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编写测试用例，进行功能和性能测试，确保系统稳定。</w:t>
                      </w:r>
                    </w:p>
                    <w:p w14:paraId="3879B772" w14:textId="77777777" w:rsidR="003C5E73" w:rsidRPr="003C5E73" w:rsidRDefault="003C5E73" w:rsidP="003C5E73">
                      <w:pPr>
                        <w:pStyle w:val="a5"/>
                        <w:numPr>
                          <w:ilvl w:val="0"/>
                          <w:numId w:val="4"/>
                        </w:numPr>
                        <w:spacing w:line="0" w:lineRule="atLeast"/>
                        <w:ind w:firstLineChars="0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3C5E73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撰写使用手册和技术文档，提供用户培训。</w:t>
                      </w:r>
                    </w:p>
                    <w:p w14:paraId="4ECBFE38" w14:textId="307F5EDE" w:rsidR="003C5E73" w:rsidRPr="00893BFB" w:rsidRDefault="003C5E73" w:rsidP="003C5E73">
                      <w:pPr>
                        <w:spacing w:line="0" w:lineRule="atLeas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3C5E73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进行系统维护和更新，提升系统功能和用户体验。</w:t>
                      </w:r>
                      <w:r w:rsidRPr="001A2611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使用Docker进行项目部署，确保开发和生产环境一致性，提高部署效率。</w:t>
                      </w:r>
                    </w:p>
                  </w:txbxContent>
                </v:textbox>
              </v:shape>
            </w:pict>
          </mc:Fallback>
        </mc:AlternateContent>
      </w:r>
      <w:r w:rsidR="00FC27B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9E40A0" wp14:editId="00BDA1C1">
                <wp:simplePos x="0" y="0"/>
                <wp:positionH relativeFrom="column">
                  <wp:posOffset>-581628</wp:posOffset>
                </wp:positionH>
                <wp:positionV relativeFrom="paragraph">
                  <wp:posOffset>544589</wp:posOffset>
                </wp:positionV>
                <wp:extent cx="6532880" cy="2691114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2880" cy="2691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5A407" w14:textId="3209F345" w:rsidR="00B4022A" w:rsidRDefault="00B4022A" w:rsidP="00B4022A">
                            <w:pPr>
                              <w:pStyle w:val="HTML"/>
                              <w:widowControl/>
                              <w:tabs>
                                <w:tab w:val="clear" w:pos="2748"/>
                                <w:tab w:val="clear" w:pos="3664"/>
                                <w:tab w:val="clear" w:pos="8244"/>
                                <w:tab w:val="left" w:pos="2530"/>
                                <w:tab w:val="left" w:pos="3330"/>
                                <w:tab w:val="left" w:pos="8020"/>
                              </w:tabs>
                              <w:spacing w:line="0" w:lineRule="atLeast"/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24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.10-20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25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01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基于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pringBoot+Vue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的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智能电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商</w:t>
                            </w:r>
                            <w:r w:rsidR="003C5E73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平台</w:t>
                            </w:r>
                          </w:p>
                          <w:p w14:paraId="70825823" w14:textId="4224CB82" w:rsidR="00B4022A" w:rsidRDefault="001A2611" w:rsidP="00B4022A">
                            <w:pPr>
                              <w:pStyle w:val="HTML"/>
                              <w:widowControl/>
                              <w:tabs>
                                <w:tab w:val="clear" w:pos="2748"/>
                                <w:tab w:val="clear" w:pos="3664"/>
                                <w:tab w:val="clear" w:pos="8244"/>
                                <w:tab w:val="left" w:pos="2530"/>
                                <w:tab w:val="left" w:pos="3330"/>
                                <w:tab w:val="left" w:pos="8020"/>
                              </w:tabs>
                              <w:spacing w:line="0" w:lineRule="atLeast"/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项目描述</w:t>
                            </w:r>
                            <w:r w:rsidR="00B4022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：</w:t>
                            </w:r>
                          </w:p>
                          <w:p w14:paraId="18A01E69" w14:textId="4793CA81" w:rsidR="001A2611" w:rsidRPr="001A2611" w:rsidRDefault="003C5E73" w:rsidP="001A2611">
                            <w:pPr>
                              <w:spacing w:line="0" w:lineRule="atLeast"/>
                              <w:ind w:firstLine="420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该平台</w:t>
                            </w:r>
                            <w:r w:rsidR="001A2611" w:rsidRPr="001A2611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是一个基于</w:t>
                            </w:r>
                            <w:proofErr w:type="spellStart"/>
                            <w:r w:rsidR="001A2611" w:rsidRPr="001A2611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SpringBoot</w:t>
                            </w:r>
                            <w:proofErr w:type="spellEnd"/>
                            <w:r w:rsidR="001A2611" w:rsidRPr="001A2611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和Vue的</w:t>
                            </w:r>
                            <w:proofErr w:type="gramStart"/>
                            <w:r w:rsidR="001A2611" w:rsidRPr="001A2611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智能电</w:t>
                            </w:r>
                            <w:proofErr w:type="gramEnd"/>
                            <w:r w:rsidR="001A2611" w:rsidRPr="001A2611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商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平台</w:t>
                            </w:r>
                            <w:r w:rsidR="001A2611" w:rsidRPr="001A2611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，旨在提升用户购物体验和商家管理效率。平台通过智能算法和现代技术，为用户提供个性化推荐和高效搜索，帮助商家实现高效的库存和订单管理。主要功能模块包括用户管理、我要购物、我要卖货、我的账户和后台管理。</w:t>
                            </w:r>
                          </w:p>
                          <w:p w14:paraId="3C1DA129" w14:textId="79C5FC34" w:rsidR="00FC27B4" w:rsidRDefault="001A2611" w:rsidP="00B4022A">
                            <w:pPr>
                              <w:pStyle w:val="HTML"/>
                              <w:widowControl/>
                              <w:tabs>
                                <w:tab w:val="clear" w:pos="2748"/>
                                <w:tab w:val="clear" w:pos="3664"/>
                                <w:tab w:val="clear" w:pos="8244"/>
                                <w:tab w:val="left" w:pos="2530"/>
                                <w:tab w:val="left" w:pos="3330"/>
                                <w:tab w:val="left" w:pos="8020"/>
                              </w:tabs>
                              <w:spacing w:line="0" w:lineRule="atLeas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default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职责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31E61"/>
                                <w:sz w:val="22"/>
                                <w:szCs w:val="22"/>
                              </w:rPr>
                              <w:t>描述：</w:t>
                            </w:r>
                          </w:p>
                          <w:p w14:paraId="43D7A595" w14:textId="77777777" w:rsidR="001A2611" w:rsidRPr="001A2611" w:rsidRDefault="001A2611" w:rsidP="001A2611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spacing w:line="0" w:lineRule="atLeast"/>
                              <w:ind w:firstLineChars="0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1A2611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设计并实现了用户、商品、订单管理模块，确保功能完整和稳定。</w:t>
                            </w:r>
                          </w:p>
                          <w:p w14:paraId="42F819CC" w14:textId="34FE1BC5" w:rsidR="001A2611" w:rsidRPr="001A2611" w:rsidRDefault="001A2611" w:rsidP="001A2611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spacing w:line="0" w:lineRule="atLeast"/>
                              <w:ind w:firstLineChars="0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1A2611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通过Spring Security构建安全机制，保障用户数据和交易的安全性。</w:t>
                            </w:r>
                          </w:p>
                          <w:p w14:paraId="43028AB0" w14:textId="77777777" w:rsidR="001A2611" w:rsidRPr="001A2611" w:rsidRDefault="001A2611" w:rsidP="001A2611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spacing w:line="0" w:lineRule="atLeast"/>
                              <w:ind w:firstLineChars="0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1A2611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优化系统性能，使用Redis缓存用户登录状态和购物车信息。</w:t>
                            </w:r>
                          </w:p>
                          <w:p w14:paraId="538F6B23" w14:textId="77777777" w:rsidR="001A2611" w:rsidRPr="001A2611" w:rsidRDefault="001A2611" w:rsidP="001A2611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spacing w:line="0" w:lineRule="atLeast"/>
                              <w:ind w:firstLineChars="0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1A2611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参与智能推荐算法的开发，提升用户个性化体验。</w:t>
                            </w:r>
                          </w:p>
                          <w:p w14:paraId="400DF874" w14:textId="77777777" w:rsidR="001A2611" w:rsidRPr="001A2611" w:rsidRDefault="001A2611" w:rsidP="001A2611">
                            <w:pPr>
                              <w:pStyle w:val="a5"/>
                              <w:numPr>
                                <w:ilvl w:val="0"/>
                                <w:numId w:val="3"/>
                              </w:numPr>
                              <w:spacing w:line="0" w:lineRule="atLeast"/>
                              <w:ind w:firstLineChars="0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1A2611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开发RESTful API接口，实现前后端数据交互，确保系统流畅运行。</w:t>
                            </w:r>
                          </w:p>
                          <w:p w14:paraId="537C2E60" w14:textId="730152B4" w:rsidR="00B4022A" w:rsidRPr="00893BFB" w:rsidRDefault="001A2611" w:rsidP="001A2611">
                            <w:pPr>
                              <w:spacing w:line="0" w:lineRule="atLeast"/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1A2611">
                              <w:rPr>
                                <w:rFonts w:ascii="微软雅黑" w:eastAsia="微软雅黑" w:hAnsi="微软雅黑" w:cs="微软雅黑" w:hint="eastAsia"/>
                                <w:color w:val="595959" w:themeColor="text1" w:themeTint="A6"/>
                                <w:sz w:val="22"/>
                                <w:szCs w:val="22"/>
                                <w:shd w:val="clear" w:color="auto" w:fill="FFFFFF"/>
                              </w:rPr>
                              <w:t>使用Docker进行项目部署，确保开发和生产环境一致性，提高部署效率。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E40A0" id="文本框 71" o:spid="_x0000_s1035" type="#_x0000_t202" style="position:absolute;left:0;text-align:left;margin-left:-45.8pt;margin-top:42.9pt;width:514.4pt;height:211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" filled="f" stroked="f" strokeweight=".5pt">
                <v:textbox>
                  <w:txbxContent>
                    <w:p w14:paraId="0055A407" w14:textId="3209F345" w:rsidR="00B4022A" w:rsidRDefault="00B4022A" w:rsidP="00B4022A">
                      <w:pPr>
                        <w:pStyle w:val="HTML"/>
                        <w:widowControl/>
                        <w:tabs>
                          <w:tab w:val="clear" w:pos="2748"/>
                          <w:tab w:val="clear" w:pos="3664"/>
                          <w:tab w:val="clear" w:pos="8244"/>
                          <w:tab w:val="left" w:pos="2530"/>
                          <w:tab w:val="left" w:pos="3330"/>
                          <w:tab w:val="left" w:pos="8020"/>
                        </w:tabs>
                        <w:spacing w:line="0" w:lineRule="atLeast"/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031E61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031E61"/>
                          <w:sz w:val="22"/>
                          <w:szCs w:val="22"/>
                        </w:rPr>
                        <w:t>24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.10-20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031E61"/>
                          <w:sz w:val="22"/>
                          <w:szCs w:val="22"/>
                        </w:rPr>
                        <w:t>25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031E61"/>
                          <w:sz w:val="22"/>
                          <w:szCs w:val="22"/>
                        </w:rPr>
                        <w:t>01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031E6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031E61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基于</w:t>
                      </w:r>
                      <w:proofErr w:type="spellStart"/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031E61"/>
                          <w:sz w:val="22"/>
                          <w:szCs w:val="22"/>
                        </w:rPr>
                        <w:t>pringBoot+Vue</w:t>
                      </w:r>
                      <w:proofErr w:type="spellEnd"/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031E61"/>
                          <w:sz w:val="22"/>
                          <w:szCs w:val="22"/>
                        </w:rPr>
                        <w:t>的</w:t>
                      </w:r>
                      <w:proofErr w:type="gramStart"/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智能电</w:t>
                      </w:r>
                      <w:proofErr w:type="gramEnd"/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商</w:t>
                      </w:r>
                      <w:r w:rsidR="003C5E73"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平台</w:t>
                      </w:r>
                    </w:p>
                    <w:p w14:paraId="70825823" w14:textId="4224CB82" w:rsidR="00B4022A" w:rsidRDefault="001A2611" w:rsidP="00B4022A">
                      <w:pPr>
                        <w:pStyle w:val="HTML"/>
                        <w:widowControl/>
                        <w:tabs>
                          <w:tab w:val="clear" w:pos="2748"/>
                          <w:tab w:val="clear" w:pos="3664"/>
                          <w:tab w:val="clear" w:pos="8244"/>
                          <w:tab w:val="left" w:pos="2530"/>
                          <w:tab w:val="left" w:pos="3330"/>
                          <w:tab w:val="left" w:pos="8020"/>
                        </w:tabs>
                        <w:spacing w:line="0" w:lineRule="atLeast"/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031E61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项目描述</w:t>
                      </w:r>
                      <w:r w:rsidR="00B4022A"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：</w:t>
                      </w:r>
                    </w:p>
                    <w:p w14:paraId="18A01E69" w14:textId="4793CA81" w:rsidR="001A2611" w:rsidRPr="001A2611" w:rsidRDefault="003C5E73" w:rsidP="001A2611">
                      <w:pPr>
                        <w:spacing w:line="0" w:lineRule="atLeast"/>
                        <w:ind w:firstLine="420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该平台</w:t>
                      </w:r>
                      <w:r w:rsidR="001A2611" w:rsidRPr="001A2611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是一个基于</w:t>
                      </w:r>
                      <w:proofErr w:type="spellStart"/>
                      <w:r w:rsidR="001A2611" w:rsidRPr="001A2611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SpringBoot</w:t>
                      </w:r>
                      <w:proofErr w:type="spellEnd"/>
                      <w:r w:rsidR="001A2611" w:rsidRPr="001A2611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和Vue的</w:t>
                      </w:r>
                      <w:proofErr w:type="gramStart"/>
                      <w:r w:rsidR="001A2611" w:rsidRPr="001A2611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智能电</w:t>
                      </w:r>
                      <w:proofErr w:type="gramEnd"/>
                      <w:r w:rsidR="001A2611" w:rsidRPr="001A2611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商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平台</w:t>
                      </w:r>
                      <w:r w:rsidR="001A2611" w:rsidRPr="001A2611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，旨在提升用户购物体验和商家管理效率。平台通过智能算法和现代技术，为用户提供个性化推荐和高效搜索，帮助商家实现高效的库存和订单管理。主要功能模块包括用户管理、我要购物、我要卖货、我的账户和后台管理。</w:t>
                      </w:r>
                    </w:p>
                    <w:p w14:paraId="3C1DA129" w14:textId="79C5FC34" w:rsidR="00FC27B4" w:rsidRDefault="001A2611" w:rsidP="00B4022A">
                      <w:pPr>
                        <w:pStyle w:val="HTML"/>
                        <w:widowControl/>
                        <w:tabs>
                          <w:tab w:val="clear" w:pos="2748"/>
                          <w:tab w:val="clear" w:pos="3664"/>
                          <w:tab w:val="clear" w:pos="8244"/>
                          <w:tab w:val="left" w:pos="2530"/>
                          <w:tab w:val="left" w:pos="3330"/>
                          <w:tab w:val="left" w:pos="8020"/>
                        </w:tabs>
                        <w:spacing w:line="0" w:lineRule="atLeast"/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微软雅黑" w:hint="default"/>
                          <w:b/>
                          <w:bCs/>
                          <w:color w:val="031E61"/>
                          <w:sz w:val="22"/>
                          <w:szCs w:val="22"/>
                        </w:rPr>
                        <w:t>职责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31E61"/>
                          <w:sz w:val="22"/>
                          <w:szCs w:val="22"/>
                        </w:rPr>
                        <w:t>描述：</w:t>
                      </w:r>
                    </w:p>
                    <w:p w14:paraId="43D7A595" w14:textId="77777777" w:rsidR="001A2611" w:rsidRPr="001A2611" w:rsidRDefault="001A2611" w:rsidP="001A2611">
                      <w:pPr>
                        <w:pStyle w:val="a5"/>
                        <w:numPr>
                          <w:ilvl w:val="0"/>
                          <w:numId w:val="3"/>
                        </w:numPr>
                        <w:spacing w:line="0" w:lineRule="atLeast"/>
                        <w:ind w:firstLineChars="0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1A2611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设计并实现了用户、商品、订单管理模块，确保功能完整和稳定。</w:t>
                      </w:r>
                    </w:p>
                    <w:p w14:paraId="42F819CC" w14:textId="34FE1BC5" w:rsidR="001A2611" w:rsidRPr="001A2611" w:rsidRDefault="001A2611" w:rsidP="001A2611">
                      <w:pPr>
                        <w:pStyle w:val="a5"/>
                        <w:numPr>
                          <w:ilvl w:val="0"/>
                          <w:numId w:val="3"/>
                        </w:numPr>
                        <w:spacing w:line="0" w:lineRule="atLeast"/>
                        <w:ind w:firstLineChars="0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1A2611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通过Spring Security构建安全机制，保障用户数据和交易的安全性。</w:t>
                      </w:r>
                    </w:p>
                    <w:p w14:paraId="43028AB0" w14:textId="77777777" w:rsidR="001A2611" w:rsidRPr="001A2611" w:rsidRDefault="001A2611" w:rsidP="001A2611">
                      <w:pPr>
                        <w:pStyle w:val="a5"/>
                        <w:numPr>
                          <w:ilvl w:val="0"/>
                          <w:numId w:val="3"/>
                        </w:numPr>
                        <w:spacing w:line="0" w:lineRule="atLeast"/>
                        <w:ind w:firstLineChars="0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1A2611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优化系统性能，使用Redis缓存用户登录状态和购物车信息。</w:t>
                      </w:r>
                    </w:p>
                    <w:p w14:paraId="538F6B23" w14:textId="77777777" w:rsidR="001A2611" w:rsidRPr="001A2611" w:rsidRDefault="001A2611" w:rsidP="001A2611">
                      <w:pPr>
                        <w:pStyle w:val="a5"/>
                        <w:numPr>
                          <w:ilvl w:val="0"/>
                          <w:numId w:val="3"/>
                        </w:numPr>
                        <w:spacing w:line="0" w:lineRule="atLeast"/>
                        <w:ind w:firstLineChars="0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1A2611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参与智能推荐算法的开发，提升用户个性化体验。</w:t>
                      </w:r>
                    </w:p>
                    <w:p w14:paraId="400DF874" w14:textId="77777777" w:rsidR="001A2611" w:rsidRPr="001A2611" w:rsidRDefault="001A2611" w:rsidP="001A2611">
                      <w:pPr>
                        <w:pStyle w:val="a5"/>
                        <w:numPr>
                          <w:ilvl w:val="0"/>
                          <w:numId w:val="3"/>
                        </w:numPr>
                        <w:spacing w:line="0" w:lineRule="atLeast"/>
                        <w:ind w:firstLineChars="0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1A2611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开发RESTful API接口，实现前后端数据交互，确保系统流畅运行。</w:t>
                      </w:r>
                    </w:p>
                    <w:p w14:paraId="537C2E60" w14:textId="730152B4" w:rsidR="00B4022A" w:rsidRPr="00893BFB" w:rsidRDefault="001A2611" w:rsidP="001A2611">
                      <w:pPr>
                        <w:spacing w:line="0" w:lineRule="atLeast"/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1A2611">
                        <w:rPr>
                          <w:rFonts w:ascii="微软雅黑" w:eastAsia="微软雅黑" w:hAnsi="微软雅黑" w:cs="微软雅黑" w:hint="eastAsia"/>
                          <w:color w:val="595959" w:themeColor="text1" w:themeTint="A6"/>
                          <w:sz w:val="22"/>
                          <w:szCs w:val="22"/>
                          <w:shd w:val="clear" w:color="auto" w:fill="FFFFFF"/>
                        </w:rPr>
                        <w:t>使用Docker进行项目部署，确保开发和生产环境一致性，提高部署效率。</w:t>
                      </w:r>
                    </w:p>
                  </w:txbxContent>
                </v:textbox>
              </v:shape>
            </w:pict>
          </mc:Fallback>
        </mc:AlternateContent>
      </w:r>
      <w:r w:rsidR="00B4022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E0BC9E5" wp14:editId="05F3151A">
                <wp:simplePos x="0" y="0"/>
                <wp:positionH relativeFrom="column">
                  <wp:posOffset>-511810</wp:posOffset>
                </wp:positionH>
                <wp:positionV relativeFrom="paragraph">
                  <wp:posOffset>62865</wp:posOffset>
                </wp:positionV>
                <wp:extent cx="6479540" cy="466090"/>
                <wp:effectExtent l="0" t="0" r="0" b="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466090"/>
                          <a:chOff x="0" y="0"/>
                          <a:chExt cx="6479540" cy="466524"/>
                        </a:xfrm>
                      </wpg:grpSpPr>
                      <wpg:grpSp>
                        <wpg:cNvPr id="36" name="组合 36"/>
                        <wpg:cNvGrpSpPr/>
                        <wpg:grpSpPr>
                          <a:xfrm>
                            <a:off x="0" y="34724"/>
                            <a:ext cx="6479540" cy="431800"/>
                            <a:chOff x="1488" y="4683"/>
                            <a:chExt cx="10204" cy="680"/>
                          </a:xfrm>
                        </wpg:grpSpPr>
                        <wpg:grpSp>
                          <wpg:cNvPr id="37" name="组合 71"/>
                          <wpg:cNvGrpSpPr/>
                          <wpg:grpSpPr>
                            <a:xfrm>
                              <a:off x="1488" y="4683"/>
                              <a:ext cx="10204" cy="680"/>
                              <a:chOff x="1488" y="4683"/>
                              <a:chExt cx="10204" cy="680"/>
                            </a:xfrm>
                          </wpg:grpSpPr>
                          <wps:wsp>
                            <wps:cNvPr id="42" name="矩形 6"/>
                            <wps:cNvSpPr/>
                            <wps:spPr>
                              <a:xfrm>
                                <a:off x="1488" y="4761"/>
                                <a:ext cx="10205" cy="5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3" name="矩形 6"/>
                            <wps:cNvSpPr/>
                            <wps:spPr>
                              <a:xfrm>
                                <a:off x="1488" y="4683"/>
                                <a:ext cx="1701" cy="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46" name="组合 4"/>
                          <wpg:cNvGrpSpPr/>
                          <wpg:grpSpPr>
                            <a:xfrm>
                              <a:off x="9655" y="4719"/>
                              <a:ext cx="440" cy="624"/>
                              <a:chOff x="13400" y="4719"/>
                              <a:chExt cx="440" cy="624"/>
                            </a:xfrm>
                          </wpg:grpSpPr>
                          <wps:wsp>
                            <wps:cNvPr id="63" name="矩形 1"/>
                            <wps:cNvSpPr/>
                            <wps:spPr>
                              <a:xfrm rot="960000">
                                <a:off x="13400" y="4719"/>
                                <a:ext cx="120" cy="6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4" name="矩形 2"/>
                            <wps:cNvSpPr/>
                            <wps:spPr>
                              <a:xfrm rot="960000">
                                <a:off x="13720" y="4719"/>
                                <a:ext cx="120" cy="6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67" name="文本框 10"/>
                        <wps:cNvSpPr txBox="1"/>
                        <wps:spPr>
                          <a:xfrm>
                            <a:off x="34724" y="0"/>
                            <a:ext cx="1503680" cy="433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 w14:paraId="3C616B14" w14:textId="77777777" w:rsidR="00B4022A" w:rsidRDefault="00B4022A" w:rsidP="00B4022A">
                              <w:pPr>
                                <w:rPr>
                                  <w:rFonts w:ascii="微软雅黑" w:eastAsia="微软雅黑" w:hAnsi="微软雅黑" w:cs="微软雅黑"/>
                                  <w:sz w:val="30"/>
                                  <w:szCs w:val="3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30"/>
                                  <w:szCs w:val="3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项目经历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0BC9E5" id="组合 77" o:spid="_x0000_s1036" style="position:absolute;left:0;text-align:left;margin-left:-40.3pt;margin-top:4.95pt;width:510.2pt;height:36.7pt;z-index:251659264" coordsize="64795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">
                <v:group id="组合 36" o:spid="_x0000_s1037" style="position:absolute;top:347;width:64795;height:4318" coordorigin="1488,4683" coordsize="10204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group id="组合 71" o:spid="_x0000_s1038" style="position:absolute;left:1488;top:4683;width:10204;height:680" coordorigin="1488,4683" coordsize="10204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rect id="矩形 6" o:spid="_x0000_s1039" style="position:absolute;left:1488;top:4761;width:10205;height: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" fillcolor="#cfcdcd [2894]" stroked="f" strokeweight="1pt"/>
                    <v:rect id="矩形 6" o:spid="_x0000_s1040" style="position:absolute;left:1488;top:4683;width:1701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" fillcolor="#1f4d78 [1604]" stroked="f" strokeweight="1pt"/>
                  </v:group>
                  <v:group id="组合 4" o:spid="_x0000_s1041" style="position:absolute;left:9655;top:4719;width:440;height:624" coordorigin="13400,4719" coordsize="44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ect id="矩形 1" o:spid="_x0000_s1042" style="position:absolute;left:13400;top:4719;width:120;height:624;rotation: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" fillcolor="white [3212]" stroked="f" strokeweight="1pt"/>
                    <v:rect id="矩形 2" o:spid="_x0000_s1043" style="position:absolute;left:13720;top:4719;width:120;height:624;rotation: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" fillcolor="white [3212]" stroked="f" strokeweight="1pt"/>
                  </v:group>
                </v:group>
                <v:shape id="_x0000_s1044" type="#_x0000_t202" style="position:absolute;left:347;width:15037;height:4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" filled="f" stroked="f">
                  <v:textbox>
                    <w:txbxContent>
                      <w:p w14:paraId="3C616B14" w14:textId="77777777" w:rsidR="00B4022A" w:rsidRDefault="00B4022A" w:rsidP="00B4022A">
                        <w:pPr>
                          <w:rPr>
                            <w:rFonts w:ascii="微软雅黑" w:eastAsia="微软雅黑" w:hAnsi="微软雅黑" w:cs="微软雅黑"/>
                            <w:sz w:val="30"/>
                            <w:szCs w:val="3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30"/>
                            <w:szCs w:val="3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  <w14:props3d w14:extrusionH="0" w14:contourW="0" w14:prstMaterial="clear"/>
                          </w:rPr>
                          <w:t>项目经历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EA8D383" w14:textId="08AE32B0" w:rsidR="002157CE" w:rsidRDefault="00B932E4">
      <w:pPr>
        <w:rPr>
          <w:rFonts w:ascii="微软雅黑" w:eastAsia="微软雅黑" w:hAnsi="微软雅黑" w:cs="微软雅黑" w:hint="eastAsia"/>
          <w:sz w:val="44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0A210F" wp14:editId="3A08CC54">
                <wp:simplePos x="0" y="0"/>
                <wp:positionH relativeFrom="column">
                  <wp:posOffset>-603250</wp:posOffset>
                </wp:positionH>
                <wp:positionV relativeFrom="paragraph">
                  <wp:posOffset>3608070</wp:posOffset>
                </wp:positionV>
                <wp:extent cx="6672580" cy="1078230"/>
                <wp:effectExtent l="0" t="0" r="0" b="762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2580" cy="1078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2C4886" w14:textId="0FA9032D" w:rsidR="00B932E4" w:rsidRPr="00B932E4" w:rsidRDefault="00B932E4" w:rsidP="00B932E4">
                            <w:pPr>
                              <w:pStyle w:val="HTML"/>
                              <w:widowControl/>
                              <w:tabs>
                                <w:tab w:val="clear" w:pos="2748"/>
                                <w:tab w:val="clear" w:pos="3664"/>
                                <w:tab w:val="clear" w:pos="8244"/>
                                <w:tab w:val="left" w:pos="2530"/>
                                <w:tab w:val="left" w:pos="3330"/>
                                <w:tab w:val="left" w:pos="8020"/>
                              </w:tabs>
                              <w:spacing w:line="0" w:lineRule="atLeast"/>
                              <w:ind w:firstLineChars="200" w:firstLine="440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 w:rsidRPr="00B932E4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:shd w:val="clear" w:color="auto" w:fill="FFFFFF"/>
                              </w:rPr>
                              <w:t>我是一个热爱运动、阳光开朗、积极向上的人。在课余时间，我注重学习专业知识，不断提升自己的技能和综合素质。我积极参与各类社团活动，丰富了课余生活并培养了团队合作和组织能力。我不惧困难和挑战，勇敢面对各种问题和压力。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:shd w:val="clear" w:color="auto" w:fill="FFFFFF"/>
                              </w:rPr>
                              <w:t>我</w:t>
                            </w:r>
                            <w:r w:rsidRPr="00B932E4"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:shd w:val="clear" w:color="auto" w:fill="FFFFFF"/>
                              </w:rPr>
                              <w:t>对未来充满信心，期待在未来的学习和生活中，继续努力，实现更多的梦想和目标。</w:t>
                            </w:r>
                          </w:p>
                          <w:p w14:paraId="2E317D35" w14:textId="67CBA956" w:rsidR="003C5E73" w:rsidRPr="00B932E4" w:rsidRDefault="003C5E73" w:rsidP="00B932E4">
                            <w:pPr>
                              <w:pStyle w:val="HTML"/>
                              <w:widowControl/>
                              <w:tabs>
                                <w:tab w:val="clear" w:pos="2748"/>
                                <w:tab w:val="clear" w:pos="3664"/>
                                <w:tab w:val="clear" w:pos="8244"/>
                                <w:tab w:val="left" w:pos="2530"/>
                                <w:tab w:val="left" w:pos="3330"/>
                                <w:tab w:val="left" w:pos="8020"/>
                              </w:tabs>
                              <w:spacing w:line="0" w:lineRule="atLeast"/>
                              <w:ind w:firstLineChars="200" w:firstLine="440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kern w:val="2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0A210F" id="文本框 78" o:spid="_x0000_s1045" type="#_x0000_t202" style="position:absolute;left:0;text-align:left;margin-left:-47.5pt;margin-top:284.1pt;width:525.4pt;height:84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" filled="f" stroked="f" strokeweight=".5pt">
                <v:textbox>
                  <w:txbxContent>
                    <w:p w14:paraId="0B2C4886" w14:textId="0FA9032D" w:rsidR="00B932E4" w:rsidRPr="00B932E4" w:rsidRDefault="00B932E4" w:rsidP="00B932E4">
                      <w:pPr>
                        <w:pStyle w:val="HTML"/>
                        <w:widowControl/>
                        <w:tabs>
                          <w:tab w:val="clear" w:pos="2748"/>
                          <w:tab w:val="clear" w:pos="3664"/>
                          <w:tab w:val="clear" w:pos="8244"/>
                          <w:tab w:val="left" w:pos="2530"/>
                          <w:tab w:val="left" w:pos="3330"/>
                          <w:tab w:val="left" w:pos="8020"/>
                        </w:tabs>
                        <w:spacing w:line="0" w:lineRule="atLeast"/>
                        <w:ind w:firstLineChars="200" w:firstLine="440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"/>
                          <w:sz w:val="22"/>
                          <w:szCs w:val="22"/>
                          <w:shd w:val="clear" w:color="auto" w:fill="FFFFFF"/>
                        </w:rPr>
                      </w:pPr>
                      <w:r w:rsidRPr="00B932E4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"/>
                          <w:sz w:val="22"/>
                          <w:szCs w:val="22"/>
                          <w:shd w:val="clear" w:color="auto" w:fill="FFFFFF"/>
                        </w:rPr>
                        <w:t>我是一个热爱运动、阳光开朗、积极向上的人。在课余时间，我注重学习专业知识，不断提升自己的技能和综合素质。我积极参与各类社团活动，丰富了课余生活并培养了团队合作和组织能力。我不惧困难和挑战，勇敢面对各种问题和压力。</w:t>
                      </w:r>
                      <w:r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"/>
                          <w:sz w:val="22"/>
                          <w:szCs w:val="22"/>
                          <w:shd w:val="clear" w:color="auto" w:fill="FFFFFF"/>
                        </w:rPr>
                        <w:t>我</w:t>
                      </w:r>
                      <w:r w:rsidRPr="00B932E4"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"/>
                          <w:sz w:val="22"/>
                          <w:szCs w:val="22"/>
                          <w:shd w:val="clear" w:color="auto" w:fill="FFFFFF"/>
                        </w:rPr>
                        <w:t>对未来充满信心，期待在未来的学习和生活中，继续努力，实现更多的梦想和目标。</w:t>
                      </w:r>
                    </w:p>
                    <w:p w14:paraId="2E317D35" w14:textId="67CBA956" w:rsidR="003C5E73" w:rsidRPr="00B932E4" w:rsidRDefault="003C5E73" w:rsidP="00B932E4">
                      <w:pPr>
                        <w:pStyle w:val="HTML"/>
                        <w:widowControl/>
                        <w:tabs>
                          <w:tab w:val="clear" w:pos="2748"/>
                          <w:tab w:val="clear" w:pos="3664"/>
                          <w:tab w:val="clear" w:pos="8244"/>
                          <w:tab w:val="left" w:pos="2530"/>
                          <w:tab w:val="left" w:pos="3330"/>
                          <w:tab w:val="left" w:pos="8020"/>
                        </w:tabs>
                        <w:spacing w:line="0" w:lineRule="atLeast"/>
                        <w:ind w:firstLineChars="200" w:firstLine="440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kern w:val="2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65F5962" wp14:editId="1DDB40B6">
                <wp:simplePos x="0" y="0"/>
                <wp:positionH relativeFrom="column">
                  <wp:posOffset>-546662</wp:posOffset>
                </wp:positionH>
                <wp:positionV relativeFrom="paragraph">
                  <wp:posOffset>3053080</wp:posOffset>
                </wp:positionV>
                <wp:extent cx="6479540" cy="466354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9540" cy="466354"/>
                          <a:chOff x="0" y="0"/>
                          <a:chExt cx="6479540" cy="466524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34724"/>
                            <a:ext cx="6479540" cy="431800"/>
                            <a:chOff x="1488" y="4683"/>
                            <a:chExt cx="10204" cy="680"/>
                          </a:xfrm>
                        </wpg:grpSpPr>
                        <wpg:grpSp>
                          <wpg:cNvPr id="32" name="组合 71"/>
                          <wpg:cNvGrpSpPr/>
                          <wpg:grpSpPr>
                            <a:xfrm>
                              <a:off x="1488" y="4683"/>
                              <a:ext cx="10204" cy="680"/>
                              <a:chOff x="1488" y="4683"/>
                              <a:chExt cx="10204" cy="680"/>
                            </a:xfrm>
                          </wpg:grpSpPr>
                          <wps:wsp>
                            <wps:cNvPr id="33" name="矩形 6"/>
                            <wps:cNvSpPr/>
                            <wps:spPr>
                              <a:xfrm>
                                <a:off x="1488" y="4761"/>
                                <a:ext cx="10205" cy="5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4" name="矩形 6"/>
                            <wps:cNvSpPr/>
                            <wps:spPr>
                              <a:xfrm>
                                <a:off x="1488" y="4683"/>
                                <a:ext cx="1701" cy="6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45" name="组合 4"/>
                          <wpg:cNvGrpSpPr/>
                          <wpg:grpSpPr>
                            <a:xfrm>
                              <a:off x="9655" y="4719"/>
                              <a:ext cx="440" cy="624"/>
                              <a:chOff x="13400" y="4719"/>
                              <a:chExt cx="440" cy="624"/>
                            </a:xfrm>
                          </wpg:grpSpPr>
                          <wps:wsp>
                            <wps:cNvPr id="47" name="矩形 1"/>
                            <wps:cNvSpPr/>
                            <wps:spPr>
                              <a:xfrm rot="960000">
                                <a:off x="13400" y="4719"/>
                                <a:ext cx="120" cy="6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8" name="矩形 2"/>
                            <wps:cNvSpPr/>
                            <wps:spPr>
                              <a:xfrm rot="960000">
                                <a:off x="13720" y="4719"/>
                                <a:ext cx="120" cy="62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s:wsp>
                        <wps:cNvPr id="49" name="文本框 10"/>
                        <wps:cNvSpPr txBox="1"/>
                        <wps:spPr>
                          <a:xfrm>
                            <a:off x="46298" y="0"/>
                            <a:ext cx="964565" cy="4337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 w14:paraId="6A33E85F" w14:textId="4BEFED54" w:rsidR="003C5E73" w:rsidRDefault="003C5E73" w:rsidP="003C5E73">
                              <w:pPr>
                                <w:rPr>
                                  <w:rFonts w:ascii="微软雅黑" w:eastAsia="微软雅黑" w:hAnsi="微软雅黑" w:cs="微软雅黑"/>
                                  <w:sz w:val="30"/>
                                  <w:szCs w:val="3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sz w:val="30"/>
                                  <w:szCs w:val="3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5F5962" id="组合 28" o:spid="_x0000_s1046" style="position:absolute;left:0;text-align:left;margin-left:-43.05pt;margin-top:240.4pt;width:510.2pt;height:36.7pt;z-index:251677696" coordsize="64795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">
                <v:group id="组合 29" o:spid="_x0000_s1047" style="position:absolute;top:347;width:64795;height:4318" coordorigin="1488,4683" coordsize="10204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group id="组合 71" o:spid="_x0000_s1048" style="position:absolute;left:1488;top:4683;width:10204;height:680" coordorigin="1488,4683" coordsize="10204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  <v:rect id="矩形 6" o:spid="_x0000_s1049" style="position:absolute;left:1488;top:4761;width:10205;height: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" fillcolor="#cfcdcd [2894]" stroked="f" strokeweight="1pt"/>
                    <v:rect id="矩形 6" o:spid="_x0000_s1050" style="position:absolute;left:1488;top:4683;width:1701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" fillcolor="#1f4d78 [1604]" stroked="f" strokeweight="1pt"/>
                  </v:group>
                  <v:group id="组合 4" o:spid="_x0000_s1051" style="position:absolute;left:9655;top:4719;width:440;height:624" coordorigin="13400,4719" coordsize="44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<v:rect id="矩形 1" o:spid="_x0000_s1052" style="position:absolute;left:13400;top:4719;width:120;height:624;rotation: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" fillcolor="white [3212]" stroked="f" strokeweight="1pt"/>
                    <v:rect id="矩形 2" o:spid="_x0000_s1053" style="position:absolute;left:13720;top:4719;width:120;height:624;rotation: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" fillcolor="white [3212]" stroked="f" strokeweight="1pt"/>
                  </v:group>
                </v:group>
                <v:shape id="_x0000_s1054" type="#_x0000_t202" style="position:absolute;left:462;width:9646;height:4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<v:textbox>
                    <w:txbxContent>
                      <w:p w14:paraId="6A33E85F" w14:textId="4BEFED54" w:rsidR="003C5E73" w:rsidRDefault="003C5E73" w:rsidP="003C5E73">
                        <w:pPr>
                          <w:rPr>
                            <w:rFonts w:ascii="微软雅黑" w:eastAsia="微软雅黑" w:hAnsi="微软雅黑" w:cs="微软雅黑"/>
                            <w:sz w:val="30"/>
                            <w:szCs w:val="3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sz w:val="30"/>
                            <w:szCs w:val="3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Fill>
                              <w14:solidFill>
                                <w14:srgbClr w14:val="FFFFFF"/>
                              </w14:solidFill>
                            </w14:textFill>
                            <w14:props3d w14:extrusionH="0" w14:contourW="0" w14:prstMaterial="clear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C5E73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680C668A" wp14:editId="3EA17C74">
                <wp:simplePos x="0" y="0"/>
                <wp:positionH relativeFrom="column">
                  <wp:posOffset>-547933</wp:posOffset>
                </wp:positionH>
                <wp:positionV relativeFrom="paragraph">
                  <wp:posOffset>1391920</wp:posOffset>
                </wp:positionV>
                <wp:extent cx="6672580" cy="1633855"/>
                <wp:effectExtent l="0" t="0" r="0" b="444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2580" cy="1633855"/>
                          <a:chOff x="0" y="0"/>
                          <a:chExt cx="6672580" cy="1634450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5788" y="0"/>
                            <a:ext cx="6479540" cy="466524"/>
                            <a:chOff x="0" y="0"/>
                            <a:chExt cx="6479540" cy="466524"/>
                          </a:xfrm>
                        </wpg:grpSpPr>
                        <wpg:grpSp>
                          <wpg:cNvPr id="112" name="组合 112"/>
                          <wpg:cNvGrpSpPr/>
                          <wpg:grpSpPr>
                            <a:xfrm>
                              <a:off x="0" y="34724"/>
                              <a:ext cx="6479540" cy="431800"/>
                              <a:chOff x="1488" y="4683"/>
                              <a:chExt cx="10204" cy="680"/>
                            </a:xfrm>
                          </wpg:grpSpPr>
                          <wpg:grpSp>
                            <wpg:cNvPr id="113" name="组合 71"/>
                            <wpg:cNvGrpSpPr/>
                            <wpg:grpSpPr>
                              <a:xfrm>
                                <a:off x="1488" y="4683"/>
                                <a:ext cx="10204" cy="680"/>
                                <a:chOff x="1488" y="4683"/>
                                <a:chExt cx="10204" cy="680"/>
                              </a:xfrm>
                            </wpg:grpSpPr>
                            <wps:wsp>
                              <wps:cNvPr id="65" name="矩形 6"/>
                              <wps:cNvSpPr/>
                              <wps:spPr>
                                <a:xfrm>
                                  <a:off x="1488" y="4761"/>
                                  <a:ext cx="10205" cy="5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6" name="矩形 6"/>
                              <wps:cNvSpPr/>
                              <wps:spPr>
                                <a:xfrm>
                                  <a:off x="1488" y="4683"/>
                                  <a:ext cx="1701" cy="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114" name="组合 4"/>
                            <wpg:cNvGrpSpPr/>
                            <wpg:grpSpPr>
                              <a:xfrm>
                                <a:off x="9655" y="4719"/>
                                <a:ext cx="440" cy="624"/>
                                <a:chOff x="13400" y="4719"/>
                                <a:chExt cx="440" cy="624"/>
                              </a:xfrm>
                            </wpg:grpSpPr>
                            <wps:wsp>
                              <wps:cNvPr id="68" name="矩形 1"/>
                              <wps:cNvSpPr/>
                              <wps:spPr>
                                <a:xfrm rot="960000">
                                  <a:off x="13400" y="4719"/>
                                  <a:ext cx="120" cy="6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9" name="矩形 2"/>
                              <wps:cNvSpPr/>
                              <wps:spPr>
                                <a:xfrm rot="960000">
                                  <a:off x="13720" y="4719"/>
                                  <a:ext cx="120" cy="6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70" name="文本框 10"/>
                          <wps:cNvSpPr txBox="1"/>
                          <wps:spPr>
                            <a:xfrm>
                              <a:off x="46298" y="0"/>
                              <a:ext cx="964565" cy="4337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5B08FBA" w14:textId="77777777" w:rsidR="002157CE" w:rsidRDefault="00B4022A">
                                <w:pPr>
                                  <w:rPr>
                                    <w:rFonts w:ascii="微软雅黑" w:eastAsia="微软雅黑" w:hAnsi="微软雅黑" w:cs="微软雅黑"/>
                                    <w:sz w:val="30"/>
                                    <w:szCs w:val="3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sz w:val="30"/>
                                    <w:szCs w:val="3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  <wps:wsp>
                        <wps:cNvPr id="75" name="文本框 75"/>
                        <wps:cNvSpPr txBox="1"/>
                        <wps:spPr>
                          <a:xfrm>
                            <a:off x="0" y="555585"/>
                            <a:ext cx="6672580" cy="1078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C6DC34" w14:textId="08585367" w:rsidR="002157CE" w:rsidRDefault="00B4022A">
                              <w:pPr>
                                <w:spacing w:line="0" w:lineRule="atLeast"/>
                                <w:jc w:val="lef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>20</w:t>
                              </w:r>
                              <w:r w:rsidR="00893BFB"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>23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>.12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ab/>
                                <w:t>英语六级：</w:t>
                              </w:r>
                              <w:r w:rsidR="00893BFB"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>555</w:t>
                              </w:r>
                            </w:p>
                            <w:p w14:paraId="63FA8F61" w14:textId="2EB2A9DB" w:rsidR="002157CE" w:rsidRDefault="00B4022A">
                              <w:pPr>
                                <w:spacing w:line="0" w:lineRule="atLeast"/>
                                <w:jc w:val="lef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>20</w:t>
                              </w:r>
                              <w:r w:rsidR="00893BFB"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>23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>.11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ab/>
                                <w:t>软考中级：软件设计师</w:t>
                              </w:r>
                            </w:p>
                            <w:p w14:paraId="1E5B69F0" w14:textId="7601808B" w:rsidR="002157CE" w:rsidRDefault="00B4022A">
                              <w:pPr>
                                <w:spacing w:line="0" w:lineRule="atLeast"/>
                                <w:jc w:val="lef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>20</w:t>
                              </w:r>
                              <w:r w:rsidR="00893BFB"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>22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>.12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ab/>
                                <w:t>英语四级：</w:t>
                              </w:r>
                              <w:r w:rsidR="00893BFB"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>666</w:t>
                              </w:r>
                            </w:p>
                            <w:p w14:paraId="33FBCCAB" w14:textId="13CCF52F" w:rsidR="002157CE" w:rsidRDefault="00B4022A">
                              <w:pPr>
                                <w:spacing w:line="0" w:lineRule="atLeast"/>
                                <w:jc w:val="left"/>
                                <w:rPr>
                                  <w:rFonts w:ascii="微软雅黑" w:eastAsia="微软雅黑" w:hAnsi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>20</w:t>
                              </w:r>
                              <w:r w:rsidR="00893BFB"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>22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>.09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ab/>
                                <w:t>计算机二级：C语言程序设计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0C668A" id="组合 73" o:spid="_x0000_s1055" style="position:absolute;left:0;text-align:left;margin-left:-43.15pt;margin-top:109.6pt;width:525.4pt;height:128.65pt;z-index:251649024" coordsize="66725,163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">
                <v:group id="组合 72" o:spid="_x0000_s1056" style="position:absolute;left:57;width:64796;height:4665" coordsize="64795,4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group id="组合 112" o:spid="_x0000_s1057" style="position:absolute;top:347;width:64795;height:4318" coordorigin="1488,4683" coordsize="10204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  <v:group id="组合 71" o:spid="_x0000_s1058" style="position:absolute;left:1488;top:4683;width:10204;height:680" coordorigin="1488,4683" coordsize="10204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<v:rect id="矩形 6" o:spid="_x0000_s1059" style="position:absolute;left:1488;top:4761;width:10205;height: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" fillcolor="#cfcdcd [2894]" stroked="f" strokeweight="1pt"/>
                      <v:rect id="矩形 6" o:spid="_x0000_s1060" style="position:absolute;left:1488;top:4683;width:1701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" fillcolor="#1f4d78 [1604]" stroked="f" strokeweight="1pt"/>
                    </v:group>
                    <v:group id="组合 4" o:spid="_x0000_s1061" style="position:absolute;left:9655;top:4719;width:440;height:624" coordorigin="13400,4719" coordsize="44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<v:rect id="矩形 1" o:spid="_x0000_s1062" style="position:absolute;left:13400;top:4719;width:120;height:624;rotation: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" fillcolor="white [3212]" stroked="f" strokeweight="1pt"/>
                      <v:rect id="矩形 2" o:spid="_x0000_s1063" style="position:absolute;left:13720;top:4719;width:120;height:624;rotation: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" fillcolor="white [3212]" stroked="f" strokeweight="1pt"/>
                    </v:group>
                  </v:group>
                  <v:shape id="_x0000_s1064" type="#_x0000_t202" style="position:absolute;left:462;width:9646;height:4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" filled="f" stroked="f">
                    <v:textbox>
                      <w:txbxContent>
                        <w:p w14:paraId="15B08FBA" w14:textId="77777777" w:rsidR="002157CE" w:rsidRDefault="00B4022A">
                          <w:pPr>
                            <w:rPr>
                              <w:rFonts w:ascii="微软雅黑" w:eastAsia="微软雅黑" w:hAnsi="微软雅黑" w:cs="微软雅黑"/>
                              <w:sz w:val="30"/>
                              <w:szCs w:val="3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sz w:val="30"/>
                              <w:szCs w:val="3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  <w14:props3d w14:extrusionH="0" w14:contourW="0" w14:prstMaterial="clear"/>
                            </w:rPr>
                            <w:t>技能证书</w:t>
                          </w:r>
                        </w:p>
                      </w:txbxContent>
                    </v:textbox>
                  </v:shape>
                </v:group>
                <v:shape id="文本框 75" o:spid="_x0000_s1065" type="#_x0000_t202" style="position:absolute;top:5555;width:66725;height:10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14:paraId="2CC6DC34" w14:textId="08585367" w:rsidR="002157CE" w:rsidRDefault="00B4022A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>20</w:t>
                        </w:r>
                        <w:r w:rsidR="00893BFB"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>23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>.12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ab/>
                          <w:t>英语六级：</w:t>
                        </w:r>
                        <w:r w:rsidR="00893BFB"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>555</w:t>
                        </w:r>
                      </w:p>
                      <w:p w14:paraId="63FA8F61" w14:textId="2EB2A9DB" w:rsidR="002157CE" w:rsidRDefault="00B4022A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>20</w:t>
                        </w:r>
                        <w:r w:rsidR="00893BFB"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>23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>.11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ab/>
                          <w:t>软考中级：软件设计师</w:t>
                        </w:r>
                      </w:p>
                      <w:p w14:paraId="1E5B69F0" w14:textId="7601808B" w:rsidR="002157CE" w:rsidRDefault="00B4022A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>20</w:t>
                        </w:r>
                        <w:r w:rsidR="00893BFB"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>22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>.12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ab/>
                          <w:t>英语四级：</w:t>
                        </w:r>
                        <w:r w:rsidR="00893BFB"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>666</w:t>
                        </w:r>
                      </w:p>
                      <w:p w14:paraId="33FBCCAB" w14:textId="13CCF52F" w:rsidR="002157CE" w:rsidRDefault="00B4022A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 w:cs="微软雅黑"/>
                            <w:color w:val="595959" w:themeColor="text1" w:themeTint="A6"/>
                            <w:sz w:val="22"/>
                            <w:szCs w:val="22"/>
                            <w:shd w:val="clear" w:color="auto" w:fill="FFFFFF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>20</w:t>
                        </w:r>
                        <w:r w:rsidR="00893BFB"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>22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>.09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ab/>
                          <w:t>计算机二级：C语言程序设计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C5E73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CB07DC2" wp14:editId="543043A2">
                <wp:simplePos x="0" y="0"/>
                <wp:positionH relativeFrom="column">
                  <wp:posOffset>-550545</wp:posOffset>
                </wp:positionH>
                <wp:positionV relativeFrom="paragraph">
                  <wp:posOffset>-1270</wp:posOffset>
                </wp:positionV>
                <wp:extent cx="6485255" cy="1295400"/>
                <wp:effectExtent l="0" t="0" r="0" b="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5255" cy="1295400"/>
                          <a:chOff x="0" y="0"/>
                          <a:chExt cx="6485327" cy="1295906"/>
                        </a:xfrm>
                      </wpg:grpSpPr>
                      <wps:wsp>
                        <wps:cNvPr id="88" name="文本框 88"/>
                        <wps:cNvSpPr txBox="1"/>
                        <wps:spPr>
                          <a:xfrm>
                            <a:off x="0" y="497711"/>
                            <a:ext cx="5333365" cy="798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045B03" w14:textId="77777777" w:rsidR="003C5E73" w:rsidRDefault="003C5E73" w:rsidP="003C5E73">
                              <w:pPr>
                                <w:spacing w:line="0" w:lineRule="atLeast"/>
                                <w:jc w:val="lef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>23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>.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>12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>国家奖学金</w:t>
                              </w:r>
                            </w:p>
                            <w:p w14:paraId="5C247960" w14:textId="77777777" w:rsidR="003C5E73" w:rsidRDefault="003C5E73" w:rsidP="003C5E73">
                              <w:pPr>
                                <w:spacing w:line="0" w:lineRule="atLeast"/>
                                <w:jc w:val="left"/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>22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>.12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>蓝桥杯大赛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>：国家级二等奖</w:t>
                              </w:r>
                            </w:p>
                            <w:p w14:paraId="7E51384E" w14:textId="77777777" w:rsidR="003C5E73" w:rsidRDefault="003C5E73" w:rsidP="003C5E73">
                              <w:pPr>
                                <w:spacing w:line="0" w:lineRule="atLeast"/>
                                <w:jc w:val="left"/>
                                <w:rPr>
                                  <w:rFonts w:ascii="微软雅黑" w:eastAsia="微软雅黑" w:hAnsi="微软雅黑" w:cs="微软雅黑"/>
                                  <w:color w:val="595959" w:themeColor="text1" w:themeTint="A6"/>
                                  <w:sz w:val="22"/>
                                  <w:szCs w:val="22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>20</w:t>
                              </w:r>
                              <w:r>
                                <w:rPr>
                                  <w:rFonts w:ascii="微软雅黑" w:eastAsia="微软雅黑" w:hAnsi="微软雅黑" w:cs="微软雅黑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>21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>.12</w:t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ab/>
                              </w:r>
                              <w:r>
                                <w:rPr>
                                  <w:rFonts w:ascii="微软雅黑" w:eastAsia="微软雅黑" w:hAnsi="微软雅黑" w:cs="微软雅黑" w:hint="eastAsia"/>
                                  <w:b/>
                                  <w:bCs/>
                                  <w:color w:val="031E61"/>
                                  <w:sz w:val="22"/>
                                  <w:szCs w:val="22"/>
                                </w:rPr>
                                <w:tab/>
                                <w:t>校级一等奖学金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74" name="组合 74"/>
                        <wpg:cNvGrpSpPr/>
                        <wpg:grpSpPr>
                          <a:xfrm>
                            <a:off x="5787" y="0"/>
                            <a:ext cx="6479540" cy="466524"/>
                            <a:chOff x="0" y="0"/>
                            <a:chExt cx="6479540" cy="466524"/>
                          </a:xfrm>
                        </wpg:grpSpPr>
                        <wpg:grpSp>
                          <wpg:cNvPr id="122" name="组合 122"/>
                          <wpg:cNvGrpSpPr/>
                          <wpg:grpSpPr>
                            <a:xfrm>
                              <a:off x="0" y="34724"/>
                              <a:ext cx="6479540" cy="431800"/>
                              <a:chOff x="1488" y="4683"/>
                              <a:chExt cx="10204" cy="680"/>
                            </a:xfrm>
                          </wpg:grpSpPr>
                          <wpg:grpSp>
                            <wpg:cNvPr id="123" name="组合 71"/>
                            <wpg:cNvGrpSpPr/>
                            <wpg:grpSpPr>
                              <a:xfrm>
                                <a:off x="1488" y="4683"/>
                                <a:ext cx="10204" cy="680"/>
                                <a:chOff x="1488" y="4683"/>
                                <a:chExt cx="10204" cy="680"/>
                              </a:xfrm>
                            </wpg:grpSpPr>
                            <wps:wsp>
                              <wps:cNvPr id="79" name="矩形 6"/>
                              <wps:cNvSpPr/>
                              <wps:spPr>
                                <a:xfrm>
                                  <a:off x="1488" y="4761"/>
                                  <a:ext cx="10205" cy="5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9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0" name="矩形 6"/>
                              <wps:cNvSpPr/>
                              <wps:spPr>
                                <a:xfrm>
                                  <a:off x="1488" y="4683"/>
                                  <a:ext cx="1701" cy="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124" name="组合 4"/>
                            <wpg:cNvGrpSpPr/>
                            <wpg:grpSpPr>
                              <a:xfrm>
                                <a:off x="9655" y="4719"/>
                                <a:ext cx="440" cy="624"/>
                                <a:chOff x="13400" y="4719"/>
                                <a:chExt cx="440" cy="624"/>
                              </a:xfrm>
                            </wpg:grpSpPr>
                            <wps:wsp>
                              <wps:cNvPr id="84" name="矩形 1"/>
                              <wps:cNvSpPr/>
                              <wps:spPr>
                                <a:xfrm rot="960000">
                                  <a:off x="13400" y="4719"/>
                                  <a:ext cx="120" cy="6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86" name="矩形 2"/>
                              <wps:cNvSpPr/>
                              <wps:spPr>
                                <a:xfrm rot="960000">
                                  <a:off x="13720" y="4719"/>
                                  <a:ext cx="120" cy="6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87" name="文本框 10"/>
                          <wps:cNvSpPr txBox="1"/>
                          <wps:spPr>
                            <a:xfrm>
                              <a:off x="40511" y="0"/>
                              <a:ext cx="964565" cy="4337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CE9FFC6" w14:textId="77777777" w:rsidR="003C5E73" w:rsidRDefault="003C5E73" w:rsidP="003C5E73">
                                <w:pPr>
                                  <w:rPr>
                                    <w:rFonts w:ascii="微软雅黑" w:eastAsia="微软雅黑" w:hAnsi="微软雅黑" w:cs="微软雅黑"/>
                                    <w:sz w:val="30"/>
                                    <w:szCs w:val="3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cs="微软雅黑" w:hint="eastAsia"/>
                                    <w:sz w:val="30"/>
                                    <w:szCs w:val="3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  <w14:props3d w14:extrusionH="0" w14:contourW="0" w14:prstMaterial="clear"/>
                                  </w:rPr>
                                  <w:t>获奖荣誉</w:t>
                                </w:r>
                              </w:p>
                            </w:txbxContent>
                          </wps:txbx>
                          <wps:bodyPr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B07DC2" id="组合 76" o:spid="_x0000_s1066" style="position:absolute;left:0;text-align:left;margin-left:-43.35pt;margin-top:-.1pt;width:510.65pt;height:102pt;z-index:251676672" coordsize="64853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">
                <v:shape id="文本框 88" o:spid="_x0000_s1067" type="#_x0000_t202" style="position:absolute;top:4977;width:53333;height:7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<v:textbox>
                    <w:txbxContent>
                      <w:p w14:paraId="62045B03" w14:textId="77777777" w:rsidR="003C5E73" w:rsidRDefault="003C5E73" w:rsidP="003C5E73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>23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>12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>国家奖学金</w:t>
                        </w:r>
                      </w:p>
                      <w:p w14:paraId="5C247960" w14:textId="77777777" w:rsidR="003C5E73" w:rsidRDefault="003C5E73" w:rsidP="003C5E73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>22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>.12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ab/>
                        </w:r>
                        <w:proofErr w:type="gramStart"/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>蓝桥杯大赛</w:t>
                        </w:r>
                        <w:proofErr w:type="gramEnd"/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>：国家级二等奖</w:t>
                        </w:r>
                      </w:p>
                      <w:p w14:paraId="7E51384E" w14:textId="77777777" w:rsidR="003C5E73" w:rsidRDefault="003C5E73" w:rsidP="003C5E73">
                        <w:pPr>
                          <w:spacing w:line="0" w:lineRule="atLeast"/>
                          <w:jc w:val="left"/>
                          <w:rPr>
                            <w:rFonts w:ascii="微软雅黑" w:eastAsia="微软雅黑" w:hAnsi="微软雅黑" w:cs="微软雅黑"/>
                            <w:color w:val="595959" w:themeColor="text1" w:themeTint="A6"/>
                            <w:sz w:val="22"/>
                            <w:szCs w:val="22"/>
                            <w:shd w:val="clear" w:color="auto" w:fill="FFFFFF"/>
                          </w:rPr>
                        </w:pP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>20</w:t>
                        </w:r>
                        <w:r>
                          <w:rPr>
                            <w:rFonts w:ascii="微软雅黑" w:eastAsia="微软雅黑" w:hAnsi="微软雅黑" w:cs="微软雅黑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>21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>.12</w:t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ab/>
                        </w:r>
                        <w:r>
                          <w:rPr>
                            <w:rFonts w:ascii="微软雅黑" w:eastAsia="微软雅黑" w:hAnsi="微软雅黑" w:cs="微软雅黑" w:hint="eastAsia"/>
                            <w:b/>
                            <w:bCs/>
                            <w:color w:val="031E61"/>
                            <w:sz w:val="22"/>
                            <w:szCs w:val="22"/>
                          </w:rPr>
                          <w:tab/>
                          <w:t>校级一等奖学金</w:t>
                        </w:r>
                      </w:p>
                    </w:txbxContent>
                  </v:textbox>
                </v:shape>
                <v:group id="组合 74" o:spid="_x0000_s1068" style="position:absolute;left:57;width:64796;height:4665" coordsize="64795,4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group id="组合 122" o:spid="_x0000_s1069" style="position:absolute;top:347;width:64795;height:4318" coordorigin="1488,4683" coordsize="10204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">
                    <v:group id="组合 71" o:spid="_x0000_s1070" style="position:absolute;left:1488;top:4683;width:10204;height:680" coordorigin="1488,4683" coordsize="10204,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<v:rect id="矩形 6" o:spid="_x0000_s1071" style="position:absolute;left:1488;top:4761;width:10205;height: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" fillcolor="#cfcdcd [2894]" stroked="f" strokeweight="1pt"/>
                      <v:rect id="矩形 6" o:spid="_x0000_s1072" style="position:absolute;left:1488;top:4683;width:1701;height:6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" fillcolor="#1f4d78 [1604]" stroked="f" strokeweight="1pt"/>
                    </v:group>
                    <v:group id="组合 4" o:spid="_x0000_s1073" style="position:absolute;left:9655;top:4719;width:440;height:624" coordorigin="13400,4719" coordsize="440,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sA/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">
                      <v:rect id="矩形 1" o:spid="_x0000_s1074" style="position:absolute;left:13400;top:4719;width:120;height:624;rotation: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" fillcolor="white [3212]" stroked="f" strokeweight="1pt"/>
                      <v:rect id="矩形 2" o:spid="_x0000_s1075" style="position:absolute;left:13720;top:4719;width:120;height:624;rotation: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" fillcolor="white [3212]" stroked="f" strokeweight="1pt"/>
                    </v:group>
                  </v:group>
                  <v:shape id="_x0000_s1076" type="#_x0000_t202" style="position:absolute;left:405;width:9645;height:4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" filled="f" stroked="f">
                    <v:textbox>
                      <w:txbxContent>
                        <w:p w14:paraId="0CE9FFC6" w14:textId="77777777" w:rsidR="003C5E73" w:rsidRDefault="003C5E73" w:rsidP="003C5E73">
                          <w:pPr>
                            <w:rPr>
                              <w:rFonts w:ascii="微软雅黑" w:eastAsia="微软雅黑" w:hAnsi="微软雅黑" w:cs="微软雅黑"/>
                              <w:sz w:val="30"/>
                              <w:szCs w:val="3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  <w14:props3d w14:extrusionH="0" w14:contourW="0" w14:prstMaterial="clear"/>
                            </w:rPr>
                          </w:pPr>
                          <w:r>
                            <w:rPr>
                              <w:rFonts w:ascii="微软雅黑" w:eastAsia="微软雅黑" w:hAnsi="微软雅黑" w:cs="微软雅黑" w:hint="eastAsia"/>
                              <w:sz w:val="30"/>
                              <w:szCs w:val="3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  <w14:props3d w14:extrusionH="0" w14:contourW="0" w14:prstMaterial="clear"/>
                            </w:rPr>
                            <w:t>获奖荣誉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4022A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4166365" wp14:editId="5A9F815B">
                <wp:simplePos x="0" y="0"/>
                <wp:positionH relativeFrom="column">
                  <wp:posOffset>4808220</wp:posOffset>
                </wp:positionH>
                <wp:positionV relativeFrom="paragraph">
                  <wp:posOffset>7637780</wp:posOffset>
                </wp:positionV>
                <wp:extent cx="279400" cy="396240"/>
                <wp:effectExtent l="53340" t="2540" r="63500" b="1270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396240"/>
                          <a:chOff x="13400" y="4719"/>
                          <a:chExt cx="440" cy="624"/>
                        </a:xfrm>
                      </wpg:grpSpPr>
                      <wps:wsp>
                        <wps:cNvPr id="55" name="矩形 1"/>
                        <wps:cNvSpPr/>
                        <wps:spPr>
                          <a:xfrm rot="960000">
                            <a:off x="13400" y="4719"/>
                            <a:ext cx="120" cy="6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2" name="矩形 2"/>
                        <wps:cNvSpPr/>
                        <wps:spPr>
                          <a:xfrm rot="960000">
                            <a:off x="13720" y="4719"/>
                            <a:ext cx="120" cy="6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8E3219" id="组合 35" o:spid="_x0000_s1026" style="position:absolute;left:0;text-align:left;margin-left:378.6pt;margin-top:601.4pt;width:22pt;height:31.2pt;z-index:251660288" coordorigin="13400,4719" coordsize="440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">
                <v:rect id="矩形 1" o:spid="_x0000_s1027" style="position:absolute;left:13400;top:4719;width:120;height:624;rotation: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" fillcolor="white [3212]" stroked="f" strokeweight="1pt"/>
                <v:rect id="矩形 2" o:spid="_x0000_s1028" style="position:absolute;left:13720;top:4719;width:120;height:624;rotation: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" fillcolor="white [3212]" stroked="f" strokeweight="1pt"/>
              </v:group>
            </w:pict>
          </mc:Fallback>
        </mc:AlternateContent>
      </w:r>
      <w:r w:rsidR="00B4022A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76C826A" wp14:editId="3432624A">
                <wp:simplePos x="0" y="0"/>
                <wp:positionH relativeFrom="column">
                  <wp:posOffset>4808220</wp:posOffset>
                </wp:positionH>
                <wp:positionV relativeFrom="paragraph">
                  <wp:posOffset>3838575</wp:posOffset>
                </wp:positionV>
                <wp:extent cx="279400" cy="396240"/>
                <wp:effectExtent l="53340" t="2540" r="63500" b="1270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396240"/>
                          <a:chOff x="13400" y="4719"/>
                          <a:chExt cx="440" cy="624"/>
                        </a:xfrm>
                      </wpg:grpSpPr>
                      <wps:wsp>
                        <wps:cNvPr id="11" name="矩形 1"/>
                        <wps:cNvSpPr/>
                        <wps:spPr>
                          <a:xfrm rot="960000">
                            <a:off x="13400" y="4719"/>
                            <a:ext cx="120" cy="6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2"/>
                        <wps:cNvSpPr/>
                        <wps:spPr>
                          <a:xfrm rot="960000">
                            <a:off x="13720" y="4719"/>
                            <a:ext cx="120" cy="6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E4D270" id="组合 10" o:spid="_x0000_s1026" style="position:absolute;left:0;text-align:left;margin-left:378.6pt;margin-top:302.25pt;width:22pt;height:31.2pt;z-index:251659264" coordorigin="13400,4719" coordsize="440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">
                <v:rect id="矩形 1" o:spid="_x0000_s1027" style="position:absolute;left:13400;top:4719;width:120;height:624;rotation: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" fillcolor="white [3212]" stroked="f" strokeweight="1pt"/>
                <v:rect id="矩形 2" o:spid="_x0000_s1028" style="position:absolute;left:13720;top:4719;width:120;height:624;rotation: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" fillcolor="white [3212]" stroked="f" strokeweight="1pt"/>
              </v:group>
            </w:pict>
          </mc:Fallback>
        </mc:AlternateContent>
      </w:r>
      <w:r w:rsidR="00B4022A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2C4925D" wp14:editId="0BF18FBF">
                <wp:simplePos x="0" y="0"/>
                <wp:positionH relativeFrom="column">
                  <wp:posOffset>4808220</wp:posOffset>
                </wp:positionH>
                <wp:positionV relativeFrom="paragraph">
                  <wp:posOffset>7658735</wp:posOffset>
                </wp:positionV>
                <wp:extent cx="279400" cy="396240"/>
                <wp:effectExtent l="53340" t="2540" r="63500" b="1270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396240"/>
                          <a:chOff x="13400" y="4719"/>
                          <a:chExt cx="440" cy="624"/>
                        </a:xfrm>
                      </wpg:grpSpPr>
                      <wps:wsp>
                        <wps:cNvPr id="21" name="矩形 1"/>
                        <wps:cNvSpPr/>
                        <wps:spPr>
                          <a:xfrm rot="960000">
                            <a:off x="13400" y="4719"/>
                            <a:ext cx="120" cy="6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矩形 2"/>
                        <wps:cNvSpPr/>
                        <wps:spPr>
                          <a:xfrm rot="960000">
                            <a:off x="13720" y="4719"/>
                            <a:ext cx="120" cy="6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590048" id="组合 20" o:spid="_x0000_s1026" style="position:absolute;left:0;text-align:left;margin-left:378.6pt;margin-top:603.05pt;width:22pt;height:31.2pt;z-index:251656192" coordorigin="13400,4719" coordsize="440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">
                <v:rect id="矩形 1" o:spid="_x0000_s1027" style="position:absolute;left:13400;top:4719;width:120;height:624;rotation: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" fillcolor="white [3212]" stroked="f" strokeweight="1pt"/>
                <v:rect id="矩形 2" o:spid="_x0000_s1028" style="position:absolute;left:13720;top:4719;width:120;height:624;rotation: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" fillcolor="white [3212]" stroked="f" strokeweight="1pt"/>
              </v:group>
            </w:pict>
          </mc:Fallback>
        </mc:AlternateContent>
      </w:r>
      <w:r w:rsidR="00B4022A"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56E21DCA" wp14:editId="4D244437">
                <wp:simplePos x="0" y="0"/>
                <wp:positionH relativeFrom="column">
                  <wp:posOffset>4808220</wp:posOffset>
                </wp:positionH>
                <wp:positionV relativeFrom="paragraph">
                  <wp:posOffset>6000750</wp:posOffset>
                </wp:positionV>
                <wp:extent cx="279400" cy="396240"/>
                <wp:effectExtent l="53340" t="2540" r="63500" b="1270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00" cy="396240"/>
                          <a:chOff x="13400" y="4719"/>
                          <a:chExt cx="440" cy="624"/>
                        </a:xfrm>
                      </wpg:grpSpPr>
                      <wps:wsp>
                        <wps:cNvPr id="18" name="矩形 1"/>
                        <wps:cNvSpPr/>
                        <wps:spPr>
                          <a:xfrm rot="960000">
                            <a:off x="13400" y="4719"/>
                            <a:ext cx="120" cy="6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2"/>
                        <wps:cNvSpPr/>
                        <wps:spPr>
                          <a:xfrm rot="960000">
                            <a:off x="13720" y="4719"/>
                            <a:ext cx="120" cy="62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CC8EA1" id="组合 16" o:spid="_x0000_s1026" style="position:absolute;left:0;text-align:left;margin-left:378.6pt;margin-top:472.5pt;width:22pt;height:31.2pt;z-index:251657216" coordorigin="13400,4719" coordsize="440,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">
                <v:rect id="矩形 1" o:spid="_x0000_s1027" style="position:absolute;left:13400;top:4719;width:120;height:624;rotation: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" fillcolor="white [3212]" stroked="f" strokeweight="1pt"/>
                <v:rect id="矩形 2" o:spid="_x0000_s1028" style="position:absolute;left:13720;top:4719;width:120;height:624;rotation: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" fillcolor="white [3212]" stroked="f" strokeweight="1pt"/>
              </v:group>
            </w:pict>
          </mc:Fallback>
        </mc:AlternateContent>
      </w:r>
    </w:p>
    <w:sectPr w:rsidR="002157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B7659"/>
    <w:multiLevelType w:val="hybridMultilevel"/>
    <w:tmpl w:val="1F0ECB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4CE5977"/>
    <w:multiLevelType w:val="hybridMultilevel"/>
    <w:tmpl w:val="C5421F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660D00"/>
    <w:multiLevelType w:val="hybridMultilevel"/>
    <w:tmpl w:val="FBDE1A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C881B81"/>
    <w:multiLevelType w:val="hybridMultilevel"/>
    <w:tmpl w:val="931E68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jb3VudCI6NDMsImhkaWQiOiIzZGFlNTYzN2Y5ZGFjZWQ4M2NjYjdhOTlkNGNiMWIwMyIsInVzZXJDb3VudCI6NDN9"/>
  </w:docVars>
  <w:rsids>
    <w:rsidRoot w:val="28F60927"/>
    <w:rsid w:val="001A2611"/>
    <w:rsid w:val="002157CE"/>
    <w:rsid w:val="003C5E73"/>
    <w:rsid w:val="0073396D"/>
    <w:rsid w:val="007F11B8"/>
    <w:rsid w:val="00893BFB"/>
    <w:rsid w:val="00A8352D"/>
    <w:rsid w:val="00B4022A"/>
    <w:rsid w:val="00B932E4"/>
    <w:rsid w:val="00C14812"/>
    <w:rsid w:val="00C927F3"/>
    <w:rsid w:val="00D75B1B"/>
    <w:rsid w:val="00DA767C"/>
    <w:rsid w:val="00FC27B4"/>
    <w:rsid w:val="02E24CD8"/>
    <w:rsid w:val="042369B0"/>
    <w:rsid w:val="042A3D15"/>
    <w:rsid w:val="0AA6613F"/>
    <w:rsid w:val="0B5F4F3D"/>
    <w:rsid w:val="0CF51428"/>
    <w:rsid w:val="12940411"/>
    <w:rsid w:val="13667404"/>
    <w:rsid w:val="1A795F5E"/>
    <w:rsid w:val="1BEF2247"/>
    <w:rsid w:val="1E2B19FB"/>
    <w:rsid w:val="212C48EB"/>
    <w:rsid w:val="221D1C6A"/>
    <w:rsid w:val="22BC635B"/>
    <w:rsid w:val="238F40DF"/>
    <w:rsid w:val="23DC4651"/>
    <w:rsid w:val="26C04C44"/>
    <w:rsid w:val="278F7709"/>
    <w:rsid w:val="286E18AC"/>
    <w:rsid w:val="28F60927"/>
    <w:rsid w:val="2C620DC1"/>
    <w:rsid w:val="302C5D20"/>
    <w:rsid w:val="3A595C2E"/>
    <w:rsid w:val="3B967262"/>
    <w:rsid w:val="3DF91BAC"/>
    <w:rsid w:val="437E02EE"/>
    <w:rsid w:val="44B32251"/>
    <w:rsid w:val="45294080"/>
    <w:rsid w:val="466F6489"/>
    <w:rsid w:val="47430BFF"/>
    <w:rsid w:val="4B9F47F7"/>
    <w:rsid w:val="4F475A94"/>
    <w:rsid w:val="4F690F8D"/>
    <w:rsid w:val="4F9102AF"/>
    <w:rsid w:val="521B5A6C"/>
    <w:rsid w:val="52721FD6"/>
    <w:rsid w:val="533E6C66"/>
    <w:rsid w:val="55766D42"/>
    <w:rsid w:val="61807D83"/>
    <w:rsid w:val="66370FA6"/>
    <w:rsid w:val="6A1B1144"/>
    <w:rsid w:val="6B765332"/>
    <w:rsid w:val="6BE61DED"/>
    <w:rsid w:val="6FFD2C26"/>
    <w:rsid w:val="70C5260E"/>
    <w:rsid w:val="75EF5CFC"/>
    <w:rsid w:val="7621477C"/>
    <w:rsid w:val="765C119A"/>
    <w:rsid w:val="76E71F9A"/>
    <w:rsid w:val="7C4D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3869AA"/>
  <w15:docId w15:val="{7A346597-86A0-41B8-90B0-72E701BDE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  <w:style w:type="character" w:customStyle="1" w:styleId="HTML0">
    <w:name w:val="HTML 预设格式 字符"/>
    <w:basedOn w:val="a0"/>
    <w:link w:val="HTML"/>
    <w:rsid w:val="00893BFB"/>
    <w:rPr>
      <w:rFonts w:ascii="宋体" w:hAnsi="宋体"/>
      <w:sz w:val="24"/>
      <w:szCs w:val="24"/>
    </w:rPr>
  </w:style>
  <w:style w:type="paragraph" w:styleId="a5">
    <w:name w:val="List Paragraph"/>
    <w:basedOn w:val="a"/>
    <w:uiPriority w:val="99"/>
    <w:rsid w:val="001A26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a43baa04-1432-44be-8363-dcc538ce2a68\&#33829;&#38144;&#20154;&#21592;&#20010;&#20154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自定义 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营销人员个人简历.docx</Template>
  <TotalTime>166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testleaf</dc:creator>
  <cp:lastModifiedBy>Leaf Zhao</cp:lastModifiedBy>
  <cp:revision>6</cp:revision>
  <dcterms:created xsi:type="dcterms:W3CDTF">2023-02-23T10:14:00Z</dcterms:created>
  <dcterms:modified xsi:type="dcterms:W3CDTF">2024-06-08T02:49:00Z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KSOTemplateKey">
    <vt:lpwstr>1.0_rJSDtHh+pVQ9Rt1bZLtetMjYZQgpZN5jhZRYUdxwpfjnTRVg/EIGJIJ9nZNkHjgYZfspJPOFR82MKo/mAAvMoQ==</vt:lpwstr>
  </property>
  <property fmtid="{D5CDD505-2E9C-101B-9397-08002B2CF9AE}" pid="4" name="ICV">
    <vt:lpwstr>2A2825A5E97C4E7BB2EA0A6BCD12F4C0</vt:lpwstr>
  </property>
  <property fmtid="{D5CDD505-2E9C-101B-9397-08002B2CF9AE}" pid="5" name="KSOTemplateUUID">
    <vt:lpwstr>v1.0_mb_m9p+GetLuB2vTxbTZFacjA==</vt:lpwstr>
  </property>
</Properties>
</file>